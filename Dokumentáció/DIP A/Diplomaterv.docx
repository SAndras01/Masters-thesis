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9FAA32" w14:textId="77777777" w:rsidR="00816BCB" w:rsidRPr="00B50CAA" w:rsidRDefault="00816BCB" w:rsidP="00816BCB">
      <w:pPr>
        <w:pStyle w:val="Nyilatkozatcm"/>
      </w:pPr>
      <w:r w:rsidRPr="00B50CAA">
        <w:t>FELADATKIÍRÁS</w:t>
      </w:r>
    </w:p>
    <w:p w14:paraId="1A511E34" w14:textId="77777777" w:rsidR="00816BCB" w:rsidRPr="00B50CAA" w:rsidRDefault="00350AEC" w:rsidP="003A4CDB">
      <w:r w:rsidRPr="00350AEC">
        <w:t xml:space="preserve">A feladatkiírást a </w:t>
      </w:r>
      <w:r w:rsidRPr="002102C3">
        <w:rPr>
          <w:rStyle w:val="Kiemels2"/>
        </w:rPr>
        <w:t>tanszék saját előírása szerint</w:t>
      </w:r>
      <w:r w:rsidRPr="00350AEC">
        <w:t xml:space="preserve"> vagy </w:t>
      </w:r>
      <w:r w:rsidR="008E7228">
        <w:t xml:space="preserve">a </w:t>
      </w:r>
      <w:r w:rsidRPr="00350AEC">
        <w:t>tanszéki adminisztrációban lehet átvenni, és a tanszéki pecséttel ellátott, a tanszékvezető által aláírt lapot kell belefűzni a leadott munkába, vagy a tanszékvezető által elektronikusan jóváhagyott feladatkiírás</w:t>
      </w:r>
      <w:r>
        <w:t xml:space="preserve">t kell a Diplomaterv Portálról </w:t>
      </w:r>
      <w:r w:rsidRPr="00350AEC">
        <w:t>letölteni és a leadott munkába belefűzni (ezen oldal HELYETT, ez az oldal csak útmutatás). Az elektronikusan feltöltött dolgozatban már nem kell megismételni a feladatkiírást.</w:t>
      </w:r>
    </w:p>
    <w:p w14:paraId="350062CB" w14:textId="349BA291" w:rsidR="0063585C" w:rsidRPr="004851C7" w:rsidRDefault="00816BCB" w:rsidP="00D429F2">
      <w:pPr>
        <w:pStyle w:val="Cmlaplog"/>
      </w:pPr>
      <w:r>
        <w:br w:type="page"/>
      </w:r>
      <w:r w:rsidR="00760739" w:rsidRPr="004851C7">
        <w:rPr>
          <w:noProof/>
          <w:lang w:eastAsia="hu-HU"/>
        </w:rPr>
        <w:lastRenderedPageBreak/>
        <w:drawing>
          <wp:inline distT="0" distB="0" distL="0" distR="0" wp14:anchorId="5D62D356" wp14:editId="5A742426">
            <wp:extent cx="1933575" cy="5429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3575" cy="542925"/>
                    </a:xfrm>
                    <a:prstGeom prst="rect">
                      <a:avLst/>
                    </a:prstGeom>
                    <a:noFill/>
                    <a:ln>
                      <a:noFill/>
                    </a:ln>
                  </pic:spPr>
                </pic:pic>
              </a:graphicData>
            </a:graphic>
          </wp:inline>
        </w:drawing>
      </w:r>
    </w:p>
    <w:p w14:paraId="6ADADE89" w14:textId="77777777" w:rsidR="004851C7" w:rsidRPr="004851C7" w:rsidRDefault="004851C7" w:rsidP="00D429F2">
      <w:pPr>
        <w:pStyle w:val="Cmlapegyetem"/>
      </w:pPr>
      <w:r w:rsidRPr="004851C7">
        <w:t>Budapesti Műszaki és Gazdaságtudományi Egyetem</w:t>
      </w:r>
    </w:p>
    <w:p w14:paraId="699810F9" w14:textId="77777777" w:rsidR="004851C7" w:rsidRPr="004851C7" w:rsidRDefault="004851C7" w:rsidP="00D429F2">
      <w:pPr>
        <w:pStyle w:val="Cmlapkarstanszk"/>
      </w:pPr>
      <w:r w:rsidRPr="004851C7">
        <w:t>Villamosmérnöki és Informatikai Kar</w:t>
      </w:r>
    </w:p>
    <w:p w14:paraId="09D00D2E" w14:textId="12EE4CB9" w:rsidR="004851C7" w:rsidRDefault="008138F6" w:rsidP="00D429F2">
      <w:pPr>
        <w:pStyle w:val="Cmlapkarstanszk"/>
      </w:pPr>
      <w:fldSimple w:instr=" DOCPROPERTY  Company  \* MERGEFORMAT ">
        <w:r w:rsidRPr="008138F6">
          <w:t xml:space="preserve">Automatizálási és Alkalmazott Informatikai </w:t>
        </w:r>
        <w:r w:rsidR="005202C0">
          <w:t>Tanszék</w:t>
        </w:r>
      </w:fldSimple>
    </w:p>
    <w:p w14:paraId="0D9666B2" w14:textId="77777777" w:rsidR="004851C7" w:rsidRDefault="004851C7"/>
    <w:p w14:paraId="5DEE6AFE" w14:textId="77777777" w:rsidR="004851C7" w:rsidRDefault="004851C7"/>
    <w:p w14:paraId="1E8B722F" w14:textId="77777777" w:rsidR="004851C7" w:rsidRDefault="004851C7"/>
    <w:p w14:paraId="66A83BBB" w14:textId="77777777" w:rsidR="004851C7" w:rsidRDefault="004851C7"/>
    <w:p w14:paraId="5F0859C9" w14:textId="77777777" w:rsidR="004851C7" w:rsidRDefault="004851C7"/>
    <w:p w14:paraId="5E696097" w14:textId="77777777" w:rsidR="004851C7" w:rsidRDefault="004851C7"/>
    <w:p w14:paraId="0BAB6244" w14:textId="77777777" w:rsidR="004851C7" w:rsidRPr="00B50CAA" w:rsidRDefault="004851C7"/>
    <w:p w14:paraId="48E58346" w14:textId="2690CBD5" w:rsidR="0063585C" w:rsidRPr="00B50CAA" w:rsidRDefault="008138F6" w:rsidP="00171054">
      <w:pPr>
        <w:pStyle w:val="Cmlapszerz"/>
      </w:pPr>
      <w:fldSimple w:instr=" AUTHOR  \* MERGEFORMAT ">
        <w:r>
          <w:t>Sásdi</w:t>
        </w:r>
        <w:r w:rsidR="006A1B7F">
          <w:t xml:space="preserve"> </w:t>
        </w:r>
        <w:r>
          <w:t>András</w:t>
        </w:r>
      </w:fldSimple>
    </w:p>
    <w:p w14:paraId="27E9F397" w14:textId="33D6502D" w:rsidR="0063585C" w:rsidRPr="00B50CAA" w:rsidRDefault="008138F6">
      <w:pPr>
        <w:pStyle w:val="Cm"/>
      </w:pPr>
      <w:fldSimple w:instr=" TITLE  \* MERGEFORMAT ">
        <w:r w:rsidRPr="008138F6">
          <w:t>Két tengelyű forgóasztal gyorsulásmérő szenzorok karakterizálásához</w:t>
        </w:r>
      </w:fldSimple>
    </w:p>
    <w:p w14:paraId="5532B58E" w14:textId="6DAF6DDD" w:rsidR="0063585C" w:rsidRPr="00B50CAA" w:rsidRDefault="0063585C" w:rsidP="009C1C93">
      <w:pPr>
        <w:pStyle w:val="Alcm"/>
      </w:pPr>
    </w:p>
    <w:p w14:paraId="156BF04A" w14:textId="49661E1C" w:rsidR="0063585C" w:rsidRPr="00D429F2" w:rsidRDefault="00760739" w:rsidP="009C1C93">
      <w:pPr>
        <w:pStyle w:val="Alcm"/>
      </w:pPr>
      <w:r w:rsidRPr="00D429F2">
        <w:rPr>
          <w:lang w:eastAsia="hu-HU"/>
        </w:rPr>
        <mc:AlternateContent>
          <mc:Choice Requires="wps">
            <w:drawing>
              <wp:anchor distT="0" distB="0" distL="114300" distR="114300" simplePos="0" relativeHeight="251655680" behindDoc="0" locked="0" layoutInCell="1" allowOverlap="1" wp14:anchorId="73158549" wp14:editId="629EAFB5">
                <wp:simplePos x="0" y="0"/>
                <wp:positionH relativeFrom="page">
                  <wp:posOffset>2602865</wp:posOffset>
                </wp:positionH>
                <wp:positionV relativeFrom="paragraph">
                  <wp:posOffset>362585</wp:posOffset>
                </wp:positionV>
                <wp:extent cx="2879725" cy="1028700"/>
                <wp:effectExtent l="2540" t="0" r="3810" b="4445"/>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20409" w14:textId="77777777" w:rsidR="0063585C" w:rsidRDefault="0063585C" w:rsidP="00171054">
                            <w:pPr>
                              <w:keepLines/>
                              <w:spacing w:after="0"/>
                              <w:ind w:firstLine="0"/>
                              <w:jc w:val="center"/>
                              <w:rPr>
                                <w:smallCaps/>
                              </w:rPr>
                            </w:pPr>
                            <w:r>
                              <w:rPr>
                                <w:smallCaps/>
                              </w:rPr>
                              <w:t>Konzulens</w:t>
                            </w:r>
                          </w:p>
                          <w:p w14:paraId="5B11A3E3" w14:textId="694AF212" w:rsidR="0063585C" w:rsidRDefault="006A1B7F" w:rsidP="00171054">
                            <w:pPr>
                              <w:pStyle w:val="Cmlapszerz"/>
                            </w:pPr>
                            <w:fldSimple w:instr=" DOCPROPERTY &quot;Manager&quot;  \* MERGEFORMAT ">
                              <w:r>
                                <w:t xml:space="preserve">Dr. </w:t>
                              </w:r>
                              <w:r w:rsidR="008138F6">
                                <w:t>Stumpf Péter Pál</w:t>
                              </w:r>
                            </w:fldSimple>
                          </w:p>
                          <w:p w14:paraId="4EC91467" w14:textId="7AB82E1D"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544EBF">
                              <w:rPr>
                                <w:noProof/>
                              </w:rPr>
                              <w:t>2025</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158549"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" stroked="f">
                <v:textbox>
                  <w:txbxContent>
                    <w:p w14:paraId="32720409" w14:textId="77777777" w:rsidR="0063585C" w:rsidRDefault="0063585C" w:rsidP="00171054">
                      <w:pPr>
                        <w:keepLines/>
                        <w:spacing w:after="0"/>
                        <w:ind w:firstLine="0"/>
                        <w:jc w:val="center"/>
                        <w:rPr>
                          <w:smallCaps/>
                        </w:rPr>
                      </w:pPr>
                      <w:r>
                        <w:rPr>
                          <w:smallCaps/>
                        </w:rPr>
                        <w:t>Konzulens</w:t>
                      </w:r>
                    </w:p>
                    <w:p w14:paraId="5B11A3E3" w14:textId="694AF212" w:rsidR="0063585C" w:rsidRDefault="006A1B7F" w:rsidP="00171054">
                      <w:pPr>
                        <w:pStyle w:val="Cmlapszerz"/>
                      </w:pPr>
                      <w:fldSimple w:instr=" DOCPROPERTY &quot;Manager&quot;  \* MERGEFORMAT ">
                        <w:r>
                          <w:t xml:space="preserve">Dr. </w:t>
                        </w:r>
                        <w:r w:rsidR="008138F6">
                          <w:t>Stumpf Péter Pál</w:t>
                        </w:r>
                      </w:fldSimple>
                    </w:p>
                    <w:p w14:paraId="4EC91467" w14:textId="7AB82E1D"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544EBF">
                        <w:rPr>
                          <w:noProof/>
                        </w:rPr>
                        <w:t>2025</w:t>
                      </w:r>
                      <w:r>
                        <w:fldChar w:fldCharType="end"/>
                      </w:r>
                    </w:p>
                  </w:txbxContent>
                </v:textbox>
                <w10:wrap anchorx="page"/>
              </v:shape>
            </w:pict>
          </mc:Fallback>
        </mc:AlternateContent>
      </w:r>
    </w:p>
    <w:p w14:paraId="68EE0958" w14:textId="77777777" w:rsidR="0063585C" w:rsidRPr="00B50CAA" w:rsidRDefault="0063585C" w:rsidP="00B96880">
      <w:pPr>
        <w:pStyle w:val="Fejezetcmtartalomjegyzknlkl"/>
      </w:pPr>
      <w:r w:rsidRPr="00B50CAA">
        <w:lastRenderedPageBreak/>
        <w:t>Tartalomjegyzék</w:t>
      </w:r>
    </w:p>
    <w:p w14:paraId="79E69416" w14:textId="352CBF26" w:rsidR="00F4377A" w:rsidRDefault="00730B3C">
      <w:pPr>
        <w:pStyle w:val="TJ1"/>
        <w:rPr>
          <w:rFonts w:asciiTheme="minorHAnsi" w:eastAsiaTheme="minorEastAsia" w:hAnsiTheme="minorHAnsi" w:cstheme="minorBidi"/>
          <w:b w:val="0"/>
          <w:noProof/>
          <w:kern w:val="2"/>
          <w:lang w:eastAsia="hu-HU"/>
          <w14:ligatures w14:val="standardContextual"/>
        </w:rPr>
      </w:pPr>
      <w:r>
        <w:fldChar w:fldCharType="begin"/>
      </w:r>
      <w:r>
        <w:instrText xml:space="preserve"> TOC \o "1-3" \h \z \u </w:instrText>
      </w:r>
      <w:r>
        <w:fldChar w:fldCharType="separate"/>
      </w:r>
      <w:hyperlink w:anchor="_Toc215706285" w:history="1">
        <w:r w:rsidR="00F4377A" w:rsidRPr="00ED060C">
          <w:rPr>
            <w:rStyle w:val="Hiperhivatkozs"/>
            <w:noProof/>
          </w:rPr>
          <w:t>Összefoglaló</w:t>
        </w:r>
        <w:r w:rsidR="00F4377A">
          <w:rPr>
            <w:noProof/>
            <w:webHidden/>
          </w:rPr>
          <w:tab/>
        </w:r>
        <w:r w:rsidR="00F4377A">
          <w:rPr>
            <w:noProof/>
            <w:webHidden/>
          </w:rPr>
          <w:fldChar w:fldCharType="begin"/>
        </w:r>
        <w:r w:rsidR="00F4377A">
          <w:rPr>
            <w:noProof/>
            <w:webHidden/>
          </w:rPr>
          <w:instrText xml:space="preserve"> PAGEREF _Toc215706285 \h </w:instrText>
        </w:r>
        <w:r w:rsidR="00F4377A">
          <w:rPr>
            <w:noProof/>
            <w:webHidden/>
          </w:rPr>
        </w:r>
        <w:r w:rsidR="00F4377A">
          <w:rPr>
            <w:noProof/>
            <w:webHidden/>
          </w:rPr>
          <w:fldChar w:fldCharType="separate"/>
        </w:r>
        <w:r w:rsidR="00F4377A">
          <w:rPr>
            <w:noProof/>
            <w:webHidden/>
          </w:rPr>
          <w:t>6</w:t>
        </w:r>
        <w:r w:rsidR="00F4377A">
          <w:rPr>
            <w:noProof/>
            <w:webHidden/>
          </w:rPr>
          <w:fldChar w:fldCharType="end"/>
        </w:r>
      </w:hyperlink>
    </w:p>
    <w:p w14:paraId="1DCC093B" w14:textId="2FC6AADB" w:rsidR="00F4377A" w:rsidRDefault="00F4377A">
      <w:pPr>
        <w:pStyle w:val="TJ1"/>
        <w:rPr>
          <w:rFonts w:asciiTheme="minorHAnsi" w:eastAsiaTheme="minorEastAsia" w:hAnsiTheme="minorHAnsi" w:cstheme="minorBidi"/>
          <w:b w:val="0"/>
          <w:noProof/>
          <w:kern w:val="2"/>
          <w:lang w:eastAsia="hu-HU"/>
          <w14:ligatures w14:val="standardContextual"/>
        </w:rPr>
      </w:pPr>
      <w:hyperlink w:anchor="_Toc215706286" w:history="1">
        <w:r w:rsidRPr="00ED060C">
          <w:rPr>
            <w:rStyle w:val="Hiperhivatkozs"/>
            <w:noProof/>
          </w:rPr>
          <w:t>Abstract</w:t>
        </w:r>
        <w:r>
          <w:rPr>
            <w:noProof/>
            <w:webHidden/>
          </w:rPr>
          <w:tab/>
        </w:r>
        <w:r>
          <w:rPr>
            <w:noProof/>
            <w:webHidden/>
          </w:rPr>
          <w:fldChar w:fldCharType="begin"/>
        </w:r>
        <w:r>
          <w:rPr>
            <w:noProof/>
            <w:webHidden/>
          </w:rPr>
          <w:instrText xml:space="preserve"> PAGEREF _Toc215706286 \h </w:instrText>
        </w:r>
        <w:r>
          <w:rPr>
            <w:noProof/>
            <w:webHidden/>
          </w:rPr>
        </w:r>
        <w:r>
          <w:rPr>
            <w:noProof/>
            <w:webHidden/>
          </w:rPr>
          <w:fldChar w:fldCharType="separate"/>
        </w:r>
        <w:r>
          <w:rPr>
            <w:noProof/>
            <w:webHidden/>
          </w:rPr>
          <w:t>7</w:t>
        </w:r>
        <w:r>
          <w:rPr>
            <w:noProof/>
            <w:webHidden/>
          </w:rPr>
          <w:fldChar w:fldCharType="end"/>
        </w:r>
      </w:hyperlink>
    </w:p>
    <w:p w14:paraId="378ACC04" w14:textId="22C43FFD" w:rsidR="00F4377A" w:rsidRDefault="00F4377A">
      <w:pPr>
        <w:pStyle w:val="TJ1"/>
        <w:rPr>
          <w:rFonts w:asciiTheme="minorHAnsi" w:eastAsiaTheme="minorEastAsia" w:hAnsiTheme="minorHAnsi" w:cstheme="minorBidi"/>
          <w:b w:val="0"/>
          <w:noProof/>
          <w:kern w:val="2"/>
          <w:lang w:eastAsia="hu-HU"/>
          <w14:ligatures w14:val="standardContextual"/>
        </w:rPr>
      </w:pPr>
      <w:hyperlink w:anchor="_Toc215706287" w:history="1">
        <w:r w:rsidRPr="00ED060C">
          <w:rPr>
            <w:rStyle w:val="Hiperhivatkozs"/>
            <w:noProof/>
          </w:rPr>
          <w:t>1 Bevezetés</w:t>
        </w:r>
        <w:r>
          <w:rPr>
            <w:noProof/>
            <w:webHidden/>
          </w:rPr>
          <w:tab/>
        </w:r>
        <w:r>
          <w:rPr>
            <w:noProof/>
            <w:webHidden/>
          </w:rPr>
          <w:fldChar w:fldCharType="begin"/>
        </w:r>
        <w:r>
          <w:rPr>
            <w:noProof/>
            <w:webHidden/>
          </w:rPr>
          <w:instrText xml:space="preserve"> PAGEREF _Toc215706287 \h </w:instrText>
        </w:r>
        <w:r>
          <w:rPr>
            <w:noProof/>
            <w:webHidden/>
          </w:rPr>
        </w:r>
        <w:r>
          <w:rPr>
            <w:noProof/>
            <w:webHidden/>
          </w:rPr>
          <w:fldChar w:fldCharType="separate"/>
        </w:r>
        <w:r>
          <w:rPr>
            <w:noProof/>
            <w:webHidden/>
          </w:rPr>
          <w:t>8</w:t>
        </w:r>
        <w:r>
          <w:rPr>
            <w:noProof/>
            <w:webHidden/>
          </w:rPr>
          <w:fldChar w:fldCharType="end"/>
        </w:r>
      </w:hyperlink>
    </w:p>
    <w:p w14:paraId="62C1760A" w14:textId="406C64BA" w:rsidR="00F4377A" w:rsidRDefault="00F4377A">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215706288" w:history="1">
        <w:r w:rsidRPr="00ED060C">
          <w:rPr>
            <w:rStyle w:val="Hiperhivatkozs"/>
            <w:noProof/>
          </w:rPr>
          <w:t>1.1 A munka indoka és célja</w:t>
        </w:r>
        <w:r>
          <w:rPr>
            <w:noProof/>
            <w:webHidden/>
          </w:rPr>
          <w:tab/>
        </w:r>
        <w:r>
          <w:rPr>
            <w:noProof/>
            <w:webHidden/>
          </w:rPr>
          <w:fldChar w:fldCharType="begin"/>
        </w:r>
        <w:r>
          <w:rPr>
            <w:noProof/>
            <w:webHidden/>
          </w:rPr>
          <w:instrText xml:space="preserve"> PAGEREF _Toc215706288 \h </w:instrText>
        </w:r>
        <w:r>
          <w:rPr>
            <w:noProof/>
            <w:webHidden/>
          </w:rPr>
        </w:r>
        <w:r>
          <w:rPr>
            <w:noProof/>
            <w:webHidden/>
          </w:rPr>
          <w:fldChar w:fldCharType="separate"/>
        </w:r>
        <w:r>
          <w:rPr>
            <w:noProof/>
            <w:webHidden/>
          </w:rPr>
          <w:t>8</w:t>
        </w:r>
        <w:r>
          <w:rPr>
            <w:noProof/>
            <w:webHidden/>
          </w:rPr>
          <w:fldChar w:fldCharType="end"/>
        </w:r>
      </w:hyperlink>
    </w:p>
    <w:p w14:paraId="32DA4D80" w14:textId="1DDDE3D0" w:rsidR="00F4377A" w:rsidRDefault="00F4377A">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215706289" w:history="1">
        <w:r w:rsidRPr="00ED060C">
          <w:rPr>
            <w:rStyle w:val="Hiperhivatkozs"/>
            <w:noProof/>
          </w:rPr>
          <w:t>1.2 Specifikáció</w:t>
        </w:r>
        <w:r>
          <w:rPr>
            <w:noProof/>
            <w:webHidden/>
          </w:rPr>
          <w:tab/>
        </w:r>
        <w:r>
          <w:rPr>
            <w:noProof/>
            <w:webHidden/>
          </w:rPr>
          <w:fldChar w:fldCharType="begin"/>
        </w:r>
        <w:r>
          <w:rPr>
            <w:noProof/>
            <w:webHidden/>
          </w:rPr>
          <w:instrText xml:space="preserve"> PAGEREF _Toc215706289 \h </w:instrText>
        </w:r>
        <w:r>
          <w:rPr>
            <w:noProof/>
            <w:webHidden/>
          </w:rPr>
        </w:r>
        <w:r>
          <w:rPr>
            <w:noProof/>
            <w:webHidden/>
          </w:rPr>
          <w:fldChar w:fldCharType="separate"/>
        </w:r>
        <w:r>
          <w:rPr>
            <w:noProof/>
            <w:webHidden/>
          </w:rPr>
          <w:t>8</w:t>
        </w:r>
        <w:r>
          <w:rPr>
            <w:noProof/>
            <w:webHidden/>
          </w:rPr>
          <w:fldChar w:fldCharType="end"/>
        </w:r>
      </w:hyperlink>
    </w:p>
    <w:p w14:paraId="7BDC089B" w14:textId="42136432" w:rsidR="00F4377A" w:rsidRDefault="00F4377A">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215706290" w:history="1">
        <w:r w:rsidRPr="00ED060C">
          <w:rPr>
            <w:rStyle w:val="Hiperhivatkozs"/>
            <w:noProof/>
          </w:rPr>
          <w:t>1.3 Feladatok áttekintése</w:t>
        </w:r>
        <w:r>
          <w:rPr>
            <w:noProof/>
            <w:webHidden/>
          </w:rPr>
          <w:tab/>
        </w:r>
        <w:r>
          <w:rPr>
            <w:noProof/>
            <w:webHidden/>
          </w:rPr>
          <w:fldChar w:fldCharType="begin"/>
        </w:r>
        <w:r>
          <w:rPr>
            <w:noProof/>
            <w:webHidden/>
          </w:rPr>
          <w:instrText xml:space="preserve"> PAGEREF _Toc215706290 \h </w:instrText>
        </w:r>
        <w:r>
          <w:rPr>
            <w:noProof/>
            <w:webHidden/>
          </w:rPr>
        </w:r>
        <w:r>
          <w:rPr>
            <w:noProof/>
            <w:webHidden/>
          </w:rPr>
          <w:fldChar w:fldCharType="separate"/>
        </w:r>
        <w:r>
          <w:rPr>
            <w:noProof/>
            <w:webHidden/>
          </w:rPr>
          <w:t>8</w:t>
        </w:r>
        <w:r>
          <w:rPr>
            <w:noProof/>
            <w:webHidden/>
          </w:rPr>
          <w:fldChar w:fldCharType="end"/>
        </w:r>
      </w:hyperlink>
    </w:p>
    <w:p w14:paraId="43430BBC" w14:textId="050F9EDF" w:rsidR="00F4377A" w:rsidRDefault="00F4377A">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215706291" w:history="1">
        <w:r w:rsidRPr="00ED060C">
          <w:rPr>
            <w:rStyle w:val="Hiperhivatkozs"/>
            <w:noProof/>
          </w:rPr>
          <w:t>1.4 Projekt arculata</w:t>
        </w:r>
        <w:r>
          <w:rPr>
            <w:noProof/>
            <w:webHidden/>
          </w:rPr>
          <w:tab/>
        </w:r>
        <w:r>
          <w:rPr>
            <w:noProof/>
            <w:webHidden/>
          </w:rPr>
          <w:fldChar w:fldCharType="begin"/>
        </w:r>
        <w:r>
          <w:rPr>
            <w:noProof/>
            <w:webHidden/>
          </w:rPr>
          <w:instrText xml:space="preserve"> PAGEREF _Toc215706291 \h </w:instrText>
        </w:r>
        <w:r>
          <w:rPr>
            <w:noProof/>
            <w:webHidden/>
          </w:rPr>
        </w:r>
        <w:r>
          <w:rPr>
            <w:noProof/>
            <w:webHidden/>
          </w:rPr>
          <w:fldChar w:fldCharType="separate"/>
        </w:r>
        <w:r>
          <w:rPr>
            <w:noProof/>
            <w:webHidden/>
          </w:rPr>
          <w:t>9</w:t>
        </w:r>
        <w:r>
          <w:rPr>
            <w:noProof/>
            <w:webHidden/>
          </w:rPr>
          <w:fldChar w:fldCharType="end"/>
        </w:r>
      </w:hyperlink>
    </w:p>
    <w:p w14:paraId="7E25F4A6" w14:textId="23958012" w:rsidR="00F4377A" w:rsidRDefault="00F4377A">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215706292" w:history="1">
        <w:r w:rsidRPr="00ED060C">
          <w:rPr>
            <w:rStyle w:val="Hiperhivatkozs"/>
            <w:noProof/>
          </w:rPr>
          <w:t>1.5 Szakirodalmi áttekintés, elméleti összefoglaló és tervezési irányelvek</w:t>
        </w:r>
        <w:r>
          <w:rPr>
            <w:noProof/>
            <w:webHidden/>
          </w:rPr>
          <w:tab/>
        </w:r>
        <w:r>
          <w:rPr>
            <w:noProof/>
            <w:webHidden/>
          </w:rPr>
          <w:fldChar w:fldCharType="begin"/>
        </w:r>
        <w:r>
          <w:rPr>
            <w:noProof/>
            <w:webHidden/>
          </w:rPr>
          <w:instrText xml:space="preserve"> PAGEREF _Toc215706292 \h </w:instrText>
        </w:r>
        <w:r>
          <w:rPr>
            <w:noProof/>
            <w:webHidden/>
          </w:rPr>
        </w:r>
        <w:r>
          <w:rPr>
            <w:noProof/>
            <w:webHidden/>
          </w:rPr>
          <w:fldChar w:fldCharType="separate"/>
        </w:r>
        <w:r>
          <w:rPr>
            <w:noProof/>
            <w:webHidden/>
          </w:rPr>
          <w:t>9</w:t>
        </w:r>
        <w:r>
          <w:rPr>
            <w:noProof/>
            <w:webHidden/>
          </w:rPr>
          <w:fldChar w:fldCharType="end"/>
        </w:r>
      </w:hyperlink>
    </w:p>
    <w:p w14:paraId="11277DD7" w14:textId="5CA83136" w:rsidR="00F4377A" w:rsidRDefault="00F4377A">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5706293" w:history="1">
        <w:r w:rsidRPr="00ED060C">
          <w:rPr>
            <w:rStyle w:val="Hiperhivatkozs"/>
            <w:noProof/>
          </w:rPr>
          <w:t>1.5.1 MEMS szenzorok [1] [2] [3]</w:t>
        </w:r>
        <w:r>
          <w:rPr>
            <w:noProof/>
            <w:webHidden/>
          </w:rPr>
          <w:tab/>
        </w:r>
        <w:r>
          <w:rPr>
            <w:noProof/>
            <w:webHidden/>
          </w:rPr>
          <w:fldChar w:fldCharType="begin"/>
        </w:r>
        <w:r>
          <w:rPr>
            <w:noProof/>
            <w:webHidden/>
          </w:rPr>
          <w:instrText xml:space="preserve"> PAGEREF _Toc215706293 \h </w:instrText>
        </w:r>
        <w:r>
          <w:rPr>
            <w:noProof/>
            <w:webHidden/>
          </w:rPr>
        </w:r>
        <w:r>
          <w:rPr>
            <w:noProof/>
            <w:webHidden/>
          </w:rPr>
          <w:fldChar w:fldCharType="separate"/>
        </w:r>
        <w:r>
          <w:rPr>
            <w:noProof/>
            <w:webHidden/>
          </w:rPr>
          <w:t>9</w:t>
        </w:r>
        <w:r>
          <w:rPr>
            <w:noProof/>
            <w:webHidden/>
          </w:rPr>
          <w:fldChar w:fldCharType="end"/>
        </w:r>
      </w:hyperlink>
    </w:p>
    <w:p w14:paraId="33136C8F" w14:textId="5DB03EA3" w:rsidR="00F4377A" w:rsidRDefault="00F4377A">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5706294" w:history="1">
        <w:r w:rsidRPr="00ED060C">
          <w:rPr>
            <w:rStyle w:val="Hiperhivatkozs"/>
            <w:noProof/>
          </w:rPr>
          <w:t>1.5.2 Biztonságtechnikai lépések [5] [6]</w:t>
        </w:r>
        <w:r>
          <w:rPr>
            <w:noProof/>
            <w:webHidden/>
          </w:rPr>
          <w:tab/>
        </w:r>
        <w:r>
          <w:rPr>
            <w:noProof/>
            <w:webHidden/>
          </w:rPr>
          <w:fldChar w:fldCharType="begin"/>
        </w:r>
        <w:r>
          <w:rPr>
            <w:noProof/>
            <w:webHidden/>
          </w:rPr>
          <w:instrText xml:space="preserve"> PAGEREF _Toc215706294 \h </w:instrText>
        </w:r>
        <w:r>
          <w:rPr>
            <w:noProof/>
            <w:webHidden/>
          </w:rPr>
        </w:r>
        <w:r>
          <w:rPr>
            <w:noProof/>
            <w:webHidden/>
          </w:rPr>
          <w:fldChar w:fldCharType="separate"/>
        </w:r>
        <w:r>
          <w:rPr>
            <w:noProof/>
            <w:webHidden/>
          </w:rPr>
          <w:t>10</w:t>
        </w:r>
        <w:r>
          <w:rPr>
            <w:noProof/>
            <w:webHidden/>
          </w:rPr>
          <w:fldChar w:fldCharType="end"/>
        </w:r>
      </w:hyperlink>
    </w:p>
    <w:p w14:paraId="0B38806C" w14:textId="150E184B" w:rsidR="00F4377A" w:rsidRDefault="00F4377A">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5706295" w:history="1">
        <w:r w:rsidRPr="00ED060C">
          <w:rPr>
            <w:rStyle w:val="Hiperhivatkozs"/>
            <w:noProof/>
          </w:rPr>
          <w:t>1.5.3 kéttengelyű forgatómechanizmusok</w:t>
        </w:r>
        <w:r>
          <w:rPr>
            <w:noProof/>
            <w:webHidden/>
          </w:rPr>
          <w:tab/>
        </w:r>
        <w:r>
          <w:rPr>
            <w:noProof/>
            <w:webHidden/>
          </w:rPr>
          <w:fldChar w:fldCharType="begin"/>
        </w:r>
        <w:r>
          <w:rPr>
            <w:noProof/>
            <w:webHidden/>
          </w:rPr>
          <w:instrText xml:space="preserve"> PAGEREF _Toc215706295 \h </w:instrText>
        </w:r>
        <w:r>
          <w:rPr>
            <w:noProof/>
            <w:webHidden/>
          </w:rPr>
        </w:r>
        <w:r>
          <w:rPr>
            <w:noProof/>
            <w:webHidden/>
          </w:rPr>
          <w:fldChar w:fldCharType="separate"/>
        </w:r>
        <w:r>
          <w:rPr>
            <w:noProof/>
            <w:webHidden/>
          </w:rPr>
          <w:t>11</w:t>
        </w:r>
        <w:r>
          <w:rPr>
            <w:noProof/>
            <w:webHidden/>
          </w:rPr>
          <w:fldChar w:fldCharType="end"/>
        </w:r>
      </w:hyperlink>
    </w:p>
    <w:p w14:paraId="11A353E1" w14:textId="2F98D300" w:rsidR="00F4377A" w:rsidRDefault="00F4377A">
      <w:pPr>
        <w:pStyle w:val="TJ1"/>
        <w:rPr>
          <w:rFonts w:asciiTheme="minorHAnsi" w:eastAsiaTheme="minorEastAsia" w:hAnsiTheme="minorHAnsi" w:cstheme="minorBidi"/>
          <w:b w:val="0"/>
          <w:noProof/>
          <w:kern w:val="2"/>
          <w:lang w:eastAsia="hu-HU"/>
          <w14:ligatures w14:val="standardContextual"/>
        </w:rPr>
      </w:pPr>
      <w:hyperlink w:anchor="_Toc215706296" w:history="1">
        <w:r w:rsidRPr="00ED060C">
          <w:rPr>
            <w:rStyle w:val="Hiperhivatkozs"/>
            <w:noProof/>
          </w:rPr>
          <w:t>2 Modulok</w:t>
        </w:r>
        <w:r>
          <w:rPr>
            <w:noProof/>
            <w:webHidden/>
          </w:rPr>
          <w:tab/>
        </w:r>
        <w:r>
          <w:rPr>
            <w:noProof/>
            <w:webHidden/>
          </w:rPr>
          <w:fldChar w:fldCharType="begin"/>
        </w:r>
        <w:r>
          <w:rPr>
            <w:noProof/>
            <w:webHidden/>
          </w:rPr>
          <w:instrText xml:space="preserve"> PAGEREF _Toc215706296 \h </w:instrText>
        </w:r>
        <w:r>
          <w:rPr>
            <w:noProof/>
            <w:webHidden/>
          </w:rPr>
        </w:r>
        <w:r>
          <w:rPr>
            <w:noProof/>
            <w:webHidden/>
          </w:rPr>
          <w:fldChar w:fldCharType="separate"/>
        </w:r>
        <w:r>
          <w:rPr>
            <w:noProof/>
            <w:webHidden/>
          </w:rPr>
          <w:t>13</w:t>
        </w:r>
        <w:r>
          <w:rPr>
            <w:noProof/>
            <w:webHidden/>
          </w:rPr>
          <w:fldChar w:fldCharType="end"/>
        </w:r>
      </w:hyperlink>
    </w:p>
    <w:p w14:paraId="41D58B65" w14:textId="3B293303" w:rsidR="00F4377A" w:rsidRDefault="00F4377A">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215706297" w:history="1">
        <w:r w:rsidRPr="00ED060C">
          <w:rPr>
            <w:rStyle w:val="Hiperhivatkozs"/>
            <w:noProof/>
          </w:rPr>
          <w:t>2.1 Mikrovezérlő</w:t>
        </w:r>
        <w:r>
          <w:rPr>
            <w:noProof/>
            <w:webHidden/>
          </w:rPr>
          <w:tab/>
        </w:r>
        <w:r>
          <w:rPr>
            <w:noProof/>
            <w:webHidden/>
          </w:rPr>
          <w:fldChar w:fldCharType="begin"/>
        </w:r>
        <w:r>
          <w:rPr>
            <w:noProof/>
            <w:webHidden/>
          </w:rPr>
          <w:instrText xml:space="preserve"> PAGEREF _Toc215706297 \h </w:instrText>
        </w:r>
        <w:r>
          <w:rPr>
            <w:noProof/>
            <w:webHidden/>
          </w:rPr>
        </w:r>
        <w:r>
          <w:rPr>
            <w:noProof/>
            <w:webHidden/>
          </w:rPr>
          <w:fldChar w:fldCharType="separate"/>
        </w:r>
        <w:r>
          <w:rPr>
            <w:noProof/>
            <w:webHidden/>
          </w:rPr>
          <w:t>13</w:t>
        </w:r>
        <w:r>
          <w:rPr>
            <w:noProof/>
            <w:webHidden/>
          </w:rPr>
          <w:fldChar w:fldCharType="end"/>
        </w:r>
      </w:hyperlink>
    </w:p>
    <w:p w14:paraId="3851856C" w14:textId="73142B1B" w:rsidR="00F4377A" w:rsidRDefault="00F4377A">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215706298" w:history="1">
        <w:r w:rsidRPr="00ED060C">
          <w:rPr>
            <w:rStyle w:val="Hiperhivatkozs"/>
            <w:noProof/>
          </w:rPr>
          <w:t>2.2 Motorok</w:t>
        </w:r>
        <w:r>
          <w:rPr>
            <w:noProof/>
            <w:webHidden/>
          </w:rPr>
          <w:tab/>
        </w:r>
        <w:r>
          <w:rPr>
            <w:noProof/>
            <w:webHidden/>
          </w:rPr>
          <w:fldChar w:fldCharType="begin"/>
        </w:r>
        <w:r>
          <w:rPr>
            <w:noProof/>
            <w:webHidden/>
          </w:rPr>
          <w:instrText xml:space="preserve"> PAGEREF _Toc215706298 \h </w:instrText>
        </w:r>
        <w:r>
          <w:rPr>
            <w:noProof/>
            <w:webHidden/>
          </w:rPr>
        </w:r>
        <w:r>
          <w:rPr>
            <w:noProof/>
            <w:webHidden/>
          </w:rPr>
          <w:fldChar w:fldCharType="separate"/>
        </w:r>
        <w:r>
          <w:rPr>
            <w:noProof/>
            <w:webHidden/>
          </w:rPr>
          <w:t>14</w:t>
        </w:r>
        <w:r>
          <w:rPr>
            <w:noProof/>
            <w:webHidden/>
          </w:rPr>
          <w:fldChar w:fldCharType="end"/>
        </w:r>
      </w:hyperlink>
    </w:p>
    <w:p w14:paraId="2A785102" w14:textId="21490810" w:rsidR="00F4377A" w:rsidRDefault="00F4377A">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5706299" w:history="1">
        <w:r w:rsidRPr="00ED060C">
          <w:rPr>
            <w:rStyle w:val="Hiperhivatkozs"/>
            <w:noProof/>
          </w:rPr>
          <w:t>2.2.1 Motorvezérlő IC [8]</w:t>
        </w:r>
        <w:r>
          <w:rPr>
            <w:noProof/>
            <w:webHidden/>
          </w:rPr>
          <w:tab/>
        </w:r>
        <w:r>
          <w:rPr>
            <w:noProof/>
            <w:webHidden/>
          </w:rPr>
          <w:fldChar w:fldCharType="begin"/>
        </w:r>
        <w:r>
          <w:rPr>
            <w:noProof/>
            <w:webHidden/>
          </w:rPr>
          <w:instrText xml:space="preserve"> PAGEREF _Toc215706299 \h </w:instrText>
        </w:r>
        <w:r>
          <w:rPr>
            <w:noProof/>
            <w:webHidden/>
          </w:rPr>
        </w:r>
        <w:r>
          <w:rPr>
            <w:noProof/>
            <w:webHidden/>
          </w:rPr>
          <w:fldChar w:fldCharType="separate"/>
        </w:r>
        <w:r>
          <w:rPr>
            <w:noProof/>
            <w:webHidden/>
          </w:rPr>
          <w:t>14</w:t>
        </w:r>
        <w:r>
          <w:rPr>
            <w:noProof/>
            <w:webHidden/>
          </w:rPr>
          <w:fldChar w:fldCharType="end"/>
        </w:r>
      </w:hyperlink>
    </w:p>
    <w:p w14:paraId="64C88C38" w14:textId="087E0F13" w:rsidR="00F4377A" w:rsidRDefault="00F4377A">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5706300" w:history="1">
        <w:r w:rsidRPr="00ED060C">
          <w:rPr>
            <w:rStyle w:val="Hiperhivatkozs"/>
            <w:noProof/>
          </w:rPr>
          <w:t>2.2.2 Léptetőmotorok sebességprofil vezérlése [9]</w:t>
        </w:r>
        <w:r>
          <w:rPr>
            <w:noProof/>
            <w:webHidden/>
          </w:rPr>
          <w:tab/>
        </w:r>
        <w:r>
          <w:rPr>
            <w:noProof/>
            <w:webHidden/>
          </w:rPr>
          <w:fldChar w:fldCharType="begin"/>
        </w:r>
        <w:r>
          <w:rPr>
            <w:noProof/>
            <w:webHidden/>
          </w:rPr>
          <w:instrText xml:space="preserve"> PAGEREF _Toc215706300 \h </w:instrText>
        </w:r>
        <w:r>
          <w:rPr>
            <w:noProof/>
            <w:webHidden/>
          </w:rPr>
        </w:r>
        <w:r>
          <w:rPr>
            <w:noProof/>
            <w:webHidden/>
          </w:rPr>
          <w:fldChar w:fldCharType="separate"/>
        </w:r>
        <w:r>
          <w:rPr>
            <w:noProof/>
            <w:webHidden/>
          </w:rPr>
          <w:t>15</w:t>
        </w:r>
        <w:r>
          <w:rPr>
            <w:noProof/>
            <w:webHidden/>
          </w:rPr>
          <w:fldChar w:fldCharType="end"/>
        </w:r>
      </w:hyperlink>
    </w:p>
    <w:p w14:paraId="7CB84005" w14:textId="65D7E172" w:rsidR="00F4377A" w:rsidRDefault="00F4377A">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5706301" w:history="1">
        <w:r w:rsidRPr="00ED060C">
          <w:rPr>
            <w:rStyle w:val="Hiperhivatkozs"/>
            <w:noProof/>
          </w:rPr>
          <w:t>2.2.3 Trigonometrikus sebességprofil</w:t>
        </w:r>
        <w:r>
          <w:rPr>
            <w:noProof/>
            <w:webHidden/>
          </w:rPr>
          <w:tab/>
        </w:r>
        <w:r>
          <w:rPr>
            <w:noProof/>
            <w:webHidden/>
          </w:rPr>
          <w:fldChar w:fldCharType="begin"/>
        </w:r>
        <w:r>
          <w:rPr>
            <w:noProof/>
            <w:webHidden/>
          </w:rPr>
          <w:instrText xml:space="preserve"> PAGEREF _Toc215706301 \h </w:instrText>
        </w:r>
        <w:r>
          <w:rPr>
            <w:noProof/>
            <w:webHidden/>
          </w:rPr>
        </w:r>
        <w:r>
          <w:rPr>
            <w:noProof/>
            <w:webHidden/>
          </w:rPr>
          <w:fldChar w:fldCharType="separate"/>
        </w:r>
        <w:r>
          <w:rPr>
            <w:noProof/>
            <w:webHidden/>
          </w:rPr>
          <w:t>16</w:t>
        </w:r>
        <w:r>
          <w:rPr>
            <w:noProof/>
            <w:webHidden/>
          </w:rPr>
          <w:fldChar w:fldCharType="end"/>
        </w:r>
      </w:hyperlink>
    </w:p>
    <w:p w14:paraId="437CED70" w14:textId="726209FB" w:rsidR="00F4377A" w:rsidRDefault="00F4377A">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5706302" w:history="1">
        <w:r w:rsidRPr="00ED060C">
          <w:rPr>
            <w:rStyle w:val="Hiperhivatkozs"/>
            <w:noProof/>
          </w:rPr>
          <w:t>2.2.4 Numerikus módszerek</w:t>
        </w:r>
        <w:r>
          <w:rPr>
            <w:noProof/>
            <w:webHidden/>
          </w:rPr>
          <w:tab/>
        </w:r>
        <w:r>
          <w:rPr>
            <w:noProof/>
            <w:webHidden/>
          </w:rPr>
          <w:fldChar w:fldCharType="begin"/>
        </w:r>
        <w:r>
          <w:rPr>
            <w:noProof/>
            <w:webHidden/>
          </w:rPr>
          <w:instrText xml:space="preserve"> PAGEREF _Toc215706302 \h </w:instrText>
        </w:r>
        <w:r>
          <w:rPr>
            <w:noProof/>
            <w:webHidden/>
          </w:rPr>
        </w:r>
        <w:r>
          <w:rPr>
            <w:noProof/>
            <w:webHidden/>
          </w:rPr>
          <w:fldChar w:fldCharType="separate"/>
        </w:r>
        <w:r>
          <w:rPr>
            <w:noProof/>
            <w:webHidden/>
          </w:rPr>
          <w:t>19</w:t>
        </w:r>
        <w:r>
          <w:rPr>
            <w:noProof/>
            <w:webHidden/>
          </w:rPr>
          <w:fldChar w:fldCharType="end"/>
        </w:r>
      </w:hyperlink>
    </w:p>
    <w:p w14:paraId="2AADB1A3" w14:textId="7F0E33DF" w:rsidR="00F4377A" w:rsidRDefault="00F4377A">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5706303" w:history="1">
        <w:r w:rsidRPr="00ED060C">
          <w:rPr>
            <w:rStyle w:val="Hiperhivatkozs"/>
            <w:noProof/>
          </w:rPr>
          <w:t>2.2.5 Módszer implementálása beágyazott eszközre</w:t>
        </w:r>
        <w:r>
          <w:rPr>
            <w:noProof/>
            <w:webHidden/>
          </w:rPr>
          <w:tab/>
        </w:r>
        <w:r>
          <w:rPr>
            <w:noProof/>
            <w:webHidden/>
          </w:rPr>
          <w:fldChar w:fldCharType="begin"/>
        </w:r>
        <w:r>
          <w:rPr>
            <w:noProof/>
            <w:webHidden/>
          </w:rPr>
          <w:instrText xml:space="preserve"> PAGEREF _Toc215706303 \h </w:instrText>
        </w:r>
        <w:r>
          <w:rPr>
            <w:noProof/>
            <w:webHidden/>
          </w:rPr>
        </w:r>
        <w:r>
          <w:rPr>
            <w:noProof/>
            <w:webHidden/>
          </w:rPr>
          <w:fldChar w:fldCharType="separate"/>
        </w:r>
        <w:r>
          <w:rPr>
            <w:noProof/>
            <w:webHidden/>
          </w:rPr>
          <w:t>22</w:t>
        </w:r>
        <w:r>
          <w:rPr>
            <w:noProof/>
            <w:webHidden/>
          </w:rPr>
          <w:fldChar w:fldCharType="end"/>
        </w:r>
      </w:hyperlink>
    </w:p>
    <w:p w14:paraId="64848CC9" w14:textId="7E896133" w:rsidR="00F4377A" w:rsidRDefault="00F4377A">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5706304" w:history="1">
        <w:r w:rsidRPr="00ED060C">
          <w:rPr>
            <w:rStyle w:val="Hiperhivatkozs"/>
            <w:noProof/>
          </w:rPr>
          <w:t>2.2.6 Enkóderek [11]</w:t>
        </w:r>
        <w:r>
          <w:rPr>
            <w:noProof/>
            <w:webHidden/>
          </w:rPr>
          <w:tab/>
        </w:r>
        <w:r>
          <w:rPr>
            <w:noProof/>
            <w:webHidden/>
          </w:rPr>
          <w:fldChar w:fldCharType="begin"/>
        </w:r>
        <w:r>
          <w:rPr>
            <w:noProof/>
            <w:webHidden/>
          </w:rPr>
          <w:instrText xml:space="preserve"> PAGEREF _Toc215706304 \h </w:instrText>
        </w:r>
        <w:r>
          <w:rPr>
            <w:noProof/>
            <w:webHidden/>
          </w:rPr>
        </w:r>
        <w:r>
          <w:rPr>
            <w:noProof/>
            <w:webHidden/>
          </w:rPr>
          <w:fldChar w:fldCharType="separate"/>
        </w:r>
        <w:r>
          <w:rPr>
            <w:noProof/>
            <w:webHidden/>
          </w:rPr>
          <w:t>23</w:t>
        </w:r>
        <w:r>
          <w:rPr>
            <w:noProof/>
            <w:webHidden/>
          </w:rPr>
          <w:fldChar w:fldCharType="end"/>
        </w:r>
      </w:hyperlink>
    </w:p>
    <w:p w14:paraId="4C19DB4D" w14:textId="233C4802" w:rsidR="00F4377A" w:rsidRDefault="00F4377A">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5706305" w:history="1">
        <w:r w:rsidRPr="00ED060C">
          <w:rPr>
            <w:rStyle w:val="Hiperhivatkozs"/>
            <w:noProof/>
          </w:rPr>
          <w:t>2.2.7 Driver</w:t>
        </w:r>
        <w:r>
          <w:rPr>
            <w:noProof/>
            <w:webHidden/>
          </w:rPr>
          <w:tab/>
        </w:r>
        <w:r>
          <w:rPr>
            <w:noProof/>
            <w:webHidden/>
          </w:rPr>
          <w:fldChar w:fldCharType="begin"/>
        </w:r>
        <w:r>
          <w:rPr>
            <w:noProof/>
            <w:webHidden/>
          </w:rPr>
          <w:instrText xml:space="preserve"> PAGEREF _Toc215706305 \h </w:instrText>
        </w:r>
        <w:r>
          <w:rPr>
            <w:noProof/>
            <w:webHidden/>
          </w:rPr>
        </w:r>
        <w:r>
          <w:rPr>
            <w:noProof/>
            <w:webHidden/>
          </w:rPr>
          <w:fldChar w:fldCharType="separate"/>
        </w:r>
        <w:r>
          <w:rPr>
            <w:noProof/>
            <w:webHidden/>
          </w:rPr>
          <w:t>24</w:t>
        </w:r>
        <w:r>
          <w:rPr>
            <w:noProof/>
            <w:webHidden/>
          </w:rPr>
          <w:fldChar w:fldCharType="end"/>
        </w:r>
      </w:hyperlink>
    </w:p>
    <w:p w14:paraId="16FF0279" w14:textId="3D760E64" w:rsidR="00F4377A" w:rsidRDefault="00F4377A">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215706306" w:history="1">
        <w:r w:rsidRPr="00ED060C">
          <w:rPr>
            <w:rStyle w:val="Hiperhivatkozs"/>
            <w:noProof/>
          </w:rPr>
          <w:t>2.3 Kezelőfelület</w:t>
        </w:r>
        <w:r>
          <w:rPr>
            <w:noProof/>
            <w:webHidden/>
          </w:rPr>
          <w:tab/>
        </w:r>
        <w:r>
          <w:rPr>
            <w:noProof/>
            <w:webHidden/>
          </w:rPr>
          <w:fldChar w:fldCharType="begin"/>
        </w:r>
        <w:r>
          <w:rPr>
            <w:noProof/>
            <w:webHidden/>
          </w:rPr>
          <w:instrText xml:space="preserve"> PAGEREF _Toc215706306 \h </w:instrText>
        </w:r>
        <w:r>
          <w:rPr>
            <w:noProof/>
            <w:webHidden/>
          </w:rPr>
        </w:r>
        <w:r>
          <w:rPr>
            <w:noProof/>
            <w:webHidden/>
          </w:rPr>
          <w:fldChar w:fldCharType="separate"/>
        </w:r>
        <w:r>
          <w:rPr>
            <w:noProof/>
            <w:webHidden/>
          </w:rPr>
          <w:t>25</w:t>
        </w:r>
        <w:r>
          <w:rPr>
            <w:noProof/>
            <w:webHidden/>
          </w:rPr>
          <w:fldChar w:fldCharType="end"/>
        </w:r>
      </w:hyperlink>
    </w:p>
    <w:p w14:paraId="500EAC34" w14:textId="2B6E3C1A" w:rsidR="00F4377A" w:rsidRDefault="00F4377A">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5706307" w:history="1">
        <w:r w:rsidRPr="00ED060C">
          <w:rPr>
            <w:rStyle w:val="Hiperhivatkozs"/>
            <w:noProof/>
          </w:rPr>
          <w:t>2.3.1 Állapotgép</w:t>
        </w:r>
        <w:r>
          <w:rPr>
            <w:noProof/>
            <w:webHidden/>
          </w:rPr>
          <w:tab/>
        </w:r>
        <w:r>
          <w:rPr>
            <w:noProof/>
            <w:webHidden/>
          </w:rPr>
          <w:fldChar w:fldCharType="begin"/>
        </w:r>
        <w:r>
          <w:rPr>
            <w:noProof/>
            <w:webHidden/>
          </w:rPr>
          <w:instrText xml:space="preserve"> PAGEREF _Toc215706307 \h </w:instrText>
        </w:r>
        <w:r>
          <w:rPr>
            <w:noProof/>
            <w:webHidden/>
          </w:rPr>
        </w:r>
        <w:r>
          <w:rPr>
            <w:noProof/>
            <w:webHidden/>
          </w:rPr>
          <w:fldChar w:fldCharType="separate"/>
        </w:r>
        <w:r>
          <w:rPr>
            <w:noProof/>
            <w:webHidden/>
          </w:rPr>
          <w:t>26</w:t>
        </w:r>
        <w:r>
          <w:rPr>
            <w:noProof/>
            <w:webHidden/>
          </w:rPr>
          <w:fldChar w:fldCharType="end"/>
        </w:r>
      </w:hyperlink>
    </w:p>
    <w:p w14:paraId="5DF13555" w14:textId="3F2ECE3F" w:rsidR="00F4377A" w:rsidRDefault="00F4377A">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5706308" w:history="1">
        <w:r w:rsidRPr="00ED060C">
          <w:rPr>
            <w:rStyle w:val="Hiperhivatkozs"/>
            <w:noProof/>
          </w:rPr>
          <w:t>2.3.2 Számítógépes vezérlés [13]</w:t>
        </w:r>
        <w:r>
          <w:rPr>
            <w:noProof/>
            <w:webHidden/>
          </w:rPr>
          <w:tab/>
        </w:r>
        <w:r>
          <w:rPr>
            <w:noProof/>
            <w:webHidden/>
          </w:rPr>
          <w:fldChar w:fldCharType="begin"/>
        </w:r>
        <w:r>
          <w:rPr>
            <w:noProof/>
            <w:webHidden/>
          </w:rPr>
          <w:instrText xml:space="preserve"> PAGEREF _Toc215706308 \h </w:instrText>
        </w:r>
        <w:r>
          <w:rPr>
            <w:noProof/>
            <w:webHidden/>
          </w:rPr>
        </w:r>
        <w:r>
          <w:rPr>
            <w:noProof/>
            <w:webHidden/>
          </w:rPr>
          <w:fldChar w:fldCharType="separate"/>
        </w:r>
        <w:r>
          <w:rPr>
            <w:noProof/>
            <w:webHidden/>
          </w:rPr>
          <w:t>27</w:t>
        </w:r>
        <w:r>
          <w:rPr>
            <w:noProof/>
            <w:webHidden/>
          </w:rPr>
          <w:fldChar w:fldCharType="end"/>
        </w:r>
      </w:hyperlink>
    </w:p>
    <w:p w14:paraId="0997F40B" w14:textId="0797042D" w:rsidR="00F4377A" w:rsidRDefault="00F4377A">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215706309" w:history="1">
        <w:r w:rsidRPr="00ED060C">
          <w:rPr>
            <w:rStyle w:val="Hiperhivatkozs"/>
            <w:noProof/>
          </w:rPr>
          <w:t>2.4 Kijelző [14] [15]</w:t>
        </w:r>
        <w:r>
          <w:rPr>
            <w:noProof/>
            <w:webHidden/>
          </w:rPr>
          <w:tab/>
        </w:r>
        <w:r>
          <w:rPr>
            <w:noProof/>
            <w:webHidden/>
          </w:rPr>
          <w:fldChar w:fldCharType="begin"/>
        </w:r>
        <w:r>
          <w:rPr>
            <w:noProof/>
            <w:webHidden/>
          </w:rPr>
          <w:instrText xml:space="preserve"> PAGEREF _Toc215706309 \h </w:instrText>
        </w:r>
        <w:r>
          <w:rPr>
            <w:noProof/>
            <w:webHidden/>
          </w:rPr>
        </w:r>
        <w:r>
          <w:rPr>
            <w:noProof/>
            <w:webHidden/>
          </w:rPr>
          <w:fldChar w:fldCharType="separate"/>
        </w:r>
        <w:r>
          <w:rPr>
            <w:noProof/>
            <w:webHidden/>
          </w:rPr>
          <w:t>27</w:t>
        </w:r>
        <w:r>
          <w:rPr>
            <w:noProof/>
            <w:webHidden/>
          </w:rPr>
          <w:fldChar w:fldCharType="end"/>
        </w:r>
      </w:hyperlink>
    </w:p>
    <w:p w14:paraId="257A0EA2" w14:textId="7768763E" w:rsidR="00F4377A" w:rsidRDefault="00F4377A">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5706310" w:history="1">
        <w:r w:rsidRPr="00ED060C">
          <w:rPr>
            <w:rStyle w:val="Hiperhivatkozs"/>
            <w:noProof/>
          </w:rPr>
          <w:t>2.4.1 Nyomtatott áramkör</w:t>
        </w:r>
        <w:r>
          <w:rPr>
            <w:noProof/>
            <w:webHidden/>
          </w:rPr>
          <w:tab/>
        </w:r>
        <w:r>
          <w:rPr>
            <w:noProof/>
            <w:webHidden/>
          </w:rPr>
          <w:fldChar w:fldCharType="begin"/>
        </w:r>
        <w:r>
          <w:rPr>
            <w:noProof/>
            <w:webHidden/>
          </w:rPr>
          <w:instrText xml:space="preserve"> PAGEREF _Toc215706310 \h </w:instrText>
        </w:r>
        <w:r>
          <w:rPr>
            <w:noProof/>
            <w:webHidden/>
          </w:rPr>
        </w:r>
        <w:r>
          <w:rPr>
            <w:noProof/>
            <w:webHidden/>
          </w:rPr>
          <w:fldChar w:fldCharType="separate"/>
        </w:r>
        <w:r>
          <w:rPr>
            <w:noProof/>
            <w:webHidden/>
          </w:rPr>
          <w:t>28</w:t>
        </w:r>
        <w:r>
          <w:rPr>
            <w:noProof/>
            <w:webHidden/>
          </w:rPr>
          <w:fldChar w:fldCharType="end"/>
        </w:r>
      </w:hyperlink>
    </w:p>
    <w:p w14:paraId="56901F03" w14:textId="1BC30A54" w:rsidR="00F4377A" w:rsidRDefault="00F4377A">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5706311" w:history="1">
        <w:r w:rsidRPr="00ED060C">
          <w:rPr>
            <w:rStyle w:val="Hiperhivatkozs"/>
            <w:noProof/>
          </w:rPr>
          <w:t>2.4.2 Driver</w:t>
        </w:r>
        <w:r>
          <w:rPr>
            <w:noProof/>
            <w:webHidden/>
          </w:rPr>
          <w:tab/>
        </w:r>
        <w:r>
          <w:rPr>
            <w:noProof/>
            <w:webHidden/>
          </w:rPr>
          <w:fldChar w:fldCharType="begin"/>
        </w:r>
        <w:r>
          <w:rPr>
            <w:noProof/>
            <w:webHidden/>
          </w:rPr>
          <w:instrText xml:space="preserve"> PAGEREF _Toc215706311 \h </w:instrText>
        </w:r>
        <w:r>
          <w:rPr>
            <w:noProof/>
            <w:webHidden/>
          </w:rPr>
        </w:r>
        <w:r>
          <w:rPr>
            <w:noProof/>
            <w:webHidden/>
          </w:rPr>
          <w:fldChar w:fldCharType="separate"/>
        </w:r>
        <w:r>
          <w:rPr>
            <w:noProof/>
            <w:webHidden/>
          </w:rPr>
          <w:t>30</w:t>
        </w:r>
        <w:r>
          <w:rPr>
            <w:noProof/>
            <w:webHidden/>
          </w:rPr>
          <w:fldChar w:fldCharType="end"/>
        </w:r>
      </w:hyperlink>
    </w:p>
    <w:p w14:paraId="72029ED6" w14:textId="11535774" w:rsidR="00F4377A" w:rsidRDefault="00F4377A">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5706312" w:history="1">
        <w:r w:rsidRPr="00ED060C">
          <w:rPr>
            <w:rStyle w:val="Hiperhivatkozs"/>
            <w:noProof/>
          </w:rPr>
          <w:t>2.4.3 Grafikus kezelői felület</w:t>
        </w:r>
        <w:r>
          <w:rPr>
            <w:noProof/>
            <w:webHidden/>
          </w:rPr>
          <w:tab/>
        </w:r>
        <w:r>
          <w:rPr>
            <w:noProof/>
            <w:webHidden/>
          </w:rPr>
          <w:fldChar w:fldCharType="begin"/>
        </w:r>
        <w:r>
          <w:rPr>
            <w:noProof/>
            <w:webHidden/>
          </w:rPr>
          <w:instrText xml:space="preserve"> PAGEREF _Toc215706312 \h </w:instrText>
        </w:r>
        <w:r>
          <w:rPr>
            <w:noProof/>
            <w:webHidden/>
          </w:rPr>
        </w:r>
        <w:r>
          <w:rPr>
            <w:noProof/>
            <w:webHidden/>
          </w:rPr>
          <w:fldChar w:fldCharType="separate"/>
        </w:r>
        <w:r>
          <w:rPr>
            <w:noProof/>
            <w:webHidden/>
          </w:rPr>
          <w:t>30</w:t>
        </w:r>
        <w:r>
          <w:rPr>
            <w:noProof/>
            <w:webHidden/>
          </w:rPr>
          <w:fldChar w:fldCharType="end"/>
        </w:r>
      </w:hyperlink>
    </w:p>
    <w:p w14:paraId="69947565" w14:textId="0D64B05F" w:rsidR="00F4377A" w:rsidRDefault="00F4377A">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215706313" w:history="1">
        <w:r w:rsidRPr="00ED060C">
          <w:rPr>
            <w:rStyle w:val="Hiperhivatkozs"/>
            <w:noProof/>
          </w:rPr>
          <w:t>2.5 Gomb panel</w:t>
        </w:r>
        <w:r>
          <w:rPr>
            <w:noProof/>
            <w:webHidden/>
          </w:rPr>
          <w:tab/>
        </w:r>
        <w:r>
          <w:rPr>
            <w:noProof/>
            <w:webHidden/>
          </w:rPr>
          <w:fldChar w:fldCharType="begin"/>
        </w:r>
        <w:r>
          <w:rPr>
            <w:noProof/>
            <w:webHidden/>
          </w:rPr>
          <w:instrText xml:space="preserve"> PAGEREF _Toc215706313 \h </w:instrText>
        </w:r>
        <w:r>
          <w:rPr>
            <w:noProof/>
            <w:webHidden/>
          </w:rPr>
        </w:r>
        <w:r>
          <w:rPr>
            <w:noProof/>
            <w:webHidden/>
          </w:rPr>
          <w:fldChar w:fldCharType="separate"/>
        </w:r>
        <w:r>
          <w:rPr>
            <w:noProof/>
            <w:webHidden/>
          </w:rPr>
          <w:t>31</w:t>
        </w:r>
        <w:r>
          <w:rPr>
            <w:noProof/>
            <w:webHidden/>
          </w:rPr>
          <w:fldChar w:fldCharType="end"/>
        </w:r>
      </w:hyperlink>
    </w:p>
    <w:p w14:paraId="7F68950E" w14:textId="608B978E" w:rsidR="00F4377A" w:rsidRDefault="00F4377A">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215706314" w:history="1">
        <w:r w:rsidRPr="00ED060C">
          <w:rPr>
            <w:rStyle w:val="Hiperhivatkozs"/>
            <w:noProof/>
          </w:rPr>
          <w:t>2.6 Numerikus billentyűzet</w:t>
        </w:r>
        <w:r>
          <w:rPr>
            <w:noProof/>
            <w:webHidden/>
          </w:rPr>
          <w:tab/>
        </w:r>
        <w:r>
          <w:rPr>
            <w:noProof/>
            <w:webHidden/>
          </w:rPr>
          <w:fldChar w:fldCharType="begin"/>
        </w:r>
        <w:r>
          <w:rPr>
            <w:noProof/>
            <w:webHidden/>
          </w:rPr>
          <w:instrText xml:space="preserve"> PAGEREF _Toc215706314 \h </w:instrText>
        </w:r>
        <w:r>
          <w:rPr>
            <w:noProof/>
            <w:webHidden/>
          </w:rPr>
        </w:r>
        <w:r>
          <w:rPr>
            <w:noProof/>
            <w:webHidden/>
          </w:rPr>
          <w:fldChar w:fldCharType="separate"/>
        </w:r>
        <w:r>
          <w:rPr>
            <w:noProof/>
            <w:webHidden/>
          </w:rPr>
          <w:t>33</w:t>
        </w:r>
        <w:r>
          <w:rPr>
            <w:noProof/>
            <w:webHidden/>
          </w:rPr>
          <w:fldChar w:fldCharType="end"/>
        </w:r>
      </w:hyperlink>
    </w:p>
    <w:p w14:paraId="6A2B3378" w14:textId="70A74691" w:rsidR="00F4377A" w:rsidRDefault="00F4377A">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215706315" w:history="1">
        <w:r w:rsidRPr="00ED060C">
          <w:rPr>
            <w:rStyle w:val="Hiperhivatkozs"/>
            <w:noProof/>
          </w:rPr>
          <w:t>2.7 Referenciaszenzor</w:t>
        </w:r>
        <w:r>
          <w:rPr>
            <w:noProof/>
            <w:webHidden/>
          </w:rPr>
          <w:tab/>
        </w:r>
        <w:r>
          <w:rPr>
            <w:noProof/>
            <w:webHidden/>
          </w:rPr>
          <w:fldChar w:fldCharType="begin"/>
        </w:r>
        <w:r>
          <w:rPr>
            <w:noProof/>
            <w:webHidden/>
          </w:rPr>
          <w:instrText xml:space="preserve"> PAGEREF _Toc215706315 \h </w:instrText>
        </w:r>
        <w:r>
          <w:rPr>
            <w:noProof/>
            <w:webHidden/>
          </w:rPr>
        </w:r>
        <w:r>
          <w:rPr>
            <w:noProof/>
            <w:webHidden/>
          </w:rPr>
          <w:fldChar w:fldCharType="separate"/>
        </w:r>
        <w:r>
          <w:rPr>
            <w:noProof/>
            <w:webHidden/>
          </w:rPr>
          <w:t>36</w:t>
        </w:r>
        <w:r>
          <w:rPr>
            <w:noProof/>
            <w:webHidden/>
          </w:rPr>
          <w:fldChar w:fldCharType="end"/>
        </w:r>
      </w:hyperlink>
    </w:p>
    <w:p w14:paraId="16626653" w14:textId="0E1608E5" w:rsidR="00F4377A" w:rsidRDefault="00F4377A">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5706316" w:history="1">
        <w:r w:rsidRPr="00ED060C">
          <w:rPr>
            <w:rStyle w:val="Hiperhivatkozs"/>
            <w:noProof/>
          </w:rPr>
          <w:t>2.7.1 Driver</w:t>
        </w:r>
        <w:r>
          <w:rPr>
            <w:noProof/>
            <w:webHidden/>
          </w:rPr>
          <w:tab/>
        </w:r>
        <w:r>
          <w:rPr>
            <w:noProof/>
            <w:webHidden/>
          </w:rPr>
          <w:fldChar w:fldCharType="begin"/>
        </w:r>
        <w:r>
          <w:rPr>
            <w:noProof/>
            <w:webHidden/>
          </w:rPr>
          <w:instrText xml:space="preserve"> PAGEREF _Toc215706316 \h </w:instrText>
        </w:r>
        <w:r>
          <w:rPr>
            <w:noProof/>
            <w:webHidden/>
          </w:rPr>
        </w:r>
        <w:r>
          <w:rPr>
            <w:noProof/>
            <w:webHidden/>
          </w:rPr>
          <w:fldChar w:fldCharType="separate"/>
        </w:r>
        <w:r>
          <w:rPr>
            <w:noProof/>
            <w:webHidden/>
          </w:rPr>
          <w:t>37</w:t>
        </w:r>
        <w:r>
          <w:rPr>
            <w:noProof/>
            <w:webHidden/>
          </w:rPr>
          <w:fldChar w:fldCharType="end"/>
        </w:r>
      </w:hyperlink>
    </w:p>
    <w:p w14:paraId="57FC4EED" w14:textId="64E8E19B" w:rsidR="00F4377A" w:rsidRDefault="00F4377A">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215706317" w:history="1">
        <w:r w:rsidRPr="00ED060C">
          <w:rPr>
            <w:rStyle w:val="Hiperhivatkozs"/>
            <w:noProof/>
          </w:rPr>
          <w:t>2.8 Alaplap</w:t>
        </w:r>
        <w:r>
          <w:rPr>
            <w:noProof/>
            <w:webHidden/>
          </w:rPr>
          <w:tab/>
        </w:r>
        <w:r>
          <w:rPr>
            <w:noProof/>
            <w:webHidden/>
          </w:rPr>
          <w:fldChar w:fldCharType="begin"/>
        </w:r>
        <w:r>
          <w:rPr>
            <w:noProof/>
            <w:webHidden/>
          </w:rPr>
          <w:instrText xml:space="preserve"> PAGEREF _Toc215706317 \h </w:instrText>
        </w:r>
        <w:r>
          <w:rPr>
            <w:noProof/>
            <w:webHidden/>
          </w:rPr>
        </w:r>
        <w:r>
          <w:rPr>
            <w:noProof/>
            <w:webHidden/>
          </w:rPr>
          <w:fldChar w:fldCharType="separate"/>
        </w:r>
        <w:r>
          <w:rPr>
            <w:noProof/>
            <w:webHidden/>
          </w:rPr>
          <w:t>38</w:t>
        </w:r>
        <w:r>
          <w:rPr>
            <w:noProof/>
            <w:webHidden/>
          </w:rPr>
          <w:fldChar w:fldCharType="end"/>
        </w:r>
      </w:hyperlink>
    </w:p>
    <w:p w14:paraId="056CAC99" w14:textId="245A0605" w:rsidR="00F4377A" w:rsidRDefault="00F4377A">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5706318" w:history="1">
        <w:r w:rsidRPr="00ED060C">
          <w:rPr>
            <w:rStyle w:val="Hiperhivatkozs"/>
            <w:noProof/>
          </w:rPr>
          <w:t>2.8.1 Táp áramkör</w:t>
        </w:r>
        <w:r>
          <w:rPr>
            <w:noProof/>
            <w:webHidden/>
          </w:rPr>
          <w:tab/>
        </w:r>
        <w:r>
          <w:rPr>
            <w:noProof/>
            <w:webHidden/>
          </w:rPr>
          <w:fldChar w:fldCharType="begin"/>
        </w:r>
        <w:r>
          <w:rPr>
            <w:noProof/>
            <w:webHidden/>
          </w:rPr>
          <w:instrText xml:space="preserve"> PAGEREF _Toc215706318 \h </w:instrText>
        </w:r>
        <w:r>
          <w:rPr>
            <w:noProof/>
            <w:webHidden/>
          </w:rPr>
        </w:r>
        <w:r>
          <w:rPr>
            <w:noProof/>
            <w:webHidden/>
          </w:rPr>
          <w:fldChar w:fldCharType="separate"/>
        </w:r>
        <w:r>
          <w:rPr>
            <w:noProof/>
            <w:webHidden/>
          </w:rPr>
          <w:t>38</w:t>
        </w:r>
        <w:r>
          <w:rPr>
            <w:noProof/>
            <w:webHidden/>
          </w:rPr>
          <w:fldChar w:fldCharType="end"/>
        </w:r>
      </w:hyperlink>
    </w:p>
    <w:p w14:paraId="35261C89" w14:textId="40CFE833" w:rsidR="00F4377A" w:rsidRDefault="00F4377A">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5706319" w:history="1">
        <w:r w:rsidRPr="00ED060C">
          <w:rPr>
            <w:rStyle w:val="Hiperhivatkozs"/>
            <w:noProof/>
          </w:rPr>
          <w:t>2.8.2 Vészkapcsoló</w:t>
        </w:r>
        <w:r>
          <w:rPr>
            <w:noProof/>
            <w:webHidden/>
          </w:rPr>
          <w:tab/>
        </w:r>
        <w:r>
          <w:rPr>
            <w:noProof/>
            <w:webHidden/>
          </w:rPr>
          <w:fldChar w:fldCharType="begin"/>
        </w:r>
        <w:r>
          <w:rPr>
            <w:noProof/>
            <w:webHidden/>
          </w:rPr>
          <w:instrText xml:space="preserve"> PAGEREF _Toc215706319 \h </w:instrText>
        </w:r>
        <w:r>
          <w:rPr>
            <w:noProof/>
            <w:webHidden/>
          </w:rPr>
        </w:r>
        <w:r>
          <w:rPr>
            <w:noProof/>
            <w:webHidden/>
          </w:rPr>
          <w:fldChar w:fldCharType="separate"/>
        </w:r>
        <w:r>
          <w:rPr>
            <w:noProof/>
            <w:webHidden/>
          </w:rPr>
          <w:t>40</w:t>
        </w:r>
        <w:r>
          <w:rPr>
            <w:noProof/>
            <w:webHidden/>
          </w:rPr>
          <w:fldChar w:fldCharType="end"/>
        </w:r>
      </w:hyperlink>
    </w:p>
    <w:p w14:paraId="12217B08" w14:textId="5F864FD0" w:rsidR="00F4377A" w:rsidRDefault="00F4377A">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5706320" w:history="1">
        <w:r w:rsidRPr="00ED060C">
          <w:rPr>
            <w:rStyle w:val="Hiperhivatkozs"/>
            <w:noProof/>
          </w:rPr>
          <w:t>2.8.3 Külső trigger jel</w:t>
        </w:r>
        <w:r>
          <w:rPr>
            <w:noProof/>
            <w:webHidden/>
          </w:rPr>
          <w:tab/>
        </w:r>
        <w:r>
          <w:rPr>
            <w:noProof/>
            <w:webHidden/>
          </w:rPr>
          <w:fldChar w:fldCharType="begin"/>
        </w:r>
        <w:r>
          <w:rPr>
            <w:noProof/>
            <w:webHidden/>
          </w:rPr>
          <w:instrText xml:space="preserve"> PAGEREF _Toc215706320 \h </w:instrText>
        </w:r>
        <w:r>
          <w:rPr>
            <w:noProof/>
            <w:webHidden/>
          </w:rPr>
        </w:r>
        <w:r>
          <w:rPr>
            <w:noProof/>
            <w:webHidden/>
          </w:rPr>
          <w:fldChar w:fldCharType="separate"/>
        </w:r>
        <w:r>
          <w:rPr>
            <w:noProof/>
            <w:webHidden/>
          </w:rPr>
          <w:t>43</w:t>
        </w:r>
        <w:r>
          <w:rPr>
            <w:noProof/>
            <w:webHidden/>
          </w:rPr>
          <w:fldChar w:fldCharType="end"/>
        </w:r>
      </w:hyperlink>
    </w:p>
    <w:p w14:paraId="29798B6B" w14:textId="35A34BBA" w:rsidR="00F4377A" w:rsidRDefault="00F4377A">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5706321" w:history="1">
        <w:r w:rsidRPr="00ED060C">
          <w:rPr>
            <w:rStyle w:val="Hiperhivatkozs"/>
            <w:noProof/>
          </w:rPr>
          <w:t>2.8.4 SPI lehallgató</w:t>
        </w:r>
        <w:r>
          <w:rPr>
            <w:noProof/>
            <w:webHidden/>
          </w:rPr>
          <w:tab/>
        </w:r>
        <w:r>
          <w:rPr>
            <w:noProof/>
            <w:webHidden/>
          </w:rPr>
          <w:fldChar w:fldCharType="begin"/>
        </w:r>
        <w:r>
          <w:rPr>
            <w:noProof/>
            <w:webHidden/>
          </w:rPr>
          <w:instrText xml:space="preserve"> PAGEREF _Toc215706321 \h </w:instrText>
        </w:r>
        <w:r>
          <w:rPr>
            <w:noProof/>
            <w:webHidden/>
          </w:rPr>
        </w:r>
        <w:r>
          <w:rPr>
            <w:noProof/>
            <w:webHidden/>
          </w:rPr>
          <w:fldChar w:fldCharType="separate"/>
        </w:r>
        <w:r>
          <w:rPr>
            <w:noProof/>
            <w:webHidden/>
          </w:rPr>
          <w:t>44</w:t>
        </w:r>
        <w:r>
          <w:rPr>
            <w:noProof/>
            <w:webHidden/>
          </w:rPr>
          <w:fldChar w:fldCharType="end"/>
        </w:r>
      </w:hyperlink>
    </w:p>
    <w:p w14:paraId="36E6537A" w14:textId="14073E1C" w:rsidR="00F4377A" w:rsidRDefault="00F4377A">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5706322" w:history="1">
        <w:r w:rsidRPr="00ED060C">
          <w:rPr>
            <w:rStyle w:val="Hiperhivatkozs"/>
            <w:noProof/>
          </w:rPr>
          <w:t>2.8.5 EEPROM</w:t>
        </w:r>
        <w:r>
          <w:rPr>
            <w:noProof/>
            <w:webHidden/>
          </w:rPr>
          <w:tab/>
        </w:r>
        <w:r>
          <w:rPr>
            <w:noProof/>
            <w:webHidden/>
          </w:rPr>
          <w:fldChar w:fldCharType="begin"/>
        </w:r>
        <w:r>
          <w:rPr>
            <w:noProof/>
            <w:webHidden/>
          </w:rPr>
          <w:instrText xml:space="preserve"> PAGEREF _Toc215706322 \h </w:instrText>
        </w:r>
        <w:r>
          <w:rPr>
            <w:noProof/>
            <w:webHidden/>
          </w:rPr>
        </w:r>
        <w:r>
          <w:rPr>
            <w:noProof/>
            <w:webHidden/>
          </w:rPr>
          <w:fldChar w:fldCharType="separate"/>
        </w:r>
        <w:r>
          <w:rPr>
            <w:noProof/>
            <w:webHidden/>
          </w:rPr>
          <w:t>45</w:t>
        </w:r>
        <w:r>
          <w:rPr>
            <w:noProof/>
            <w:webHidden/>
          </w:rPr>
          <w:fldChar w:fldCharType="end"/>
        </w:r>
      </w:hyperlink>
    </w:p>
    <w:p w14:paraId="3D1D2D5D" w14:textId="492BBC4C" w:rsidR="00F4377A" w:rsidRDefault="00F4377A">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5706323" w:history="1">
        <w:r w:rsidRPr="00ED060C">
          <w:rPr>
            <w:rStyle w:val="Hiperhivatkozs"/>
            <w:noProof/>
          </w:rPr>
          <w:t>2.8.6 EEPROM driver</w:t>
        </w:r>
        <w:r>
          <w:rPr>
            <w:noProof/>
            <w:webHidden/>
          </w:rPr>
          <w:tab/>
        </w:r>
        <w:r>
          <w:rPr>
            <w:noProof/>
            <w:webHidden/>
          </w:rPr>
          <w:fldChar w:fldCharType="begin"/>
        </w:r>
        <w:r>
          <w:rPr>
            <w:noProof/>
            <w:webHidden/>
          </w:rPr>
          <w:instrText xml:space="preserve"> PAGEREF _Toc215706323 \h </w:instrText>
        </w:r>
        <w:r>
          <w:rPr>
            <w:noProof/>
            <w:webHidden/>
          </w:rPr>
        </w:r>
        <w:r>
          <w:rPr>
            <w:noProof/>
            <w:webHidden/>
          </w:rPr>
          <w:fldChar w:fldCharType="separate"/>
        </w:r>
        <w:r>
          <w:rPr>
            <w:noProof/>
            <w:webHidden/>
          </w:rPr>
          <w:t>45</w:t>
        </w:r>
        <w:r>
          <w:rPr>
            <w:noProof/>
            <w:webHidden/>
          </w:rPr>
          <w:fldChar w:fldCharType="end"/>
        </w:r>
      </w:hyperlink>
    </w:p>
    <w:p w14:paraId="23620B8C" w14:textId="76C6BD74" w:rsidR="00F4377A" w:rsidRDefault="00F4377A">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5706324" w:history="1">
        <w:r w:rsidRPr="00ED060C">
          <w:rPr>
            <w:rStyle w:val="Hiperhivatkozs"/>
            <w:noProof/>
          </w:rPr>
          <w:t>2.8.7 Mikrovezérlő és további modularitási/bővítési megfontolások</w:t>
        </w:r>
        <w:r>
          <w:rPr>
            <w:noProof/>
            <w:webHidden/>
          </w:rPr>
          <w:tab/>
        </w:r>
        <w:r>
          <w:rPr>
            <w:noProof/>
            <w:webHidden/>
          </w:rPr>
          <w:fldChar w:fldCharType="begin"/>
        </w:r>
        <w:r>
          <w:rPr>
            <w:noProof/>
            <w:webHidden/>
          </w:rPr>
          <w:instrText xml:space="preserve"> PAGEREF _Toc215706324 \h </w:instrText>
        </w:r>
        <w:r>
          <w:rPr>
            <w:noProof/>
            <w:webHidden/>
          </w:rPr>
        </w:r>
        <w:r>
          <w:rPr>
            <w:noProof/>
            <w:webHidden/>
          </w:rPr>
          <w:fldChar w:fldCharType="separate"/>
        </w:r>
        <w:r>
          <w:rPr>
            <w:noProof/>
            <w:webHidden/>
          </w:rPr>
          <w:t>46</w:t>
        </w:r>
        <w:r>
          <w:rPr>
            <w:noProof/>
            <w:webHidden/>
          </w:rPr>
          <w:fldChar w:fldCharType="end"/>
        </w:r>
      </w:hyperlink>
    </w:p>
    <w:p w14:paraId="0361CDA2" w14:textId="6D9A9747" w:rsidR="00F4377A" w:rsidRDefault="00F4377A">
      <w:pPr>
        <w:pStyle w:val="TJ1"/>
        <w:rPr>
          <w:rFonts w:asciiTheme="minorHAnsi" w:eastAsiaTheme="minorEastAsia" w:hAnsiTheme="minorHAnsi" w:cstheme="minorBidi"/>
          <w:b w:val="0"/>
          <w:noProof/>
          <w:kern w:val="2"/>
          <w:lang w:eastAsia="hu-HU"/>
          <w14:ligatures w14:val="standardContextual"/>
        </w:rPr>
      </w:pPr>
      <w:hyperlink w:anchor="_Toc215706325" w:history="1">
        <w:r w:rsidRPr="00ED060C">
          <w:rPr>
            <w:rStyle w:val="Hiperhivatkozs"/>
            <w:noProof/>
          </w:rPr>
          <w:t>3 Összefoglalás/eredmények értékelése</w:t>
        </w:r>
        <w:r>
          <w:rPr>
            <w:noProof/>
            <w:webHidden/>
          </w:rPr>
          <w:tab/>
        </w:r>
        <w:r>
          <w:rPr>
            <w:noProof/>
            <w:webHidden/>
          </w:rPr>
          <w:fldChar w:fldCharType="begin"/>
        </w:r>
        <w:r>
          <w:rPr>
            <w:noProof/>
            <w:webHidden/>
          </w:rPr>
          <w:instrText xml:space="preserve"> PAGEREF _Toc215706325 \h </w:instrText>
        </w:r>
        <w:r>
          <w:rPr>
            <w:noProof/>
            <w:webHidden/>
          </w:rPr>
        </w:r>
        <w:r>
          <w:rPr>
            <w:noProof/>
            <w:webHidden/>
          </w:rPr>
          <w:fldChar w:fldCharType="separate"/>
        </w:r>
        <w:r>
          <w:rPr>
            <w:noProof/>
            <w:webHidden/>
          </w:rPr>
          <w:t>50</w:t>
        </w:r>
        <w:r>
          <w:rPr>
            <w:noProof/>
            <w:webHidden/>
          </w:rPr>
          <w:fldChar w:fldCharType="end"/>
        </w:r>
      </w:hyperlink>
    </w:p>
    <w:p w14:paraId="5A1A762C" w14:textId="313708E5" w:rsidR="00F4377A" w:rsidRDefault="00F4377A">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215706326" w:history="1">
        <w:r w:rsidRPr="00ED060C">
          <w:rPr>
            <w:rStyle w:val="Hiperhivatkozs"/>
            <w:noProof/>
          </w:rPr>
          <w:t>3.1 Eredmények</w:t>
        </w:r>
        <w:r>
          <w:rPr>
            <w:noProof/>
            <w:webHidden/>
          </w:rPr>
          <w:tab/>
        </w:r>
        <w:r>
          <w:rPr>
            <w:noProof/>
            <w:webHidden/>
          </w:rPr>
          <w:fldChar w:fldCharType="begin"/>
        </w:r>
        <w:r>
          <w:rPr>
            <w:noProof/>
            <w:webHidden/>
          </w:rPr>
          <w:instrText xml:space="preserve"> PAGEREF _Toc215706326 \h </w:instrText>
        </w:r>
        <w:r>
          <w:rPr>
            <w:noProof/>
            <w:webHidden/>
          </w:rPr>
        </w:r>
        <w:r>
          <w:rPr>
            <w:noProof/>
            <w:webHidden/>
          </w:rPr>
          <w:fldChar w:fldCharType="separate"/>
        </w:r>
        <w:r>
          <w:rPr>
            <w:noProof/>
            <w:webHidden/>
          </w:rPr>
          <w:t>50</w:t>
        </w:r>
        <w:r>
          <w:rPr>
            <w:noProof/>
            <w:webHidden/>
          </w:rPr>
          <w:fldChar w:fldCharType="end"/>
        </w:r>
      </w:hyperlink>
    </w:p>
    <w:p w14:paraId="44346A46" w14:textId="05777FCF" w:rsidR="00F4377A" w:rsidRDefault="00F4377A">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215706327" w:history="1">
        <w:r w:rsidRPr="00ED060C">
          <w:rPr>
            <w:rStyle w:val="Hiperhivatkozs"/>
            <w:noProof/>
          </w:rPr>
          <w:t>3.2 Javaslatok/Következtetések/Tanulságok</w:t>
        </w:r>
        <w:r>
          <w:rPr>
            <w:noProof/>
            <w:webHidden/>
          </w:rPr>
          <w:tab/>
        </w:r>
        <w:r>
          <w:rPr>
            <w:noProof/>
            <w:webHidden/>
          </w:rPr>
          <w:fldChar w:fldCharType="begin"/>
        </w:r>
        <w:r>
          <w:rPr>
            <w:noProof/>
            <w:webHidden/>
          </w:rPr>
          <w:instrText xml:space="preserve"> PAGEREF _Toc215706327 \h </w:instrText>
        </w:r>
        <w:r>
          <w:rPr>
            <w:noProof/>
            <w:webHidden/>
          </w:rPr>
        </w:r>
        <w:r>
          <w:rPr>
            <w:noProof/>
            <w:webHidden/>
          </w:rPr>
          <w:fldChar w:fldCharType="separate"/>
        </w:r>
        <w:r>
          <w:rPr>
            <w:noProof/>
            <w:webHidden/>
          </w:rPr>
          <w:t>50</w:t>
        </w:r>
        <w:r>
          <w:rPr>
            <w:noProof/>
            <w:webHidden/>
          </w:rPr>
          <w:fldChar w:fldCharType="end"/>
        </w:r>
      </w:hyperlink>
    </w:p>
    <w:p w14:paraId="29DDD5AD" w14:textId="20D8B3F0" w:rsidR="00F4377A" w:rsidRDefault="00F4377A">
      <w:pPr>
        <w:pStyle w:val="TJ1"/>
        <w:rPr>
          <w:rFonts w:asciiTheme="minorHAnsi" w:eastAsiaTheme="minorEastAsia" w:hAnsiTheme="minorHAnsi" w:cstheme="minorBidi"/>
          <w:b w:val="0"/>
          <w:noProof/>
          <w:kern w:val="2"/>
          <w:lang w:eastAsia="hu-HU"/>
          <w14:ligatures w14:val="standardContextual"/>
        </w:rPr>
      </w:pPr>
      <w:hyperlink w:anchor="_Toc215706328" w:history="1">
        <w:r w:rsidRPr="00ED060C">
          <w:rPr>
            <w:rStyle w:val="Hiperhivatkozs"/>
            <w:noProof/>
          </w:rPr>
          <w:t>4 Irodalomjegyzék</w:t>
        </w:r>
        <w:r>
          <w:rPr>
            <w:noProof/>
            <w:webHidden/>
          </w:rPr>
          <w:tab/>
        </w:r>
        <w:r>
          <w:rPr>
            <w:noProof/>
            <w:webHidden/>
          </w:rPr>
          <w:fldChar w:fldCharType="begin"/>
        </w:r>
        <w:r>
          <w:rPr>
            <w:noProof/>
            <w:webHidden/>
          </w:rPr>
          <w:instrText xml:space="preserve"> PAGEREF _Toc215706328 \h </w:instrText>
        </w:r>
        <w:r>
          <w:rPr>
            <w:noProof/>
            <w:webHidden/>
          </w:rPr>
        </w:r>
        <w:r>
          <w:rPr>
            <w:noProof/>
            <w:webHidden/>
          </w:rPr>
          <w:fldChar w:fldCharType="separate"/>
        </w:r>
        <w:r>
          <w:rPr>
            <w:noProof/>
            <w:webHidden/>
          </w:rPr>
          <w:t>51</w:t>
        </w:r>
        <w:r>
          <w:rPr>
            <w:noProof/>
            <w:webHidden/>
          </w:rPr>
          <w:fldChar w:fldCharType="end"/>
        </w:r>
      </w:hyperlink>
    </w:p>
    <w:p w14:paraId="3E5B03F2" w14:textId="7590C07C" w:rsidR="00F4377A" w:rsidRDefault="00F4377A">
      <w:pPr>
        <w:pStyle w:val="TJ1"/>
        <w:rPr>
          <w:rFonts w:asciiTheme="minorHAnsi" w:eastAsiaTheme="minorEastAsia" w:hAnsiTheme="minorHAnsi" w:cstheme="minorBidi"/>
          <w:b w:val="0"/>
          <w:noProof/>
          <w:kern w:val="2"/>
          <w:lang w:eastAsia="hu-HU"/>
          <w14:ligatures w14:val="standardContextual"/>
        </w:rPr>
      </w:pPr>
      <w:hyperlink w:anchor="_Toc215706329" w:history="1">
        <w:r w:rsidRPr="00ED060C">
          <w:rPr>
            <w:rStyle w:val="Hiperhivatkozs"/>
            <w:noProof/>
          </w:rPr>
          <w:t>Abstract</w:t>
        </w:r>
        <w:r>
          <w:rPr>
            <w:noProof/>
            <w:webHidden/>
          </w:rPr>
          <w:tab/>
        </w:r>
        <w:r>
          <w:rPr>
            <w:noProof/>
            <w:webHidden/>
          </w:rPr>
          <w:fldChar w:fldCharType="begin"/>
        </w:r>
        <w:r>
          <w:rPr>
            <w:noProof/>
            <w:webHidden/>
          </w:rPr>
          <w:instrText xml:space="preserve"> PAGEREF _Toc215706329 \h </w:instrText>
        </w:r>
        <w:r>
          <w:rPr>
            <w:noProof/>
            <w:webHidden/>
          </w:rPr>
        </w:r>
        <w:r>
          <w:rPr>
            <w:noProof/>
            <w:webHidden/>
          </w:rPr>
          <w:fldChar w:fldCharType="separate"/>
        </w:r>
        <w:r>
          <w:rPr>
            <w:noProof/>
            <w:webHidden/>
          </w:rPr>
          <w:t>53</w:t>
        </w:r>
        <w:r>
          <w:rPr>
            <w:noProof/>
            <w:webHidden/>
          </w:rPr>
          <w:fldChar w:fldCharType="end"/>
        </w:r>
      </w:hyperlink>
    </w:p>
    <w:p w14:paraId="44B33A4C" w14:textId="5F5946B0" w:rsidR="00F4377A" w:rsidRDefault="00F4377A">
      <w:pPr>
        <w:pStyle w:val="TJ1"/>
        <w:rPr>
          <w:rFonts w:asciiTheme="minorHAnsi" w:eastAsiaTheme="minorEastAsia" w:hAnsiTheme="minorHAnsi" w:cstheme="minorBidi"/>
          <w:b w:val="0"/>
          <w:noProof/>
          <w:kern w:val="2"/>
          <w:lang w:eastAsia="hu-HU"/>
          <w14:ligatures w14:val="standardContextual"/>
        </w:rPr>
      </w:pPr>
      <w:hyperlink w:anchor="_Toc215706330" w:history="1">
        <w:r w:rsidRPr="00ED060C">
          <w:rPr>
            <w:rStyle w:val="Hiperhivatkozs"/>
            <w:noProof/>
          </w:rPr>
          <w:t>Függelék</w:t>
        </w:r>
        <w:r>
          <w:rPr>
            <w:noProof/>
            <w:webHidden/>
          </w:rPr>
          <w:tab/>
        </w:r>
        <w:r>
          <w:rPr>
            <w:noProof/>
            <w:webHidden/>
          </w:rPr>
          <w:fldChar w:fldCharType="begin"/>
        </w:r>
        <w:r>
          <w:rPr>
            <w:noProof/>
            <w:webHidden/>
          </w:rPr>
          <w:instrText xml:space="preserve"> PAGEREF _Toc215706330 \h </w:instrText>
        </w:r>
        <w:r>
          <w:rPr>
            <w:noProof/>
            <w:webHidden/>
          </w:rPr>
        </w:r>
        <w:r>
          <w:rPr>
            <w:noProof/>
            <w:webHidden/>
          </w:rPr>
          <w:fldChar w:fldCharType="separate"/>
        </w:r>
        <w:r>
          <w:rPr>
            <w:noProof/>
            <w:webHidden/>
          </w:rPr>
          <w:t>54</w:t>
        </w:r>
        <w:r>
          <w:rPr>
            <w:noProof/>
            <w:webHidden/>
          </w:rPr>
          <w:fldChar w:fldCharType="end"/>
        </w:r>
      </w:hyperlink>
    </w:p>
    <w:p w14:paraId="01B0DC16" w14:textId="2AD05837" w:rsidR="00730B3C" w:rsidRDefault="00730B3C">
      <w:r>
        <w:rPr>
          <w:b/>
          <w:bCs/>
        </w:rPr>
        <w:fldChar w:fldCharType="end"/>
      </w:r>
    </w:p>
    <w:p w14:paraId="78F7E073" w14:textId="77777777" w:rsidR="0063585C" w:rsidRPr="00B50CAA" w:rsidRDefault="0063585C" w:rsidP="0064249D">
      <w:pPr>
        <w:pStyle w:val="Kpalrs"/>
      </w:pPr>
    </w:p>
    <w:p w14:paraId="586A9F47" w14:textId="77777777" w:rsidR="00681E99" w:rsidRPr="00B50CAA" w:rsidRDefault="00681E99" w:rsidP="00854BDC">
      <w:pPr>
        <w:pStyle w:val="Nyilatkozatcm"/>
      </w:pPr>
      <w:r w:rsidRPr="00B50CAA">
        <w:lastRenderedPageBreak/>
        <w:t>Hallgatói nyilatkozat</w:t>
      </w:r>
    </w:p>
    <w:p w14:paraId="0D6D4F2C" w14:textId="1987C8F9" w:rsidR="00681E99" w:rsidRDefault="00681E99" w:rsidP="005E01E0">
      <w:pPr>
        <w:pStyle w:val="Nyilatkozatszveg"/>
      </w:pPr>
      <w:r w:rsidRPr="00B50CAA">
        <w:t xml:space="preserve">Alulírott </w:t>
      </w:r>
      <w:r w:rsidR="00541108">
        <w:rPr>
          <w:b/>
          <w:bCs/>
        </w:rPr>
        <w:t>Sásdi András</w:t>
      </w:r>
      <w:r w:rsidRPr="00B50CAA">
        <w:t>, szigorló hallgató kijelentem, hogy ezt a diplomatervet 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3582FF6F" w14:textId="77777777" w:rsidR="00681E99" w:rsidRPr="00EE1A1F" w:rsidRDefault="00681E99" w:rsidP="005E01E0">
      <w:pPr>
        <w:pStyle w:val="Nyilatkozatszveg"/>
      </w:pPr>
      <w:r w:rsidRPr="00EE1A1F">
        <w:t>Hozzájárulok, hogy a jelen munkám alapadatait (szerző(k), cím, angol és magyar nyelvű tartalmi kivonat, készítés éve, konzulens(</w:t>
      </w:r>
      <w:proofErr w:type="spellStart"/>
      <w:r w:rsidRPr="00EE1A1F">
        <w:t>ek</w:t>
      </w:r>
      <w:proofErr w:type="spellEnd"/>
      <w:r w:rsidRPr="00EE1A1F">
        <w:t xml:space="preserve">) neve) a BME VIK nyilvánosan hozzáférhető elektronikus formában, a munka teljes szövegét pedig az egyetem belső hálózatán keresztül (vagy </w:t>
      </w:r>
      <w:r w:rsidR="00730B3C">
        <w:t>hitelesített</w:t>
      </w:r>
      <w:r w:rsidRPr="00EE1A1F">
        <w:t xml:space="preserve"> felhasználók számára) </w:t>
      </w:r>
      <w:proofErr w:type="spellStart"/>
      <w:r w:rsidRPr="00EE1A1F">
        <w:t>közzétegye</w:t>
      </w:r>
      <w:proofErr w:type="spellEnd"/>
      <w:r w:rsidRPr="00EE1A1F">
        <w:t>. Kijelentem, hogy a benyújtott munka és annak elektronikus verziója megegyezik.</w:t>
      </w:r>
      <w:r>
        <w:t xml:space="preserve"> Dékáni engedéllyel titkosított diplomatervek esetén a dolgozat szövege csak 3 év </w:t>
      </w:r>
      <w:r w:rsidR="002D7DA9">
        <w:t>eltelte után</w:t>
      </w:r>
      <w:r>
        <w:t xml:space="preserve"> válik hozzáférhetővé.</w:t>
      </w:r>
    </w:p>
    <w:p w14:paraId="7D8E24DB" w14:textId="2848FE69" w:rsidR="00681E99" w:rsidRPr="00B50CAA" w:rsidRDefault="00681E99" w:rsidP="00681E99">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544EBF">
        <w:rPr>
          <w:noProof/>
        </w:rPr>
        <w:t>2025. 12. 04.</w:t>
      </w:r>
      <w:r w:rsidRPr="00B50CAA">
        <w:fldChar w:fldCharType="end"/>
      </w:r>
    </w:p>
    <w:p w14:paraId="5128D61A" w14:textId="77777777" w:rsidR="00681E99" w:rsidRDefault="005E01E0" w:rsidP="00854BDC">
      <w:pPr>
        <w:pStyle w:val="Nyilatkozatalrs"/>
      </w:pPr>
      <w:r>
        <w:tab/>
      </w:r>
      <w:r w:rsidR="00854BDC">
        <w:t>...</w:t>
      </w:r>
      <w:r>
        <w:t>…………………………………………….</w:t>
      </w:r>
    </w:p>
    <w:p w14:paraId="26AA76B1" w14:textId="592090FA" w:rsidR="005E01E0" w:rsidRDefault="005E01E0" w:rsidP="00854BDC">
      <w:pPr>
        <w:pStyle w:val="Nyilatkozatalrs"/>
      </w:pPr>
      <w:r>
        <w:tab/>
      </w:r>
      <w:r w:rsidR="00541108">
        <w:t>Sásdi András</w:t>
      </w:r>
    </w:p>
    <w:p w14:paraId="74983692" w14:textId="77777777" w:rsidR="00854BDC" w:rsidRPr="00B50CAA" w:rsidRDefault="00854BDC" w:rsidP="00854BDC">
      <w:pPr>
        <w:pStyle w:val="Nyilatkozatszveg"/>
      </w:pPr>
    </w:p>
    <w:p w14:paraId="0E7269D1" w14:textId="77777777" w:rsidR="00681E99" w:rsidRPr="00B50CAA" w:rsidRDefault="00681E99" w:rsidP="00267677">
      <w:pPr>
        <w:sectPr w:rsidR="00681E99" w:rsidRPr="00B50CAA" w:rsidSect="00681E99">
          <w:footerReference w:type="default" r:id="rId9"/>
          <w:type w:val="continuous"/>
          <w:pgSz w:w="11907" w:h="16840" w:code="9"/>
          <w:pgMar w:top="1418" w:right="1418" w:bottom="1418" w:left="1418" w:header="708" w:footer="708" w:gutter="567"/>
          <w:cols w:space="708"/>
          <w:titlePg/>
          <w:docGrid w:linePitch="360"/>
        </w:sectPr>
      </w:pPr>
    </w:p>
    <w:p w14:paraId="56522442" w14:textId="77777777" w:rsidR="0063585C" w:rsidRDefault="0063585C" w:rsidP="00816BCB">
      <w:pPr>
        <w:pStyle w:val="Fejezetcimszmozsnlkl"/>
      </w:pPr>
      <w:bookmarkStart w:id="0" w:name="_Toc215706285"/>
      <w:r w:rsidRPr="00B50CAA">
        <w:lastRenderedPageBreak/>
        <w:t>Összefoglaló</w:t>
      </w:r>
      <w:bookmarkEnd w:id="0"/>
    </w:p>
    <w:p w14:paraId="378CA6F9" w14:textId="22698B69" w:rsidR="008138F6" w:rsidRPr="008138F6" w:rsidRDefault="008138F6" w:rsidP="008138F6"/>
    <w:p w14:paraId="18F0F7B7" w14:textId="77777777" w:rsidR="0063585C" w:rsidRDefault="0063585C" w:rsidP="00816BCB">
      <w:pPr>
        <w:pStyle w:val="Fejezetcimszmozsnlkl"/>
      </w:pPr>
      <w:bookmarkStart w:id="1" w:name="_Toc215706286"/>
      <w:proofErr w:type="spellStart"/>
      <w:r w:rsidRPr="00B50CAA">
        <w:lastRenderedPageBreak/>
        <w:t>Abstract</w:t>
      </w:r>
      <w:bookmarkEnd w:id="1"/>
      <w:proofErr w:type="spellEnd"/>
    </w:p>
    <w:p w14:paraId="7CFDA951" w14:textId="3CABA02D" w:rsidR="00E31E1D" w:rsidRDefault="00E31E1D" w:rsidP="00E31E1D">
      <w:bookmarkStart w:id="2" w:name="_Toc332797397"/>
      <w:r w:rsidRPr="00E31E1D">
        <w:t xml:space="preserve">The </w:t>
      </w:r>
      <w:proofErr w:type="spellStart"/>
      <w:r w:rsidRPr="00E31E1D">
        <w:t>goal</w:t>
      </w:r>
      <w:proofErr w:type="spellEnd"/>
      <w:r w:rsidRPr="00E31E1D">
        <w:t xml:space="preserve"> of </w:t>
      </w:r>
      <w:proofErr w:type="spellStart"/>
      <w:r w:rsidRPr="00E31E1D">
        <w:t>the</w:t>
      </w:r>
      <w:proofErr w:type="spellEnd"/>
      <w:r w:rsidRPr="00E31E1D">
        <w:t xml:space="preserve"> </w:t>
      </w:r>
      <w:proofErr w:type="spellStart"/>
      <w:r w:rsidRPr="00E31E1D">
        <w:t>thesis</w:t>
      </w:r>
      <w:proofErr w:type="spellEnd"/>
      <w:r w:rsidRPr="00E31E1D">
        <w:t xml:space="preserve"> is </w:t>
      </w:r>
      <w:proofErr w:type="spellStart"/>
      <w:r w:rsidRPr="00E31E1D">
        <w:t>to</w:t>
      </w:r>
      <w:proofErr w:type="spellEnd"/>
      <w:r w:rsidRPr="00E31E1D">
        <w:t xml:space="preserve"> design and </w:t>
      </w:r>
      <w:proofErr w:type="spellStart"/>
      <w:r w:rsidRPr="00E31E1D">
        <w:t>implement</w:t>
      </w:r>
      <w:proofErr w:type="spellEnd"/>
      <w:r w:rsidRPr="00E31E1D">
        <w:t xml:space="preserve"> a</w:t>
      </w:r>
      <w:r w:rsidR="000C3809">
        <w:t xml:space="preserve"> </w:t>
      </w:r>
      <w:proofErr w:type="spellStart"/>
      <w:r w:rsidR="000C3809">
        <w:t>controlled</w:t>
      </w:r>
      <w:proofErr w:type="spellEnd"/>
      <w:r w:rsidRPr="00E31E1D">
        <w:t xml:space="preserve"> </w:t>
      </w:r>
      <w:proofErr w:type="spellStart"/>
      <w:r w:rsidRPr="00E31E1D">
        <w:t>two-axis</w:t>
      </w:r>
      <w:proofErr w:type="spellEnd"/>
      <w:r w:rsidRPr="00E31E1D">
        <w:t xml:space="preserve"> </w:t>
      </w:r>
      <w:proofErr w:type="spellStart"/>
      <w:r w:rsidRPr="00E31E1D">
        <w:t>rotary</w:t>
      </w:r>
      <w:proofErr w:type="spellEnd"/>
      <w:r w:rsidRPr="00E31E1D">
        <w:t xml:space="preserve"> </w:t>
      </w:r>
      <w:proofErr w:type="spellStart"/>
      <w:r w:rsidRPr="00E31E1D">
        <w:t>table</w:t>
      </w:r>
      <w:proofErr w:type="spellEnd"/>
      <w:r w:rsidRPr="00E31E1D">
        <w:t xml:space="preserve"> </w:t>
      </w:r>
      <w:proofErr w:type="spellStart"/>
      <w:r w:rsidRPr="00E31E1D">
        <w:t>that</w:t>
      </w:r>
      <w:proofErr w:type="spellEnd"/>
      <w:r w:rsidRPr="00E31E1D">
        <w:t xml:space="preserve"> is </w:t>
      </w:r>
      <w:proofErr w:type="spellStart"/>
      <w:r w:rsidRPr="00E31E1D">
        <w:t>adequate</w:t>
      </w:r>
      <w:proofErr w:type="spellEnd"/>
      <w:r w:rsidRPr="00E31E1D">
        <w:t xml:space="preserve"> </w:t>
      </w:r>
      <w:proofErr w:type="spellStart"/>
      <w:r w:rsidRPr="00E31E1D">
        <w:t>for</w:t>
      </w:r>
      <w:proofErr w:type="spellEnd"/>
      <w:r w:rsidRPr="00E31E1D">
        <w:t xml:space="preserve"> </w:t>
      </w:r>
      <w:proofErr w:type="spellStart"/>
      <w:r w:rsidRPr="00E31E1D">
        <w:t>the</w:t>
      </w:r>
      <w:proofErr w:type="spellEnd"/>
      <w:r w:rsidRPr="00E31E1D">
        <w:t xml:space="preserve"> </w:t>
      </w:r>
      <w:proofErr w:type="spellStart"/>
      <w:r w:rsidRPr="00E31E1D">
        <w:t>characterisation</w:t>
      </w:r>
      <w:proofErr w:type="spellEnd"/>
      <w:r w:rsidRPr="00E31E1D">
        <w:t xml:space="preserve"> of MEMS </w:t>
      </w:r>
      <w:proofErr w:type="spellStart"/>
      <w:r w:rsidRPr="00E31E1D">
        <w:t>accelerometers</w:t>
      </w:r>
      <w:proofErr w:type="spellEnd"/>
      <w:r w:rsidRPr="00E31E1D">
        <w:t xml:space="preserve">. </w:t>
      </w:r>
      <w:proofErr w:type="spellStart"/>
      <w:r w:rsidRPr="00E31E1D">
        <w:t>As</w:t>
      </w:r>
      <w:proofErr w:type="spellEnd"/>
      <w:r w:rsidRPr="00E31E1D">
        <w:t xml:space="preserve"> </w:t>
      </w:r>
      <w:proofErr w:type="spellStart"/>
      <w:r w:rsidRPr="00E31E1D">
        <w:t>discussed</w:t>
      </w:r>
      <w:proofErr w:type="spellEnd"/>
      <w:r w:rsidRPr="00E31E1D">
        <w:t xml:space="preserve"> in </w:t>
      </w:r>
      <w:proofErr w:type="spellStart"/>
      <w:r w:rsidRPr="00E31E1D">
        <w:rPr>
          <w:b/>
          <w:bCs/>
        </w:rPr>
        <w:t>chapter</w:t>
      </w:r>
      <w:proofErr w:type="spellEnd"/>
      <w:r w:rsidRPr="00E31E1D">
        <w:rPr>
          <w:b/>
          <w:bCs/>
        </w:rPr>
        <w:t xml:space="preserve"> …</w:t>
      </w:r>
      <w:r w:rsidRPr="00E31E1D">
        <w:t xml:space="preserve"> </w:t>
      </w:r>
      <w:proofErr w:type="spellStart"/>
      <w:r w:rsidRPr="00E31E1D">
        <w:t>due</w:t>
      </w:r>
      <w:proofErr w:type="spellEnd"/>
      <w:r w:rsidRPr="00E31E1D">
        <w:t xml:space="preserve"> </w:t>
      </w:r>
      <w:proofErr w:type="spellStart"/>
      <w:r w:rsidRPr="00E31E1D">
        <w:t>to</w:t>
      </w:r>
      <w:proofErr w:type="spellEnd"/>
      <w:r w:rsidRPr="00E31E1D">
        <w:t xml:space="preserve"> </w:t>
      </w:r>
      <w:proofErr w:type="spellStart"/>
      <w:r w:rsidRPr="00E31E1D">
        <w:t>their</w:t>
      </w:r>
      <w:proofErr w:type="spellEnd"/>
      <w:r w:rsidRPr="00E31E1D">
        <w:t xml:space="preserve"> </w:t>
      </w:r>
      <w:proofErr w:type="spellStart"/>
      <w:r w:rsidRPr="00E31E1D">
        <w:t>physical</w:t>
      </w:r>
      <w:proofErr w:type="spellEnd"/>
      <w:r w:rsidRPr="00E31E1D">
        <w:t xml:space="preserve"> </w:t>
      </w:r>
      <w:proofErr w:type="spellStart"/>
      <w:r w:rsidRPr="00E31E1D">
        <w:t>properties</w:t>
      </w:r>
      <w:proofErr w:type="spellEnd"/>
      <w:r w:rsidRPr="00E31E1D">
        <w:t xml:space="preserve"> and </w:t>
      </w:r>
      <w:proofErr w:type="spellStart"/>
      <w:r w:rsidRPr="00E31E1D">
        <w:t>working</w:t>
      </w:r>
      <w:proofErr w:type="spellEnd"/>
      <w:r w:rsidRPr="00E31E1D">
        <w:t xml:space="preserve"> </w:t>
      </w:r>
      <w:proofErr w:type="spellStart"/>
      <w:r w:rsidRPr="00E31E1D">
        <w:t>principles</w:t>
      </w:r>
      <w:proofErr w:type="spellEnd"/>
      <w:r w:rsidRPr="00E31E1D">
        <w:t xml:space="preserve">, MEMS </w:t>
      </w:r>
      <w:proofErr w:type="spellStart"/>
      <w:r w:rsidRPr="00E31E1D">
        <w:t>sensors</w:t>
      </w:r>
      <w:proofErr w:type="spellEnd"/>
      <w:r w:rsidRPr="00E31E1D">
        <w:t xml:space="preserve"> </w:t>
      </w:r>
      <w:proofErr w:type="spellStart"/>
      <w:r w:rsidRPr="00E31E1D">
        <w:t>have</w:t>
      </w:r>
      <w:proofErr w:type="spellEnd"/>
      <w:r w:rsidRPr="00E31E1D">
        <w:t xml:space="preserve"> an </w:t>
      </w:r>
      <w:proofErr w:type="spellStart"/>
      <w:r w:rsidRPr="00E31E1D">
        <w:t>offset</w:t>
      </w:r>
      <w:proofErr w:type="spellEnd"/>
      <w:r w:rsidRPr="00E31E1D">
        <w:t xml:space="preserve"> </w:t>
      </w:r>
      <w:proofErr w:type="spellStart"/>
      <w:r w:rsidRPr="00E31E1D">
        <w:t>that</w:t>
      </w:r>
      <w:proofErr w:type="spellEnd"/>
      <w:r w:rsidRPr="00E31E1D">
        <w:t xml:space="preserve"> </w:t>
      </w:r>
      <w:proofErr w:type="spellStart"/>
      <w:r w:rsidRPr="00E31E1D">
        <w:t>some</w:t>
      </w:r>
      <w:proofErr w:type="spellEnd"/>
      <w:r w:rsidRPr="00E31E1D">
        <w:t xml:space="preserve"> of </w:t>
      </w:r>
      <w:proofErr w:type="spellStart"/>
      <w:r w:rsidRPr="00E31E1D">
        <w:t>these</w:t>
      </w:r>
      <w:proofErr w:type="spellEnd"/>
      <w:r w:rsidRPr="00E31E1D">
        <w:t xml:space="preserve"> </w:t>
      </w:r>
      <w:proofErr w:type="spellStart"/>
      <w:r w:rsidRPr="00E31E1D">
        <w:t>sensors</w:t>
      </w:r>
      <w:proofErr w:type="spellEnd"/>
      <w:r w:rsidRPr="00E31E1D">
        <w:t xml:space="preserve"> </w:t>
      </w:r>
      <w:proofErr w:type="spellStart"/>
      <w:r w:rsidRPr="00E31E1D">
        <w:t>can</w:t>
      </w:r>
      <w:proofErr w:type="spellEnd"/>
      <w:r w:rsidRPr="00E31E1D">
        <w:t xml:space="preserve"> </w:t>
      </w:r>
      <w:proofErr w:type="spellStart"/>
      <w:r w:rsidRPr="00E31E1D">
        <w:t>automatically</w:t>
      </w:r>
      <w:proofErr w:type="spellEnd"/>
      <w:r w:rsidRPr="00E31E1D">
        <w:t xml:space="preserve"> </w:t>
      </w:r>
      <w:proofErr w:type="spellStart"/>
      <w:r w:rsidRPr="00E31E1D">
        <w:t>cancel</w:t>
      </w:r>
      <w:proofErr w:type="spellEnd"/>
      <w:r w:rsidRPr="00E31E1D">
        <w:t xml:space="preserve"> out (</w:t>
      </w:r>
      <w:proofErr w:type="spellStart"/>
      <w:r w:rsidRPr="00E31E1D">
        <w:t>think</w:t>
      </w:r>
      <w:proofErr w:type="spellEnd"/>
      <w:r w:rsidRPr="00E31E1D">
        <w:t xml:space="preserve"> of a </w:t>
      </w:r>
      <w:proofErr w:type="spellStart"/>
      <w:r w:rsidRPr="00E31E1D">
        <w:t>digital</w:t>
      </w:r>
      <w:proofErr w:type="spellEnd"/>
      <w:r w:rsidRPr="00E31E1D">
        <w:t xml:space="preserve"> </w:t>
      </w:r>
      <w:proofErr w:type="spellStart"/>
      <w:r w:rsidRPr="00E31E1D">
        <w:t>kitchen</w:t>
      </w:r>
      <w:proofErr w:type="spellEnd"/>
      <w:r w:rsidRPr="00E31E1D">
        <w:t xml:space="preserve"> </w:t>
      </w:r>
      <w:proofErr w:type="spellStart"/>
      <w:r w:rsidRPr="00E31E1D">
        <w:t>scale</w:t>
      </w:r>
      <w:proofErr w:type="spellEnd"/>
      <w:r w:rsidRPr="00E31E1D">
        <w:t xml:space="preserve"> </w:t>
      </w:r>
      <w:proofErr w:type="spellStart"/>
      <w:r w:rsidRPr="00E31E1D">
        <w:t>that</w:t>
      </w:r>
      <w:proofErr w:type="spellEnd"/>
      <w:r w:rsidRPr="00E31E1D">
        <w:t xml:space="preserve"> </w:t>
      </w:r>
      <w:proofErr w:type="spellStart"/>
      <w:r w:rsidRPr="00E31E1D">
        <w:t>upon</w:t>
      </w:r>
      <w:proofErr w:type="spellEnd"/>
      <w:r w:rsidRPr="00E31E1D">
        <w:t xml:space="preserve"> startup </w:t>
      </w:r>
      <w:proofErr w:type="spellStart"/>
      <w:r w:rsidRPr="00E31E1D">
        <w:t>tares</w:t>
      </w:r>
      <w:proofErr w:type="spellEnd"/>
      <w:r w:rsidRPr="00E31E1D">
        <w:t xml:space="preserve"> </w:t>
      </w:r>
      <w:proofErr w:type="spellStart"/>
      <w:r w:rsidRPr="00E31E1D">
        <w:t>itself</w:t>
      </w:r>
      <w:proofErr w:type="spellEnd"/>
      <w:r w:rsidRPr="00E31E1D">
        <w:t xml:space="preserve">). </w:t>
      </w:r>
      <w:proofErr w:type="spellStart"/>
      <w:r w:rsidRPr="00E31E1D">
        <w:t>Among</w:t>
      </w:r>
      <w:proofErr w:type="spellEnd"/>
      <w:r w:rsidRPr="00E31E1D">
        <w:t xml:space="preserve"> </w:t>
      </w:r>
      <w:proofErr w:type="spellStart"/>
      <w:r w:rsidRPr="00E31E1D">
        <w:t>others</w:t>
      </w:r>
      <w:proofErr w:type="spellEnd"/>
      <w:r w:rsidRPr="00E31E1D">
        <w:t xml:space="preserve">, </w:t>
      </w:r>
      <w:proofErr w:type="spellStart"/>
      <w:r w:rsidRPr="00E31E1D">
        <w:t>the</w:t>
      </w:r>
      <w:proofErr w:type="spellEnd"/>
      <w:r w:rsidRPr="00E31E1D">
        <w:t xml:space="preserve"> </w:t>
      </w:r>
      <w:proofErr w:type="spellStart"/>
      <w:r w:rsidRPr="00E31E1D">
        <w:t>characterisation</w:t>
      </w:r>
      <w:proofErr w:type="spellEnd"/>
      <w:r w:rsidRPr="00E31E1D">
        <w:t xml:space="preserve"> of </w:t>
      </w:r>
      <w:proofErr w:type="spellStart"/>
      <w:r w:rsidRPr="00E31E1D">
        <w:t>the</w:t>
      </w:r>
      <w:proofErr w:type="spellEnd"/>
      <w:r w:rsidRPr="00E31E1D">
        <w:t xml:space="preserve"> </w:t>
      </w:r>
      <w:proofErr w:type="spellStart"/>
      <w:r w:rsidRPr="00E31E1D">
        <w:t>above-mentioned</w:t>
      </w:r>
      <w:proofErr w:type="spellEnd"/>
      <w:r w:rsidRPr="00E31E1D">
        <w:t xml:space="preserve"> </w:t>
      </w:r>
      <w:proofErr w:type="spellStart"/>
      <w:r w:rsidRPr="00E31E1D">
        <w:t>behaviour</w:t>
      </w:r>
      <w:proofErr w:type="spellEnd"/>
      <w:r w:rsidRPr="00E31E1D">
        <w:t xml:space="preserve"> is </w:t>
      </w:r>
      <w:proofErr w:type="spellStart"/>
      <w:r w:rsidRPr="00E31E1D">
        <w:t>one</w:t>
      </w:r>
      <w:proofErr w:type="spellEnd"/>
      <w:r w:rsidRPr="00E31E1D">
        <w:t xml:space="preserve"> of </w:t>
      </w:r>
      <w:proofErr w:type="spellStart"/>
      <w:r w:rsidRPr="00E31E1D">
        <w:t>the</w:t>
      </w:r>
      <w:proofErr w:type="spellEnd"/>
      <w:r w:rsidRPr="00E31E1D">
        <w:t xml:space="preserve"> </w:t>
      </w:r>
      <w:proofErr w:type="spellStart"/>
      <w:r w:rsidRPr="00E31E1D">
        <w:t>instances</w:t>
      </w:r>
      <w:proofErr w:type="spellEnd"/>
      <w:r w:rsidRPr="00E31E1D">
        <w:t xml:space="preserve"> where </w:t>
      </w:r>
      <w:proofErr w:type="spellStart"/>
      <w:r w:rsidRPr="00E31E1D">
        <w:t>it</w:t>
      </w:r>
      <w:proofErr w:type="spellEnd"/>
      <w:r w:rsidRPr="00E31E1D">
        <w:t xml:space="preserve"> is </w:t>
      </w:r>
      <w:proofErr w:type="spellStart"/>
      <w:r w:rsidRPr="00E31E1D">
        <w:t>necessary</w:t>
      </w:r>
      <w:proofErr w:type="spellEnd"/>
      <w:r w:rsidRPr="00E31E1D">
        <w:t xml:space="preserve"> </w:t>
      </w:r>
      <w:proofErr w:type="spellStart"/>
      <w:r w:rsidRPr="00E31E1D">
        <w:t>to</w:t>
      </w:r>
      <w:proofErr w:type="spellEnd"/>
      <w:r w:rsidRPr="00E31E1D">
        <w:t xml:space="preserve"> </w:t>
      </w:r>
      <w:proofErr w:type="spellStart"/>
      <w:r w:rsidRPr="00E31E1D">
        <w:t>change</w:t>
      </w:r>
      <w:proofErr w:type="spellEnd"/>
      <w:r w:rsidRPr="00E31E1D">
        <w:t xml:space="preserve"> </w:t>
      </w:r>
      <w:proofErr w:type="spellStart"/>
      <w:r w:rsidRPr="00E31E1D">
        <w:t>the</w:t>
      </w:r>
      <w:proofErr w:type="spellEnd"/>
      <w:r w:rsidRPr="00E31E1D">
        <w:t xml:space="preserve"> </w:t>
      </w:r>
      <w:proofErr w:type="spellStart"/>
      <w:r w:rsidRPr="00E31E1D">
        <w:t>orientation</w:t>
      </w:r>
      <w:proofErr w:type="spellEnd"/>
      <w:r w:rsidRPr="00E31E1D">
        <w:t xml:space="preserve"> of </w:t>
      </w:r>
      <w:proofErr w:type="spellStart"/>
      <w:r w:rsidRPr="00E31E1D">
        <w:t>the</w:t>
      </w:r>
      <w:proofErr w:type="spellEnd"/>
      <w:r w:rsidRPr="00E31E1D">
        <w:t xml:space="preserve"> </w:t>
      </w:r>
      <w:proofErr w:type="spellStart"/>
      <w:r w:rsidRPr="00E31E1D">
        <w:t>characterised</w:t>
      </w:r>
      <w:proofErr w:type="spellEnd"/>
      <w:r w:rsidRPr="00E31E1D">
        <w:t xml:space="preserve"> </w:t>
      </w:r>
      <w:proofErr w:type="spellStart"/>
      <w:r w:rsidRPr="00E31E1D">
        <w:t>sensor</w:t>
      </w:r>
      <w:proofErr w:type="spellEnd"/>
      <w:r w:rsidRPr="00E31E1D">
        <w:t xml:space="preserve"> </w:t>
      </w:r>
      <w:proofErr w:type="spellStart"/>
      <w:r w:rsidRPr="00E31E1D">
        <w:t>during</w:t>
      </w:r>
      <w:proofErr w:type="spellEnd"/>
      <w:r w:rsidRPr="00E31E1D">
        <w:t xml:space="preserve"> a </w:t>
      </w:r>
      <w:proofErr w:type="spellStart"/>
      <w:r w:rsidRPr="00E31E1D">
        <w:t>measurement</w:t>
      </w:r>
      <w:proofErr w:type="spellEnd"/>
      <w:r w:rsidRPr="00E31E1D">
        <w:t xml:space="preserve">. The </w:t>
      </w:r>
      <w:proofErr w:type="spellStart"/>
      <w:r w:rsidRPr="00E31E1D">
        <w:t>current</w:t>
      </w:r>
      <w:proofErr w:type="spellEnd"/>
      <w:r w:rsidRPr="00E31E1D">
        <w:t xml:space="preserve"> </w:t>
      </w:r>
      <w:proofErr w:type="spellStart"/>
      <w:r w:rsidRPr="00E31E1D">
        <w:t>protocol</w:t>
      </w:r>
      <w:proofErr w:type="spellEnd"/>
      <w:r w:rsidRPr="00E31E1D">
        <w:t xml:space="preserve"> is </w:t>
      </w:r>
      <w:proofErr w:type="spellStart"/>
      <w:r w:rsidRPr="00E31E1D">
        <w:t>manual</w:t>
      </w:r>
      <w:proofErr w:type="spellEnd"/>
      <w:r w:rsidRPr="00E31E1D">
        <w:t xml:space="preserve"> </w:t>
      </w:r>
      <w:proofErr w:type="spellStart"/>
      <w:r w:rsidRPr="00E31E1D">
        <w:t>rotation</w:t>
      </w:r>
      <w:proofErr w:type="spellEnd"/>
      <w:r w:rsidRPr="00E31E1D">
        <w:t xml:space="preserve"> of </w:t>
      </w:r>
      <w:proofErr w:type="spellStart"/>
      <w:r w:rsidRPr="00E31E1D">
        <w:t>the</w:t>
      </w:r>
      <w:proofErr w:type="spellEnd"/>
      <w:r w:rsidRPr="00E31E1D">
        <w:t xml:space="preserve"> </w:t>
      </w:r>
      <w:proofErr w:type="spellStart"/>
      <w:r w:rsidRPr="00E31E1D">
        <w:t>sensor</w:t>
      </w:r>
      <w:proofErr w:type="spellEnd"/>
      <w:r w:rsidRPr="00E31E1D">
        <w:t xml:space="preserve">, </w:t>
      </w:r>
      <w:proofErr w:type="spellStart"/>
      <w:r w:rsidRPr="00E31E1D">
        <w:t>which</w:t>
      </w:r>
      <w:proofErr w:type="spellEnd"/>
      <w:r w:rsidRPr="00E31E1D">
        <w:t xml:space="preserve"> </w:t>
      </w:r>
      <w:proofErr w:type="spellStart"/>
      <w:r w:rsidRPr="00E31E1D">
        <w:t>requires</w:t>
      </w:r>
      <w:proofErr w:type="spellEnd"/>
      <w:r w:rsidRPr="00E31E1D">
        <w:t xml:space="preserve"> </w:t>
      </w:r>
      <w:proofErr w:type="spellStart"/>
      <w:r w:rsidRPr="00E31E1D">
        <w:t>the</w:t>
      </w:r>
      <w:proofErr w:type="spellEnd"/>
      <w:r w:rsidRPr="00E31E1D">
        <w:t xml:space="preserve"> </w:t>
      </w:r>
      <w:proofErr w:type="spellStart"/>
      <w:r w:rsidRPr="00E31E1D">
        <w:t>presence</w:t>
      </w:r>
      <w:proofErr w:type="spellEnd"/>
      <w:r w:rsidRPr="00E31E1D">
        <w:t xml:space="preserve"> of </w:t>
      </w:r>
      <w:proofErr w:type="spellStart"/>
      <w:r w:rsidRPr="00E31E1D">
        <w:t>the</w:t>
      </w:r>
      <w:proofErr w:type="spellEnd"/>
      <w:r w:rsidRPr="00E31E1D">
        <w:t xml:space="preserve"> </w:t>
      </w:r>
      <w:proofErr w:type="spellStart"/>
      <w:r w:rsidRPr="00E31E1D">
        <w:t>engineer</w:t>
      </w:r>
      <w:proofErr w:type="spellEnd"/>
      <w:r w:rsidRPr="00E31E1D">
        <w:t xml:space="preserve"> </w:t>
      </w:r>
      <w:proofErr w:type="spellStart"/>
      <w:r w:rsidRPr="00E31E1D">
        <w:t>performing</w:t>
      </w:r>
      <w:proofErr w:type="spellEnd"/>
      <w:r w:rsidRPr="00E31E1D">
        <w:t xml:space="preserve"> </w:t>
      </w:r>
      <w:proofErr w:type="spellStart"/>
      <w:r w:rsidRPr="00E31E1D">
        <w:t>the</w:t>
      </w:r>
      <w:proofErr w:type="spellEnd"/>
      <w:r w:rsidRPr="00E31E1D">
        <w:t xml:space="preserve"> </w:t>
      </w:r>
      <w:proofErr w:type="spellStart"/>
      <w:r w:rsidRPr="00E31E1D">
        <w:t>measurement</w:t>
      </w:r>
      <w:proofErr w:type="spellEnd"/>
      <w:r w:rsidRPr="00E31E1D">
        <w:t xml:space="preserve">. </w:t>
      </w:r>
      <w:proofErr w:type="spellStart"/>
      <w:r w:rsidRPr="00E31E1D">
        <w:t>This</w:t>
      </w:r>
      <w:proofErr w:type="spellEnd"/>
      <w:r w:rsidRPr="00E31E1D">
        <w:t xml:space="preserve"> </w:t>
      </w:r>
      <w:proofErr w:type="spellStart"/>
      <w:r w:rsidRPr="00E31E1D">
        <w:t>current</w:t>
      </w:r>
      <w:proofErr w:type="spellEnd"/>
      <w:r w:rsidRPr="00E31E1D">
        <w:t xml:space="preserve"> </w:t>
      </w:r>
      <w:proofErr w:type="spellStart"/>
      <w:r w:rsidRPr="00E31E1D">
        <w:t>method</w:t>
      </w:r>
      <w:proofErr w:type="spellEnd"/>
      <w:r w:rsidRPr="00E31E1D">
        <w:t xml:space="preserve"> has </w:t>
      </w:r>
      <w:proofErr w:type="spellStart"/>
      <w:r w:rsidRPr="00E31E1D">
        <w:t>many</w:t>
      </w:r>
      <w:proofErr w:type="spellEnd"/>
      <w:r w:rsidRPr="00E31E1D">
        <w:t xml:space="preserve"> </w:t>
      </w:r>
      <w:proofErr w:type="spellStart"/>
      <w:r w:rsidRPr="00E31E1D">
        <w:t>downsides</w:t>
      </w:r>
      <w:proofErr w:type="spellEnd"/>
      <w:r w:rsidRPr="00E31E1D">
        <w:t xml:space="preserve">, </w:t>
      </w:r>
      <w:proofErr w:type="spellStart"/>
      <w:r w:rsidRPr="00E31E1D">
        <w:t>such</w:t>
      </w:r>
      <w:proofErr w:type="spellEnd"/>
      <w:r w:rsidRPr="00E31E1D">
        <w:t xml:space="preserve"> </w:t>
      </w:r>
      <w:proofErr w:type="spellStart"/>
      <w:r w:rsidRPr="00E31E1D">
        <w:t>as</w:t>
      </w:r>
      <w:proofErr w:type="spellEnd"/>
      <w:r w:rsidRPr="00E31E1D">
        <w:t xml:space="preserve"> </w:t>
      </w:r>
      <w:proofErr w:type="spellStart"/>
      <w:r w:rsidRPr="00E31E1D">
        <w:t>the</w:t>
      </w:r>
      <w:proofErr w:type="spellEnd"/>
      <w:r w:rsidRPr="00E31E1D">
        <w:t xml:space="preserve"> </w:t>
      </w:r>
      <w:proofErr w:type="spellStart"/>
      <w:r w:rsidRPr="00E31E1D">
        <w:t>time</w:t>
      </w:r>
      <w:proofErr w:type="spellEnd"/>
      <w:r w:rsidRPr="00E31E1D">
        <w:t xml:space="preserve"> </w:t>
      </w:r>
      <w:proofErr w:type="spellStart"/>
      <w:r w:rsidRPr="00E31E1D">
        <w:t>it</w:t>
      </w:r>
      <w:proofErr w:type="spellEnd"/>
      <w:r w:rsidRPr="00E31E1D">
        <w:t xml:space="preserve"> </w:t>
      </w:r>
      <w:proofErr w:type="spellStart"/>
      <w:r w:rsidRPr="00E31E1D">
        <w:t>takes</w:t>
      </w:r>
      <w:proofErr w:type="spellEnd"/>
      <w:r w:rsidRPr="00E31E1D">
        <w:t xml:space="preserve"> </w:t>
      </w:r>
      <w:proofErr w:type="spellStart"/>
      <w:r w:rsidRPr="00E31E1D">
        <w:t>to</w:t>
      </w:r>
      <w:proofErr w:type="spellEnd"/>
      <w:r w:rsidRPr="00E31E1D">
        <w:t xml:space="preserve"> </w:t>
      </w:r>
      <w:proofErr w:type="spellStart"/>
      <w:r w:rsidRPr="00E31E1D">
        <w:t>manually</w:t>
      </w:r>
      <w:proofErr w:type="spellEnd"/>
      <w:r w:rsidRPr="00E31E1D">
        <w:t xml:space="preserve"> </w:t>
      </w:r>
      <w:proofErr w:type="spellStart"/>
      <w:r w:rsidRPr="00E31E1D">
        <w:t>rotate</w:t>
      </w:r>
      <w:proofErr w:type="spellEnd"/>
      <w:r w:rsidRPr="00E31E1D">
        <w:t xml:space="preserve"> </w:t>
      </w:r>
      <w:proofErr w:type="spellStart"/>
      <w:r w:rsidRPr="00E31E1D">
        <w:t>the</w:t>
      </w:r>
      <w:proofErr w:type="spellEnd"/>
      <w:r w:rsidRPr="00E31E1D">
        <w:t xml:space="preserve"> </w:t>
      </w:r>
      <w:proofErr w:type="spellStart"/>
      <w:r w:rsidRPr="00E31E1D">
        <w:t>sensor</w:t>
      </w:r>
      <w:proofErr w:type="spellEnd"/>
      <w:r w:rsidRPr="00E31E1D">
        <w:t xml:space="preserve">, </w:t>
      </w:r>
      <w:proofErr w:type="spellStart"/>
      <w:r w:rsidRPr="00E31E1D">
        <w:t>the</w:t>
      </w:r>
      <w:proofErr w:type="spellEnd"/>
      <w:r w:rsidRPr="00E31E1D">
        <w:t xml:space="preserve"> </w:t>
      </w:r>
      <w:proofErr w:type="spellStart"/>
      <w:r w:rsidRPr="00E31E1D">
        <w:t>impossibility</w:t>
      </w:r>
      <w:proofErr w:type="spellEnd"/>
      <w:r w:rsidRPr="00E31E1D">
        <w:t xml:space="preserve"> of </w:t>
      </w:r>
      <w:proofErr w:type="spellStart"/>
      <w:r w:rsidRPr="00E31E1D">
        <w:t>doing</w:t>
      </w:r>
      <w:proofErr w:type="spellEnd"/>
      <w:r w:rsidRPr="00E31E1D">
        <w:t xml:space="preserve"> </w:t>
      </w:r>
      <w:proofErr w:type="spellStart"/>
      <w:r w:rsidRPr="00E31E1D">
        <w:t>these</w:t>
      </w:r>
      <w:proofErr w:type="spellEnd"/>
      <w:r w:rsidRPr="00E31E1D">
        <w:t xml:space="preserve"> </w:t>
      </w:r>
      <w:proofErr w:type="spellStart"/>
      <w:r w:rsidRPr="00E31E1D">
        <w:t>measurements</w:t>
      </w:r>
      <w:proofErr w:type="spellEnd"/>
      <w:r w:rsidRPr="00E31E1D">
        <w:t xml:space="preserve"> </w:t>
      </w:r>
      <w:proofErr w:type="spellStart"/>
      <w:r w:rsidRPr="00E31E1D">
        <w:t>remotely</w:t>
      </w:r>
      <w:proofErr w:type="spellEnd"/>
      <w:r w:rsidRPr="00E31E1D">
        <w:t xml:space="preserve"> </w:t>
      </w:r>
      <w:proofErr w:type="spellStart"/>
      <w:r w:rsidRPr="00E31E1D">
        <w:t>or</w:t>
      </w:r>
      <w:proofErr w:type="spellEnd"/>
      <w:r w:rsidRPr="00E31E1D">
        <w:t xml:space="preserve"> </w:t>
      </w:r>
      <w:proofErr w:type="spellStart"/>
      <w:r w:rsidRPr="00E31E1D">
        <w:t>the</w:t>
      </w:r>
      <w:proofErr w:type="spellEnd"/>
      <w:r w:rsidRPr="00E31E1D">
        <w:t xml:space="preserve"> </w:t>
      </w:r>
      <w:proofErr w:type="spellStart"/>
      <w:r w:rsidRPr="00E31E1D">
        <w:t>poor</w:t>
      </w:r>
      <w:proofErr w:type="spellEnd"/>
      <w:r w:rsidRPr="00E31E1D">
        <w:t xml:space="preserve"> </w:t>
      </w:r>
      <w:proofErr w:type="spellStart"/>
      <w:r w:rsidRPr="00E31E1D">
        <w:t>reproducibility</w:t>
      </w:r>
      <w:proofErr w:type="spellEnd"/>
      <w:r w:rsidRPr="00E31E1D">
        <w:t xml:space="preserve"> of </w:t>
      </w:r>
      <w:proofErr w:type="spellStart"/>
      <w:r w:rsidRPr="00E31E1D">
        <w:t>the</w:t>
      </w:r>
      <w:proofErr w:type="spellEnd"/>
      <w:r w:rsidRPr="00E31E1D">
        <w:t xml:space="preserve"> </w:t>
      </w:r>
      <w:proofErr w:type="spellStart"/>
      <w:r w:rsidRPr="00E31E1D">
        <w:t>exact</w:t>
      </w:r>
      <w:proofErr w:type="spellEnd"/>
      <w:r w:rsidRPr="00E31E1D">
        <w:t xml:space="preserve"> </w:t>
      </w:r>
      <w:proofErr w:type="spellStart"/>
      <w:r w:rsidRPr="00E31E1D">
        <w:t>timing</w:t>
      </w:r>
      <w:proofErr w:type="spellEnd"/>
      <w:r w:rsidRPr="00E31E1D">
        <w:t xml:space="preserve"> and </w:t>
      </w:r>
      <w:proofErr w:type="spellStart"/>
      <w:r w:rsidRPr="00E31E1D">
        <w:t>speed</w:t>
      </w:r>
      <w:proofErr w:type="spellEnd"/>
      <w:r w:rsidRPr="00E31E1D">
        <w:t xml:space="preserve"> of </w:t>
      </w:r>
      <w:proofErr w:type="spellStart"/>
      <w:r w:rsidRPr="00E31E1D">
        <w:t>such</w:t>
      </w:r>
      <w:proofErr w:type="spellEnd"/>
      <w:r w:rsidRPr="00E31E1D">
        <w:t xml:space="preserve"> </w:t>
      </w:r>
      <w:proofErr w:type="spellStart"/>
      <w:r w:rsidRPr="00E31E1D">
        <w:t>rotations</w:t>
      </w:r>
      <w:proofErr w:type="spellEnd"/>
      <w:r w:rsidRPr="00E31E1D">
        <w:t xml:space="preserve">. The </w:t>
      </w:r>
      <w:proofErr w:type="spellStart"/>
      <w:r w:rsidRPr="00E31E1D">
        <w:t>device</w:t>
      </w:r>
      <w:proofErr w:type="spellEnd"/>
      <w:r w:rsidRPr="00E31E1D">
        <w:t xml:space="preserve"> </w:t>
      </w:r>
      <w:proofErr w:type="spellStart"/>
      <w:r w:rsidRPr="00E31E1D">
        <w:t>created</w:t>
      </w:r>
      <w:proofErr w:type="spellEnd"/>
      <w:r w:rsidRPr="00E31E1D">
        <w:t xml:space="preserve"> in </w:t>
      </w:r>
      <w:proofErr w:type="spellStart"/>
      <w:r w:rsidRPr="00E31E1D">
        <w:t>this</w:t>
      </w:r>
      <w:proofErr w:type="spellEnd"/>
      <w:r w:rsidRPr="00E31E1D">
        <w:t xml:space="preserve"> </w:t>
      </w:r>
      <w:proofErr w:type="spellStart"/>
      <w:r w:rsidRPr="00E31E1D">
        <w:t>thesis</w:t>
      </w:r>
      <w:proofErr w:type="spellEnd"/>
      <w:r w:rsidRPr="00E31E1D">
        <w:t xml:space="preserve"> </w:t>
      </w:r>
      <w:proofErr w:type="spellStart"/>
      <w:r w:rsidRPr="00E31E1D">
        <w:t>aims</w:t>
      </w:r>
      <w:proofErr w:type="spellEnd"/>
      <w:r w:rsidRPr="00E31E1D">
        <w:t xml:space="preserve"> </w:t>
      </w:r>
      <w:proofErr w:type="spellStart"/>
      <w:r w:rsidRPr="00E31E1D">
        <w:t>to</w:t>
      </w:r>
      <w:proofErr w:type="spellEnd"/>
      <w:r w:rsidRPr="00E31E1D">
        <w:t xml:space="preserve"> </w:t>
      </w:r>
      <w:proofErr w:type="spellStart"/>
      <w:r w:rsidRPr="00E31E1D">
        <w:t>solve</w:t>
      </w:r>
      <w:proofErr w:type="spellEnd"/>
      <w:r w:rsidRPr="00E31E1D">
        <w:t xml:space="preserve"> </w:t>
      </w:r>
      <w:proofErr w:type="spellStart"/>
      <w:r w:rsidRPr="00E31E1D">
        <w:t>these</w:t>
      </w:r>
      <w:proofErr w:type="spellEnd"/>
      <w:r w:rsidRPr="00E31E1D">
        <w:t xml:space="preserve"> </w:t>
      </w:r>
      <w:proofErr w:type="spellStart"/>
      <w:r w:rsidRPr="00E31E1D">
        <w:t>issues</w:t>
      </w:r>
      <w:proofErr w:type="spellEnd"/>
      <w:r w:rsidRPr="00E31E1D">
        <w:t xml:space="preserve"> </w:t>
      </w:r>
      <w:proofErr w:type="spellStart"/>
      <w:r w:rsidRPr="00E31E1D">
        <w:t>thereby</w:t>
      </w:r>
      <w:proofErr w:type="spellEnd"/>
      <w:r w:rsidRPr="00E31E1D">
        <w:t xml:space="preserve"> </w:t>
      </w:r>
      <w:proofErr w:type="spellStart"/>
      <w:r w:rsidRPr="00E31E1D">
        <w:t>easing</w:t>
      </w:r>
      <w:proofErr w:type="spellEnd"/>
      <w:r w:rsidRPr="00E31E1D">
        <w:t xml:space="preserve"> </w:t>
      </w:r>
      <w:proofErr w:type="spellStart"/>
      <w:r w:rsidRPr="00E31E1D">
        <w:t>the</w:t>
      </w:r>
      <w:proofErr w:type="spellEnd"/>
      <w:r w:rsidRPr="00E31E1D">
        <w:t xml:space="preserve"> </w:t>
      </w:r>
      <w:proofErr w:type="spellStart"/>
      <w:r w:rsidRPr="00E31E1D">
        <w:t>workload</w:t>
      </w:r>
      <w:proofErr w:type="spellEnd"/>
      <w:r w:rsidRPr="00E31E1D">
        <w:t xml:space="preserve"> of </w:t>
      </w:r>
      <w:proofErr w:type="spellStart"/>
      <w:r w:rsidRPr="00E31E1D">
        <w:t>the</w:t>
      </w:r>
      <w:proofErr w:type="spellEnd"/>
      <w:r w:rsidRPr="00E31E1D">
        <w:t xml:space="preserve"> </w:t>
      </w:r>
      <w:proofErr w:type="spellStart"/>
      <w:r w:rsidRPr="00E31E1D">
        <w:t>characterisation</w:t>
      </w:r>
      <w:proofErr w:type="spellEnd"/>
      <w:r w:rsidRPr="00E31E1D">
        <w:t xml:space="preserve"> </w:t>
      </w:r>
      <w:proofErr w:type="spellStart"/>
      <w:r w:rsidRPr="00E31E1D">
        <w:t>engineers</w:t>
      </w:r>
      <w:proofErr w:type="spellEnd"/>
      <w:r w:rsidRPr="00E31E1D">
        <w:t xml:space="preserve"> and </w:t>
      </w:r>
      <w:proofErr w:type="spellStart"/>
      <w:r w:rsidRPr="00E31E1D">
        <w:t>shortening</w:t>
      </w:r>
      <w:proofErr w:type="spellEnd"/>
      <w:r w:rsidRPr="00E31E1D">
        <w:t xml:space="preserve"> </w:t>
      </w:r>
      <w:proofErr w:type="spellStart"/>
      <w:r w:rsidRPr="00E31E1D">
        <w:t>the</w:t>
      </w:r>
      <w:proofErr w:type="spellEnd"/>
      <w:r w:rsidRPr="00E31E1D">
        <w:t xml:space="preserve"> </w:t>
      </w:r>
      <w:proofErr w:type="spellStart"/>
      <w:r w:rsidRPr="00E31E1D">
        <w:t>runtime</w:t>
      </w:r>
      <w:proofErr w:type="spellEnd"/>
      <w:r w:rsidRPr="00E31E1D">
        <w:t xml:space="preserve"> of </w:t>
      </w:r>
      <w:proofErr w:type="spellStart"/>
      <w:r w:rsidRPr="00E31E1D">
        <w:t>these</w:t>
      </w:r>
      <w:proofErr w:type="spellEnd"/>
      <w:r w:rsidRPr="00E31E1D">
        <w:t xml:space="preserve"> </w:t>
      </w:r>
      <w:proofErr w:type="spellStart"/>
      <w:r w:rsidRPr="00E31E1D">
        <w:t>measurements</w:t>
      </w:r>
      <w:proofErr w:type="spellEnd"/>
    </w:p>
    <w:p w14:paraId="31536188" w14:textId="40CFD9A3" w:rsidR="001A57BC" w:rsidRDefault="003F5425" w:rsidP="006A1B7F">
      <w:pPr>
        <w:pStyle w:val="Cmsor1"/>
      </w:pPr>
      <w:bookmarkStart w:id="3" w:name="_Toc215706287"/>
      <w:r>
        <w:lastRenderedPageBreak/>
        <w:t>Bevezetés</w:t>
      </w:r>
      <w:bookmarkEnd w:id="2"/>
      <w:bookmarkEnd w:id="3"/>
    </w:p>
    <w:p w14:paraId="66D16C1B" w14:textId="32D421AC" w:rsidR="002841F9" w:rsidRDefault="00E31E1D" w:rsidP="00E31E1D">
      <w:pPr>
        <w:pStyle w:val="Cmsor2"/>
      </w:pPr>
      <w:bookmarkStart w:id="4" w:name="_Toc215706288"/>
      <w:r>
        <w:t>A munka indoka és célja</w:t>
      </w:r>
      <w:bookmarkEnd w:id="4"/>
    </w:p>
    <w:p w14:paraId="3BD40220" w14:textId="5E2EFA86" w:rsidR="00E31E1D" w:rsidRDefault="00E31E1D" w:rsidP="00E31E1D">
      <w:r>
        <w:t xml:space="preserve">A feladat MEMS gyorsulásszenzor karakterizálásához felhasználható </w:t>
      </w:r>
      <w:r w:rsidR="000C3809">
        <w:t xml:space="preserve">vezérelhető </w:t>
      </w:r>
      <w:r>
        <w:t xml:space="preserve">kéttengelyes forgóasztal tervezése és megvalósítása. A MEMS szenzorok ahogy azt a </w:t>
      </w:r>
      <w:r>
        <w:rPr>
          <w:b/>
          <w:bCs/>
        </w:rPr>
        <w:t>… fejezetben is említem</w:t>
      </w:r>
      <w:r>
        <w:t xml:space="preserve"> működésükből és fizikai kialakításukból adódóan ofszettel rendelkeznek, melyet ezen eszközök egyes típusai automatikusan lenulláznak (akárcsak egyes digitális konyhai mérlegek melyek bekapcsolás után </w:t>
      </w:r>
      <w:proofErr w:type="spellStart"/>
      <w:r>
        <w:t>tárázzák</w:t>
      </w:r>
      <w:proofErr w:type="spellEnd"/>
      <w:r>
        <w:t xml:space="preserve"> önmagukat). A szenzorok karakterizálása során többek közt ezen viselkedések kiméréséhez szükséges a szenzor orientációjának változtatása. Jelen eljárás szerint ilyen mérések során a mérést végző mérnök jelenléte szükséges, hogy a mért szenzort manuálisan a megfelelő orientációba forgassa. A jelenlegi eljárás nem csak meglassítja a mérési folyamatot, de ellehetetleníti a mérés távolról végzését, valamint az ismételhetőséget is korlátozza. A diplomaterv kereteiben létrehozott eszköz célja ezen problémák megoldása, ezáltal a karakterizálómérnök munkája könnyítése és a mérési idők csökkentése.</w:t>
      </w:r>
    </w:p>
    <w:p w14:paraId="545429CA" w14:textId="01607D5B" w:rsidR="00E31E1D" w:rsidRDefault="00E31E1D" w:rsidP="00E31E1D">
      <w:pPr>
        <w:pStyle w:val="Cmsor2"/>
      </w:pPr>
      <w:bookmarkStart w:id="5" w:name="_Toc215706289"/>
      <w:r>
        <w:t>Specifikáció</w:t>
      </w:r>
      <w:bookmarkEnd w:id="5"/>
    </w:p>
    <w:p w14:paraId="712A6303" w14:textId="77777777" w:rsidR="00E31E1D" w:rsidRDefault="00E31E1D" w:rsidP="002841F9"/>
    <w:p w14:paraId="421390F8" w14:textId="1A05C11E" w:rsidR="0037381F" w:rsidRDefault="004C768D" w:rsidP="00F00811">
      <w:pPr>
        <w:pStyle w:val="Cmsor2"/>
      </w:pPr>
      <w:bookmarkStart w:id="6" w:name="_Toc215706290"/>
      <w:r>
        <w:t>Feladatok á</w:t>
      </w:r>
      <w:r w:rsidR="00E31E1D">
        <w:t>ttekintés</w:t>
      </w:r>
      <w:r>
        <w:t>e</w:t>
      </w:r>
      <w:bookmarkEnd w:id="6"/>
    </w:p>
    <w:p w14:paraId="4B81D248" w14:textId="456E954E" w:rsidR="00F00811" w:rsidRDefault="001258EC" w:rsidP="004C768D">
      <w:r>
        <w:t>Minden feladat első lépése annak alfeladatokra bontása.</w:t>
      </w:r>
      <w:r w:rsidR="0067013D">
        <w:t xml:space="preserve"> </w:t>
      </w:r>
      <w:r w:rsidR="004C768D">
        <w:t>A diplomamunka első féléve során a lehetséges mechanikai megvalósításokat és a biztonságtechnikai elvárásokat tártam fel. Ezután körvonalazódott, hogy milyen modulok szükségesek az eszköz megvalósításához. A modulok megvalósítása és funkcionális tesztje deszkamodell formájában valósult meg. Miután a modulok külön-külön működtek, beillesztettem ezeket az eszköz funkcionális törzsét adó állapotgépbe, itt a modulok együttműködését is ellenőrizhettem. A következő lépés a deszkamodell alapján megtervezni a kapcsolásokat és ezek alapján megalkotni a nyomtatott áramkörök tervét. Az utolsó lépésre, mely az eszköz mechanikájának megvalósítása, már nem volt időm.</w:t>
      </w:r>
    </w:p>
    <w:p w14:paraId="6797E9A3" w14:textId="7CB98006" w:rsidR="00B85404" w:rsidRDefault="00B85404" w:rsidP="00B85404">
      <w:pPr>
        <w:pStyle w:val="Cmsor2"/>
      </w:pPr>
      <w:bookmarkStart w:id="7" w:name="_Toc215706291"/>
      <w:r>
        <w:lastRenderedPageBreak/>
        <w:t xml:space="preserve">Projekt </w:t>
      </w:r>
      <w:proofErr w:type="spellStart"/>
      <w:r>
        <w:t>arculata</w:t>
      </w:r>
      <w:bookmarkEnd w:id="7"/>
      <w:proofErr w:type="spellEnd"/>
    </w:p>
    <w:p w14:paraId="5B1347BB" w14:textId="2AF58D76" w:rsidR="00B85404" w:rsidRPr="00B85404" w:rsidRDefault="00B85404" w:rsidP="00B85404">
      <w:r>
        <w:t xml:space="preserve">Annak érdekében, hogy az eszközről könnyen és egyértelműen lehessen beszélni el kellett neveznem. Célom volt olyan nevet vagy betűszót találni, ami egyértelmű viszont könnyedebb hangulatú. Ezeknek megfelelően a projekt neve </w:t>
      </w:r>
      <w:proofErr w:type="spellStart"/>
      <w:r>
        <w:t>Kinematic</w:t>
      </w:r>
      <w:proofErr w:type="spellEnd"/>
      <w:r>
        <w:t xml:space="preserve"> Test </w:t>
      </w:r>
      <w:proofErr w:type="spellStart"/>
      <w:r>
        <w:t>Environment</w:t>
      </w:r>
      <w:proofErr w:type="spellEnd"/>
      <w:r>
        <w:t xml:space="preserve"> lett, aminek a rövidítése K.I.T.T.E.N., ami angolul „kiscica”. Ennek megfelelően macskás grafikákat használtam az áramkörökön. Az ilyen és ehhez hasonló elnevezéseknek és praktikáknak köszönhetően emberközelibb munkaközeg hozható létre.</w:t>
      </w:r>
    </w:p>
    <w:p w14:paraId="03AD40E8" w14:textId="456E954E" w:rsidR="00225F65" w:rsidRDefault="004C3F10" w:rsidP="004C3F10">
      <w:pPr>
        <w:pStyle w:val="Cmsor2"/>
      </w:pPr>
      <w:bookmarkStart w:id="8" w:name="_Toc215706292"/>
      <w:r>
        <w:t>Szakirodalmi áttekintés</w:t>
      </w:r>
      <w:r w:rsidR="006E3711">
        <w:t xml:space="preserve">, </w:t>
      </w:r>
      <w:r>
        <w:t>elméleti összefoglaló</w:t>
      </w:r>
      <w:r w:rsidR="006E3711">
        <w:t xml:space="preserve"> és tervezési irányelvek</w:t>
      </w:r>
      <w:bookmarkEnd w:id="8"/>
    </w:p>
    <w:p w14:paraId="4C293139" w14:textId="6A846FFC" w:rsidR="004C3F10" w:rsidRDefault="004C3F10" w:rsidP="004C3F10">
      <w:pPr>
        <w:pStyle w:val="Cmsor3"/>
      </w:pPr>
      <w:bookmarkStart w:id="9" w:name="_Toc215706293"/>
      <w:r>
        <w:t>MEMS szenzorok</w:t>
      </w:r>
      <w:sdt>
        <w:sdtPr>
          <w:id w:val="-1040131316"/>
          <w:citation/>
        </w:sdtPr>
        <w:sdtContent>
          <w:r w:rsidR="007F6C79">
            <w:fldChar w:fldCharType="begin"/>
          </w:r>
          <w:r w:rsidR="007F6C79">
            <w:instrText xml:space="preserve"> CITATION BoschMEMS \l 1038 </w:instrText>
          </w:r>
          <w:r w:rsidR="007F6C79">
            <w:fldChar w:fldCharType="separate"/>
          </w:r>
          <w:r w:rsidR="008B1BC7">
            <w:rPr>
              <w:noProof/>
            </w:rPr>
            <w:t xml:space="preserve"> [1]</w:t>
          </w:r>
          <w:r w:rsidR="007F6C79">
            <w:fldChar w:fldCharType="end"/>
          </w:r>
        </w:sdtContent>
      </w:sdt>
      <w:sdt>
        <w:sdtPr>
          <w:id w:val="-1212501898"/>
          <w:citation/>
        </w:sdtPr>
        <w:sdtContent>
          <w:r w:rsidR="007F6C79">
            <w:fldChar w:fldCharType="begin"/>
          </w:r>
          <w:r w:rsidR="007F6C79">
            <w:instrText xml:space="preserve"> CITATION AnDevMEMS \l 1038 </w:instrText>
          </w:r>
          <w:r w:rsidR="007F6C79">
            <w:fldChar w:fldCharType="separate"/>
          </w:r>
          <w:r w:rsidR="008B1BC7">
            <w:rPr>
              <w:noProof/>
            </w:rPr>
            <w:t xml:space="preserve"> [2]</w:t>
          </w:r>
          <w:r w:rsidR="007F6C79">
            <w:fldChar w:fldCharType="end"/>
          </w:r>
        </w:sdtContent>
      </w:sdt>
      <w:sdt>
        <w:sdtPr>
          <w:id w:val="-1919547300"/>
          <w:citation/>
        </w:sdtPr>
        <w:sdtContent>
          <w:r w:rsidR="00F369AA">
            <w:fldChar w:fldCharType="begin"/>
          </w:r>
          <w:r w:rsidR="00F369AA">
            <w:instrText xml:space="preserve"> CITATION STMEMSguidelines \l 1038 </w:instrText>
          </w:r>
          <w:r w:rsidR="00F369AA">
            <w:fldChar w:fldCharType="separate"/>
          </w:r>
          <w:r w:rsidR="008B1BC7">
            <w:rPr>
              <w:noProof/>
            </w:rPr>
            <w:t xml:space="preserve"> [3]</w:t>
          </w:r>
          <w:r w:rsidR="00F369AA">
            <w:fldChar w:fldCharType="end"/>
          </w:r>
        </w:sdtContent>
      </w:sdt>
      <w:bookmarkEnd w:id="9"/>
    </w:p>
    <w:p w14:paraId="4F56AF2B" w14:textId="77777777" w:rsidR="00541108" w:rsidRDefault="00925A0F" w:rsidP="00541108">
      <w:pPr>
        <w:pStyle w:val="Kp"/>
      </w:pPr>
      <w:r>
        <w:rPr>
          <w:noProof/>
        </w:rPr>
        <w:drawing>
          <wp:inline distT="0" distB="0" distL="0" distR="0" wp14:anchorId="13624F28" wp14:editId="38E72457">
            <wp:extent cx="1914525" cy="1381125"/>
            <wp:effectExtent l="0" t="0" r="9525" b="9525"/>
            <wp:docPr id="1370461298" name="Kép 1" descr="A képen elektronika,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61298" name="Kép 1" descr="A képen elektronika, tervezés látható&#10;&#10;Előfordulhat, hogy a mesterséges intelligencia által létrehozott tartalom helytelen."/>
                    <pic:cNvPicPr/>
                  </pic:nvPicPr>
                  <pic:blipFill rotWithShape="1">
                    <a:blip r:embed="rId10" cstate="print">
                      <a:extLst>
                        <a:ext uri="{28A0092B-C50C-407E-A947-70E740481C1C}">
                          <a14:useLocalDpi xmlns:a14="http://schemas.microsoft.com/office/drawing/2010/main" val="0"/>
                        </a:ext>
                      </a:extLst>
                    </a:blip>
                    <a:srcRect l="30339" t="29787" r="34207" b="24749"/>
                    <a:stretch/>
                  </pic:blipFill>
                  <pic:spPr bwMode="auto">
                    <a:xfrm>
                      <a:off x="0" y="0"/>
                      <a:ext cx="1914525" cy="1381125"/>
                    </a:xfrm>
                    <a:prstGeom prst="rect">
                      <a:avLst/>
                    </a:prstGeom>
                    <a:ln>
                      <a:noFill/>
                    </a:ln>
                    <a:extLst>
                      <a:ext uri="{53640926-AAD7-44D8-BBD7-CCE9431645EC}">
                        <a14:shadowObscured xmlns:a14="http://schemas.microsoft.com/office/drawing/2010/main"/>
                      </a:ext>
                    </a:extLst>
                  </pic:spPr>
                </pic:pic>
              </a:graphicData>
            </a:graphic>
          </wp:inline>
        </w:drawing>
      </w:r>
    </w:p>
    <w:bookmarkStart w:id="10" w:name="_Ref198511128"/>
    <w:bookmarkStart w:id="11" w:name="_Ref214196545"/>
    <w:p w14:paraId="0DB65385" w14:textId="5173AD0D" w:rsidR="00EE77C8" w:rsidRPr="00EE77C8" w:rsidRDefault="00544EBF" w:rsidP="0064249D">
      <w:pPr>
        <w:pStyle w:val="Kpalrs"/>
      </w:pP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ábra \* ARABIC \s 1 </w:instrText>
      </w:r>
      <w:r>
        <w:fldChar w:fldCharType="separate"/>
      </w:r>
      <w:r>
        <w:rPr>
          <w:noProof/>
        </w:rPr>
        <w:t>1</w:t>
      </w:r>
      <w:r>
        <w:fldChar w:fldCharType="end"/>
      </w:r>
      <w:bookmarkStart w:id="12" w:name="_Toc215442887"/>
      <w:r w:rsidR="00541108">
        <w:t>. ábra</w:t>
      </w:r>
      <w:bookmarkEnd w:id="10"/>
      <w:r w:rsidR="00541108">
        <w:t xml:space="preserve"> BMA508 </w:t>
      </w:r>
      <w:sdt>
        <w:sdtPr>
          <w:id w:val="73327540"/>
          <w:citation/>
        </w:sdtPr>
        <w:sdtContent>
          <w:r w:rsidR="00541108">
            <w:fldChar w:fldCharType="begin"/>
          </w:r>
          <w:r w:rsidR="00541108">
            <w:instrText xml:space="preserve"> CITATION BMA580 \l 1038 </w:instrText>
          </w:r>
          <w:r w:rsidR="00541108">
            <w:fldChar w:fldCharType="separate"/>
          </w:r>
          <w:r w:rsidR="008B1BC7">
            <w:rPr>
              <w:noProof/>
            </w:rPr>
            <w:t>[4]</w:t>
          </w:r>
          <w:r w:rsidR="00541108">
            <w:fldChar w:fldCharType="end"/>
          </w:r>
        </w:sdtContent>
      </w:sdt>
      <w:bookmarkEnd w:id="11"/>
      <w:bookmarkEnd w:id="12"/>
    </w:p>
    <w:p w14:paraId="73784080" w14:textId="5006789B" w:rsidR="007F6C79" w:rsidRPr="007F6C79" w:rsidRDefault="00EE77C8" w:rsidP="007F6C79">
      <w:r>
        <w:t xml:space="preserve">A MEMS szenzorok a mérendő fizikai mennyiségeket valamilyen </w:t>
      </w:r>
      <w:r w:rsidRPr="00EE77C8">
        <w:t>mikromechani</w:t>
      </w:r>
      <w:r>
        <w:t>ka segítségével alakítják mérendő elektromos jellé. Ezt a jelet továbbítás előtt erősíti, esetleg digitalizálja a szenzor jeltovábbítás előtt. Az érzékel fizikai mennyiség többek közt lehet akár nyomás, gyorsulás, hőmérséklet, akár egy bizonyos gáz jelenléte. Elterjedésük okai közt áll kis méretük (mint a képen látható Bosch BMA 580 gyorsulásmérő)</w:t>
      </w:r>
      <w:r w:rsidR="00541108">
        <w:t>, alacsony energiafogyasztásuk és magas pontosságuk.</w:t>
      </w:r>
      <w:r w:rsidR="007F6C79">
        <w:t xml:space="preserve"> A MEMS gyorsulásérzékelők népszerűsége vetekszik az egykor domináns piezoelektromos gyorsulásérzékelőkkel.</w:t>
      </w:r>
      <w:r w:rsidR="00541108">
        <w:t xml:space="preserve"> </w:t>
      </w:r>
      <w:r w:rsidR="007F6C79">
        <w:t>Felhasználási területük közt szerepelnek az okos eszközök és a gépjárművek is, megbízhatóságukat alátámasztja, hogy ez utóbbiban biztonsági rendszerek részeiként is felhasználásra kerülnek.</w:t>
      </w:r>
    </w:p>
    <w:p w14:paraId="30522A74" w14:textId="20C05BDF" w:rsidR="00F369AA" w:rsidRPr="007F6C79" w:rsidRDefault="007F6C79" w:rsidP="00F369AA">
      <w:r>
        <w:t>A MEMS gyorsulásérzékelő szenzorok felépítésükből és működési elvükből adódóan</w:t>
      </w:r>
      <w:r w:rsidR="0043408A">
        <w:t xml:space="preserve"> belső mechanikai feszültség következtében (mely akár hőmérsékletváltozás, illetve beforrasztáskor is kialakulhat) DC ofszettel terhelt gyorsulás jelet adnak. Ezt </w:t>
      </w:r>
      <w:r w:rsidR="0043408A">
        <w:lastRenderedPageBreak/>
        <w:t xml:space="preserve">nevezik 0g ofszetnek, melynek kikompenzálása a magasabb minőségű szenzorok esetén már a szenzor belső jelfeldolgozásánál megtörténik, így a kiküldött digitális jel ezt már nem tartalmazza. Ez a folyamat az </w:t>
      </w:r>
      <w:proofErr w:type="spellStart"/>
      <w:r w:rsidR="0043408A">
        <w:t>offset</w:t>
      </w:r>
      <w:proofErr w:type="spellEnd"/>
      <w:r w:rsidR="0043408A">
        <w:t xml:space="preserve"> </w:t>
      </w:r>
      <w:proofErr w:type="spellStart"/>
      <w:r w:rsidR="0043408A">
        <w:t>cancellation</w:t>
      </w:r>
      <w:proofErr w:type="spellEnd"/>
      <w:r w:rsidR="0043408A">
        <w:t xml:space="preserve"> (ofszet törlés), mely nem csak a szenzor bekapcsolásakor, de az esetleges hőmérsékletváltozások miatt a szenzor működése közben is üzeme</w:t>
      </w:r>
      <w:r w:rsidR="00F369AA">
        <w:t>l.</w:t>
      </w:r>
    </w:p>
    <w:p w14:paraId="438BFDD6" w14:textId="24D76B18" w:rsidR="004C3F10" w:rsidRDefault="00460AE3" w:rsidP="009259CD">
      <w:pPr>
        <w:pStyle w:val="Cmsor3"/>
      </w:pPr>
      <w:bookmarkStart w:id="13" w:name="_Ref215408390"/>
      <w:bookmarkStart w:id="14" w:name="_Toc215706294"/>
      <w:r>
        <w:t>Biztonságtechnikai lépések</w:t>
      </w:r>
      <w:sdt>
        <w:sdtPr>
          <w:id w:val="-1405746358"/>
          <w:citation/>
        </w:sdtPr>
        <w:sdtContent>
          <w:r w:rsidR="00BF62A5">
            <w:fldChar w:fldCharType="begin"/>
          </w:r>
          <w:r w:rsidR="00BF62A5">
            <w:instrText xml:space="preserve"> CITATION Gépekbiztonsága \l 1038 </w:instrText>
          </w:r>
          <w:r w:rsidR="00BF62A5">
            <w:fldChar w:fldCharType="separate"/>
          </w:r>
          <w:r w:rsidR="008B1BC7">
            <w:rPr>
              <w:noProof/>
            </w:rPr>
            <w:t xml:space="preserve"> [5]</w:t>
          </w:r>
          <w:r w:rsidR="00BF62A5">
            <w:fldChar w:fldCharType="end"/>
          </w:r>
        </w:sdtContent>
      </w:sdt>
      <w:sdt>
        <w:sdtPr>
          <w:id w:val="-601332881"/>
          <w:citation/>
        </w:sdtPr>
        <w:sdtContent>
          <w:r w:rsidR="00BF62A5">
            <w:fldChar w:fldCharType="begin"/>
          </w:r>
          <w:r w:rsidR="00381C24">
            <w:instrText xml:space="preserve">CITATION MUNKAESZKÖZÖKBIZTONSÁGA \l 1038 </w:instrText>
          </w:r>
          <w:r w:rsidR="00BF62A5">
            <w:fldChar w:fldCharType="separate"/>
          </w:r>
          <w:r w:rsidR="008B1BC7">
            <w:rPr>
              <w:noProof/>
            </w:rPr>
            <w:t xml:space="preserve"> [6]</w:t>
          </w:r>
          <w:r w:rsidR="00BF62A5">
            <w:fldChar w:fldCharType="end"/>
          </w:r>
        </w:sdtContent>
      </w:sdt>
      <w:bookmarkEnd w:id="13"/>
      <w:bookmarkEnd w:id="14"/>
    </w:p>
    <w:p w14:paraId="1CADDB80" w14:textId="7FCA649D" w:rsidR="00460AE3" w:rsidRDefault="00460AE3" w:rsidP="00460AE3">
      <w:r>
        <w:t xml:space="preserve">A mérőberendezés használatánál jelen van a személyi sérülés kockázata, melyet megszűntetni vagy csökkenteni kell. A személyi sérülés forrása a forgó elemek melyek lehetséges következménye az ütés, nyírás </w:t>
      </w:r>
      <w:sdt>
        <w:sdtPr>
          <w:id w:val="723175143"/>
          <w:citation/>
        </w:sdtPr>
        <w:sdtContent>
          <w:r>
            <w:fldChar w:fldCharType="begin"/>
          </w:r>
          <w:r>
            <w:instrText xml:space="preserve"> CITATION Gépekbiztonsága \l 1038 </w:instrText>
          </w:r>
          <w:r>
            <w:fldChar w:fldCharType="separate"/>
          </w:r>
          <w:r w:rsidR="008B1BC7">
            <w:rPr>
              <w:noProof/>
            </w:rPr>
            <w:t>[5]</w:t>
          </w:r>
          <w:r>
            <w:fldChar w:fldCharType="end"/>
          </w:r>
        </w:sdtContent>
      </w:sdt>
      <w:r w:rsidR="00FD6DDA">
        <w:t xml:space="preserve"> (3.2 táblázat).</w:t>
      </w:r>
    </w:p>
    <w:p w14:paraId="013AEEFC" w14:textId="72309D54" w:rsidR="00FD6DDA" w:rsidRDefault="00FD6DDA" w:rsidP="00910035">
      <w:r>
        <w:t>Ezeknek a kockázatoknak a leg egyszerűbb minimalizálása egy védőburkolat beépítése</w:t>
      </w:r>
      <w:r w:rsidR="00BF62A5">
        <w:t xml:space="preserve">. A védőburkolatot tervezésekor a </w:t>
      </w:r>
      <w:r w:rsidR="00910035">
        <w:t>veendő szempontokat a következőkben részletezem</w:t>
      </w:r>
      <w:r w:rsidR="00BF62A5">
        <w:t xml:space="preserve">. Feladata a veszélyforrás emberrel való érintkezését megakadályozni. Általános szabályai, hogy legyen szilárd, ne idézzen elő további veszélyeket, ne legyen egyszerűen megkerülhető vagy hatástalanítható, tartson a veszélyes tértől kellő távolságot, a munkafolyamat megfigyelését csak a lehető legszükségesebb módon korlátozza </w:t>
      </w:r>
      <w:sdt>
        <w:sdtPr>
          <w:id w:val="-732698021"/>
          <w:citation/>
        </w:sdtPr>
        <w:sdtContent>
          <w:r w:rsidR="00BF62A5">
            <w:fldChar w:fldCharType="begin"/>
          </w:r>
          <w:r w:rsidR="00381C24">
            <w:instrText xml:space="preserve">CITATION MUNKAESZKÖZÖKBIZTONSÁGA \l 1038 </w:instrText>
          </w:r>
          <w:r w:rsidR="00BF62A5">
            <w:fldChar w:fldCharType="separate"/>
          </w:r>
          <w:r w:rsidR="008B1BC7">
            <w:rPr>
              <w:noProof/>
            </w:rPr>
            <w:t>[6]</w:t>
          </w:r>
          <w:r w:rsidR="00BF62A5">
            <w:fldChar w:fldCharType="end"/>
          </w:r>
        </w:sdtContent>
      </w:sdt>
      <w:r w:rsidR="00951CE6">
        <w:t>. Továbbá fontos elvárás, hogy a védőburkolat ne lassítsa feleslegesen a munkát, ezáltal ne ösztönözze a felhasználót annak kiiktatására. Emiatt fontos, hogy csak annyit burkoljon, amely a munkavégzés biztonsága szempontjából feltétlenül szükséges.</w:t>
      </w:r>
    </w:p>
    <w:p w14:paraId="26B3CFFD" w14:textId="77777777" w:rsidR="00BE4EBA" w:rsidRDefault="009A1629" w:rsidP="00BE4EBA">
      <w:r>
        <w:t>A megfigyelhetőséget figyelembe véve</w:t>
      </w:r>
      <w:r w:rsidR="00951CE6">
        <w:t xml:space="preserve"> egy víztiszta polikarbonátból kialakított védőburkolat kerül megtervezésre. A</w:t>
      </w:r>
      <w:r>
        <w:t xml:space="preserve"> munkavégzés minimális gátlása érdekében</w:t>
      </w:r>
      <w:r w:rsidR="00951CE6">
        <w:t xml:space="preserve"> védőburkolat csak a forgó részeket takarhatja, nem akadályozhatja a kezelőfelületek és csatlakozók </w:t>
      </w:r>
      <w:r>
        <w:t>hozzáférhetőségét, valamint szerszám nélkül legyen nyitható</w:t>
      </w:r>
      <w:r w:rsidR="00951CE6">
        <w:t>.</w:t>
      </w:r>
    </w:p>
    <w:p w14:paraId="202FBEE6" w14:textId="2377B2B4" w:rsidR="006F38C5" w:rsidRDefault="009A1629" w:rsidP="00BE4EBA">
      <w:r>
        <w:t>A veszélyes gépi funkciók csak lezárt védőburkolat esetén működhetnek. Amennyiben működés közben kinyílik a védőburkolat, a veszélyes folyamatnak le kell állnia, a burkolat visszacsukása esetén nem folytatódhatnak automatikusan</w:t>
      </w:r>
      <w:r w:rsidR="00817FAA">
        <w:t>, azaz egy reteszelő berendezéssel lesz ellátva a védőburkolat.</w:t>
      </w:r>
    </w:p>
    <w:p w14:paraId="66C877AA" w14:textId="5105D676" w:rsidR="00817FAA" w:rsidRDefault="00817FAA" w:rsidP="00BE4EBA">
      <w:r>
        <w:t>További védőberendezésnek kell biztosítania az eszköz felborulása esetén a motorok leállását. Ennek kialakításakor a működési elv is kettőzve lesz, hiszen a felborulás érzékelésére alkalmas lesz a mérőasztalon található referencia gyorsulásérzékelő is. Ezen felül beépítésre kell kerülnie egy vészleállító gombnak is.</w:t>
      </w:r>
    </w:p>
    <w:p w14:paraId="1524B25E" w14:textId="42436917" w:rsidR="00817FAA" w:rsidRPr="006F38C5" w:rsidRDefault="00817FAA" w:rsidP="00BE4EBA">
      <w:r>
        <w:lastRenderedPageBreak/>
        <w:t xml:space="preserve">A biztonsági berendezések vizsgálhatóságát is figyelembe kell venni a tervezéskor. A berendezés által kiadott </w:t>
      </w:r>
      <w:r w:rsidR="00F8186B">
        <w:t>jelet,</w:t>
      </w:r>
      <w:r>
        <w:t xml:space="preserve"> valamint a megszakítók állapotát is vizuális visszajelzéssel kell ellátni, például egy piros és egy zöld LED-</w:t>
      </w:r>
      <w:proofErr w:type="spellStart"/>
      <w:r>
        <w:t>del</w:t>
      </w:r>
      <w:proofErr w:type="spellEnd"/>
      <w:r>
        <w:t xml:space="preserve">. </w:t>
      </w:r>
    </w:p>
    <w:p w14:paraId="170F6487" w14:textId="4785207A" w:rsidR="009259CD" w:rsidRDefault="00F369AA" w:rsidP="00F369AA">
      <w:pPr>
        <w:pStyle w:val="Cmsor3"/>
      </w:pPr>
      <w:bookmarkStart w:id="15" w:name="_Toc215706295"/>
      <w:r>
        <w:t>kéttengelyű forgatómechanizmusok</w:t>
      </w:r>
      <w:bookmarkEnd w:id="15"/>
    </w:p>
    <w:p w14:paraId="5B66560A" w14:textId="6C5E5394" w:rsidR="00107665" w:rsidRDefault="00107665" w:rsidP="00107665">
      <w:r w:rsidRPr="00107665">
        <w:t>A kéttengelyű forgatómechanizmus alapvetően két egymásra merőleges forgatási tengelyből áll</w:t>
      </w:r>
      <w:r w:rsidR="001D1A66">
        <w:t xml:space="preserve">. Amennyiben a két tengely egymással párhuzamos lenne a </w:t>
      </w:r>
      <w:proofErr w:type="spellStart"/>
      <w:r w:rsidR="001D1A66">
        <w:t>gimbal</w:t>
      </w:r>
      <w:proofErr w:type="spellEnd"/>
      <w:r w:rsidR="001D1A66">
        <w:t xml:space="preserve"> </w:t>
      </w:r>
      <w:proofErr w:type="spellStart"/>
      <w:r w:rsidR="001D1A66">
        <w:t>lock</w:t>
      </w:r>
      <w:proofErr w:type="spellEnd"/>
      <w:r w:rsidR="001D1A66">
        <w:t xml:space="preserve"> jelenség lépne fel, ezért a forgatás csak a közös tengely mentén lehetne lehetséges.</w:t>
      </w:r>
    </w:p>
    <w:p w14:paraId="33F3F72B" w14:textId="312BC459" w:rsidR="00107665" w:rsidRDefault="00107665" w:rsidP="00107665">
      <w:r>
        <w:t>A mechanizmusnak a háromtengelyű gyorsulásmérő szenzor bármely tengelyét a gravitációs térrel párhuzamossá kell tudnia tenni. Ezt minél jobb ismételhetőséggel, mechanikai stabilitással kell tudnia végrehajtani</w:t>
      </w:r>
      <w:r w:rsidR="005A39F5">
        <w:t>, a motorok tengelyének terhelését csapágyazás felhasználásával minimalizálni kell</w:t>
      </w:r>
      <w:r>
        <w:t>. A mechanizmusnak lehetőleg egyszerűnek kell lennie, a meghibásodási lehetőségeket lehetőleg minimalizálni kell.</w:t>
      </w:r>
    </w:p>
    <w:p w14:paraId="68350D31" w14:textId="5647F714" w:rsidR="005A39F5" w:rsidRDefault="00107665" w:rsidP="005A39F5">
      <w:r>
        <w:t>Az első elvárás teljesítésének szükséges feltétele, hogy nem lehet olyan tengely, ami a gravitációs térrel állandóan párhuzamos, onnan ki nem fordítható. Tehát rögzített tengelynek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a gravitációs térre merőlegesnek kell lennie</w:t>
      </w:r>
      <w:r w:rsidR="001D1A66">
        <w:t>.</w:t>
      </w:r>
    </w:p>
    <w:p w14:paraId="08278D52" w14:textId="77777777" w:rsidR="00737E94" w:rsidRDefault="00737E94" w:rsidP="00737E94">
      <w:pPr>
        <w:pStyle w:val="Kp"/>
      </w:pPr>
      <w:r>
        <w:rPr>
          <w:noProof/>
        </w:rPr>
        <w:drawing>
          <wp:inline distT="0" distB="0" distL="0" distR="0" wp14:anchorId="643FD7BA" wp14:editId="43E535F2">
            <wp:extent cx="5400040" cy="2085340"/>
            <wp:effectExtent l="0" t="0" r="0" b="1270"/>
            <wp:docPr id="692034030" name="Kép 1" descr="A képen szöveg, kézírás, sor, Diagra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34030" name="Kép 1" descr="A képen szöveg, kézírás, sor, Diagram látható&#10;&#10;Előfordulhat, hogy a mesterséges intelligencia által létrehozott tartalom helytelen."/>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085340"/>
                    </a:xfrm>
                    <a:prstGeom prst="rect">
                      <a:avLst/>
                    </a:prstGeom>
                  </pic:spPr>
                </pic:pic>
              </a:graphicData>
            </a:graphic>
          </wp:inline>
        </w:drawing>
      </w:r>
    </w:p>
    <w:p w14:paraId="706543C0" w14:textId="00AF6A9E" w:rsidR="00737E94" w:rsidRDefault="00544EBF" w:rsidP="0064249D">
      <w:pPr>
        <w:pStyle w:val="Kpalrs"/>
      </w:pP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ábra \* ARABIC \s 1 </w:instrText>
      </w:r>
      <w:r>
        <w:fldChar w:fldCharType="separate"/>
      </w:r>
      <w:r>
        <w:rPr>
          <w:noProof/>
        </w:rPr>
        <w:t>2</w:t>
      </w:r>
      <w:r>
        <w:fldChar w:fldCharType="end"/>
      </w:r>
      <w:bookmarkStart w:id="16" w:name="_Toc215442888"/>
      <w:r w:rsidR="00737E94">
        <w:t>. ábra Kézi vázlatok az első megoldásra</w:t>
      </w:r>
      <w:bookmarkEnd w:id="16"/>
    </w:p>
    <w:p w14:paraId="0546AF58" w14:textId="77777777" w:rsidR="00737E94" w:rsidRDefault="00737E94" w:rsidP="00737E94">
      <w:pPr>
        <w:pStyle w:val="Kp"/>
      </w:pPr>
      <w:r w:rsidRPr="00737E94">
        <w:rPr>
          <w:noProof/>
        </w:rPr>
        <w:lastRenderedPageBreak/>
        <w:drawing>
          <wp:inline distT="0" distB="0" distL="0" distR="0" wp14:anchorId="7BFEF9F1" wp14:editId="2C6F4635">
            <wp:extent cx="5400040" cy="3430270"/>
            <wp:effectExtent l="0" t="0" r="0" b="0"/>
            <wp:docPr id="1761645361" name="Kép 2" descr="A képen szöveg, kézírás, sor, diagra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45361" name="Kép 2" descr="A képen szöveg, kézírás, sor, diagram látható&#10;&#10;Előfordulhat, hogy a mesterséges intelligencia által létrehozott tartalom helytelen."/>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430270"/>
                    </a:xfrm>
                    <a:prstGeom prst="rect">
                      <a:avLst/>
                    </a:prstGeom>
                  </pic:spPr>
                </pic:pic>
              </a:graphicData>
            </a:graphic>
          </wp:inline>
        </w:drawing>
      </w:r>
    </w:p>
    <w:bookmarkStart w:id="17" w:name="_Ref198511159"/>
    <w:p w14:paraId="15D5BEA3" w14:textId="65B5929A" w:rsidR="00737E94" w:rsidRDefault="00544EBF" w:rsidP="0064249D">
      <w:pPr>
        <w:pStyle w:val="Kpalrs"/>
      </w:pP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ábra \* ARABIC \s 1 </w:instrText>
      </w:r>
      <w:r>
        <w:fldChar w:fldCharType="separate"/>
      </w:r>
      <w:r>
        <w:rPr>
          <w:noProof/>
        </w:rPr>
        <w:t>3</w:t>
      </w:r>
      <w:r>
        <w:fldChar w:fldCharType="end"/>
      </w:r>
      <w:bookmarkStart w:id="18" w:name="_Toc215442889"/>
      <w:r w:rsidR="00737E94">
        <w:t>. ábra</w:t>
      </w:r>
      <w:bookmarkEnd w:id="17"/>
      <w:r w:rsidR="00737E94">
        <w:t xml:space="preserve"> Kézi vázlat a második megoldásra</w:t>
      </w:r>
      <w:bookmarkEnd w:id="18"/>
    </w:p>
    <w:p w14:paraId="588D6465" w14:textId="06F5E98C" w:rsidR="004C768D" w:rsidRDefault="001D1A66" w:rsidP="004C768D">
      <w:r>
        <w:t>Alapvetően két megközelítés lehetséges, a mechanikailag leg egyszerűbb megoldás esetén egy rögzített és egy forgatott aktuátor felelős a tengelyek forgatásáért</w:t>
      </w:r>
      <w:r w:rsidR="00737E94">
        <w:t xml:space="preserve"> (</w:t>
      </w:r>
      <w:r w:rsidR="00737E94">
        <w:fldChar w:fldCharType="begin"/>
      </w:r>
      <w:r w:rsidR="00737E94">
        <w:instrText xml:space="preserve"> REF _Ref198511128 \h </w:instrText>
      </w:r>
      <w:r w:rsidR="00737E94">
        <w:fldChar w:fldCharType="separate"/>
      </w:r>
      <w:r w:rsidR="00674A21">
        <w:rPr>
          <w:noProof/>
        </w:rPr>
        <w:t>1</w:t>
      </w:r>
      <w:r w:rsidR="00674A21">
        <w:t>. ábra</w:t>
      </w:r>
      <w:r w:rsidR="00737E94">
        <w:fldChar w:fldCharType="end"/>
      </w:r>
      <w:r w:rsidR="00737E94">
        <w:t>)</w:t>
      </w:r>
      <w:r>
        <w:t>. Ebben az első esetben az egyik kihívás a forgatott motor jeleinek és tápvezetékeinek átvitele forgócsatlakozókon a mérőasztalra menő jeleken túl. A másik kihívás abból ered, hogy a forgatott asztalon kívül egy aktuátor tömegét és ebből adódó tehetetlenségét is gyorsítania kell az első motornak. A második kivitelezés esetén a motorok rögzítettek, így nem szükséges a második motornak sem mozgatása, sem annak jeleinek és tápvezetékeinek átvitele. Ebben az esetben viszont bonyolult fogaskerekes vagy (mint a vázlaton is látható)</w:t>
      </w:r>
      <w:r w:rsidR="00052356">
        <w:t xml:space="preserve"> hajtószíjas mechanizmus szükséges</w:t>
      </w:r>
      <w:r w:rsidR="00737E94">
        <w:t xml:space="preserve"> (</w:t>
      </w:r>
      <w:r w:rsidR="00737E94">
        <w:fldChar w:fldCharType="begin"/>
      </w:r>
      <w:r w:rsidR="00737E94">
        <w:instrText xml:space="preserve"> REF _Ref198511159 \h </w:instrText>
      </w:r>
      <w:r w:rsidR="00737E94">
        <w:fldChar w:fldCharType="separate"/>
      </w:r>
      <w:r w:rsidR="00674A21">
        <w:rPr>
          <w:noProof/>
        </w:rPr>
        <w:t>3</w:t>
      </w:r>
      <w:r w:rsidR="00674A21">
        <w:t>. ábra</w:t>
      </w:r>
      <w:r w:rsidR="00737E94">
        <w:fldChar w:fldCharType="end"/>
      </w:r>
      <w:r w:rsidR="00737E94">
        <w:t>)</w:t>
      </w:r>
      <w:r w:rsidR="00052356">
        <w:t>.</w:t>
      </w:r>
    </w:p>
    <w:p w14:paraId="418B6806" w14:textId="77777777" w:rsidR="004C768D" w:rsidRDefault="004C768D" w:rsidP="004C768D">
      <w:pPr>
        <w:ind w:firstLine="0"/>
      </w:pPr>
    </w:p>
    <w:p w14:paraId="28F08034" w14:textId="1BACFAF2" w:rsidR="004C768D" w:rsidRPr="004D24C2" w:rsidRDefault="00274277" w:rsidP="004D24C2">
      <w:pPr>
        <w:pStyle w:val="Cmsor1"/>
      </w:pPr>
      <w:bookmarkStart w:id="19" w:name="_Toc215706296"/>
      <w:r w:rsidRPr="004D24C2">
        <w:lastRenderedPageBreak/>
        <w:t>Modulok</w:t>
      </w:r>
      <w:bookmarkEnd w:id="19"/>
    </w:p>
    <w:p w14:paraId="5F277A2B" w14:textId="34913B2A" w:rsidR="008D589A" w:rsidRDefault="00274277" w:rsidP="008D589A">
      <w:r>
        <w:t>Az eszköz megvalósításához szükséges egységek fejlesztését úgynevezett deszkamodellen végeztem, ami a gyors prototípusgyártás egyik elterjedt módja. Az elektronikai alkatrészek próbapanelen vannak, nincs nyomtatott áramkör, próbanyákon vannak a csatlakozók kialakítva.</w:t>
      </w:r>
      <w:r w:rsidR="008D589A">
        <w:t xml:space="preserve"> Így a kiválasztott </w:t>
      </w:r>
      <w:r w:rsidR="00331FB3">
        <w:t>eszközök (pl. OLED modul) megfelelőségét tudtam ellenőrizni kis előkészülettel és megkezdhettem a modulokhoz szükséges kezelő szoftver megvalósítását. A fejlesztői környezet, amit a szoftver megírásához használtam az STM32CubeIDE. A választott STM mikrokontrollerre érdemes ebben a fejlesztői környezetben szoftvert fejleszteni.</w:t>
      </w:r>
    </w:p>
    <w:p w14:paraId="37D1DD67" w14:textId="523F3D82" w:rsidR="00274277" w:rsidRDefault="008D589A" w:rsidP="008D589A">
      <w:r>
        <w:t xml:space="preserve">Miután megbizonyosodtam a választott alkatrészek megfelelőségéről és összeállt a deszka modell, megterveztem a modulokhoz szükséges nyomtatott áramköröket. Az áramkörök tervezéséhez a </w:t>
      </w:r>
      <w:proofErr w:type="spellStart"/>
      <w:r>
        <w:t>KiCAD</w:t>
      </w:r>
      <w:proofErr w:type="spellEnd"/>
      <w:r>
        <w:t xml:space="preserve"> szoftvert használtam. </w:t>
      </w:r>
    </w:p>
    <w:p w14:paraId="63899430" w14:textId="53A62F7B" w:rsidR="0057375D" w:rsidRDefault="0057375D" w:rsidP="0057375D">
      <w:pPr>
        <w:pStyle w:val="Cmsor2"/>
      </w:pPr>
      <w:bookmarkStart w:id="20" w:name="_Toc215706297"/>
      <w:r>
        <w:t>Mikrovezérlő</w:t>
      </w:r>
      <w:bookmarkEnd w:id="20"/>
    </w:p>
    <w:p w14:paraId="3AEA6596" w14:textId="49AA9D59" w:rsidR="0057375D" w:rsidRDefault="0057375D" w:rsidP="008D589A">
      <w:r>
        <w:t>Az eszköz központi egysége, amin az ezt működtető szoftver fut az maga a mikrovezérlő. A projektjeimet (szakdolgozatom, önálló projekt stb.) általában STM32 mikrovezérlőt használok. Ezekhez a mikrovezérlőkhöz nagyon jól használható fejlesztői környezet tartozik</w:t>
      </w:r>
      <w:r w:rsidR="00511907">
        <w:t xml:space="preserve">, amiben meg vannak valósítva az eszköz perifériáit kezelő osztályok, így nem nekem kell megírni például az I2C drivert. További előnye ennek a platformnak, hogy a mikrovezérlők megvásárolhatóak „NUCLEO” fejlesztői panelre felszerelve, ahol a működéshez szükséges minden áramköri elem és kapcsolás ki van alakítva, valamint programozó és </w:t>
      </w:r>
      <w:proofErr w:type="spellStart"/>
      <w:r w:rsidR="00511907">
        <w:t>debugger</w:t>
      </w:r>
      <w:proofErr w:type="spellEnd"/>
      <w:r w:rsidR="00511907">
        <w:t xml:space="preserve"> modullal vannak szerelve.</w:t>
      </w:r>
    </w:p>
    <w:p w14:paraId="60A61D33" w14:textId="7F430AC6" w:rsidR="00511907" w:rsidRDefault="00511907" w:rsidP="008D589A">
      <w:r>
        <w:t>A következő feladat az STM32 mikrokontroller családból kiválasztani a megfelelőt. A szempontok minél több GPIO, legalább 3 SPI-csatorna</w:t>
      </w:r>
      <w:r w:rsidR="00484455">
        <w:t>, legalább 4 DMA</w:t>
      </w:r>
      <w:r>
        <w:t>,</w:t>
      </w:r>
      <w:r w:rsidR="00027495">
        <w:t xml:space="preserve"> legalább 4 időzítő,</w:t>
      </w:r>
      <w:r>
        <w:t xml:space="preserve"> </w:t>
      </w:r>
      <w:r w:rsidR="00027495">
        <w:t>Ethernet és USB kommunikáció</w:t>
      </w:r>
      <w:r>
        <w:t xml:space="preserve">. Ezen megfontolások alapján a választásom az </w:t>
      </w:r>
      <w:r w:rsidRPr="00511907">
        <w:t>STM32F767ZIT6</w:t>
      </w:r>
      <w:r>
        <w:t>-re esett. Ennek főbb tulajdonságai</w:t>
      </w:r>
      <w:r w:rsidR="00027495" w:rsidRPr="00027495">
        <w:t xml:space="preserve"> </w:t>
      </w:r>
      <w:sdt>
        <w:sdtPr>
          <w:id w:val="1222486865"/>
          <w:citation/>
        </w:sdtPr>
        <w:sdtContent>
          <w:r w:rsidR="00027495">
            <w:fldChar w:fldCharType="begin"/>
          </w:r>
          <w:r w:rsidR="00027495">
            <w:instrText xml:space="preserve"> CITATION STM25 \l 1038 </w:instrText>
          </w:r>
          <w:r w:rsidR="00027495">
            <w:fldChar w:fldCharType="separate"/>
          </w:r>
          <w:r w:rsidR="008B1BC7">
            <w:rPr>
              <w:noProof/>
            </w:rPr>
            <w:t>[7]</w:t>
          </w:r>
          <w:r w:rsidR="00027495">
            <w:fldChar w:fldCharType="end"/>
          </w:r>
        </w:sdtContent>
      </w:sdt>
      <w:r>
        <w:t>:</w:t>
      </w:r>
    </w:p>
    <w:p w14:paraId="3358F561" w14:textId="6E7F62C4" w:rsidR="00484455" w:rsidRDefault="00027495" w:rsidP="00484455">
      <w:pPr>
        <w:pStyle w:val="Listaszerbekezds"/>
        <w:numPr>
          <w:ilvl w:val="0"/>
          <w:numId w:val="23"/>
        </w:numPr>
      </w:pPr>
      <w:proofErr w:type="spellStart"/>
      <w:r w:rsidRPr="00027495">
        <w:t>Arm</w:t>
      </w:r>
      <w:proofErr w:type="spellEnd"/>
      <w:r w:rsidRPr="00027495">
        <w:t xml:space="preserve">® 32-bit </w:t>
      </w:r>
      <w:proofErr w:type="spellStart"/>
      <w:r w:rsidRPr="00027495">
        <w:t>Cortex</w:t>
      </w:r>
      <w:proofErr w:type="spellEnd"/>
      <w:r w:rsidRPr="00027495">
        <w:t>®-M7 CPU</w:t>
      </w:r>
    </w:p>
    <w:p w14:paraId="5BF7EAD0" w14:textId="6E04AAF8" w:rsidR="00027495" w:rsidRDefault="00027495" w:rsidP="00027495">
      <w:pPr>
        <w:pStyle w:val="Listaszerbekezds"/>
        <w:numPr>
          <w:ilvl w:val="0"/>
          <w:numId w:val="23"/>
        </w:numPr>
      </w:pPr>
      <w:r>
        <w:t xml:space="preserve">Akár 2Mbyte </w:t>
      </w:r>
      <w:proofErr w:type="spellStart"/>
      <w:r>
        <w:t>flash</w:t>
      </w:r>
      <w:proofErr w:type="spellEnd"/>
      <w:r>
        <w:t xml:space="preserve"> memória</w:t>
      </w:r>
    </w:p>
    <w:p w14:paraId="1773F476" w14:textId="3990F594" w:rsidR="00027495" w:rsidRDefault="00027495" w:rsidP="00027495">
      <w:pPr>
        <w:pStyle w:val="Listaszerbekezds"/>
        <w:numPr>
          <w:ilvl w:val="0"/>
          <w:numId w:val="23"/>
        </w:numPr>
      </w:pPr>
      <w:r>
        <w:t>Akár 512 Kbyte ram</w:t>
      </w:r>
    </w:p>
    <w:p w14:paraId="2C231949" w14:textId="5594D296" w:rsidR="00027495" w:rsidRDefault="00027495" w:rsidP="00027495">
      <w:pPr>
        <w:pStyle w:val="Listaszerbekezds"/>
        <w:numPr>
          <w:ilvl w:val="0"/>
          <w:numId w:val="23"/>
        </w:numPr>
      </w:pPr>
      <w:r>
        <w:t>Általános felhasználású DMA: 16 csatorna</w:t>
      </w:r>
    </w:p>
    <w:p w14:paraId="76665C3C" w14:textId="19AC3A6F" w:rsidR="00027495" w:rsidRDefault="00027495" w:rsidP="00027495">
      <w:pPr>
        <w:pStyle w:val="Listaszerbekezds"/>
        <w:numPr>
          <w:ilvl w:val="0"/>
          <w:numId w:val="23"/>
        </w:numPr>
      </w:pPr>
      <w:r>
        <w:lastRenderedPageBreak/>
        <w:t>Akár 18 időzítő</w:t>
      </w:r>
    </w:p>
    <w:p w14:paraId="3DFFBC1F" w14:textId="75906169" w:rsidR="00027495" w:rsidRDefault="00027495" w:rsidP="00027495">
      <w:pPr>
        <w:pStyle w:val="Listaszerbekezds"/>
        <w:numPr>
          <w:ilvl w:val="0"/>
          <w:numId w:val="23"/>
        </w:numPr>
      </w:pPr>
      <w:r>
        <w:t>Akár 168 IO port</w:t>
      </w:r>
    </w:p>
    <w:p w14:paraId="4CA9F4A3" w14:textId="66C33B49" w:rsidR="00027495" w:rsidRDefault="00027495" w:rsidP="00027495">
      <w:pPr>
        <w:pStyle w:val="Listaszerbekezds"/>
        <w:numPr>
          <w:ilvl w:val="0"/>
          <w:numId w:val="23"/>
        </w:numPr>
      </w:pPr>
      <w:r>
        <w:t>Akár 4 I2C</w:t>
      </w:r>
    </w:p>
    <w:p w14:paraId="536AD1E3" w14:textId="74C6A9B5" w:rsidR="00027495" w:rsidRDefault="00027495" w:rsidP="00027495">
      <w:pPr>
        <w:pStyle w:val="Listaszerbekezds"/>
        <w:numPr>
          <w:ilvl w:val="0"/>
          <w:numId w:val="23"/>
        </w:numPr>
      </w:pPr>
      <w:r>
        <w:t>Akár 4 USART</w:t>
      </w:r>
    </w:p>
    <w:p w14:paraId="5AC32EEE" w14:textId="23A0487F" w:rsidR="00027495" w:rsidRDefault="00027495" w:rsidP="00027495">
      <w:pPr>
        <w:pStyle w:val="Listaszerbekezds"/>
        <w:numPr>
          <w:ilvl w:val="0"/>
          <w:numId w:val="23"/>
        </w:numPr>
      </w:pPr>
      <w:r>
        <w:t>Akár 6 SPI</w:t>
      </w:r>
    </w:p>
    <w:p w14:paraId="316AEFD6" w14:textId="26D5CB93" w:rsidR="00027495" w:rsidRDefault="00027495" w:rsidP="00027495">
      <w:pPr>
        <w:pStyle w:val="Listaszerbekezds"/>
        <w:numPr>
          <w:ilvl w:val="0"/>
          <w:numId w:val="23"/>
        </w:numPr>
      </w:pPr>
      <w:r>
        <w:t>USB2.0</w:t>
      </w:r>
    </w:p>
    <w:p w14:paraId="43890342" w14:textId="29BFF97C" w:rsidR="00027495" w:rsidRDefault="00027495" w:rsidP="00027495">
      <w:pPr>
        <w:pStyle w:val="Listaszerbekezds"/>
        <w:numPr>
          <w:ilvl w:val="0"/>
          <w:numId w:val="23"/>
        </w:numPr>
      </w:pPr>
      <w:r>
        <w:t>Ethernet</w:t>
      </w:r>
    </w:p>
    <w:p w14:paraId="25134B3C" w14:textId="77777777" w:rsidR="00511907" w:rsidRDefault="00511907" w:rsidP="008D589A"/>
    <w:p w14:paraId="1DCB2AC7" w14:textId="7D498A7D" w:rsidR="00274277" w:rsidRDefault="00274277" w:rsidP="004D24C2">
      <w:pPr>
        <w:pStyle w:val="Cmsor2"/>
      </w:pPr>
      <w:bookmarkStart w:id="21" w:name="_Toc215706298"/>
      <w:r>
        <w:t>Motorok</w:t>
      </w:r>
      <w:bookmarkEnd w:id="21"/>
    </w:p>
    <w:p w14:paraId="259FEEAB" w14:textId="43D4D51B" w:rsidR="00143DD1" w:rsidRDefault="000051CD" w:rsidP="00696511">
      <w:r>
        <w:t>Abból, hogy a mérőseszköz gyorsulásmérő szenzorokat pozícionál következik az elvárás</w:t>
      </w:r>
      <w:r w:rsidR="00696511">
        <w:t>, hogy a mérőeszköz miután felvette a kívánt pozíciót azt tartsa</w:t>
      </w:r>
      <w:r>
        <w:t>. T</w:t>
      </w:r>
      <w:r w:rsidR="00696511">
        <w:t xml:space="preserve">ehát nulla szögsebességnél is legyen nyomatéka, valamint oszcilláció lehetősége ne állhason fenn. Ezen elvárások alapján léptetőmotorokat választottam </w:t>
      </w:r>
      <w:proofErr w:type="spellStart"/>
      <w:r w:rsidR="00696511">
        <w:t>aktuátor</w:t>
      </w:r>
      <w:r>
        <w:t>oknak</w:t>
      </w:r>
      <w:proofErr w:type="spellEnd"/>
      <w:r>
        <w:t xml:space="preserve">. A léptetőmotor tekercseinek gerjesztésével a forgórész léptethető, vagy az adott pozícióban tarható. A tekercsek gerjesztését TMC2209 IC-t használó </w:t>
      </w:r>
      <w:proofErr w:type="spellStart"/>
      <w:r w:rsidRPr="000051CD">
        <w:t>SilentStepStick</w:t>
      </w:r>
      <w:proofErr w:type="spellEnd"/>
      <w:r>
        <w:t xml:space="preserve"> meghajtóval végeztem. A meghajtónak forgási irányt, </w:t>
      </w:r>
      <w:proofErr w:type="spellStart"/>
      <w:r>
        <w:t>mikrostep</w:t>
      </w:r>
      <w:proofErr w:type="spellEnd"/>
      <w:r>
        <w:t xml:space="preserve"> felbontást és lépés impulzust adva lépteti a motort lépés impulzusonként. Mivel a lépés impulzusok hatására a motor adott szöggel fordul el, a motorok </w:t>
      </w:r>
      <w:r w:rsidR="008D1354">
        <w:t>nyílt hatásláncú</w:t>
      </w:r>
      <w:r>
        <w:t xml:space="preserve"> </w:t>
      </w:r>
      <w:r w:rsidR="008D1354">
        <w:t>pozíció irányítását</w:t>
      </w:r>
      <w:r>
        <w:t xml:space="preserve"> választottam (ez elterjedt megoldás léptetőmotorok esetén). A </w:t>
      </w:r>
      <w:r w:rsidR="00143DD1">
        <w:t>mozgás végén felvett pozíciót mágneses abszolút</w:t>
      </w:r>
      <w:r w:rsidR="00943C6C">
        <w:t xml:space="preserve"> </w:t>
      </w:r>
      <w:proofErr w:type="spellStart"/>
      <w:r w:rsidR="00143DD1">
        <w:t>enkóderekkel</w:t>
      </w:r>
      <w:proofErr w:type="spellEnd"/>
      <w:r w:rsidR="00143DD1">
        <w:t xml:space="preserve"> mérem vissza.</w:t>
      </w:r>
    </w:p>
    <w:p w14:paraId="7EA04751" w14:textId="58AA0E4D" w:rsidR="0004624C" w:rsidRDefault="0004624C" w:rsidP="004D24C2">
      <w:pPr>
        <w:pStyle w:val="Cmsor3"/>
      </w:pPr>
      <w:bookmarkStart w:id="22" w:name="_Toc215706299"/>
      <w:r>
        <w:t>Motorvezérlő IC</w:t>
      </w:r>
      <w:r w:rsidR="00646E4E">
        <w:t xml:space="preserve"> </w:t>
      </w:r>
      <w:sdt>
        <w:sdtPr>
          <w:id w:val="-1363439306"/>
          <w:citation/>
        </w:sdtPr>
        <w:sdtContent>
          <w:r w:rsidR="00646E4E">
            <w:fldChar w:fldCharType="begin"/>
          </w:r>
          <w:r w:rsidR="00646E4E">
            <w:instrText xml:space="preserve"> CITATION TMC2209 \l 1038 </w:instrText>
          </w:r>
          <w:r w:rsidR="00646E4E">
            <w:fldChar w:fldCharType="separate"/>
          </w:r>
          <w:r w:rsidR="008B1BC7">
            <w:rPr>
              <w:noProof/>
            </w:rPr>
            <w:t>[8]</w:t>
          </w:r>
          <w:r w:rsidR="00646E4E">
            <w:fldChar w:fldCharType="end"/>
          </w:r>
        </w:sdtContent>
      </w:sdt>
      <w:bookmarkEnd w:id="22"/>
    </w:p>
    <w:p w14:paraId="33F83B7B" w14:textId="6D44ECB0" w:rsidR="00EF7B2C" w:rsidRDefault="0004624C" w:rsidP="00EF7B2C">
      <w:r>
        <w:t>A léptetőmotorok vezérléséhez</w:t>
      </w:r>
      <w:r w:rsidR="007B32B3">
        <w:t xml:space="preserve">, mint azt feljebb is említettem, a TMC2209 IC-t használtam. </w:t>
      </w:r>
      <w:r w:rsidR="00646E4E">
        <w:t xml:space="preserve">Az IC a szükséges passzív áramköri elemekkel ellátva is kapható, beépítve a </w:t>
      </w:r>
      <w:proofErr w:type="spellStart"/>
      <w:r w:rsidR="00646E4E">
        <w:t>SilentStepStick</w:t>
      </w:r>
      <w:proofErr w:type="spellEnd"/>
      <w:r w:rsidR="00646E4E">
        <w:t xml:space="preserve"> elnevezésű panelen. </w:t>
      </w:r>
      <w:r w:rsidR="007B32B3">
        <w:t>Ez egy elterjedt léptetőmotor meghajtó IC, amit gyakran alkalmaznak például 3D nyomtatók motorjainak vezérlésére is. Választásom azért erre esett, mivel elterjedtsége miatt könnyen beszerezhető, sok információ található róla, valamint csöndesebb</w:t>
      </w:r>
      <w:r w:rsidR="00646E4E">
        <w:t xml:space="preserve"> és energiahatékonyabb</w:t>
      </w:r>
      <w:r w:rsidR="007B32B3">
        <w:t xml:space="preserve"> léptetést</w:t>
      </w:r>
      <w:r w:rsidR="00646E4E">
        <w:t xml:space="preserve"> ígér. A meghajtó IC képes </w:t>
      </w:r>
      <w:r w:rsidR="00AB01CC">
        <w:t>UART-csatornán</w:t>
      </w:r>
      <w:r w:rsidR="00646E4E">
        <w:t xml:space="preserve"> kommunikálni, akár ezen keresztül is megadható a léptetés sebessége, de ezt a</w:t>
      </w:r>
      <w:r w:rsidR="00AB01CC">
        <w:t xml:space="preserve"> képességét nem használom ki, mivel ez nem képes gyorsító és lassító profilokra. </w:t>
      </w:r>
      <w:r w:rsidR="00AB01CC">
        <w:lastRenderedPageBreak/>
        <w:t xml:space="preserve">Emiatt a későbbiekben tárgyalt sebességprofilvezérlést alkalmaztam. Az IC-nek további nagyon hasznos funkciója, hogy képes nyomaték ugrást detektálni, ezáltal végálláskapcsoló nélkül is lehet alaphelyzetet találni a motorokkal, valamint képes kihagyott lépések detektálására. A lehető leg optimálisabb motorvezérlés érdekében a meghajtó kalibrálható. Ezeket a funkcionalitásait egyelőre még nem használtam ki, de az alaplap tervezésekor úgy hoztam létre a kapcsolást, hogy az </w:t>
      </w:r>
      <w:proofErr w:type="gramStart"/>
      <w:r w:rsidR="00AB01CC">
        <w:t>UART csatorna</w:t>
      </w:r>
      <w:proofErr w:type="gramEnd"/>
      <w:r w:rsidR="00AB01CC">
        <w:t xml:space="preserve"> használható legyen.</w:t>
      </w:r>
    </w:p>
    <w:p w14:paraId="1019585A" w14:textId="21BCD425" w:rsidR="00EF7B2C" w:rsidRDefault="00EF7B2C" w:rsidP="00EF7B2C">
      <w:r>
        <w:t>Ez a motorvezérlő kétfázisú bipoláris léptetőmotorok vezérlésére alkalmas 2.8A maximális árammal. A pontos motorválasztásra akkor kerülhet sor, amikor a mechanikai terv már elkészült. Mivel a motor mérete nem befolyásolja az alapvető működési és vezérlési elvet, ezért ez nem jelent akadályt a fejlesztés során.</w:t>
      </w:r>
    </w:p>
    <w:p w14:paraId="001B47AE" w14:textId="3EFF7477" w:rsidR="00EF7B2C" w:rsidRDefault="00EF7B2C" w:rsidP="00696511">
      <w:r>
        <w:t xml:space="preserve">A motorvezérlő legfinomabb </w:t>
      </w:r>
      <w:proofErr w:type="spellStart"/>
      <w:r>
        <w:t>mikrolépés</w:t>
      </w:r>
      <w:proofErr w:type="spellEnd"/>
      <w:r>
        <w:t xml:space="preserve"> beállítása 1/32. Ez </w:t>
      </w:r>
      <m:oMath>
        <m:r>
          <w:rPr>
            <w:rFonts w:ascii="Cambria Math" w:hAnsi="Cambria Math"/>
          </w:rPr>
          <m:t>1.8°</m:t>
        </m:r>
      </m:oMath>
      <w:r>
        <w:t xml:space="preserve"> felbontású léptetőmotorok esetén </w:t>
      </w:r>
      <m:oMath>
        <m:sSub>
          <m:sSubPr>
            <m:ctrlPr>
              <w:rPr>
                <w:rFonts w:ascii="Cambria Math" w:hAnsi="Cambria Math"/>
                <w:i/>
              </w:rPr>
            </m:ctrlPr>
          </m:sSubPr>
          <m:e>
            <m:r>
              <w:rPr>
                <w:rFonts w:ascii="Cambria Math" w:hAnsi="Cambria Math"/>
              </w:rPr>
              <m:t>α</m:t>
            </m:r>
          </m:e>
          <m:sub>
            <m:r>
              <w:rPr>
                <w:rFonts w:ascii="Cambria Math" w:hAnsi="Cambria Math"/>
              </w:rPr>
              <m:t>min</m:t>
            </m:r>
          </m:sub>
        </m:sSub>
        <m:r>
          <w:rPr>
            <w:rFonts w:ascii="Cambria Math" w:hAnsi="Cambria Math"/>
          </w:rPr>
          <m:t>=0,05625°</m:t>
        </m:r>
      </m:oMath>
      <w:r>
        <w:t>-os felbontást jelent.</w:t>
      </w:r>
    </w:p>
    <w:p w14:paraId="1009FB36" w14:textId="7F660635" w:rsidR="00143DD1" w:rsidRDefault="00143DD1" w:rsidP="004D24C2">
      <w:pPr>
        <w:pStyle w:val="Cmsor3"/>
      </w:pPr>
      <w:bookmarkStart w:id="23" w:name="_Toc215706300"/>
      <w:r>
        <w:t>Léptetőmotorok sebességprofil vezérlése</w:t>
      </w:r>
      <w:r w:rsidR="00825AAC">
        <w:t xml:space="preserve"> </w:t>
      </w:r>
      <w:sdt>
        <w:sdtPr>
          <w:id w:val="-103507382"/>
          <w:citation/>
        </w:sdtPr>
        <w:sdtContent>
          <w:r w:rsidR="00825AAC">
            <w:fldChar w:fldCharType="begin"/>
          </w:r>
          <w:r w:rsidR="00825AAC">
            <w:instrText xml:space="preserve"> CITATION Linearspeed \l 1038 </w:instrText>
          </w:r>
          <w:r w:rsidR="00825AAC">
            <w:fldChar w:fldCharType="separate"/>
          </w:r>
          <w:r w:rsidR="008B1BC7">
            <w:rPr>
              <w:noProof/>
            </w:rPr>
            <w:t>[9]</w:t>
          </w:r>
          <w:r w:rsidR="00825AAC">
            <w:fldChar w:fldCharType="end"/>
          </w:r>
        </w:sdtContent>
      </w:sdt>
      <w:bookmarkEnd w:id="23"/>
    </w:p>
    <w:p w14:paraId="33B00A08" w14:textId="7BD6B4BF" w:rsidR="00696511" w:rsidRDefault="008D1354" w:rsidP="00696511">
      <w:r>
        <w:t>Feltételezve, hogy nem történik lépéstévesztés, a léptetőmotorok által a mozgás végén felvett szöghelyzetet a léptető impulzusok száma határozza meg</w:t>
      </w:r>
      <w:r w:rsidR="007356A9">
        <w:t xml:space="preserve"> </w:t>
      </w:r>
      <w:r w:rsidR="007356A9">
        <w:fldChar w:fldCharType="begin"/>
      </w:r>
      <w:r w:rsidR="007356A9">
        <w:instrText xml:space="preserve"> REF _Ref213619092 \h </w:instrText>
      </w:r>
      <w:r w:rsidR="007356A9">
        <w:fldChar w:fldCharType="separate"/>
      </w:r>
      <w:r w:rsidR="007356A9">
        <w:t>(</w:t>
      </w:r>
      <w:r w:rsidR="007356A9">
        <w:rPr>
          <w:noProof/>
        </w:rPr>
        <w:t>1</w:t>
      </w:r>
      <w:r w:rsidR="007356A9">
        <w:t>.</w:t>
      </w:r>
      <w:r w:rsidR="007356A9">
        <w:rPr>
          <w:noProof/>
        </w:rPr>
        <w:t>1</w:t>
      </w:r>
      <w:r w:rsidR="007356A9">
        <w:t>)</w:t>
      </w:r>
      <w:r w:rsidR="007356A9">
        <w:fldChar w:fldCharType="end"/>
      </w:r>
      <w:r w:rsidR="007356A9">
        <w:t xml:space="preserve"> egyenlet</w:t>
      </w:r>
      <w:r>
        <w:t>, míg a mozgás közbeni szögsebességet az impulzusok közötti idő határozza meg</w:t>
      </w:r>
      <w:r w:rsidR="007356A9">
        <w:t xml:space="preserve"> </w:t>
      </w:r>
      <w:r w:rsidR="007356A9">
        <w:fldChar w:fldCharType="begin"/>
      </w:r>
      <w:r w:rsidR="007356A9">
        <w:instrText xml:space="preserve"> REF _Ref213619112 \h </w:instrText>
      </w:r>
      <w:r w:rsidR="007356A9">
        <w:fldChar w:fldCharType="separate"/>
      </w:r>
      <w:r w:rsidR="007356A9">
        <w:t>(</w:t>
      </w:r>
      <w:r w:rsidR="007356A9">
        <w:rPr>
          <w:noProof/>
        </w:rPr>
        <w:t>1</w:t>
      </w:r>
      <w:r w:rsidR="007356A9">
        <w:t>.</w:t>
      </w:r>
      <w:r w:rsidR="007356A9">
        <w:rPr>
          <w:noProof/>
        </w:rPr>
        <w:t>2</w:t>
      </w:r>
      <w:r w:rsidR="007356A9">
        <w:t>)</w:t>
      </w:r>
      <w:r w:rsidR="007356A9">
        <w:fldChar w:fldCharType="end"/>
      </w:r>
      <w:r w:rsidR="007356A9">
        <w:t xml:space="preserve"> egyenlet</w:t>
      </w:r>
      <w:r>
        <w:t>.</w:t>
      </w:r>
    </w:p>
    <w:tbl>
      <w:tblPr>
        <w:tblStyle w:val="Rcsostblzat"/>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
        <w:gridCol w:w="7274"/>
        <w:gridCol w:w="676"/>
      </w:tblGrid>
      <w:tr w:rsidR="007356A9" w:rsidRPr="005E49C8" w14:paraId="56FE8EE0" w14:textId="77777777" w:rsidTr="001D526B">
        <w:trPr>
          <w:jc w:val="center"/>
        </w:trPr>
        <w:tc>
          <w:tcPr>
            <w:tcW w:w="326" w:type="pct"/>
            <w:vAlign w:val="center"/>
          </w:tcPr>
          <w:p w14:paraId="3F8C501D" w14:textId="77777777" w:rsidR="007356A9" w:rsidRPr="005E49C8" w:rsidRDefault="007356A9" w:rsidP="001D526B">
            <w:pPr>
              <w:ind w:firstLine="0"/>
            </w:pPr>
          </w:p>
        </w:tc>
        <w:tc>
          <w:tcPr>
            <w:tcW w:w="4276" w:type="pct"/>
            <w:vAlign w:val="center"/>
          </w:tcPr>
          <w:p w14:paraId="04EA4A2C" w14:textId="68479983" w:rsidR="007356A9" w:rsidRPr="00B93C66" w:rsidRDefault="007356A9" w:rsidP="001D526B">
            <w:pPr>
              <w:ind w:firstLine="0"/>
              <w:jc w:val="center"/>
            </w:pPr>
            <m:oMathPara>
              <m:oMathParaPr>
                <m:jc m:val="center"/>
              </m:oMathParaPr>
              <m:oMath>
                <m:r>
                  <m:rPr>
                    <m:sty m:val="p"/>
                  </m:rPr>
                  <w:rPr>
                    <w:rFonts w:ascii="Cambria Math" w:hAnsi="Cambria Math"/>
                  </w:rPr>
                  <m:t>Θ</m:t>
                </m:r>
                <m:r>
                  <w:rPr>
                    <w:rFonts w:ascii="Cambria Math" w:hAnsi="Cambria Math"/>
                  </w:rPr>
                  <m:t>=α⋅n</m:t>
                </m:r>
              </m:oMath>
            </m:oMathPara>
          </w:p>
        </w:tc>
        <w:tc>
          <w:tcPr>
            <w:tcW w:w="397" w:type="pct"/>
            <w:vAlign w:val="center"/>
          </w:tcPr>
          <w:p w14:paraId="2B2C2119" w14:textId="77777777" w:rsidR="007356A9" w:rsidRPr="005E49C8" w:rsidRDefault="007356A9" w:rsidP="001D526B">
            <w:pPr>
              <w:ind w:firstLine="0"/>
            </w:pPr>
            <w:bookmarkStart w:id="24" w:name="_Ref213619092"/>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egyenlet \* ARABIC \s 1 </w:instrText>
            </w:r>
            <w:r>
              <w:fldChar w:fldCharType="separate"/>
            </w:r>
            <w:r>
              <w:rPr>
                <w:noProof/>
              </w:rPr>
              <w:t>1</w:t>
            </w:r>
            <w:r>
              <w:fldChar w:fldCharType="end"/>
            </w:r>
            <w:r>
              <w:t>)</w:t>
            </w:r>
            <w:bookmarkEnd w:id="24"/>
          </w:p>
        </w:tc>
      </w:tr>
      <w:tr w:rsidR="007356A9" w:rsidRPr="005E49C8" w14:paraId="78F2738D" w14:textId="77777777" w:rsidTr="001D526B">
        <w:trPr>
          <w:jc w:val="center"/>
        </w:trPr>
        <w:tc>
          <w:tcPr>
            <w:tcW w:w="326" w:type="pct"/>
            <w:vAlign w:val="center"/>
          </w:tcPr>
          <w:p w14:paraId="7EBC1C8F" w14:textId="77777777" w:rsidR="007356A9" w:rsidRPr="005E49C8" w:rsidRDefault="007356A9" w:rsidP="001D526B">
            <w:pPr>
              <w:ind w:firstLine="0"/>
            </w:pPr>
          </w:p>
        </w:tc>
        <w:tc>
          <w:tcPr>
            <w:tcW w:w="4276" w:type="pct"/>
            <w:vAlign w:val="center"/>
          </w:tcPr>
          <w:p w14:paraId="11A09D74" w14:textId="0A39F10E" w:rsidR="007356A9" w:rsidRPr="00B93C66" w:rsidRDefault="007356A9" w:rsidP="001D526B">
            <w:pPr>
              <w:ind w:firstLine="0"/>
              <w:jc w:val="center"/>
            </w:pPr>
            <m:oMathPara>
              <m:oMathParaPr>
                <m:jc m:val="center"/>
              </m:oMathParaPr>
              <m:oMath>
                <m:r>
                  <w:rPr>
                    <w:rFonts w:ascii="Cambria Math" w:hAnsi="Cambria Math"/>
                  </w:rPr>
                  <m:t>ω=</m:t>
                </m:r>
                <m:f>
                  <m:fPr>
                    <m:ctrlPr>
                      <w:rPr>
                        <w:rFonts w:ascii="Cambria Math" w:hAnsi="Cambria Math"/>
                        <w:i/>
                      </w:rPr>
                    </m:ctrlPr>
                  </m:fPr>
                  <m:num>
                    <m:r>
                      <w:rPr>
                        <w:rFonts w:ascii="Cambria Math" w:hAnsi="Cambria Math"/>
                      </w:rPr>
                      <m:t>α</m:t>
                    </m:r>
                  </m:num>
                  <m:den>
                    <m:r>
                      <w:rPr>
                        <w:rFonts w:ascii="Cambria Math" w:hAnsi="Cambria Math"/>
                      </w:rPr>
                      <m:t>τ</m:t>
                    </m:r>
                  </m:den>
                </m:f>
              </m:oMath>
            </m:oMathPara>
          </w:p>
        </w:tc>
        <w:tc>
          <w:tcPr>
            <w:tcW w:w="397" w:type="pct"/>
            <w:vAlign w:val="center"/>
          </w:tcPr>
          <w:p w14:paraId="59C51639" w14:textId="77777777" w:rsidR="007356A9" w:rsidRPr="005E49C8" w:rsidRDefault="007356A9" w:rsidP="001D526B">
            <w:pPr>
              <w:ind w:firstLine="0"/>
            </w:pPr>
            <w:bookmarkStart w:id="25" w:name="_Ref213619112"/>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egyenlet \* ARABIC \s 1 </w:instrText>
            </w:r>
            <w:r>
              <w:fldChar w:fldCharType="separate"/>
            </w:r>
            <w:r>
              <w:rPr>
                <w:noProof/>
              </w:rPr>
              <w:t>2</w:t>
            </w:r>
            <w:r>
              <w:fldChar w:fldCharType="end"/>
            </w:r>
            <w:r>
              <w:t>)</w:t>
            </w:r>
            <w:bookmarkEnd w:id="25"/>
          </w:p>
        </w:tc>
      </w:tr>
    </w:tbl>
    <w:p w14:paraId="1EDF72C9" w14:textId="3C035020" w:rsidR="007356A9" w:rsidRDefault="007356A9" w:rsidP="003C6485">
      <w:r>
        <w:t xml:space="preserve">Az egyenletekben a </w:t>
      </w:r>
      <m:oMath>
        <m:r>
          <w:rPr>
            <w:rFonts w:ascii="Cambria Math" w:hAnsi="Cambria Math"/>
          </w:rPr>
          <m:t>α</m:t>
        </m:r>
      </m:oMath>
      <w:r>
        <w:t xml:space="preserve"> az egy lépésimpulzus hatására tett elfordulást, </w:t>
      </w:r>
      <m:oMath>
        <m:r>
          <w:rPr>
            <w:rFonts w:ascii="Cambria Math" w:hAnsi="Cambria Math"/>
          </w:rPr>
          <m:t>n</m:t>
        </m:r>
      </m:oMath>
      <w:r>
        <w:t xml:space="preserve"> az impulzusok számát, </w:t>
      </w:r>
      <m:oMath>
        <m:r>
          <m:rPr>
            <m:sty m:val="p"/>
          </m:rPr>
          <w:rPr>
            <w:rFonts w:ascii="Cambria Math" w:hAnsi="Cambria Math"/>
          </w:rPr>
          <m:t>Θ</m:t>
        </m:r>
      </m:oMath>
      <w:r>
        <w:t xml:space="preserve"> a mozgás során tett teljes elfordulást, </w:t>
      </w:r>
      <m:oMath>
        <m:r>
          <w:rPr>
            <w:rFonts w:ascii="Cambria Math" w:hAnsi="Cambria Math"/>
          </w:rPr>
          <m:t>τ</m:t>
        </m:r>
      </m:oMath>
      <w:r>
        <w:t xml:space="preserve"> az impulzusok között eltelt időt, </w:t>
      </w:r>
      <m:oMath>
        <m:r>
          <w:rPr>
            <w:rFonts w:ascii="Cambria Math" w:hAnsi="Cambria Math"/>
          </w:rPr>
          <m:t>ω</m:t>
        </m:r>
      </m:oMath>
      <w:r>
        <w:t xml:space="preserve"> pedig a szögsebességet jelöli.</w:t>
      </w:r>
    </w:p>
    <w:p w14:paraId="4C7C2CC2" w14:textId="0AE3BAC9" w:rsidR="003C6485" w:rsidRDefault="003C6485" w:rsidP="003C6485">
      <w:r>
        <w:t xml:space="preserve">Belátható viszont, hogy nem </w:t>
      </w:r>
      <w:r w:rsidR="003D3498">
        <w:t xml:space="preserve">vezérelhető a motor oly módon, hogy álló helyzetében azonnal egy kívánt szögsebességhez tartozó </w:t>
      </w:r>
      <m:oMath>
        <m:r>
          <w:rPr>
            <w:rFonts w:ascii="Cambria Math" w:hAnsi="Cambria Math"/>
          </w:rPr>
          <m:t>τ</m:t>
        </m:r>
      </m:oMath>
      <w:r w:rsidR="003D3498">
        <w:t xml:space="preserve"> időintervallumonként lépés impulzust adunk a vezérlőnek. A sebességprofil, amit így előírnánk a motornak nem lenne teljesíthető, hiszen az ugrásszerű szögsebességváltozáshoz elméletileg végtelenül nagy szöggyorsulás, ezáltal nyomaték tartozna, amit természetesen nem tud a motor szolgáltatni. Ez nem csak magas áramfelvételhez, hanem esetleges lépésvesztéshez is vezethet, valamint az éles gyorsulásból adódóan a motor „rángatna”. Ezen nem kívánatos </w:t>
      </w:r>
      <w:r w:rsidR="003D3498">
        <w:lastRenderedPageBreak/>
        <w:t>hatások elkerülése érdekében a léptetőmotorokat megfelelő sebességprofillal kell vezérelni.</w:t>
      </w:r>
    </w:p>
    <w:p w14:paraId="0AA87489" w14:textId="4B22575D" w:rsidR="00825AAC" w:rsidRDefault="00825AAC" w:rsidP="003C6485">
      <w:r>
        <w:t>Gyakran használt megoldás a sebességprofilt lineáris szakaszokból összeilleszteni</w:t>
      </w:r>
      <w:r w:rsidR="00560C6F">
        <w:t xml:space="preserve">, ahogy azt a </w:t>
      </w:r>
      <w:r w:rsidR="00560C6F">
        <w:fldChar w:fldCharType="begin"/>
      </w:r>
      <w:r w:rsidR="00560C6F">
        <w:instrText xml:space="preserve"> REF _Ref214196592 \h </w:instrText>
      </w:r>
      <w:r w:rsidR="00560C6F">
        <w:fldChar w:fldCharType="separate"/>
      </w:r>
      <w:r w:rsidR="00560C6F">
        <w:rPr>
          <w:noProof/>
        </w:rPr>
        <w:t>4</w:t>
      </w:r>
      <w:r w:rsidR="00560C6F">
        <w:t>. ábra</w:t>
      </w:r>
      <w:r w:rsidR="00560C6F">
        <w:fldChar w:fldCharType="end"/>
      </w:r>
      <w:r w:rsidR="00560C6F">
        <w:fldChar w:fldCharType="begin"/>
      </w:r>
      <w:r w:rsidR="00560C6F">
        <w:instrText xml:space="preserve"> REF _Ref198511128 \h </w:instrText>
      </w:r>
      <w:r w:rsidR="00560C6F">
        <w:fldChar w:fldCharType="separate"/>
      </w:r>
      <w:r w:rsidR="00560C6F">
        <w:fldChar w:fldCharType="end"/>
      </w:r>
      <w:r w:rsidR="00560C6F">
        <w:t xml:space="preserve"> is mutatja.</w:t>
      </w:r>
    </w:p>
    <w:p w14:paraId="30D460B6" w14:textId="77777777" w:rsidR="00560C6F" w:rsidRDefault="00560C6F" w:rsidP="0064249D">
      <w:pPr>
        <w:keepNext/>
        <w:ind w:firstLine="0"/>
        <w:jc w:val="center"/>
      </w:pPr>
      <w:r w:rsidRPr="00560C6F">
        <w:rPr>
          <w:noProof/>
        </w:rPr>
        <w:drawing>
          <wp:inline distT="0" distB="0" distL="0" distR="0" wp14:anchorId="426C4FB0" wp14:editId="2A7C7757">
            <wp:extent cx="3098177" cy="3701491"/>
            <wp:effectExtent l="0" t="0" r="6985" b="0"/>
            <wp:docPr id="783688839" name="Kép 1" descr="A képen diagram, vázlat, sor, rajz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88839" name="Kép 1" descr="A képen diagram, vázlat, sor, rajz látható&#10;&#10;Előfordulhat, hogy az AI által létrehozott tartalom helytelen."/>
                    <pic:cNvPicPr/>
                  </pic:nvPicPr>
                  <pic:blipFill>
                    <a:blip r:embed="rId13"/>
                    <a:stretch>
                      <a:fillRect/>
                    </a:stretch>
                  </pic:blipFill>
                  <pic:spPr>
                    <a:xfrm>
                      <a:off x="0" y="0"/>
                      <a:ext cx="3102022" cy="3706085"/>
                    </a:xfrm>
                    <a:prstGeom prst="rect">
                      <a:avLst/>
                    </a:prstGeom>
                  </pic:spPr>
                </pic:pic>
              </a:graphicData>
            </a:graphic>
          </wp:inline>
        </w:drawing>
      </w:r>
    </w:p>
    <w:bookmarkStart w:id="26" w:name="_Ref214196592"/>
    <w:p w14:paraId="1D42D277" w14:textId="212F8E50" w:rsidR="00560C6F" w:rsidRDefault="00544EBF" w:rsidP="0064249D">
      <w:pPr>
        <w:pStyle w:val="Kpalrs"/>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w:t>
      </w:r>
      <w:r>
        <w:fldChar w:fldCharType="end"/>
      </w:r>
      <w:bookmarkStart w:id="27" w:name="_Toc215442890"/>
      <w:r w:rsidR="00560C6F">
        <w:t>. ábra</w:t>
      </w:r>
      <w:bookmarkEnd w:id="26"/>
      <w:r w:rsidR="00560C6F">
        <w:t xml:space="preserve"> Gyorsulás (</w:t>
      </w:r>
      <m:oMath>
        <m:acc>
          <m:accPr>
            <m:chr m:val="̇"/>
            <m:ctrlPr>
              <w:rPr>
                <w:rFonts w:ascii="Cambria Math" w:hAnsi="Cambria Math"/>
                <w:i/>
              </w:rPr>
            </m:ctrlPr>
          </m:accPr>
          <m:e>
            <m:r>
              <m:rPr>
                <m:sty m:val="bi"/>
              </m:rPr>
              <w:rPr>
                <w:rFonts w:ascii="Cambria Math" w:hAnsi="Cambria Math"/>
              </w:rPr>
              <m:t>ω</m:t>
            </m:r>
          </m:e>
        </m:acc>
      </m:oMath>
      <w:r w:rsidR="00560C6F">
        <w:t>), sebesség (</w:t>
      </w:r>
      <m:oMath>
        <m:r>
          <m:rPr>
            <m:sty m:val="bi"/>
          </m:rPr>
          <w:rPr>
            <w:rFonts w:ascii="Cambria Math" w:hAnsi="Cambria Math"/>
          </w:rPr>
          <m:t>ω</m:t>
        </m:r>
      </m:oMath>
      <w:r w:rsidR="00560C6F">
        <w:t>), pozíció (</w:t>
      </w:r>
      <m:oMath>
        <m:r>
          <m:rPr>
            <m:sty m:val="bi"/>
          </m:rPr>
          <w:rPr>
            <w:rFonts w:ascii="Cambria Math" w:hAnsi="Cambria Math"/>
          </w:rPr>
          <m:t>θ</m:t>
        </m:r>
      </m:oMath>
      <w:r w:rsidR="00560C6F">
        <w:t xml:space="preserve">) </w:t>
      </w:r>
      <w:sdt>
        <w:sdtPr>
          <w:id w:val="259801256"/>
          <w:citation/>
        </w:sdtPr>
        <w:sdtContent>
          <w:r w:rsidR="00560C6F">
            <w:fldChar w:fldCharType="begin"/>
          </w:r>
          <w:r w:rsidR="00560C6F">
            <w:instrText xml:space="preserve"> CITATION Linearspeed \l 1038 </w:instrText>
          </w:r>
          <w:r w:rsidR="00560C6F">
            <w:fldChar w:fldCharType="separate"/>
          </w:r>
          <w:r w:rsidR="008B1BC7">
            <w:rPr>
              <w:noProof/>
            </w:rPr>
            <w:t>[9]</w:t>
          </w:r>
          <w:r w:rsidR="00560C6F">
            <w:fldChar w:fldCharType="end"/>
          </w:r>
        </w:sdtContent>
      </w:sdt>
      <w:bookmarkEnd w:id="27"/>
    </w:p>
    <w:p w14:paraId="3DF5D5CD" w14:textId="2A5A4A76" w:rsidR="002944D4" w:rsidRDefault="00560C6F" w:rsidP="00560C6F">
      <w:pPr>
        <w:ind w:firstLine="0"/>
      </w:pPr>
      <w:r>
        <w:tab/>
      </w:r>
      <w:r w:rsidR="002944D4">
        <w:t>Meg kell jegyezni, hogy ez a sebességprofil sem deriválható folyamatosan, ugrások vannak a gyorsulásban, így a gyorsító nyomatékban is ugrások vannak. Ennek kiküszöbölése érdekében akárhányszor deriválható sebességprofilt választottam. Kézenfekvő megoldás volt a trigonometrikus függvényekhez nyúlni.</w:t>
      </w:r>
    </w:p>
    <w:p w14:paraId="73B9D9DB" w14:textId="3E4025C5" w:rsidR="00560C6F" w:rsidRDefault="002944D4" w:rsidP="002944D4">
      <w:r>
        <w:t>Ezen kívül a forrásban leírt megoldásban a következő lépésig eltelt időt a motor forgása közben lépésről-lépésre számították. Annak érdekében, hogy a motorok forgatása akár párhuzamosan is történhessen, célom volt, hogy forgás közben ne használjak számítási kapacitást.</w:t>
      </w:r>
    </w:p>
    <w:p w14:paraId="1AF2EA94" w14:textId="632C9526" w:rsidR="00E36A9C" w:rsidRDefault="00E36A9C" w:rsidP="004D24C2">
      <w:pPr>
        <w:pStyle w:val="Cmsor3"/>
      </w:pPr>
      <w:bookmarkStart w:id="28" w:name="_Toc215706301"/>
      <w:r>
        <w:t>Trigonometrikus sebességprofil</w:t>
      </w:r>
      <w:bookmarkEnd w:id="28"/>
    </w:p>
    <w:p w14:paraId="16136848" w14:textId="0B15DF31" w:rsidR="002D6205" w:rsidRDefault="00865F80" w:rsidP="002944D4">
      <w:pPr>
        <w:rPr>
          <w:noProof/>
        </w:rPr>
      </w:pPr>
      <w:r>
        <w:t>A választott pozícióbeállási görb</w:t>
      </w:r>
      <w:r w:rsidR="00A459E6">
        <w:t xml:space="preserve">ét az </w:t>
      </w:r>
      <w:r w:rsidR="00A459E6">
        <w:fldChar w:fldCharType="begin"/>
      </w:r>
      <w:r w:rsidR="00A459E6">
        <w:instrText xml:space="preserve"> REF _Ref214632343 \h </w:instrText>
      </w:r>
      <w:r w:rsidR="00A459E6">
        <w:fldChar w:fldCharType="separate"/>
      </w:r>
      <w:r w:rsidR="00A459E6">
        <w:t>(</w:t>
      </w:r>
      <w:r w:rsidR="00A459E6">
        <w:rPr>
          <w:noProof/>
        </w:rPr>
        <w:t>1</w:t>
      </w:r>
      <w:r w:rsidR="00A459E6">
        <w:t>.</w:t>
      </w:r>
      <w:r w:rsidR="00A459E6">
        <w:rPr>
          <w:noProof/>
        </w:rPr>
        <w:t>3</w:t>
      </w:r>
      <w:r w:rsidR="00A459E6">
        <w:t>)</w:t>
      </w:r>
      <w:r w:rsidR="00A459E6">
        <w:fldChar w:fldCharType="end"/>
      </w:r>
      <w:r>
        <w:t xml:space="preserve"> </w:t>
      </w:r>
      <w:r w:rsidR="00920023">
        <w:t>függvény</w:t>
      </w:r>
      <w:r w:rsidR="00A459E6">
        <w:t xml:space="preserve"> adja meg, </w:t>
      </w:r>
      <w:r w:rsidR="002D6205">
        <w:t xml:space="preserve">ahol </w:t>
      </w:r>
      <m:oMath>
        <m:r>
          <m:rPr>
            <m:sty m:val="p"/>
          </m:rPr>
          <w:rPr>
            <w:rFonts w:ascii="Cambria Math" w:hAnsi="Cambria Math"/>
          </w:rPr>
          <m:t>Θ</m:t>
        </m:r>
      </m:oMath>
      <w:r w:rsidR="002D6205">
        <w:t xml:space="preserve"> a végpozíció, </w:t>
      </w:r>
      <m:oMath>
        <m:r>
          <w:rPr>
            <w:rFonts w:ascii="Cambria Math" w:hAnsi="Cambria Math"/>
          </w:rPr>
          <m:t>T</m:t>
        </m:r>
      </m:oMath>
      <w:r w:rsidR="002D6205">
        <w:t xml:space="preserve"> pedig a mozgás ideje.</w:t>
      </w:r>
      <w:r w:rsidR="002D6205" w:rsidRPr="002D6205">
        <w:rPr>
          <w:noProof/>
        </w:rPr>
        <w:t xml:space="preserve"> </w:t>
      </w:r>
      <w:r w:rsidR="00F667DB">
        <w:rPr>
          <w:noProof/>
        </w:rPr>
        <w:t xml:space="preserve">A kívánt mozgási profilokat az </w:t>
      </w:r>
      <w:r w:rsidR="00364744">
        <w:rPr>
          <w:noProof/>
        </w:rPr>
        <w:fldChar w:fldCharType="begin"/>
      </w:r>
      <w:r w:rsidR="00364744">
        <w:rPr>
          <w:noProof/>
        </w:rPr>
        <w:instrText xml:space="preserve"> REF _Ref214214877 \h </w:instrText>
      </w:r>
      <w:r w:rsidR="00364744">
        <w:rPr>
          <w:noProof/>
        </w:rPr>
      </w:r>
      <w:r w:rsidR="00364744">
        <w:rPr>
          <w:noProof/>
        </w:rPr>
        <w:fldChar w:fldCharType="separate"/>
      </w:r>
      <w:r w:rsidR="00364744">
        <w:rPr>
          <w:noProof/>
        </w:rPr>
        <w:t>5</w:t>
      </w:r>
      <w:r w:rsidR="00364744">
        <w:t>. ábra</w:t>
      </w:r>
      <w:r w:rsidR="00364744">
        <w:rPr>
          <w:noProof/>
        </w:rPr>
        <w:fldChar w:fldCharType="end"/>
      </w:r>
      <w:r w:rsidR="00364744">
        <w:rPr>
          <w:noProof/>
        </w:rPr>
        <w:t xml:space="preserve"> mutatja.</w:t>
      </w:r>
    </w:p>
    <w:tbl>
      <w:tblPr>
        <w:tblStyle w:val="Rcsostblzat"/>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A459E6" w:rsidRPr="005E49C8" w14:paraId="1C86FB6E" w14:textId="77777777" w:rsidTr="00B93C66">
        <w:trPr>
          <w:jc w:val="center"/>
        </w:trPr>
        <w:tc>
          <w:tcPr>
            <w:tcW w:w="350" w:type="pct"/>
            <w:vAlign w:val="center"/>
          </w:tcPr>
          <w:p w14:paraId="6A04420B" w14:textId="77777777" w:rsidR="00A459E6" w:rsidRPr="005E49C8" w:rsidRDefault="00A459E6" w:rsidP="001D526B"/>
        </w:tc>
        <w:tc>
          <w:tcPr>
            <w:tcW w:w="4300" w:type="pct"/>
            <w:vAlign w:val="center"/>
          </w:tcPr>
          <w:p w14:paraId="40668287" w14:textId="035CE962" w:rsidR="00A459E6" w:rsidRPr="00B93C66" w:rsidRDefault="00A459E6" w:rsidP="00B93C66">
            <w:pPr>
              <w:jc w:val="center"/>
            </w:pPr>
            <m:oMathPara>
              <m:oMathParaPr>
                <m:jc m:val="center"/>
              </m:oMathParaPr>
              <m:oMath>
                <m:r>
                  <w:rPr>
                    <w:rFonts w:ascii="Cambria Math" w:hAnsi="Cambria Math"/>
                  </w:rPr>
                  <m:t>θ</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m:rPr>
                        <m:sty m:val="p"/>
                      </m:rPr>
                      <w:rPr>
                        <w:rFonts w:ascii="Cambria Math" w:hAnsi="Cambria Math"/>
                      </w:rPr>
                      <m:t>Θ</m:t>
                    </m:r>
                    <m:ctrlPr>
                      <w:rPr>
                        <w:rFonts w:ascii="Cambria Math" w:hAnsi="Cambria Math"/>
                      </w:rPr>
                    </m:ctrlPr>
                  </m:num>
                  <m:den>
                    <m: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⋅t -</m:t>
                        </m:r>
                        <m:f>
                          <m:fPr>
                            <m:ctrlPr>
                              <w:rPr>
                                <w:rFonts w:ascii="Cambria Math" w:hAnsi="Cambria Math"/>
                                <w:i/>
                              </w:rPr>
                            </m:ctrlPr>
                          </m:fPr>
                          <m:num>
                            <m:r>
                              <w:rPr>
                                <w:rFonts w:ascii="Cambria Math" w:hAnsi="Cambria Math"/>
                              </w:rPr>
                              <m:t>π</m:t>
                            </m:r>
                          </m:num>
                          <m:den>
                            <m:r>
                              <w:rPr>
                                <w:rFonts w:ascii="Cambria Math" w:hAnsi="Cambria Math"/>
                              </w:rPr>
                              <m:t>2</m:t>
                            </m:r>
                          </m:den>
                        </m:f>
                      </m:e>
                    </m:d>
                    <m:r>
                      <w:rPr>
                        <w:rFonts w:ascii="Cambria Math" w:hAnsi="Cambria Math"/>
                      </w:rPr>
                      <m:t>+</m:t>
                    </m:r>
                    <m:f>
                      <m:fPr>
                        <m:ctrlPr>
                          <w:rPr>
                            <w:rFonts w:ascii="Cambria Math" w:hAnsi="Cambria Math"/>
                            <w:i/>
                          </w:rPr>
                        </m:ctrlPr>
                      </m:fPr>
                      <m:num>
                        <m:r>
                          <m:rPr>
                            <m:sty m:val="p"/>
                          </m:rPr>
                          <w:rPr>
                            <w:rFonts w:ascii="Cambria Math" w:hAnsi="Cambria Math"/>
                          </w:rPr>
                          <m:t>Θ</m:t>
                        </m:r>
                        <m:ctrlPr>
                          <w:rPr>
                            <w:rFonts w:ascii="Cambria Math" w:hAnsi="Cambria Math"/>
                          </w:rPr>
                        </m:ctrlPr>
                      </m:num>
                      <m:den>
                        <m:r>
                          <w:rPr>
                            <w:rFonts w:ascii="Cambria Math" w:hAnsi="Cambria Math"/>
                          </w:rPr>
                          <m:t>2</m:t>
                        </m:r>
                      </m:den>
                    </m:f>
                  </m:e>
                </m:func>
              </m:oMath>
            </m:oMathPara>
          </w:p>
        </w:tc>
        <w:tc>
          <w:tcPr>
            <w:tcW w:w="350" w:type="pct"/>
            <w:vAlign w:val="center"/>
          </w:tcPr>
          <w:p w14:paraId="37AA54E1" w14:textId="2DFF9A3A" w:rsidR="00A459E6" w:rsidRPr="005E49C8" w:rsidRDefault="00A459E6" w:rsidP="00B93C66">
            <w:bookmarkStart w:id="29" w:name="_Ref214632343"/>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egyenlet \* ARABIC \s 1 </w:instrText>
            </w:r>
            <w:r>
              <w:fldChar w:fldCharType="separate"/>
            </w:r>
            <w:r>
              <w:rPr>
                <w:noProof/>
              </w:rPr>
              <w:t>3</w:t>
            </w:r>
            <w:r>
              <w:fldChar w:fldCharType="end"/>
            </w:r>
            <w:r>
              <w:t>)</w:t>
            </w:r>
            <w:bookmarkEnd w:id="29"/>
          </w:p>
        </w:tc>
      </w:tr>
    </w:tbl>
    <w:p w14:paraId="18E088E7" w14:textId="088B0E61" w:rsidR="00A459E6" w:rsidRDefault="00A459E6" w:rsidP="002944D4">
      <w:pPr>
        <w:rPr>
          <w:noProof/>
        </w:rPr>
      </w:pPr>
      <w:r>
        <w:rPr>
          <w:noProof/>
        </w:rPr>
        <w:t>Ennek deriv</w:t>
      </w:r>
      <w:r w:rsidR="00D82E2F">
        <w:rPr>
          <w:noProof/>
        </w:rPr>
        <w:t xml:space="preserve">áltja pedig az </w:t>
      </w:r>
      <w:r w:rsidR="00D82E2F">
        <w:rPr>
          <w:noProof/>
        </w:rPr>
        <w:fldChar w:fldCharType="begin"/>
      </w:r>
      <w:r w:rsidR="00D82E2F">
        <w:rPr>
          <w:noProof/>
        </w:rPr>
        <w:instrText xml:space="preserve"> REF _Ref214632558 \h </w:instrText>
      </w:r>
      <w:r w:rsidR="00D82E2F">
        <w:rPr>
          <w:noProof/>
        </w:rPr>
      </w:r>
      <w:r w:rsidR="00D82E2F">
        <w:rPr>
          <w:noProof/>
        </w:rPr>
        <w:fldChar w:fldCharType="separate"/>
      </w:r>
      <w:r w:rsidR="00D82E2F">
        <w:t>(</w:t>
      </w:r>
      <w:r w:rsidR="00D82E2F">
        <w:rPr>
          <w:noProof/>
        </w:rPr>
        <w:t>1</w:t>
      </w:r>
      <w:r w:rsidR="00D82E2F">
        <w:t>.</w:t>
      </w:r>
      <w:r w:rsidR="00D82E2F">
        <w:rPr>
          <w:noProof/>
        </w:rPr>
        <w:t>4</w:t>
      </w:r>
      <w:r w:rsidR="00D82E2F">
        <w:t>)</w:t>
      </w:r>
      <w:r w:rsidR="00D82E2F">
        <w:rPr>
          <w:noProof/>
        </w:rPr>
        <w:fldChar w:fldCharType="end"/>
      </w:r>
      <w:r w:rsidR="00D82E2F">
        <w:rPr>
          <w:noProof/>
        </w:rPr>
        <w:t xml:space="preserve"> függvény:</w:t>
      </w:r>
    </w:p>
    <w:tbl>
      <w:tblPr>
        <w:tblStyle w:val="Rcsostblzat"/>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D82E2F" w:rsidRPr="005E49C8" w14:paraId="751A629E" w14:textId="77777777" w:rsidTr="00B93C66">
        <w:trPr>
          <w:jc w:val="center"/>
        </w:trPr>
        <w:tc>
          <w:tcPr>
            <w:tcW w:w="350" w:type="pct"/>
            <w:vAlign w:val="center"/>
          </w:tcPr>
          <w:p w14:paraId="383E51E3" w14:textId="77777777" w:rsidR="00D82E2F" w:rsidRPr="005E49C8" w:rsidRDefault="00D82E2F" w:rsidP="001D526B"/>
        </w:tc>
        <w:tc>
          <w:tcPr>
            <w:tcW w:w="4300" w:type="pct"/>
            <w:vAlign w:val="center"/>
          </w:tcPr>
          <w:p w14:paraId="49D8319A" w14:textId="408C8C7E" w:rsidR="00D82E2F" w:rsidRPr="00B93C66" w:rsidRDefault="00D82E2F" w:rsidP="00B93C66">
            <w:pPr>
              <w:jc w:val="center"/>
            </w:pPr>
            <m:oMathPara>
              <m:oMathParaPr>
                <m:jc m:val="center"/>
              </m:oMathParaPr>
              <m:oMath>
                <m:r>
                  <w:rPr>
                    <w:rFonts w:ascii="Cambria Math" w:hAnsi="Cambria Math"/>
                  </w:rPr>
                  <m:t>ω</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π⋅</m:t>
                    </m:r>
                    <m:r>
                      <m:rPr>
                        <m:sty m:val="p"/>
                      </m:rPr>
                      <w:rPr>
                        <w:rFonts w:ascii="Cambria Math" w:hAnsi="Cambria Math"/>
                      </w:rPr>
                      <m:t>Θ</m:t>
                    </m:r>
                  </m:num>
                  <m:den>
                    <m:r>
                      <w:rPr>
                        <w:rFonts w:ascii="Cambria Math" w:hAnsi="Cambria Math"/>
                      </w:rPr>
                      <m:t>2T</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T</m:t>
                            </m:r>
                          </m:den>
                        </m:f>
                        <m:r>
                          <w:rPr>
                            <w:rFonts w:ascii="Cambria Math" w:hAnsi="Cambria Math"/>
                          </w:rPr>
                          <m:t>⋅t-</m:t>
                        </m:r>
                        <m:f>
                          <m:fPr>
                            <m:ctrlPr>
                              <w:rPr>
                                <w:rFonts w:ascii="Cambria Math" w:hAnsi="Cambria Math"/>
                                <w:i/>
                              </w:rPr>
                            </m:ctrlPr>
                          </m:fPr>
                          <m:num>
                            <m:r>
                              <w:rPr>
                                <w:rFonts w:ascii="Cambria Math" w:hAnsi="Cambria Math"/>
                              </w:rPr>
                              <m:t>π</m:t>
                            </m:r>
                          </m:num>
                          <m:den>
                            <m:r>
                              <w:rPr>
                                <w:rFonts w:ascii="Cambria Math" w:hAnsi="Cambria Math"/>
                              </w:rPr>
                              <m:t>2</m:t>
                            </m:r>
                          </m:den>
                        </m:f>
                      </m:e>
                    </m:d>
                  </m:e>
                </m:func>
              </m:oMath>
            </m:oMathPara>
          </w:p>
        </w:tc>
        <w:tc>
          <w:tcPr>
            <w:tcW w:w="350" w:type="pct"/>
            <w:vAlign w:val="center"/>
          </w:tcPr>
          <w:p w14:paraId="05F3CD5F" w14:textId="30C59B37" w:rsidR="00D82E2F" w:rsidRPr="005E49C8" w:rsidRDefault="00D82E2F" w:rsidP="00B93C66">
            <w:bookmarkStart w:id="30" w:name="_Ref214632558"/>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egyenlet \* ARABIC \s 1 </w:instrText>
            </w:r>
            <w:r>
              <w:fldChar w:fldCharType="separate"/>
            </w:r>
            <w:r>
              <w:rPr>
                <w:noProof/>
              </w:rPr>
              <w:t>4</w:t>
            </w:r>
            <w:r>
              <w:fldChar w:fldCharType="end"/>
            </w:r>
            <w:r>
              <w:t>)</w:t>
            </w:r>
            <w:bookmarkEnd w:id="30"/>
          </w:p>
        </w:tc>
      </w:tr>
    </w:tbl>
    <w:p w14:paraId="6730050B" w14:textId="77777777" w:rsidR="00D82E2F" w:rsidRDefault="00D82E2F" w:rsidP="002944D4">
      <w:pPr>
        <w:rPr>
          <w:noProof/>
        </w:rPr>
      </w:pPr>
    </w:p>
    <w:p w14:paraId="1B1DE85A" w14:textId="77777777" w:rsidR="00F667DB" w:rsidRDefault="002D6205" w:rsidP="0064249D">
      <w:pPr>
        <w:keepNext/>
        <w:ind w:firstLine="0"/>
        <w:jc w:val="center"/>
      </w:pPr>
      <w:r w:rsidRPr="002D6205">
        <w:rPr>
          <w:noProof/>
        </w:rPr>
        <w:drawing>
          <wp:inline distT="0" distB="0" distL="0" distR="0" wp14:anchorId="078D8179" wp14:editId="62C30FC8">
            <wp:extent cx="5400040" cy="5252720"/>
            <wp:effectExtent l="0" t="0" r="0" b="5080"/>
            <wp:docPr id="310884117" name="Kép 1" descr="A képen szöveg, sor, Diagram, diagra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84117" name="Kép 1" descr="A képen szöveg, sor, Diagram, diagram látható&#10;&#10;Előfordulhat, hogy az AI által létrehozott tartalom helytelen."/>
                    <pic:cNvPicPr/>
                  </pic:nvPicPr>
                  <pic:blipFill>
                    <a:blip r:embed="rId14"/>
                    <a:stretch>
                      <a:fillRect/>
                    </a:stretch>
                  </pic:blipFill>
                  <pic:spPr>
                    <a:xfrm>
                      <a:off x="0" y="0"/>
                      <a:ext cx="5400040" cy="5252720"/>
                    </a:xfrm>
                    <a:prstGeom prst="rect">
                      <a:avLst/>
                    </a:prstGeom>
                  </pic:spPr>
                </pic:pic>
              </a:graphicData>
            </a:graphic>
          </wp:inline>
        </w:drawing>
      </w:r>
    </w:p>
    <w:bookmarkStart w:id="31" w:name="_Ref214214877"/>
    <w:p w14:paraId="2629B4BC" w14:textId="60B0DEB9" w:rsidR="00E36A9C" w:rsidRDefault="00544EBF" w:rsidP="0064249D">
      <w:pPr>
        <w:pStyle w:val="Kpalrs"/>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w:t>
      </w:r>
      <w:r>
        <w:fldChar w:fldCharType="end"/>
      </w:r>
      <w:bookmarkStart w:id="32" w:name="_Toc215442891"/>
      <w:r w:rsidR="00F667DB">
        <w:t>. ábra</w:t>
      </w:r>
      <w:bookmarkEnd w:id="31"/>
      <w:r w:rsidR="00F667DB">
        <w:t xml:space="preserve"> Trigonometrikus mozgásprofil</w:t>
      </w:r>
      <w:r w:rsidR="00A459E6">
        <w:t xml:space="preserve">, T = 5, </w:t>
      </w:r>
      <m:oMath>
        <m:r>
          <m:rPr>
            <m:sty m:val="b"/>
          </m:rPr>
          <w:rPr>
            <w:rFonts w:ascii="Cambria Math" w:hAnsi="Cambria Math"/>
          </w:rPr>
          <m:t>Θ</m:t>
        </m:r>
        <m:r>
          <m:rPr>
            <m:sty m:val="bi"/>
          </m:rPr>
          <w:rPr>
            <w:rFonts w:ascii="Cambria Math" w:hAnsi="Cambria Math"/>
          </w:rPr>
          <m:t>=60°</m:t>
        </m:r>
      </m:oMath>
      <w:bookmarkEnd w:id="32"/>
    </w:p>
    <w:p w14:paraId="573DEEBC" w14:textId="1F701CD4" w:rsidR="00364744" w:rsidRDefault="00364744" w:rsidP="00364744">
      <w:r>
        <w:t>Mivel a motor forgási sebessége a lépésimpulzusok között eltelt időtől függ, a cél a</w:t>
      </w:r>
      <w:r w:rsidR="00406D59">
        <w:t xml:space="preserve"> lépések közötti</w:t>
      </w:r>
      <w:r>
        <w:t xml:space="preserve">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406D59">
        <w:t xml:space="preserve"> idők meghatározása.</w:t>
      </w:r>
      <w:r>
        <w:t xml:space="preserve"> </w:t>
      </w:r>
    </w:p>
    <w:p w14:paraId="5A0B2FDF" w14:textId="62408699" w:rsidR="00364744" w:rsidRDefault="00364744" w:rsidP="00364744">
      <w:r>
        <w:t>Első megközelítésb</w:t>
      </w:r>
      <w:r w:rsidR="00406D59">
        <w:t>en</w:t>
      </w:r>
      <w:r>
        <w:t xml:space="preserve"> először számoltam a sebességprofilt, majd ezt kiértékeltem </w:t>
      </w:r>
      <m:oMath>
        <m:f>
          <m:fPr>
            <m:ctrlPr>
              <w:rPr>
                <w:rFonts w:ascii="Cambria Math" w:hAnsi="Cambria Math"/>
                <w:i/>
              </w:rPr>
            </m:ctrlPr>
          </m:fPr>
          <m:num>
            <m:r>
              <m:rPr>
                <m:sty m:val="p"/>
              </m:rPr>
              <w:rPr>
                <w:rFonts w:ascii="Cambria Math" w:hAnsi="Cambria Math"/>
              </w:rPr>
              <m:t>Θ</m:t>
            </m:r>
            <m:ctrlPr>
              <w:rPr>
                <w:rFonts w:ascii="Cambria Math" w:hAnsi="Cambria Math"/>
              </w:rPr>
            </m:ctrlPr>
          </m:num>
          <m:den>
            <m:r>
              <w:rPr>
                <w:rFonts w:ascii="Cambria Math" w:hAnsi="Cambria Math"/>
              </w:rPr>
              <m:t>α</m:t>
            </m:r>
          </m:den>
        </m:f>
        <m:r>
          <w:rPr>
            <w:rFonts w:ascii="Cambria Math" w:hAnsi="Cambria Math"/>
          </w:rPr>
          <m:t>=N</m:t>
        </m:r>
      </m:oMath>
      <w:r>
        <w:t xml:space="preserve"> db helyen, majd az így kapott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406D59">
        <w:t xml:space="preserve"> sebességekhez tartozó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406D59">
        <w:t xml:space="preserve"> időzítéseket a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i</m:t>
                </m:r>
              </m:sub>
            </m:sSub>
          </m:num>
          <m:den>
            <m:r>
              <w:rPr>
                <w:rFonts w:ascii="Cambria Math" w:hAnsi="Cambria Math"/>
              </w:rPr>
              <m:t>α</m:t>
            </m:r>
          </m:den>
        </m:f>
      </m:oMath>
      <w:r w:rsidR="00406D59">
        <w:t xml:space="preserve"> összefüggéssel számoltam. Ennek a megoldásnak a problémája, hogy </w:t>
      </w:r>
      <m:oMath>
        <m:r>
          <w:rPr>
            <w:rFonts w:ascii="Cambria Math" w:hAnsi="Cambria Math"/>
          </w:rPr>
          <m:t>ω</m:t>
        </m:r>
        <m:d>
          <m:dPr>
            <m:ctrlPr>
              <w:rPr>
                <w:rFonts w:ascii="Cambria Math" w:hAnsi="Cambria Math"/>
                <w:i/>
              </w:rPr>
            </m:ctrlPr>
          </m:dPr>
          <m:e>
            <m:r>
              <w:rPr>
                <w:rFonts w:ascii="Cambria Math" w:hAnsi="Cambria Math"/>
              </w:rPr>
              <m:t>t=0</m:t>
            </m:r>
          </m:e>
        </m:d>
      </m:oMath>
      <w:r w:rsidR="00406D59">
        <w:t xml:space="preserve"> helyen 0 </w:t>
      </w:r>
      <w:r w:rsidR="00406D59">
        <w:lastRenderedPageBreak/>
        <w:t xml:space="preserve">értéket vesz fel, ott kiértékelve </w:t>
      </w:r>
      <m:oMath>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=0</m:t>
        </m:r>
      </m:oMath>
      <w:r w:rsidR="00406D59">
        <w:t xml:space="preserve">-t kapunk, amiből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  ∞ </m:t>
        </m:r>
      </m:oMath>
      <w:r w:rsidR="00406D59">
        <w:t xml:space="preserve">adódik és a motor sosem fog elindulni. Erre megoldást adhat az </w:t>
      </w:r>
      <m:oMath>
        <m:r>
          <w:rPr>
            <w:rFonts w:ascii="Cambria Math" w:hAnsi="Cambria Math"/>
          </w:rPr>
          <m:t>ω(t)</m:t>
        </m:r>
      </m:oMath>
      <w:r w:rsidR="00406D59">
        <w:t xml:space="preserve"> függvény </w:t>
      </w:r>
      <m:oMath>
        <m:sSub>
          <m:sSubPr>
            <m:ctrlPr>
              <w:rPr>
                <w:rFonts w:ascii="Cambria Math" w:hAnsi="Cambria Math"/>
                <w:i/>
              </w:rPr>
            </m:ctrlPr>
          </m:sSubPr>
          <m:e>
            <m:r>
              <w:rPr>
                <w:rFonts w:ascii="Cambria Math" w:hAnsi="Cambria Math"/>
              </w:rPr>
              <m:t>ω</m:t>
            </m:r>
          </m:e>
          <m:sub>
            <m:r>
              <w:rPr>
                <w:rFonts w:ascii="Cambria Math" w:hAnsi="Cambria Math"/>
              </w:rPr>
              <m:t>min</m:t>
            </m:r>
          </m:sub>
        </m:sSub>
      </m:oMath>
      <w:r w:rsidR="00406D59">
        <w:t xml:space="preserve"> minimális szögsebességgel való eltolása, így viszont a </w:t>
      </w:r>
      <m:oMath>
        <m:r>
          <w:rPr>
            <w:rFonts w:ascii="Cambria Math" w:hAnsi="Cambria Math"/>
          </w:rPr>
          <m:t>θ(t)</m:t>
        </m:r>
      </m:oMath>
      <w:r w:rsidR="00406D59">
        <w:t xml:space="preserve"> függvényt is korrigálni kell az ebből adódó hibával.</w:t>
      </w:r>
    </w:p>
    <w:p w14:paraId="08B63C7A" w14:textId="7C391795" w:rsidR="003F62A5" w:rsidRDefault="003F62A5" w:rsidP="00364744">
      <w:r>
        <w:t xml:space="preserve">A megoldás a </w:t>
      </w:r>
      <m:oMath>
        <m:r>
          <w:rPr>
            <w:rFonts w:ascii="Cambria Math" w:hAnsi="Cambria Math"/>
          </w:rPr>
          <m:t>θ(t)</m:t>
        </m:r>
      </m:oMath>
      <w:r>
        <w:t xml:space="preserve"> függvény inverzének, a </w:t>
      </w:r>
      <m:oMath>
        <m:r>
          <w:rPr>
            <w:rFonts w:ascii="Cambria Math" w:hAnsi="Cambria Math"/>
          </w:rPr>
          <m:t>t</m:t>
        </m:r>
        <m:d>
          <m:dPr>
            <m:ctrlPr>
              <w:rPr>
                <w:rFonts w:ascii="Cambria Math" w:hAnsi="Cambria Math"/>
                <w:i/>
              </w:rPr>
            </m:ctrlPr>
          </m:dPr>
          <m:e>
            <m:r>
              <w:rPr>
                <w:rFonts w:ascii="Cambria Math" w:hAnsi="Cambria Math"/>
              </w:rPr>
              <m:t>θ</m:t>
            </m:r>
          </m:e>
        </m:d>
      </m:oMath>
      <w:r>
        <w:t xml:space="preserve"> függvénynek használata.</w:t>
      </w:r>
    </w:p>
    <w:tbl>
      <w:tblPr>
        <w:tblStyle w:val="Rcsostblzat"/>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1D7673" w:rsidRPr="005E49C8" w14:paraId="511BBD48" w14:textId="77777777" w:rsidTr="00792BF2">
        <w:trPr>
          <w:jc w:val="center"/>
        </w:trPr>
        <w:tc>
          <w:tcPr>
            <w:tcW w:w="350" w:type="pct"/>
            <w:vAlign w:val="center"/>
          </w:tcPr>
          <w:p w14:paraId="49041DFB" w14:textId="77777777" w:rsidR="001D7673" w:rsidRPr="005E49C8" w:rsidRDefault="001D7673" w:rsidP="00792BF2"/>
        </w:tc>
        <w:tc>
          <w:tcPr>
            <w:tcW w:w="4300" w:type="pct"/>
            <w:vAlign w:val="center"/>
          </w:tcPr>
          <w:p w14:paraId="3DFEF801" w14:textId="77777777" w:rsidR="001D7673" w:rsidRPr="00B93C66" w:rsidRDefault="001D7673" w:rsidP="00792BF2">
            <w:pPr>
              <w:jc w:val="center"/>
            </w:pPr>
            <m:oMathPara>
              <m:oMathParaPr>
                <m:jc m:val="center"/>
              </m:oMathParaPr>
              <m:oMath>
                <m:r>
                  <w:rPr>
                    <w:rFonts w:ascii="Cambria Math" w:hAnsi="Cambria Math"/>
                  </w:rPr>
                  <m:t>θ</m:t>
                </m:r>
                <m:d>
                  <m:dPr>
                    <m:ctrlPr>
                      <w:rPr>
                        <w:rFonts w:ascii="Cambria Math" w:hAnsi="Cambria Math"/>
                        <w:i/>
                      </w:rPr>
                    </m:ctrlPr>
                  </m:dPr>
                  <m:e>
                    <m:r>
                      <w:rPr>
                        <w:rFonts w:ascii="Cambria Math" w:hAnsi="Cambria Math"/>
                      </w:rPr>
                      <m:t>t</m:t>
                    </m:r>
                  </m:e>
                </m:d>
                <m:r>
                  <w:rPr>
                    <w:rFonts w:ascii="Cambria Math" w:hAnsi="Cambria Math"/>
                  </w:rPr>
                  <m:t xml:space="preserve">= </m:t>
                </m:r>
                <m:f>
                  <m:fPr>
                    <m:ctrlPr>
                      <w:rPr>
                        <w:rFonts w:ascii="Cambria Math" w:hAnsi="Cambria Math"/>
                        <w:i/>
                      </w:rPr>
                    </m:ctrlPr>
                  </m:fPr>
                  <m:num>
                    <m:r>
                      <m:rPr>
                        <m:sty m:val="p"/>
                      </m:rPr>
                      <w:rPr>
                        <w:rFonts w:ascii="Cambria Math" w:hAnsi="Cambria Math"/>
                      </w:rPr>
                      <m:t>Θ</m:t>
                    </m:r>
                  </m:num>
                  <m:den>
                    <m: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⋅t-</m:t>
                        </m:r>
                        <m:f>
                          <m:fPr>
                            <m:ctrlPr>
                              <w:rPr>
                                <w:rFonts w:ascii="Cambria Math" w:hAnsi="Cambria Math"/>
                                <w:i/>
                              </w:rPr>
                            </m:ctrlPr>
                          </m:fPr>
                          <m:num>
                            <m:r>
                              <w:rPr>
                                <w:rFonts w:ascii="Cambria Math" w:hAnsi="Cambria Math"/>
                              </w:rPr>
                              <m:t>π</m:t>
                            </m:r>
                          </m:num>
                          <m:den>
                            <m:r>
                              <w:rPr>
                                <w:rFonts w:ascii="Cambria Math" w:hAnsi="Cambria Math"/>
                              </w:rPr>
                              <m:t>2</m:t>
                            </m:r>
                          </m:den>
                        </m:f>
                      </m:e>
                    </m:d>
                  </m:e>
                </m:func>
                <m:r>
                  <w:rPr>
                    <w:rFonts w:ascii="Cambria Math" w:hAnsi="Cambria Math"/>
                  </w:rPr>
                  <m:t>+</m:t>
                </m:r>
                <m:f>
                  <m:fPr>
                    <m:ctrlPr>
                      <w:rPr>
                        <w:rFonts w:ascii="Cambria Math" w:hAnsi="Cambria Math"/>
                        <w:i/>
                      </w:rPr>
                    </m:ctrlPr>
                  </m:fPr>
                  <m:num>
                    <m:r>
                      <m:rPr>
                        <m:sty m:val="p"/>
                      </m:rPr>
                      <w:rPr>
                        <w:rFonts w:ascii="Cambria Math" w:hAnsi="Cambria Math"/>
                      </w:rPr>
                      <m:t>Θ</m:t>
                    </m:r>
                  </m:num>
                  <m:den>
                    <m:r>
                      <w:rPr>
                        <w:rFonts w:ascii="Cambria Math" w:hAnsi="Cambria Math"/>
                      </w:rPr>
                      <m:t>2</m:t>
                    </m:r>
                  </m:den>
                </m:f>
              </m:oMath>
            </m:oMathPara>
          </w:p>
        </w:tc>
        <w:tc>
          <w:tcPr>
            <w:tcW w:w="350" w:type="pct"/>
            <w:vAlign w:val="center"/>
          </w:tcPr>
          <w:p w14:paraId="797D25B0" w14:textId="07F5EC49" w:rsidR="001D7673" w:rsidRPr="005E49C8" w:rsidRDefault="001D7673" w:rsidP="00792BF2">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egyenlet \* ARABIC \s 1 </w:instrText>
            </w:r>
            <w:r>
              <w:fldChar w:fldCharType="separate"/>
            </w:r>
            <w:r w:rsidR="00D82E2F">
              <w:rPr>
                <w:noProof/>
              </w:rPr>
              <w:t>5</w:t>
            </w:r>
            <w:r>
              <w:fldChar w:fldCharType="end"/>
            </w:r>
            <w:r>
              <w:t>)</w:t>
            </w:r>
          </w:p>
        </w:tc>
      </w:tr>
    </w:tbl>
    <w:p w14:paraId="35094A75" w14:textId="77777777" w:rsidR="001D7673" w:rsidRDefault="001D7673" w:rsidP="00364744"/>
    <w:p w14:paraId="4B125B2F" w14:textId="3A2743F0" w:rsidR="001D7673" w:rsidRDefault="001D7673" w:rsidP="00364744">
      <w:r>
        <w:t xml:space="preserve">Kifejezve a </w:t>
      </w:r>
      <m:oMath>
        <m:r>
          <w:rPr>
            <w:rFonts w:ascii="Cambria Math" w:hAnsi="Cambria Math"/>
          </w:rPr>
          <m:t>t</m:t>
        </m:r>
        <m:d>
          <m:dPr>
            <m:ctrlPr>
              <w:rPr>
                <w:rFonts w:ascii="Cambria Math" w:hAnsi="Cambria Math"/>
                <w:i/>
              </w:rPr>
            </m:ctrlPr>
          </m:dPr>
          <m:e>
            <m:r>
              <w:rPr>
                <w:rFonts w:ascii="Cambria Math" w:hAnsi="Cambria Math"/>
              </w:rPr>
              <m:t>θ</m:t>
            </m:r>
          </m:e>
        </m:d>
      </m:oMath>
      <w:r>
        <w:t xml:space="preserve"> függvényt:</w:t>
      </w:r>
    </w:p>
    <w:tbl>
      <w:tblPr>
        <w:tblStyle w:val="Rcsostblzat"/>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1D7673" w:rsidRPr="005E49C8" w14:paraId="2581B4ED" w14:textId="77777777" w:rsidTr="00792BF2">
        <w:trPr>
          <w:jc w:val="center"/>
        </w:trPr>
        <w:tc>
          <w:tcPr>
            <w:tcW w:w="350" w:type="pct"/>
            <w:vAlign w:val="center"/>
          </w:tcPr>
          <w:p w14:paraId="2FB1F10C" w14:textId="77777777" w:rsidR="001D7673" w:rsidRPr="005E49C8" w:rsidRDefault="001D7673" w:rsidP="00792BF2"/>
        </w:tc>
        <w:tc>
          <w:tcPr>
            <w:tcW w:w="4300" w:type="pct"/>
            <w:vAlign w:val="center"/>
          </w:tcPr>
          <w:p w14:paraId="5879257C" w14:textId="77777777" w:rsidR="001D7673" w:rsidRPr="00B93C66" w:rsidRDefault="001D7673" w:rsidP="00792BF2">
            <w:pPr>
              <w:jc w:val="center"/>
            </w:pPr>
            <m:oMathPara>
              <m:oMathParaPr>
                <m:jc m:val="center"/>
              </m:oMathParaPr>
              <m:oMath>
                <m:r>
                  <w:rPr>
                    <w:rFonts w:ascii="Cambria Math" w:hAnsi="Cambria Math"/>
                  </w:rPr>
                  <m:t>t</m:t>
                </m:r>
                <m:d>
                  <m:dPr>
                    <m:ctrlPr>
                      <w:rPr>
                        <w:rFonts w:ascii="Cambria Math" w:hAnsi="Cambria Math"/>
                        <w:i/>
                      </w:rPr>
                    </m:ctrlPr>
                  </m:dPr>
                  <m:e>
                    <m:r>
                      <w:rPr>
                        <w:rFonts w:ascii="Cambria Math" w:hAnsi="Cambria Math"/>
                      </w:rPr>
                      <m:t>θ</m:t>
                    </m:r>
                  </m:e>
                </m:d>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arcsin</m:t>
                        </m:r>
                      </m:fName>
                      <m:e>
                        <m:d>
                          <m:dPr>
                            <m:ctrlPr>
                              <w:rPr>
                                <w:rFonts w:ascii="Cambria Math" w:hAnsi="Cambria Math"/>
                                <w:i/>
                              </w:rPr>
                            </m:ctrlPr>
                          </m:dPr>
                          <m:e>
                            <m:d>
                              <m:dPr>
                                <m:ctrlPr>
                                  <w:rPr>
                                    <w:rFonts w:ascii="Cambria Math" w:hAnsi="Cambria Math"/>
                                    <w:i/>
                                  </w:rPr>
                                </m:ctrlPr>
                              </m:dPr>
                              <m:e>
                                <m:r>
                                  <w:rPr>
                                    <w:rFonts w:ascii="Cambria Math" w:hAnsi="Cambria Math"/>
                                  </w:rPr>
                                  <m:t>θ-</m:t>
                                </m:r>
                                <m:f>
                                  <m:fPr>
                                    <m:ctrlPr>
                                      <w:rPr>
                                        <w:rFonts w:ascii="Cambria Math" w:hAnsi="Cambria Math"/>
                                        <w:i/>
                                      </w:rPr>
                                    </m:ctrlPr>
                                  </m:fPr>
                                  <m:num>
                                    <m:r>
                                      <m:rPr>
                                        <m:sty m:val="p"/>
                                      </m:rPr>
                                      <w:rPr>
                                        <w:rFonts w:ascii="Cambria Math" w:hAnsi="Cambria Math"/>
                                      </w:rPr>
                                      <m:t>Θ</m:t>
                                    </m:r>
                                  </m:num>
                                  <m:den>
                                    <m:r>
                                      <w:rPr>
                                        <w:rFonts w:ascii="Cambria Math" w:hAnsi="Cambria Math"/>
                                      </w:rPr>
                                      <m:t>2</m:t>
                                    </m:r>
                                  </m:den>
                                </m:f>
                              </m:e>
                            </m:d>
                            <m:r>
                              <w:rPr>
                                <w:rFonts w:ascii="Cambria Math" w:hAnsi="Cambria Math"/>
                              </w:rPr>
                              <m:t>⋅</m:t>
                            </m:r>
                            <m:f>
                              <m:fPr>
                                <m:ctrlPr>
                                  <w:rPr>
                                    <w:rFonts w:ascii="Cambria Math" w:hAnsi="Cambria Math"/>
                                    <w:i/>
                                  </w:rPr>
                                </m:ctrlPr>
                              </m:fPr>
                              <m:num>
                                <m:r>
                                  <m:rPr>
                                    <m:sty m:val="p"/>
                                  </m:rPr>
                                  <w:rPr>
                                    <w:rFonts w:ascii="Cambria Math" w:hAnsi="Cambria Math"/>
                                  </w:rPr>
                                  <m:t>Θ</m:t>
                                </m:r>
                              </m:num>
                              <m:den>
                                <m:r>
                                  <w:rPr>
                                    <w:rFonts w:ascii="Cambria Math" w:hAnsi="Cambria Math"/>
                                  </w:rPr>
                                  <m:t>2</m:t>
                                </m:r>
                              </m:den>
                            </m:f>
                          </m:e>
                        </m:d>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func>
                  </m:e>
                </m:d>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 xml:space="preserve">π </m:t>
                    </m:r>
                  </m:den>
                </m:f>
              </m:oMath>
            </m:oMathPara>
          </w:p>
        </w:tc>
        <w:tc>
          <w:tcPr>
            <w:tcW w:w="350" w:type="pct"/>
            <w:vAlign w:val="center"/>
          </w:tcPr>
          <w:p w14:paraId="3A9FF4DE" w14:textId="439F028A" w:rsidR="001D7673" w:rsidRPr="005E49C8" w:rsidRDefault="001D7673" w:rsidP="00792BF2">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egyenlet \* ARABIC \s 1 </w:instrText>
            </w:r>
            <w:r>
              <w:fldChar w:fldCharType="separate"/>
            </w:r>
            <w:r w:rsidR="00D82E2F">
              <w:rPr>
                <w:noProof/>
              </w:rPr>
              <w:t>6</w:t>
            </w:r>
            <w:r>
              <w:fldChar w:fldCharType="end"/>
            </w:r>
            <w:r>
              <w:t>)</w:t>
            </w:r>
          </w:p>
        </w:tc>
      </w:tr>
    </w:tbl>
    <w:p w14:paraId="317D51A5" w14:textId="77777777" w:rsidR="001D7673" w:rsidRDefault="001D7673" w:rsidP="00364744"/>
    <w:p w14:paraId="47218D8F" w14:textId="4605B040" w:rsidR="001D7673" w:rsidRDefault="001D7673" w:rsidP="00364744">
      <w:r>
        <w:t xml:space="preserve">Áttérve diszkrét időre a </w:t>
      </w:r>
      <m:oMath>
        <m:sSub>
          <m:sSubPr>
            <m:ctrlPr>
              <w:rPr>
                <w:rFonts w:ascii="Cambria Math" w:hAnsi="Cambria Math"/>
                <w:i/>
              </w:rPr>
            </m:ctrlPr>
          </m:sSubPr>
          <m:e>
            <m:r>
              <w:rPr>
                <w:rFonts w:ascii="Cambria Math" w:hAnsi="Cambria Math"/>
              </w:rPr>
              <m:t>θ</m:t>
            </m:r>
          </m:e>
          <m:sub>
            <m:r>
              <w:rPr>
                <w:rFonts w:ascii="Cambria Math" w:hAnsi="Cambria Math"/>
              </w:rPr>
              <m:t>k</m:t>
            </m:r>
          </m:sub>
        </m:sSub>
        <m:r>
          <w:rPr>
            <w:rFonts w:ascii="Cambria Math" w:hAnsi="Cambria Math"/>
          </w:rPr>
          <m:t>=k⋅α</m:t>
        </m:r>
      </m:oMath>
      <w:r>
        <w:t xml:space="preserve"> helyettesítéssel:</w:t>
      </w:r>
    </w:p>
    <w:tbl>
      <w:tblPr>
        <w:tblStyle w:val="Rcsostblzat"/>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1D7673" w:rsidRPr="005E49C8" w14:paraId="019E7D38" w14:textId="77777777" w:rsidTr="00792BF2">
        <w:trPr>
          <w:jc w:val="center"/>
        </w:trPr>
        <w:tc>
          <w:tcPr>
            <w:tcW w:w="350" w:type="pct"/>
            <w:vAlign w:val="center"/>
          </w:tcPr>
          <w:p w14:paraId="67AF4373" w14:textId="77777777" w:rsidR="001D7673" w:rsidRPr="005E49C8" w:rsidRDefault="001D7673" w:rsidP="00792BF2"/>
        </w:tc>
        <w:tc>
          <w:tcPr>
            <w:tcW w:w="4300" w:type="pct"/>
            <w:vAlign w:val="center"/>
          </w:tcPr>
          <w:p w14:paraId="49BB78C1" w14:textId="368F9AB6" w:rsidR="001D7673" w:rsidRPr="00B93C66" w:rsidRDefault="00000000" w:rsidP="00792BF2">
            <w:pPr>
              <w:jc w:val="center"/>
            </w:pPr>
            <m:oMathPara>
              <m:oMathParaPr>
                <m:jc m:val="center"/>
              </m:oMathParaPr>
              <m:oMath>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arcsin</m:t>
                        </m:r>
                      </m:fName>
                      <m:e>
                        <m:d>
                          <m:dPr>
                            <m:ctrlPr>
                              <w:rPr>
                                <w:rFonts w:ascii="Cambria Math" w:hAnsi="Cambria Math"/>
                                <w:i/>
                              </w:rPr>
                            </m:ctrlPr>
                          </m:dPr>
                          <m:e>
                            <m:d>
                              <m:dPr>
                                <m:ctrlPr>
                                  <w:rPr>
                                    <w:rFonts w:ascii="Cambria Math" w:hAnsi="Cambria Math"/>
                                    <w:i/>
                                  </w:rPr>
                                </m:ctrlPr>
                              </m:dPr>
                              <m:e>
                                <m:r>
                                  <w:rPr>
                                    <w:rFonts w:ascii="Cambria Math" w:hAnsi="Cambria Math"/>
                                  </w:rPr>
                                  <m:t>k⋅α-</m:t>
                                </m:r>
                                <m:f>
                                  <m:fPr>
                                    <m:ctrlPr>
                                      <w:rPr>
                                        <w:rFonts w:ascii="Cambria Math" w:hAnsi="Cambria Math"/>
                                        <w:i/>
                                      </w:rPr>
                                    </m:ctrlPr>
                                  </m:fPr>
                                  <m:num>
                                    <m:r>
                                      <m:rPr>
                                        <m:sty m:val="p"/>
                                      </m:rPr>
                                      <w:rPr>
                                        <w:rFonts w:ascii="Cambria Math" w:hAnsi="Cambria Math"/>
                                      </w:rPr>
                                      <m:t>Θ</m:t>
                                    </m:r>
                                  </m:num>
                                  <m:den>
                                    <m:r>
                                      <w:rPr>
                                        <w:rFonts w:ascii="Cambria Math" w:hAnsi="Cambria Math"/>
                                      </w:rPr>
                                      <m:t>2</m:t>
                                    </m:r>
                                  </m:den>
                                </m:f>
                              </m:e>
                            </m:d>
                            <m:r>
                              <w:rPr>
                                <w:rFonts w:ascii="Cambria Math" w:hAnsi="Cambria Math"/>
                              </w:rPr>
                              <m:t>⋅</m:t>
                            </m:r>
                            <m:f>
                              <m:fPr>
                                <m:ctrlPr>
                                  <w:rPr>
                                    <w:rFonts w:ascii="Cambria Math" w:hAnsi="Cambria Math"/>
                                    <w:i/>
                                  </w:rPr>
                                </m:ctrlPr>
                              </m:fPr>
                              <m:num>
                                <m:r>
                                  <m:rPr>
                                    <m:sty m:val="p"/>
                                  </m:rPr>
                                  <w:rPr>
                                    <w:rFonts w:ascii="Cambria Math" w:hAnsi="Cambria Math"/>
                                  </w:rPr>
                                  <m:t>Θ</m:t>
                                </m:r>
                              </m:num>
                              <m:den>
                                <m:r>
                                  <w:rPr>
                                    <w:rFonts w:ascii="Cambria Math" w:hAnsi="Cambria Math"/>
                                  </w:rPr>
                                  <m:t>2</m:t>
                                </m:r>
                              </m:den>
                            </m:f>
                          </m:e>
                        </m:d>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func>
                  </m:e>
                </m:d>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 xml:space="preserve">π </m:t>
                    </m:r>
                  </m:den>
                </m:f>
                <m:r>
                  <w:rPr>
                    <w:rFonts w:ascii="Cambria Math" w:hAnsi="Cambria Math"/>
                  </w:rPr>
                  <m:t xml:space="preserve">, </m:t>
                </m:r>
                <m:d>
                  <m:dPr>
                    <m:begChr m:val="{"/>
                    <m:endChr m:val="}"/>
                    <m:ctrlPr>
                      <w:rPr>
                        <w:rFonts w:ascii="Cambria Math" w:hAnsi="Cambria Math"/>
                        <w:i/>
                      </w:rPr>
                    </m:ctrlPr>
                  </m:dPr>
                  <m:e>
                    <m:r>
                      <w:rPr>
                        <w:rFonts w:ascii="Cambria Math" w:hAnsi="Cambria Math"/>
                      </w:rPr>
                      <m:t>k|1≤k≤</m:t>
                    </m:r>
                    <m:f>
                      <m:fPr>
                        <m:ctrlPr>
                          <w:rPr>
                            <w:rFonts w:ascii="Cambria Math" w:hAnsi="Cambria Math"/>
                            <w:i/>
                          </w:rPr>
                        </m:ctrlPr>
                      </m:fPr>
                      <m:num>
                        <m:r>
                          <m:rPr>
                            <m:sty m:val="p"/>
                          </m:rPr>
                          <w:rPr>
                            <w:rFonts w:ascii="Cambria Math" w:hAnsi="Cambria Math"/>
                          </w:rPr>
                          <m:t>Θ</m:t>
                        </m:r>
                      </m:num>
                      <m:den>
                        <m:r>
                          <w:rPr>
                            <w:rFonts w:ascii="Cambria Math" w:hAnsi="Cambria Math"/>
                          </w:rPr>
                          <m:t>α</m:t>
                        </m:r>
                      </m:den>
                    </m:f>
                    <m:r>
                      <w:rPr>
                        <w:rFonts w:ascii="Cambria Math" w:hAnsi="Cambria Math"/>
                      </w:rPr>
                      <m:t>, k</m:t>
                    </m:r>
                    <m:r>
                      <m:rPr>
                        <m:scr m:val="double-struck"/>
                      </m:rPr>
                      <w:rPr>
                        <w:rFonts w:ascii="Cambria Math" w:hAnsi="Cambria Math"/>
                      </w:rPr>
                      <m:t>∈Z</m:t>
                    </m:r>
                  </m:e>
                </m:d>
              </m:oMath>
            </m:oMathPara>
          </w:p>
        </w:tc>
        <w:tc>
          <w:tcPr>
            <w:tcW w:w="350" w:type="pct"/>
            <w:vAlign w:val="center"/>
          </w:tcPr>
          <w:p w14:paraId="3814661F" w14:textId="52EA07BB" w:rsidR="001D7673" w:rsidRPr="005E49C8" w:rsidRDefault="001D7673" w:rsidP="00792BF2">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egyenlet \* ARABIC \s 1 </w:instrText>
            </w:r>
            <w:r>
              <w:fldChar w:fldCharType="separate"/>
            </w:r>
            <w:r w:rsidR="00D82E2F">
              <w:rPr>
                <w:noProof/>
              </w:rPr>
              <w:t>7</w:t>
            </w:r>
            <w:r>
              <w:fldChar w:fldCharType="end"/>
            </w:r>
            <w:r>
              <w:t>)</w:t>
            </w:r>
          </w:p>
        </w:tc>
      </w:tr>
    </w:tbl>
    <w:p w14:paraId="53CBE053" w14:textId="7418D376" w:rsidR="001864D7" w:rsidRDefault="001D7673" w:rsidP="001864D7">
      <w:r>
        <w:t xml:space="preserve">Az így kapott összefüggéssel egyből a k. lépésben alkalmazandó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időzítést kapom, amivel a kívánt sebességprofil érhető el.</w:t>
      </w:r>
    </w:p>
    <w:p w14:paraId="4FDA5A7C" w14:textId="58444617" w:rsidR="00726501" w:rsidRDefault="00726501" w:rsidP="00726501">
      <w:r w:rsidRPr="00A459E6">
        <w:t>Amennyiben nem a megtételhez szükséges idő, hanem a maximális elért szögsebességet szeretnénk paraméterként felhasználni</w:t>
      </w:r>
      <w:r w:rsidR="00A459E6">
        <w:t xml:space="preserve">, először meg kell találni az összefüggést </w:t>
      </w:r>
      <m:oMath>
        <m:r>
          <w:rPr>
            <w:rFonts w:ascii="Cambria Math" w:hAnsi="Cambria Math"/>
          </w:rPr>
          <m:t>T</m:t>
        </m:r>
      </m:oMath>
      <w:r w:rsidR="00A459E6">
        <w:t xml:space="preserve"> és </w:t>
      </w:r>
      <m:oMath>
        <m:sSub>
          <m:sSubPr>
            <m:ctrlPr>
              <w:rPr>
                <w:rFonts w:ascii="Cambria Math" w:hAnsi="Cambria Math"/>
                <w:i/>
              </w:rPr>
            </m:ctrlPr>
          </m:sSubPr>
          <m:e>
            <m:r>
              <w:rPr>
                <w:rFonts w:ascii="Cambria Math" w:hAnsi="Cambria Math"/>
              </w:rPr>
              <m:t>ω</m:t>
            </m:r>
          </m:e>
          <m:sub>
            <m:r>
              <w:rPr>
                <w:rFonts w:ascii="Cambria Math" w:hAnsi="Cambria Math"/>
              </w:rPr>
              <m:t>max</m:t>
            </m:r>
          </m:sub>
        </m:sSub>
      </m:oMath>
      <w:r w:rsidR="00A459E6">
        <w:t xml:space="preserve"> között. A szögsebesség maximuma könnyen belátható, hogy</w:t>
      </w:r>
      <w:r w:rsidR="00A459E6">
        <w:br/>
      </w:r>
      <m:oMath>
        <m:r>
          <w:rPr>
            <w:rFonts w:ascii="Cambria Math" w:hAnsi="Cambria Math"/>
          </w:rPr>
          <m:t>t=</m:t>
        </m:r>
        <m:f>
          <m:fPr>
            <m:ctrlPr>
              <w:rPr>
                <w:rFonts w:ascii="Cambria Math" w:hAnsi="Cambria Math"/>
                <w:i/>
              </w:rPr>
            </m:ctrlPr>
          </m:fPr>
          <m:num>
            <m:r>
              <w:rPr>
                <w:rFonts w:ascii="Cambria Math" w:hAnsi="Cambria Math"/>
              </w:rPr>
              <m:t>T</m:t>
            </m:r>
          </m:num>
          <m:den>
            <m:r>
              <w:rPr>
                <w:rFonts w:ascii="Cambria Math" w:hAnsi="Cambria Math"/>
              </w:rPr>
              <m:t>2</m:t>
            </m:r>
          </m:den>
        </m:f>
      </m:oMath>
      <w:r w:rsidR="00A459E6">
        <w:t xml:space="preserve"> pontban található. </w:t>
      </w:r>
      <w:r w:rsidR="00D82E2F">
        <w:t>Az</w:t>
      </w:r>
      <w:r w:rsidR="00A459E6">
        <w:t xml:space="preserve"> </w:t>
      </w:r>
      <w:r w:rsidR="00D82E2F">
        <w:fldChar w:fldCharType="begin"/>
      </w:r>
      <w:r w:rsidR="00D82E2F">
        <w:instrText xml:space="preserve"> REF _Ref214632558 \h </w:instrText>
      </w:r>
      <w:r w:rsidR="00D82E2F">
        <w:fldChar w:fldCharType="separate"/>
      </w:r>
      <w:r w:rsidR="00D82E2F">
        <w:t>(</w:t>
      </w:r>
      <w:r w:rsidR="00D82E2F">
        <w:rPr>
          <w:noProof/>
        </w:rPr>
        <w:t>1</w:t>
      </w:r>
      <w:r w:rsidR="00D82E2F">
        <w:t>.</w:t>
      </w:r>
      <w:r w:rsidR="00D82E2F">
        <w:rPr>
          <w:noProof/>
        </w:rPr>
        <w:t>4</w:t>
      </w:r>
      <w:r w:rsidR="00D82E2F">
        <w:t>)</w:t>
      </w:r>
      <w:r w:rsidR="00D82E2F">
        <w:fldChar w:fldCharType="end"/>
      </w:r>
      <w:r w:rsidR="00D82E2F">
        <w:t xml:space="preserve"> függvénybe behelyettesítve ebben a pontban:</w:t>
      </w:r>
    </w:p>
    <w:tbl>
      <w:tblPr>
        <w:tblStyle w:val="Rcsostblzat"/>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D82E2F" w:rsidRPr="005E49C8" w14:paraId="55BB7585" w14:textId="77777777" w:rsidTr="00B93C66">
        <w:trPr>
          <w:jc w:val="center"/>
        </w:trPr>
        <w:tc>
          <w:tcPr>
            <w:tcW w:w="350" w:type="pct"/>
            <w:vAlign w:val="center"/>
          </w:tcPr>
          <w:p w14:paraId="5276D4CC" w14:textId="77777777" w:rsidR="00D82E2F" w:rsidRPr="005E49C8" w:rsidRDefault="00D82E2F" w:rsidP="001D526B"/>
        </w:tc>
        <w:tc>
          <w:tcPr>
            <w:tcW w:w="4300" w:type="pct"/>
            <w:vAlign w:val="center"/>
          </w:tcPr>
          <w:p w14:paraId="33CE85FA" w14:textId="37202CF8" w:rsidR="00D82E2F" w:rsidRPr="00D82E2F" w:rsidRDefault="00D82E2F" w:rsidP="00D82E2F">
            <w:pPr>
              <w:jc w:val="center"/>
            </w:pPr>
            <m:oMathPara>
              <m:oMath>
                <m:r>
                  <w:rPr>
                    <w:rFonts w:ascii="Cambria Math" w:hAnsi="Cambria Math"/>
                  </w:rPr>
                  <m:t>ω</m:t>
                </m:r>
                <m:d>
                  <m:dPr>
                    <m:ctrlPr>
                      <w:rPr>
                        <w:rFonts w:ascii="Cambria Math" w:hAnsi="Cambria Math"/>
                        <w:i/>
                      </w:rPr>
                    </m:ctrlPr>
                  </m:dPr>
                  <m:e>
                    <m:r>
                      <w:rPr>
                        <w:rFonts w:ascii="Cambria Math" w:hAnsi="Cambria Math"/>
                      </w:rPr>
                      <m:t>t=</m:t>
                    </m:r>
                    <m:f>
                      <m:fPr>
                        <m:ctrlPr>
                          <w:rPr>
                            <w:rFonts w:ascii="Cambria Math" w:hAnsi="Cambria Math"/>
                            <w:i/>
                          </w:rPr>
                        </m:ctrlPr>
                      </m:fPr>
                      <m:num>
                        <m:r>
                          <w:rPr>
                            <w:rFonts w:ascii="Cambria Math" w:hAnsi="Cambria Math"/>
                          </w:rPr>
                          <m:t>T</m:t>
                        </m:r>
                      </m:num>
                      <m:den>
                        <m:r>
                          <w:rPr>
                            <w:rFonts w:ascii="Cambria Math" w:hAnsi="Cambria Math"/>
                          </w:rPr>
                          <m:t>2</m:t>
                        </m:r>
                      </m:den>
                    </m:f>
                  </m:e>
                </m:d>
                <m:r>
                  <w:rPr>
                    <w:rFonts w:ascii="Cambria Math" w:hAnsi="Cambria Math"/>
                  </w:rPr>
                  <m:t>=</m:t>
                </m:r>
                <m:f>
                  <m:fPr>
                    <m:ctrlPr>
                      <w:rPr>
                        <w:rFonts w:ascii="Cambria Math" w:hAnsi="Cambria Math"/>
                        <w:i/>
                      </w:rPr>
                    </m:ctrlPr>
                  </m:fPr>
                  <m:num>
                    <m:r>
                      <w:rPr>
                        <w:rFonts w:ascii="Cambria Math" w:hAnsi="Cambria Math"/>
                      </w:rPr>
                      <m:t>π⋅</m:t>
                    </m:r>
                    <m:r>
                      <m:rPr>
                        <m:sty m:val="p"/>
                      </m:rPr>
                      <w:rPr>
                        <w:rFonts w:ascii="Cambria Math" w:hAnsi="Cambria Math"/>
                      </w:rPr>
                      <m:t>Θ</m:t>
                    </m:r>
                  </m:num>
                  <m:den>
                    <m:r>
                      <w:rPr>
                        <w:rFonts w:ascii="Cambria Math" w:hAnsi="Cambria Math"/>
                      </w:rPr>
                      <m:t>2T</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d>
                  </m:e>
                </m:func>
              </m:oMath>
            </m:oMathPara>
          </w:p>
        </w:tc>
        <w:tc>
          <w:tcPr>
            <w:tcW w:w="350" w:type="pct"/>
            <w:vAlign w:val="center"/>
          </w:tcPr>
          <w:p w14:paraId="14F6A8EE" w14:textId="37B25343" w:rsidR="00D82E2F" w:rsidRPr="005E49C8" w:rsidRDefault="00D82E2F" w:rsidP="00B93C66">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egyenlet \* ARABIC \s 1 </w:instrText>
            </w:r>
            <w:r>
              <w:fldChar w:fldCharType="separate"/>
            </w:r>
            <w:r>
              <w:rPr>
                <w:noProof/>
              </w:rPr>
              <w:t>8</w:t>
            </w:r>
            <w:r>
              <w:fldChar w:fldCharType="end"/>
            </w:r>
            <w:r>
              <w:t>)</w:t>
            </w:r>
          </w:p>
        </w:tc>
      </w:tr>
    </w:tbl>
    <w:p w14:paraId="68B15AFB" w14:textId="29685621" w:rsidR="00D82E2F" w:rsidRDefault="00D82E2F" w:rsidP="00D82E2F">
      <w:r>
        <w:t xml:space="preserve">majd kiértékelve, az </w:t>
      </w:r>
      <w:r>
        <w:fldChar w:fldCharType="begin"/>
      </w:r>
      <w:r>
        <w:instrText xml:space="preserve"> REF _Ref214632793 \h </w:instrText>
      </w:r>
      <w:r>
        <w:fldChar w:fldCharType="separate"/>
      </w:r>
      <w:r>
        <w:t>(</w:t>
      </w:r>
      <w:r>
        <w:rPr>
          <w:noProof/>
        </w:rPr>
        <w:t>1</w:t>
      </w:r>
      <w:r>
        <w:t>.</w:t>
      </w:r>
      <w:r>
        <w:rPr>
          <w:noProof/>
        </w:rPr>
        <w:t>9</w:t>
      </w:r>
      <w:r>
        <w:t>)</w:t>
      </w:r>
      <w:r>
        <w:fldChar w:fldCharType="end"/>
      </w:r>
      <w:r>
        <w:t xml:space="preserve"> összefüggést kapjuk. Ebből akár visszaszámolható a szükséges T a kívánt </w:t>
      </w:r>
      <m:oMath>
        <m:sSub>
          <m:sSubPr>
            <m:ctrlPr>
              <w:rPr>
                <w:rFonts w:ascii="Cambria Math" w:hAnsi="Cambria Math"/>
                <w:i/>
              </w:rPr>
            </m:ctrlPr>
          </m:sSubPr>
          <m:e>
            <m:r>
              <w:rPr>
                <w:rFonts w:ascii="Cambria Math" w:hAnsi="Cambria Math"/>
              </w:rPr>
              <m:t>ω</m:t>
            </m:r>
          </m:e>
          <m:sub>
            <m:r>
              <w:rPr>
                <w:rFonts w:ascii="Cambria Math" w:hAnsi="Cambria Math"/>
              </w:rPr>
              <m:t>max</m:t>
            </m:r>
          </m:sub>
        </m:sSub>
      </m:oMath>
      <w:r>
        <w:t xml:space="preserve"> alapján.</w:t>
      </w:r>
    </w:p>
    <w:tbl>
      <w:tblPr>
        <w:tblStyle w:val="Rcsostblzat"/>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D82E2F" w:rsidRPr="005E49C8" w14:paraId="4C8ECECC" w14:textId="77777777" w:rsidTr="00B93C66">
        <w:trPr>
          <w:jc w:val="center"/>
        </w:trPr>
        <w:tc>
          <w:tcPr>
            <w:tcW w:w="350" w:type="pct"/>
            <w:vAlign w:val="center"/>
          </w:tcPr>
          <w:p w14:paraId="041D533A" w14:textId="77777777" w:rsidR="00D82E2F" w:rsidRPr="005E49C8" w:rsidRDefault="00D82E2F" w:rsidP="001D526B"/>
        </w:tc>
        <w:tc>
          <w:tcPr>
            <w:tcW w:w="4300" w:type="pct"/>
            <w:vAlign w:val="center"/>
          </w:tcPr>
          <w:p w14:paraId="740E91C3" w14:textId="1817040E" w:rsidR="00D82E2F" w:rsidRPr="00B93C66" w:rsidRDefault="00000000" w:rsidP="00B93C66">
            <w:pPr>
              <w:jc w:val="center"/>
            </w:pPr>
            <m:oMathPara>
              <m:oMathParaPr>
                <m:jc m:val="center"/>
              </m:oMathParaPr>
              <m:oMath>
                <m:sSub>
                  <m:sSubPr>
                    <m:ctrlPr>
                      <w:rPr>
                        <w:rFonts w:ascii="Cambria Math" w:hAnsi="Cambria Math"/>
                        <w:i/>
                      </w:rPr>
                    </m:ctrlPr>
                  </m:sSubPr>
                  <m:e>
                    <m:r>
                      <w:rPr>
                        <w:rFonts w:ascii="Cambria Math" w:hAnsi="Cambria Math"/>
                      </w:rPr>
                      <m:t>ω</m:t>
                    </m:r>
                  </m:e>
                  <m:sub>
                    <m:r>
                      <w:rPr>
                        <w:rFonts w:ascii="Cambria Math" w:hAnsi="Cambria Math"/>
                      </w:rPr>
                      <m:t>max</m:t>
                    </m:r>
                  </m:sub>
                </m:sSub>
                <m:r>
                  <w:rPr>
                    <w:rFonts w:ascii="Cambria Math" w:hAnsi="Cambria Math"/>
                  </w:rPr>
                  <m:t>=</m:t>
                </m:r>
                <m:f>
                  <m:fPr>
                    <m:ctrlPr>
                      <w:rPr>
                        <w:rFonts w:ascii="Cambria Math" w:hAnsi="Cambria Math"/>
                        <w:i/>
                      </w:rPr>
                    </m:ctrlPr>
                  </m:fPr>
                  <m:num>
                    <m:r>
                      <m:rPr>
                        <m:sty m:val="p"/>
                      </m:rPr>
                      <w:rPr>
                        <w:rFonts w:ascii="Cambria Math" w:hAnsi="Cambria Math"/>
                      </w:rPr>
                      <m:t>π⋅Θ</m:t>
                    </m:r>
                    <m:ctrlPr>
                      <w:rPr>
                        <w:rFonts w:ascii="Cambria Math" w:hAnsi="Cambria Math"/>
                      </w:rPr>
                    </m:ctrlPr>
                  </m:num>
                  <m:den>
                    <m:r>
                      <w:rPr>
                        <w:rFonts w:ascii="Cambria Math" w:hAnsi="Cambria Math"/>
                      </w:rPr>
                      <m:t>2T</m:t>
                    </m:r>
                  </m:den>
                </m:f>
              </m:oMath>
            </m:oMathPara>
          </w:p>
        </w:tc>
        <w:tc>
          <w:tcPr>
            <w:tcW w:w="350" w:type="pct"/>
            <w:vAlign w:val="center"/>
          </w:tcPr>
          <w:p w14:paraId="6DFAE0CB" w14:textId="09064293" w:rsidR="00D82E2F" w:rsidRPr="005E49C8" w:rsidRDefault="00D82E2F" w:rsidP="00B93C66">
            <w:bookmarkStart w:id="33" w:name="_Ref214632793"/>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egyenlet \* ARABIC \s 1 </w:instrText>
            </w:r>
            <w:r>
              <w:fldChar w:fldCharType="separate"/>
            </w:r>
            <w:r>
              <w:rPr>
                <w:noProof/>
              </w:rPr>
              <w:t>9</w:t>
            </w:r>
            <w:r>
              <w:fldChar w:fldCharType="end"/>
            </w:r>
            <w:r>
              <w:t>)</w:t>
            </w:r>
            <w:bookmarkEnd w:id="33"/>
          </w:p>
        </w:tc>
      </w:tr>
    </w:tbl>
    <w:p w14:paraId="18FA3BF4" w14:textId="44775D55" w:rsidR="00D82E2F" w:rsidRPr="00A459E6" w:rsidRDefault="00D82E2F" w:rsidP="00D82E2F"/>
    <w:p w14:paraId="2C6F5096" w14:textId="022ED283" w:rsidR="00625BF2" w:rsidRPr="004D24C2" w:rsidRDefault="00625BF2" w:rsidP="004D24C2">
      <w:pPr>
        <w:pStyle w:val="Cmsor3"/>
      </w:pPr>
      <w:bookmarkStart w:id="34" w:name="_Toc215706302"/>
      <w:r w:rsidRPr="004D24C2">
        <w:lastRenderedPageBreak/>
        <w:t>Numerikus módszerek</w:t>
      </w:r>
      <w:bookmarkEnd w:id="34"/>
    </w:p>
    <w:p w14:paraId="0F8B76A7" w14:textId="27491A86" w:rsidR="00963209" w:rsidRDefault="001864D7" w:rsidP="00963209">
      <w:r>
        <w:t xml:space="preserve">A következő felmerülő probléma, hogy az </w:t>
      </w:r>
      <m:oMath>
        <m:r>
          <m:rPr>
            <m:sty m:val="p"/>
          </m:rPr>
          <w:rPr>
            <w:rFonts w:ascii="Cambria Math" w:hAnsi="Cambria Math"/>
          </w:rPr>
          <m:t>arcsin</m:t>
        </m:r>
      </m:oMath>
      <w:r>
        <w:t xml:space="preserve"> függvény számítása.</w:t>
      </w:r>
      <w:r w:rsidR="00FE29F1">
        <w:t xml:space="preserve"> Erre több megoldás is lehetséges: Taylor sor használata, aszimptotikus közelítés</w:t>
      </w:r>
      <w:r w:rsidR="00625BF2">
        <w:t xml:space="preserve"> </w:t>
      </w:r>
      <m:oMath>
        <m:r>
          <w:rPr>
            <w:rFonts w:ascii="Cambria Math" w:hAnsi="Cambria Math"/>
          </w:rPr>
          <m:t>±1</m:t>
        </m:r>
      </m:oMath>
      <w:r w:rsidR="00625BF2">
        <w:t>-körül</w:t>
      </w:r>
      <w:r w:rsidR="00F37532" w:rsidRPr="00F37532">
        <w:t xml:space="preserve"> </w:t>
      </w:r>
      <w:sdt>
        <w:sdtPr>
          <w:id w:val="-1961943965"/>
          <w:citation/>
        </w:sdtPr>
        <w:sdtContent>
          <w:r w:rsidR="00F37532">
            <w:fldChar w:fldCharType="begin"/>
          </w:r>
          <w:r w:rsidR="00F37532">
            <w:instrText xml:space="preserve"> CITATION Asymptotic \l 1038 </w:instrText>
          </w:r>
          <w:r w:rsidR="00F37532">
            <w:fldChar w:fldCharType="separate"/>
          </w:r>
          <w:r w:rsidR="008B1BC7">
            <w:rPr>
              <w:noProof/>
            </w:rPr>
            <w:t>[10]</w:t>
          </w:r>
          <w:r w:rsidR="00F37532">
            <w:fldChar w:fldCharType="end"/>
          </w:r>
        </w:sdtContent>
      </w:sdt>
      <w:r w:rsidR="00625BF2">
        <w:t xml:space="preserve"> vagy</w:t>
      </w:r>
      <w:r w:rsidR="00FE29F1">
        <w:t xml:space="preserve"> keresőtábla lineáris interpolációval.</w:t>
      </w:r>
      <w:r w:rsidR="00963209">
        <w:t xml:space="preserve"> A numerikus módszereket először </w:t>
      </w:r>
      <w:r w:rsidR="00920023">
        <w:t>Python</w:t>
      </w:r>
      <w:r w:rsidR="00963209">
        <w:t xml:space="preserve"> környezetben valósítottam meg, majd összehasonlítottam az eredményeket és ez alapján döntöttem, hogy melyiket implementáljam az eszközön</w:t>
      </w:r>
      <w:r w:rsidR="0007237C">
        <w:t>.</w:t>
      </w:r>
    </w:p>
    <w:p w14:paraId="2998DC66" w14:textId="77777777" w:rsidR="00BD3466" w:rsidRDefault="00F37532" w:rsidP="00BD3466">
      <w:pPr>
        <w:keepNext/>
      </w:pPr>
      <w:r>
        <w:t>Az összehasonlításnál negyedfokú Taylor sort használtam. Ezzel a -arcsin függvény közelítés</w:t>
      </w:r>
      <w:r w:rsidR="00BD3466">
        <w:t>ét</w:t>
      </w:r>
      <w:r>
        <w:t xml:space="preserve"> </w:t>
      </w:r>
      <w:r w:rsidR="00BD3466">
        <w:t xml:space="preserve">a </w:t>
      </w:r>
      <w:r w:rsidR="00BD3466">
        <w:fldChar w:fldCharType="begin"/>
      </w:r>
      <w:r w:rsidR="00BD3466">
        <w:instrText xml:space="preserve"> REF _Ref214634411 \h </w:instrText>
      </w:r>
      <w:r w:rsidR="00BD3466">
        <w:fldChar w:fldCharType="separate"/>
      </w:r>
      <w:r w:rsidR="00BD3466">
        <w:rPr>
          <w:noProof/>
        </w:rPr>
        <w:t>6</w:t>
      </w:r>
      <w:r w:rsidR="00BD3466">
        <w:t>. ábra</w:t>
      </w:r>
      <w:r w:rsidR="00BD3466">
        <w:fldChar w:fldCharType="end"/>
      </w:r>
      <w:r w:rsidR="00BD3466">
        <w:t xml:space="preserve"> mutatja. Mint látható, nullától távolodva egyre jobban torzul a függvény közelítése.</w:t>
      </w:r>
    </w:p>
    <w:p w14:paraId="552A6F81" w14:textId="4C09A8AD" w:rsidR="00BD3466" w:rsidRDefault="00BD3466" w:rsidP="0064249D">
      <w:pPr>
        <w:keepNext/>
        <w:ind w:firstLine="0"/>
        <w:jc w:val="center"/>
      </w:pPr>
      <w:r w:rsidRPr="00BD3466">
        <w:rPr>
          <w:noProof/>
        </w:rPr>
        <w:drawing>
          <wp:inline distT="0" distB="0" distL="0" distR="0" wp14:anchorId="78A0C2CE" wp14:editId="36D8841B">
            <wp:extent cx="5400040" cy="4250690"/>
            <wp:effectExtent l="0" t="0" r="0" b="0"/>
            <wp:docPr id="1074716014" name="Kép 1" descr="A képen sor, Diagram, diagram, szöveg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16014" name="Kép 1" descr="A képen sor, Diagram, diagram, szöveg látható&#10;&#10;Előfordulhat, hogy az AI által létrehozott tartalom helytelen."/>
                    <pic:cNvPicPr/>
                  </pic:nvPicPr>
                  <pic:blipFill>
                    <a:blip r:embed="rId15"/>
                    <a:stretch>
                      <a:fillRect/>
                    </a:stretch>
                  </pic:blipFill>
                  <pic:spPr>
                    <a:xfrm>
                      <a:off x="0" y="0"/>
                      <a:ext cx="5400040" cy="4250690"/>
                    </a:xfrm>
                    <a:prstGeom prst="rect">
                      <a:avLst/>
                    </a:prstGeom>
                  </pic:spPr>
                </pic:pic>
              </a:graphicData>
            </a:graphic>
          </wp:inline>
        </w:drawing>
      </w:r>
    </w:p>
    <w:bookmarkStart w:id="35" w:name="_Ref214634411"/>
    <w:p w14:paraId="4BD8EC19" w14:textId="6C627DCA" w:rsidR="00F37532" w:rsidRDefault="00544EBF" w:rsidP="0064249D">
      <w:pPr>
        <w:pStyle w:val="Kpalrs"/>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3</w:t>
      </w:r>
      <w:r>
        <w:fldChar w:fldCharType="end"/>
      </w:r>
      <w:bookmarkStart w:id="36" w:name="_Toc215442892"/>
      <w:r w:rsidR="00BD3466">
        <w:t>. ábra</w:t>
      </w:r>
      <w:bookmarkEnd w:id="35"/>
      <w:r w:rsidR="00BD3466">
        <w:t xml:space="preserve"> -arcsin közelítése negyedfokú Taylor sorral</w:t>
      </w:r>
      <w:bookmarkEnd w:id="36"/>
    </w:p>
    <w:p w14:paraId="490C770D" w14:textId="16578EE5" w:rsidR="00BD3466" w:rsidRDefault="00BD3466" w:rsidP="00BD3466">
      <w:r>
        <w:t>A következő vizsgált megoldás az aszimptotikus közelítés, mellyel a Taylor sor 1 és -1 körüli torzítását kívántam ellensúlyozni azzal, hogy az aszimptotikus közelítést -1 (és a szimmetria által ezáltal 1) köré választottam. Az így kapott -arcsink</w:t>
      </w:r>
      <w:r w:rsidR="00BD411D">
        <w:t xml:space="preserve"> k</w:t>
      </w:r>
      <w:r>
        <w:t>özelít</w:t>
      </w:r>
      <w:r w:rsidR="00BD411D">
        <w:t>é</w:t>
      </w:r>
      <w:r>
        <w:t>s</w:t>
      </w:r>
      <w:r w:rsidR="00BD411D">
        <w:t xml:space="preserve">t a </w:t>
      </w:r>
      <w:r w:rsidR="00BD411D">
        <w:fldChar w:fldCharType="begin"/>
      </w:r>
      <w:r w:rsidR="00BD411D">
        <w:instrText xml:space="preserve"> REF _Ref214653611 \h </w:instrText>
      </w:r>
      <w:r w:rsidR="00BD411D">
        <w:fldChar w:fldCharType="separate"/>
      </w:r>
      <w:r w:rsidR="00BD411D">
        <w:rPr>
          <w:noProof/>
        </w:rPr>
        <w:t>7</w:t>
      </w:r>
      <w:r w:rsidR="00BD411D">
        <w:t>. ábra</w:t>
      </w:r>
      <w:r w:rsidR="00BD411D">
        <w:fldChar w:fldCharType="end"/>
      </w:r>
      <w:r w:rsidR="00BD411D">
        <w:t xml:space="preserve"> mutatja. Látható, hogy itt törés van nullánál. Magasabb fokú kifejtésnél ez az effektus csökken, de a nem folytonosságból adódó hiba </w:t>
      </w:r>
      <w:r w:rsidR="0012707C">
        <w:t>sosem tűnik el.</w:t>
      </w:r>
    </w:p>
    <w:p w14:paraId="4B40E281" w14:textId="77777777" w:rsidR="00BD411D" w:rsidRDefault="00BD411D" w:rsidP="0064249D">
      <w:pPr>
        <w:keepNext/>
        <w:ind w:firstLine="0"/>
        <w:jc w:val="center"/>
      </w:pPr>
      <w:r w:rsidRPr="00BD411D">
        <w:rPr>
          <w:noProof/>
        </w:rPr>
        <w:lastRenderedPageBreak/>
        <w:drawing>
          <wp:inline distT="0" distB="0" distL="0" distR="0" wp14:anchorId="078F2C64" wp14:editId="6AA234EC">
            <wp:extent cx="5400040" cy="4250690"/>
            <wp:effectExtent l="0" t="0" r="0" b="0"/>
            <wp:docPr id="714862007" name="Kép 1" descr="A képen sor, Diagram, szöveg, diagra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62007" name="Kép 1" descr="A képen sor, Diagram, szöveg, diagram látható&#10;&#10;Előfordulhat, hogy az AI által létrehozott tartalom helytelen."/>
                    <pic:cNvPicPr/>
                  </pic:nvPicPr>
                  <pic:blipFill>
                    <a:blip r:embed="rId16"/>
                    <a:stretch>
                      <a:fillRect/>
                    </a:stretch>
                  </pic:blipFill>
                  <pic:spPr>
                    <a:xfrm>
                      <a:off x="0" y="0"/>
                      <a:ext cx="5400040" cy="4250690"/>
                    </a:xfrm>
                    <a:prstGeom prst="rect">
                      <a:avLst/>
                    </a:prstGeom>
                  </pic:spPr>
                </pic:pic>
              </a:graphicData>
            </a:graphic>
          </wp:inline>
        </w:drawing>
      </w:r>
    </w:p>
    <w:bookmarkStart w:id="37" w:name="_Ref214653611"/>
    <w:p w14:paraId="2E682575" w14:textId="74F66688" w:rsidR="00BD411D" w:rsidRDefault="00544EBF" w:rsidP="0064249D">
      <w:pPr>
        <w:pStyle w:val="Kpalrs"/>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4</w:t>
      </w:r>
      <w:r>
        <w:fldChar w:fldCharType="end"/>
      </w:r>
      <w:bookmarkStart w:id="38" w:name="_Toc215442893"/>
      <w:r w:rsidR="00BD411D">
        <w:t>. ábra</w:t>
      </w:r>
      <w:bookmarkEnd w:id="37"/>
      <w:r w:rsidR="00BD411D">
        <w:t xml:space="preserve"> Aszimptotikus közelítés</w:t>
      </w:r>
      <w:bookmarkEnd w:id="38"/>
    </w:p>
    <w:p w14:paraId="626FEF0C" w14:textId="452FFE9A" w:rsidR="00BD411D" w:rsidRDefault="0012707C" w:rsidP="00BD3466">
      <w:r>
        <w:t xml:space="preserve">A harmadik módszer keresőtáblát használni, azaz adott pontokban előre meghatározni a függvény értékét, és ezen pontok között </w:t>
      </w:r>
      <w:r w:rsidR="00177F77">
        <w:t xml:space="preserve">becsülni a függvény értékét. </w:t>
      </w:r>
      <w:r w:rsidR="00955B7C">
        <w:t xml:space="preserve">Az összehasonlítás során 100 elemű táblát használtam. A tábla csak a negatív x értékekhez tartozó y értékeket tartalmazza, hiszen a függvény szimmetrikus, ezért valójában 200 elemes tábla felbontását adja. Az így kapott -arcsin közelítést a </w:t>
      </w:r>
      <w:r w:rsidR="00955B7C">
        <w:fldChar w:fldCharType="begin"/>
      </w:r>
      <w:r w:rsidR="00955B7C">
        <w:instrText xml:space="preserve"> REF _Ref214655261 \h </w:instrText>
      </w:r>
      <w:r w:rsidR="00955B7C">
        <w:fldChar w:fldCharType="separate"/>
      </w:r>
      <w:r w:rsidR="00955B7C">
        <w:rPr>
          <w:noProof/>
        </w:rPr>
        <w:t>8</w:t>
      </w:r>
      <w:r w:rsidR="00955B7C">
        <w:t>. ábra</w:t>
      </w:r>
      <w:r w:rsidR="00955B7C">
        <w:fldChar w:fldCharType="end"/>
      </w:r>
      <w:r w:rsidR="00955B7C">
        <w:t xml:space="preserve"> mutatja.</w:t>
      </w:r>
    </w:p>
    <w:p w14:paraId="407D6B2C" w14:textId="77777777" w:rsidR="00955B7C" w:rsidRDefault="00955B7C" w:rsidP="0064249D">
      <w:pPr>
        <w:keepNext/>
        <w:ind w:firstLine="0"/>
        <w:jc w:val="center"/>
      </w:pPr>
      <w:r w:rsidRPr="00955B7C">
        <w:rPr>
          <w:noProof/>
        </w:rPr>
        <w:lastRenderedPageBreak/>
        <w:drawing>
          <wp:inline distT="0" distB="0" distL="0" distR="0" wp14:anchorId="6C41DE47" wp14:editId="3030FBB5">
            <wp:extent cx="5400040" cy="4250690"/>
            <wp:effectExtent l="0" t="0" r="0" b="0"/>
            <wp:docPr id="31353675" name="Kép 1" descr="A képen sor, Diagram, diagram, szá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3675" name="Kép 1" descr="A képen sor, Diagram, diagram, szám látható&#10;&#10;Előfordulhat, hogy az AI által létrehozott tartalom helytelen."/>
                    <pic:cNvPicPr/>
                  </pic:nvPicPr>
                  <pic:blipFill>
                    <a:blip r:embed="rId17"/>
                    <a:stretch>
                      <a:fillRect/>
                    </a:stretch>
                  </pic:blipFill>
                  <pic:spPr>
                    <a:xfrm>
                      <a:off x="0" y="0"/>
                      <a:ext cx="5400040" cy="4250690"/>
                    </a:xfrm>
                    <a:prstGeom prst="rect">
                      <a:avLst/>
                    </a:prstGeom>
                  </pic:spPr>
                </pic:pic>
              </a:graphicData>
            </a:graphic>
          </wp:inline>
        </w:drawing>
      </w:r>
    </w:p>
    <w:bookmarkStart w:id="39" w:name="_Ref214655261"/>
    <w:p w14:paraId="585958DA" w14:textId="2F820613" w:rsidR="00955B7C" w:rsidRDefault="00544EBF" w:rsidP="0064249D">
      <w:pPr>
        <w:pStyle w:val="Kpalrs"/>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5</w:t>
      </w:r>
      <w:r>
        <w:fldChar w:fldCharType="end"/>
      </w:r>
      <w:bookmarkStart w:id="40" w:name="_Toc215442894"/>
      <w:r w:rsidR="00955B7C">
        <w:t>. ábra</w:t>
      </w:r>
      <w:bookmarkEnd w:id="39"/>
      <w:r w:rsidR="00955B7C">
        <w:t xml:space="preserve"> -arcsin közelítése keresőtáblával</w:t>
      </w:r>
      <w:bookmarkEnd w:id="40"/>
    </w:p>
    <w:p w14:paraId="3B5C1272" w14:textId="62E4A936" w:rsidR="00955B7C" w:rsidRDefault="00955B7C" w:rsidP="00BD3466">
      <w:r>
        <w:t xml:space="preserve">A módszereknek az adott feladatra való alkalmasságát úgy ellenőriztem, hogy </w:t>
      </w:r>
      <w:r w:rsidR="00B06816">
        <w:t xml:space="preserve">a különböző módszerekkel </w:t>
      </w:r>
      <w:r>
        <w:t xml:space="preserve">kiszámítottam </w:t>
      </w:r>
      <w:r w:rsidR="00AB54E0">
        <w:t xml:space="preserve">egy adott mozgásprofilhoz tartozó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B06816">
        <w:t xml:space="preserve"> értékeket, illetve ez alapján számítottam ebből adódó szögsebességet és szögelfordulást is. Annak érdekében, hogy legyen összehasonlítási alap, a Numpy csomag beépített arcsin függvényével is kiszámoltam egy „pontos” sorozatot. Az eredményeket a </w:t>
      </w:r>
      <w:r w:rsidR="00D9700D">
        <w:fldChar w:fldCharType="begin"/>
      </w:r>
      <w:r w:rsidR="00D9700D">
        <w:instrText xml:space="preserve"> REF _Ref214663617 \h </w:instrText>
      </w:r>
      <w:r w:rsidR="00D9700D">
        <w:fldChar w:fldCharType="separate"/>
      </w:r>
      <w:r w:rsidR="00D9700D">
        <w:rPr>
          <w:noProof/>
        </w:rPr>
        <w:t>9</w:t>
      </w:r>
      <w:r w:rsidR="00D9700D">
        <w:t>. ábra</w:t>
      </w:r>
      <w:r w:rsidR="00D9700D">
        <w:fldChar w:fldCharType="end"/>
      </w:r>
      <w:r w:rsidR="00D9700D">
        <w:t xml:space="preserve"> foglalja össze.</w:t>
      </w:r>
    </w:p>
    <w:p w14:paraId="767A7E19" w14:textId="77777777" w:rsidR="00D9700D" w:rsidRDefault="00D9700D" w:rsidP="0064249D">
      <w:pPr>
        <w:keepNext/>
        <w:ind w:firstLine="0"/>
        <w:jc w:val="center"/>
      </w:pPr>
      <w:r w:rsidRPr="00D9700D">
        <w:rPr>
          <w:noProof/>
        </w:rPr>
        <w:lastRenderedPageBreak/>
        <w:drawing>
          <wp:inline distT="0" distB="0" distL="0" distR="0" wp14:anchorId="1702AA27" wp14:editId="21600FDE">
            <wp:extent cx="5400040" cy="3886835"/>
            <wp:effectExtent l="0" t="0" r="0" b="0"/>
            <wp:docPr id="402895319" name="Kép 1" descr="A képen szöveg, diagram, sor, Diagra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95319" name="Kép 1" descr="A képen szöveg, diagram, sor, Diagram látható&#10;&#10;Előfordulhat, hogy az AI által létrehozott tartalom helytelen."/>
                    <pic:cNvPicPr/>
                  </pic:nvPicPr>
                  <pic:blipFill>
                    <a:blip r:embed="rId18"/>
                    <a:stretch>
                      <a:fillRect/>
                    </a:stretch>
                  </pic:blipFill>
                  <pic:spPr>
                    <a:xfrm>
                      <a:off x="0" y="0"/>
                      <a:ext cx="5400040" cy="3886835"/>
                    </a:xfrm>
                    <a:prstGeom prst="rect">
                      <a:avLst/>
                    </a:prstGeom>
                  </pic:spPr>
                </pic:pic>
              </a:graphicData>
            </a:graphic>
          </wp:inline>
        </w:drawing>
      </w:r>
    </w:p>
    <w:bookmarkStart w:id="41" w:name="_Ref214663617"/>
    <w:p w14:paraId="25180051" w14:textId="6E9C38CB" w:rsidR="00B06816" w:rsidRDefault="00544EBF" w:rsidP="0064249D">
      <w:pPr>
        <w:pStyle w:val="Kpalrs"/>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6</w:t>
      </w:r>
      <w:r>
        <w:fldChar w:fldCharType="end"/>
      </w:r>
      <w:bookmarkStart w:id="42" w:name="_Toc215442895"/>
      <w:r w:rsidR="00D9700D">
        <w:t>. ábra</w:t>
      </w:r>
      <w:bookmarkEnd w:id="41"/>
      <w:r w:rsidR="00D9700D">
        <w:t xml:space="preserve"> közelítési módszerek</w:t>
      </w:r>
      <w:bookmarkEnd w:id="42"/>
    </w:p>
    <w:p w14:paraId="7D3B31C8" w14:textId="041FDE2B" w:rsidR="00B06816" w:rsidRDefault="00D9700D" w:rsidP="00BD3466">
      <w:r>
        <w:t>A megadott T beállási időt a Taylor soros megoldás közelítette a leg rosszabbul, illetve a Taylor soros számítás esetén a kapott szögsebesség profil is sokkal nagyobb kezdeti ugrással indul, mint a többi módszer. Az aszimptotikus közelítés esetén a nulla körüli törés által okozott torzításon kívül a sebességprofil formája messze van a kívánt profiltól, ezért a nulla körüli kiugrás numerikus kiszűrésével nem foglalkoztam. A 100 elemes keresőtáblás megoldás a tesztelt módszerek közül a legjobban követte a pontos számítás eredményeit. Nem tekinthetünk el attól a sem, hogy a keresőtáblás megközelítés jóval kisebb számítási igényt igényel, viszont a keresőtábla keresése időigényes, valamint a többi megközelítéssel szemben a keresőtábla letárolása miatt</w:t>
      </w:r>
      <w:r w:rsidR="00FA0E41">
        <w:t xml:space="preserve"> memória igényesebb ez a módszer. Ezek a hátrányok elfogadhatóak, hiszen a választott mikrovezérlő tárhelye bőven elegendő a 100db, akár 32bites érték letárolásához, valamint az aszinkron kivitelezés miatt (először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FA0E41">
        <w:t xml:space="preserve"> táblázat számítása majd parancsra a mozgatás megkezdése) nem probléma, ha a mozgásprofil számítása időigényesebb.</w:t>
      </w:r>
    </w:p>
    <w:p w14:paraId="2FA1E1EB" w14:textId="14DA9634" w:rsidR="00396A49" w:rsidRDefault="00396A49" w:rsidP="004D24C2">
      <w:pPr>
        <w:pStyle w:val="Cmsor3"/>
      </w:pPr>
      <w:bookmarkStart w:id="43" w:name="_Toc215706303"/>
      <w:r>
        <w:t>Módszer implementálása beágyazott eszközre</w:t>
      </w:r>
      <w:bookmarkEnd w:id="43"/>
    </w:p>
    <w:p w14:paraId="26FA6FAF" w14:textId="2BEF5CEF" w:rsidR="00396A49" w:rsidRPr="00BD3466" w:rsidRDefault="00266B8A" w:rsidP="00BD3466">
      <w:r>
        <w:t xml:space="preserve">Mivel kis számokkal kellene számolni, könnyen bekövetkezhetne, hogy számolás közben nullává változik egy eredmény a számábrázolás miatt. Azért, hogy ezt elkerüljem, </w:t>
      </w:r>
      <w:r>
        <w:lastRenderedPageBreak/>
        <w:t xml:space="preserve">felskálázott keresőtáblát használok és az értékeit 32 biten tárolom. A számítások leírásánál többek között </w:t>
      </w:r>
      <w:r w:rsidR="00AC2906">
        <w:t>az osztások és szorzások sorrendjére is külön figyelnem kellett.</w:t>
      </w:r>
      <w:r>
        <w:t xml:space="preserve">  </w:t>
      </w:r>
    </w:p>
    <w:p w14:paraId="48943E3C" w14:textId="094A1EB3" w:rsidR="00274277" w:rsidRPr="004D24C2" w:rsidRDefault="00274277" w:rsidP="004D24C2">
      <w:pPr>
        <w:pStyle w:val="Cmsor3"/>
      </w:pPr>
      <w:bookmarkStart w:id="44" w:name="_Toc215706304"/>
      <w:r w:rsidRPr="004D24C2">
        <w:t>Enkóderek</w:t>
      </w:r>
      <w:r w:rsidR="00482B8A" w:rsidRPr="004D24C2">
        <w:t xml:space="preserve"> </w:t>
      </w:r>
      <w:sdt>
        <w:sdtPr>
          <w:id w:val="-303617416"/>
          <w:citation/>
        </w:sdtPr>
        <w:sdtContent>
          <w:r w:rsidR="00482B8A" w:rsidRPr="004D24C2">
            <w:fldChar w:fldCharType="begin"/>
          </w:r>
          <w:r w:rsidR="00482B8A" w:rsidRPr="004D24C2">
            <w:instrText xml:space="preserve"> CITATION AS5147U \l 1038 </w:instrText>
          </w:r>
          <w:r w:rsidR="00482B8A" w:rsidRPr="004D24C2">
            <w:fldChar w:fldCharType="separate"/>
          </w:r>
          <w:r w:rsidR="008B1BC7">
            <w:rPr>
              <w:noProof/>
            </w:rPr>
            <w:t>[11]</w:t>
          </w:r>
          <w:r w:rsidR="00482B8A" w:rsidRPr="004D24C2">
            <w:fldChar w:fldCharType="end"/>
          </w:r>
        </w:sdtContent>
      </w:sdt>
      <w:bookmarkEnd w:id="44"/>
    </w:p>
    <w:p w14:paraId="76CF02F6" w14:textId="49ECBD00" w:rsidR="0004624C" w:rsidRDefault="00643609" w:rsidP="0004624C">
      <w:r>
        <w:t xml:space="preserve">Mivel a motorokat nyílt hatáslánccal irányítom (tehát nincs visszacsatolás) elengedhetetlen, hogy a mozgás végén visszamérjem a motorok pontos pozícióját. A pozíció visszamérése azért is elengedhetetlen, mert a következő pozícióba való beálláshoz szükséges a jelenlegi pozíció ismerete. A pozícióméréssel szemben </w:t>
      </w:r>
      <w:r w:rsidR="00920023">
        <w:t>támasztott</w:t>
      </w:r>
      <w:r>
        <w:t xml:space="preserve"> elvárásom, hogy bekapcsoláskor is abszolút szöghelyzetet szolgáltasson</w:t>
      </w:r>
      <w:r w:rsidR="00466BB8">
        <w:t xml:space="preserve">, </w:t>
      </w:r>
      <w:r w:rsidR="00482B8A">
        <w:t>szögfelbontása legalább annyira legyen finom, mint a legkisebb használt motorlépés</w:t>
      </w:r>
      <w:r w:rsidR="00466BB8">
        <w:t xml:space="preserve">, könnyű legyen </w:t>
      </w:r>
      <w:r w:rsidR="00482B8A">
        <w:t>beszerelni és könnyen beszerezhető legyen.</w:t>
      </w:r>
    </w:p>
    <w:p w14:paraId="6F769B0D" w14:textId="7C5BF746" w:rsidR="00482B8A" w:rsidRDefault="00482B8A" w:rsidP="0004624C">
      <w:r>
        <w:t xml:space="preserve">Ezen megfontolások alapján mágneses alapú </w:t>
      </w:r>
      <w:proofErr w:type="spellStart"/>
      <w:r>
        <w:t>enkódert</w:t>
      </w:r>
      <w:proofErr w:type="spellEnd"/>
      <w:r>
        <w:t xml:space="preserve"> választottam. Ezek az eszközök a hall effektuson alapulnak, a tengelyre rögzített mágnes terének abszolút helyzetét képesek megállapítani.</w:t>
      </w:r>
      <w:r w:rsidR="002F02D4">
        <w:t xml:space="preserve"> A pontos választott szenzortípus az AMS által gyártott „</w:t>
      </w:r>
      <w:r w:rsidR="002F02D4" w:rsidRPr="002F02D4">
        <w:t>AS5147U</w:t>
      </w:r>
      <w:r w:rsidR="002F02D4">
        <w:t>” 14 bites mágneses elfordulásmérő szenzor.</w:t>
      </w:r>
      <w:r w:rsidR="001A76FA">
        <w:t xml:space="preserve"> 14 biten az elméleti felbontása az eszköznek </w:t>
      </w:r>
      <m:oMath>
        <m:f>
          <m:fPr>
            <m:ctrlPr>
              <w:rPr>
                <w:rFonts w:ascii="Cambria Math" w:hAnsi="Cambria Math"/>
                <w:i/>
              </w:rPr>
            </m:ctrlPr>
          </m:fPr>
          <m:num>
            <m:r>
              <w:rPr>
                <w:rFonts w:ascii="Cambria Math" w:hAnsi="Cambria Math"/>
              </w:rPr>
              <m:t>360</m:t>
            </m:r>
          </m:num>
          <m:den>
            <m:sSup>
              <m:sSupPr>
                <m:ctrlPr>
                  <w:rPr>
                    <w:rFonts w:ascii="Cambria Math" w:hAnsi="Cambria Math"/>
                    <w:i/>
                  </w:rPr>
                </m:ctrlPr>
              </m:sSupPr>
              <m:e>
                <m:r>
                  <w:rPr>
                    <w:rFonts w:ascii="Cambria Math" w:hAnsi="Cambria Math"/>
                  </w:rPr>
                  <m:t>2</m:t>
                </m:r>
              </m:e>
              <m:sup>
                <m:r>
                  <w:rPr>
                    <w:rFonts w:ascii="Cambria Math" w:hAnsi="Cambria Math"/>
                  </w:rPr>
                  <m:t>14</m:t>
                </m:r>
              </m:sup>
            </m:sSup>
            <m:r>
              <w:rPr>
                <w:rFonts w:ascii="Cambria Math" w:hAnsi="Cambria Math"/>
              </w:rPr>
              <m:t>-1</m:t>
            </m:r>
          </m:den>
        </m:f>
        <m:r>
          <w:rPr>
            <w:rFonts w:ascii="Cambria Math" w:hAnsi="Cambria Math"/>
          </w:rPr>
          <m:t>≅0.022</m:t>
        </m:r>
        <m:d>
          <m:dPr>
            <m:begChr m:val="["/>
            <m:endChr m:val="]"/>
            <m:ctrlPr>
              <w:rPr>
                <w:rFonts w:ascii="Cambria Math" w:hAnsi="Cambria Math"/>
                <w:i/>
              </w:rPr>
            </m:ctrlPr>
          </m:dPr>
          <m:e>
            <m:f>
              <m:fPr>
                <m:ctrlPr>
                  <w:rPr>
                    <w:rFonts w:ascii="Cambria Math" w:hAnsi="Cambria Math"/>
                    <w:i/>
                  </w:rPr>
                </m:ctrlPr>
              </m:fPr>
              <m:num>
                <m:r>
                  <w:rPr>
                    <w:rFonts w:ascii="Cambria Math" w:hAnsi="Cambria Math"/>
                  </w:rPr>
                  <m:t>deg</m:t>
                </m:r>
              </m:num>
              <m:den>
                <m:r>
                  <w:rPr>
                    <w:rFonts w:ascii="Cambria Math" w:hAnsi="Cambria Math"/>
                  </w:rPr>
                  <m:t>LSB</m:t>
                </m:r>
              </m:den>
            </m:f>
          </m:e>
        </m:d>
      </m:oMath>
      <w:r w:rsidR="001A76FA">
        <w:t xml:space="preserve">, ami kisebb, mint az elérhető </w:t>
      </w:r>
      <m:oMath>
        <m:sSub>
          <m:sSubPr>
            <m:ctrlPr>
              <w:rPr>
                <w:rFonts w:ascii="Cambria Math" w:hAnsi="Cambria Math"/>
                <w:i/>
              </w:rPr>
            </m:ctrlPr>
          </m:sSubPr>
          <m:e>
            <m:r>
              <w:rPr>
                <w:rFonts w:ascii="Cambria Math" w:hAnsi="Cambria Math"/>
              </w:rPr>
              <m:t>α</m:t>
            </m:r>
          </m:e>
          <m:sub>
            <m:r>
              <w:rPr>
                <w:rFonts w:ascii="Cambria Math" w:hAnsi="Cambria Math"/>
              </w:rPr>
              <m:t>min</m:t>
            </m:r>
          </m:sub>
        </m:sSub>
      </m:oMath>
      <w:r w:rsidR="001A76FA">
        <w:t>.</w:t>
      </w:r>
      <w:r w:rsidR="002F02D4">
        <w:t xml:space="preserve"> A szenzor beszerezhető beépítve az AMS által gyártott „</w:t>
      </w:r>
      <w:r w:rsidR="002F02D4" w:rsidRPr="002F02D4">
        <w:t xml:space="preserve">AS5x47U Motor </w:t>
      </w:r>
      <w:proofErr w:type="spellStart"/>
      <w:r w:rsidR="002F02D4" w:rsidRPr="002F02D4">
        <w:t>Board</w:t>
      </w:r>
      <w:proofErr w:type="spellEnd"/>
      <w:r w:rsidR="002F02D4">
        <w:t>” panelbe. Ez a kész eszköz különböző tengelyátmérőkre rögzíthető, megfelelően polarizált mágnesekkel érkezik, valamint különböző méretű motorokkal kompatibilis rögzítőfuratokkal el van látva.</w:t>
      </w:r>
    </w:p>
    <w:p w14:paraId="493DE51D" w14:textId="77777777" w:rsidR="00D059B9" w:rsidRDefault="00D059B9" w:rsidP="0064249D">
      <w:pPr>
        <w:keepNext/>
        <w:ind w:firstLine="0"/>
        <w:jc w:val="center"/>
      </w:pPr>
      <w:r>
        <w:rPr>
          <w:noProof/>
        </w:rPr>
        <w:drawing>
          <wp:inline distT="0" distB="0" distL="0" distR="0" wp14:anchorId="58BD9E49" wp14:editId="218D8FF6">
            <wp:extent cx="2854325" cy="2544445"/>
            <wp:effectExtent l="0" t="0" r="3175" b="8255"/>
            <wp:docPr id="784165341" name="Kép 1" descr="A képen szöveg, Elektronikus alkatrész, Elektrontechnika, Passzív áramköri ele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65341" name="Kép 1" descr="A képen szöveg, Elektronikus alkatrész, Elektrontechnika, Passzív áramköri elem látható&#10;&#10;Előfordulhat, hogy az AI által létrehozott tartalom helytele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4325" cy="2544445"/>
                    </a:xfrm>
                    <a:prstGeom prst="rect">
                      <a:avLst/>
                    </a:prstGeom>
                    <a:noFill/>
                    <a:ln>
                      <a:noFill/>
                    </a:ln>
                  </pic:spPr>
                </pic:pic>
              </a:graphicData>
            </a:graphic>
          </wp:inline>
        </w:drawing>
      </w:r>
    </w:p>
    <w:p w14:paraId="048FCC4F" w14:textId="156FD67C" w:rsidR="00482B8A" w:rsidRDefault="00544EBF" w:rsidP="0064249D">
      <w:pPr>
        <w:pStyle w:val="Kpalrs"/>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7</w:t>
      </w:r>
      <w:r>
        <w:fldChar w:fldCharType="end"/>
      </w:r>
      <w:bookmarkStart w:id="45" w:name="_Toc215442896"/>
      <w:r w:rsidR="00D059B9">
        <w:t xml:space="preserve">. ábra </w:t>
      </w:r>
      <w:r w:rsidR="00D059B9" w:rsidRPr="00422678">
        <w:t xml:space="preserve">AS5x47U Motor </w:t>
      </w:r>
      <w:proofErr w:type="spellStart"/>
      <w:r w:rsidR="00D059B9" w:rsidRPr="00422678">
        <w:t>Board</w:t>
      </w:r>
      <w:proofErr w:type="spellEnd"/>
      <w:r w:rsidR="00D059B9">
        <w:t xml:space="preserve"> </w:t>
      </w:r>
      <w:sdt>
        <w:sdtPr>
          <w:id w:val="-1665013997"/>
          <w:citation/>
        </w:sdtPr>
        <w:sdtContent>
          <w:r w:rsidR="00D059B9">
            <w:fldChar w:fldCharType="begin"/>
          </w:r>
          <w:r w:rsidR="00D059B9">
            <w:instrText xml:space="preserve"> CITATION MotorBoard \l 1038 </w:instrText>
          </w:r>
          <w:r w:rsidR="00D059B9">
            <w:fldChar w:fldCharType="separate"/>
          </w:r>
          <w:r w:rsidR="008B1BC7">
            <w:rPr>
              <w:noProof/>
            </w:rPr>
            <w:t>[12]</w:t>
          </w:r>
          <w:r w:rsidR="00D059B9">
            <w:fldChar w:fldCharType="end"/>
          </w:r>
        </w:sdtContent>
      </w:sdt>
      <w:bookmarkEnd w:id="45"/>
    </w:p>
    <w:p w14:paraId="09A6A1E7" w14:textId="53FCC049" w:rsidR="00482B8A" w:rsidRDefault="00482B8A" w:rsidP="0004624C">
      <w:r>
        <w:lastRenderedPageBreak/>
        <w:t xml:space="preserve">A választott szenzor képes az optikai </w:t>
      </w:r>
      <w:proofErr w:type="spellStart"/>
      <w:r>
        <w:t>enkódereknél</w:t>
      </w:r>
      <w:proofErr w:type="spellEnd"/>
      <w:r>
        <w:t xml:space="preserve"> megszokott impulzus jelek kiadására, de SPI kommunikáción keresztül kiolvasható belőle a mágneses tér pozíciója, így a tengely abszolút </w:t>
      </w:r>
      <w:r w:rsidR="002F02D4">
        <w:t>szögpozíciója bármikor kiolvasható a szenzorból. További előnye, hogy diagnosztikai adatok is kiolvashatóak, így a megfelelő beépítés ellenőrizhető.</w:t>
      </w:r>
    </w:p>
    <w:p w14:paraId="1AD9672F" w14:textId="07A560FF" w:rsidR="00E018D5" w:rsidRDefault="00E018D5" w:rsidP="00E018D5">
      <w:pPr>
        <w:pStyle w:val="Cmsor3"/>
      </w:pPr>
      <w:bookmarkStart w:id="46" w:name="_Toc215706305"/>
      <w:r>
        <w:t>Driver</w:t>
      </w:r>
      <w:bookmarkEnd w:id="46"/>
    </w:p>
    <w:p w14:paraId="6154072D" w14:textId="43B6EFB3" w:rsidR="00100FF2" w:rsidRDefault="00100FF2" w:rsidP="0004624C">
      <w:r>
        <w:t xml:space="preserve">Mivel nem találtam szabadon felhasználható drivert erre az </w:t>
      </w:r>
      <w:proofErr w:type="spellStart"/>
      <w:r>
        <w:t>enkóderre</w:t>
      </w:r>
      <w:proofErr w:type="spellEnd"/>
      <w:r>
        <w:t>, ezért azt nekem kellett megvalósítani az adatlapja alapján.</w:t>
      </w:r>
    </w:p>
    <w:p w14:paraId="73D0BD16" w14:textId="77777777" w:rsidR="003A6CE9" w:rsidRDefault="00E018D5" w:rsidP="0004624C">
      <w:r>
        <w:t>Az eszközök driverét C++ nyelven írom, objektum orientált módon a könnyű használat, modularitás és bővíthetőség érdekében.</w:t>
      </w:r>
      <w:r w:rsidR="003A6CE9">
        <w:t xml:space="preserve"> Külön </w:t>
      </w:r>
      <w:proofErr w:type="spellStart"/>
      <w:r w:rsidR="003A6CE9">
        <w:t>header</w:t>
      </w:r>
      <w:proofErr w:type="spellEnd"/>
      <w:r w:rsidR="003A6CE9">
        <w:t xml:space="preserve"> fájlba kigyűjtöttem az eszköz regisztereit, majd létrehoztam az eszközt kezelő osztályt. Jelenleg csak a számomra szükséges, leg alapvetőbb funkciókat valósítottam meg. </w:t>
      </w:r>
    </w:p>
    <w:p w14:paraId="65934090" w14:textId="1F0DE9D8" w:rsidR="00E018D5" w:rsidRDefault="003A6CE9" w:rsidP="0004624C">
      <w:r>
        <w:t xml:space="preserve">A kommunikációhoz létrehoztam az üzeneteket küldő- és fogadó metódusokat a HAL könyvtár SPI függvényeinek segítségével. Ezekre a metódusokra azért volt szükség, mert 16 az eszköznek a 16 bites kommunikációját használtam, amihez CRC számítás is szükséges, valamint így a hibakezelésre is több lehetőség van. </w:t>
      </w:r>
    </w:p>
    <w:p w14:paraId="66E0C5EA" w14:textId="2C5F9DCC" w:rsidR="003A6CE9" w:rsidRDefault="003A6CE9" w:rsidP="0004624C">
      <w:r>
        <w:t>Az inicializáló metódust a konstruktortól külön hoztam létre, így annak logikai visszatérési értéke jelezheti az inicializálás sikerességét. Az inicializálás során az eszköz szűrőjének K értékének minimumát</w:t>
      </w:r>
      <w:r w:rsidRPr="003A6CE9">
        <w:t xml:space="preserve"> </w:t>
      </w:r>
      <w:r>
        <w:t xml:space="preserve">az adatlapban megadottak szerint a kis szögsebességeknél használatosan 0-ra állítom, mivel a pozíció </w:t>
      </w:r>
      <w:r w:rsidR="005261C8">
        <w:t>kiolvasás álló</w:t>
      </w:r>
      <w:r>
        <w:t xml:space="preserve"> helyzetben történik a jelenlegi felhasználás szerint.</w:t>
      </w:r>
      <w:r w:rsidR="005261C8">
        <w:t xml:space="preserve"> Ezen túl kiolvasom az eszköz hibaregiszterét is, így például nem megfelelő mágnes távolság esetén az inicializálás hibára fut. Egyelőre még nem implementáltam hibakezelést, de a jövőben implementálni fogom, hogy a felhasználó pontosabb visszajelzést kapjon a hiba típusáról.</w:t>
      </w:r>
    </w:p>
    <w:p w14:paraId="3D4001AB" w14:textId="77777777" w:rsidR="00B174B7" w:rsidRDefault="00B174B7" w:rsidP="0004624C">
      <w:r>
        <w:t xml:space="preserve">További megvalósított metódusok a nyers pozíció adatoknak kiolvasása, valamint egy ezt a metódust felhasználó szögpozíciót olvasó függvény, ami a nyers adatokból pozíciót számol fokokban. </w:t>
      </w:r>
    </w:p>
    <w:p w14:paraId="1D0D0CFB" w14:textId="2164F9FC" w:rsidR="00B174B7" w:rsidRDefault="00B174B7" w:rsidP="0004624C">
      <w:r>
        <w:t>Az osztály rendelkezik továbbá nullofszet rögzítésére változóval, ez egyelőre csak beállítható és kiolvasható, a későbbiekben ennek felhasználása implementálható a többi metódusba. Jelenleg a felhasználó ezt saját számításaira használhatja.</w:t>
      </w:r>
    </w:p>
    <w:p w14:paraId="55440C61" w14:textId="70EE624A" w:rsidR="00853974" w:rsidRPr="0004624C" w:rsidRDefault="00853974" w:rsidP="0004624C">
      <w:r>
        <w:lastRenderedPageBreak/>
        <w:t>A mágnes megfelelő távolságának beállítása érdekében diagnosztikai célokból megvalósítottam az AGC (</w:t>
      </w:r>
      <w:proofErr w:type="spellStart"/>
      <w:r>
        <w:t>Automatic</w:t>
      </w:r>
      <w:proofErr w:type="spellEnd"/>
      <w:r>
        <w:t xml:space="preserve"> </w:t>
      </w:r>
      <w:proofErr w:type="spellStart"/>
      <w:r>
        <w:t>Gain</w:t>
      </w:r>
      <w:proofErr w:type="spellEnd"/>
      <w:r>
        <w:t xml:space="preserve"> </w:t>
      </w:r>
      <w:proofErr w:type="spellStart"/>
      <w:r>
        <w:t>Control</w:t>
      </w:r>
      <w:proofErr w:type="spellEnd"/>
      <w:r>
        <w:t>) értéket kiolvasó metódust is. Ez az érték a mágneses tér erősségével arányos.</w:t>
      </w:r>
    </w:p>
    <w:p w14:paraId="0F78ACE3" w14:textId="2D9BBD8D" w:rsidR="00274277" w:rsidRDefault="00274277" w:rsidP="004D24C2">
      <w:pPr>
        <w:pStyle w:val="Cmsor2"/>
      </w:pPr>
      <w:bookmarkStart w:id="47" w:name="_Ref215491212"/>
      <w:bookmarkStart w:id="48" w:name="_Toc215706306"/>
      <w:r>
        <w:t>Kezelőfelület</w:t>
      </w:r>
      <w:bookmarkEnd w:id="47"/>
      <w:bookmarkEnd w:id="48"/>
    </w:p>
    <w:p w14:paraId="10D862D5" w14:textId="77777777" w:rsidR="001676A4" w:rsidRDefault="001676A4" w:rsidP="0064249D">
      <w:pPr>
        <w:keepNext/>
        <w:ind w:firstLine="0"/>
        <w:jc w:val="center"/>
      </w:pPr>
      <w:r>
        <w:rPr>
          <w:noProof/>
        </w:rPr>
        <w:drawing>
          <wp:inline distT="0" distB="0" distL="0" distR="0" wp14:anchorId="01FCD7A6" wp14:editId="0D68B9D1">
            <wp:extent cx="3236181" cy="2426184"/>
            <wp:effectExtent l="0" t="0" r="2540" b="0"/>
            <wp:docPr id="149327076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48227" cy="2435215"/>
                    </a:xfrm>
                    <a:prstGeom prst="rect">
                      <a:avLst/>
                    </a:prstGeom>
                    <a:noFill/>
                    <a:ln>
                      <a:noFill/>
                    </a:ln>
                  </pic:spPr>
                </pic:pic>
              </a:graphicData>
            </a:graphic>
          </wp:inline>
        </w:drawing>
      </w:r>
    </w:p>
    <w:bookmarkStart w:id="49" w:name="_Ref215319694"/>
    <w:p w14:paraId="1822066C" w14:textId="61D1D4D2" w:rsidR="00476593" w:rsidRPr="00476593" w:rsidRDefault="00544EBF" w:rsidP="0064249D">
      <w:pPr>
        <w:pStyle w:val="Kpalrs"/>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8</w:t>
      </w:r>
      <w:r>
        <w:fldChar w:fldCharType="end"/>
      </w:r>
      <w:bookmarkStart w:id="50" w:name="_Toc215442897"/>
      <w:r w:rsidR="001676A4">
        <w:t>. ábra</w:t>
      </w:r>
      <w:bookmarkEnd w:id="49"/>
      <w:r w:rsidR="001676A4">
        <w:t xml:space="preserve"> OLED modulon megjelenített kezelőfelület (OLED próbapanelen, fejlesztés alatt)</w:t>
      </w:r>
      <w:bookmarkEnd w:id="50"/>
    </w:p>
    <w:p w14:paraId="61A51E21" w14:textId="68E635BC" w:rsidR="00AE7C5C" w:rsidRDefault="00AE7C5C" w:rsidP="00AE7C5C">
      <w:r>
        <w:t>Mivel cél, hogy az eszköz számítógép nélkül is intuitívan használható legyen meg kellett terveznem a kezelőfelületét. Célom az volt, hogy a laboratóriumi tápegységek kezelőfelületével hasonlóan egyszerű és egyértelmű interfészt alkossak. Itt is (akárcsak a labortápoknál is) a felhasználó kiválaszt 2 paramétert, majd a gép gombnyomásra végrehajtja a paraméterek szerinti állapot felvételét.</w:t>
      </w:r>
    </w:p>
    <w:p w14:paraId="70783073" w14:textId="268F2995" w:rsidR="00F76D67" w:rsidRDefault="00F76D67" w:rsidP="00AE7C5C">
      <w:r>
        <w:t>Az eszköz feladata az, hogy a 3 tengelyű gyorsulásmérő szenzor bármely adott tengelyét képes legyen a gravitációs tengelyhez képest adott szögbe állítani. Ennek egy nagyon intuitív megoldása, ha a kezelő kiválaszthat egy fix, gravitációs térre merőleges tengelyt, ami körül forgatni fog a gép. Ez után kiválasztható a maradék két tengely közül, hogy melyiknek a szögét szeretnénk megadni, majd megadható a kívánt szög. Ezzel a módszerrel egyértelműen tudni fogja az eszköz, hogy melyik forgató tengelyt hova forgassa és nem l</w:t>
      </w:r>
      <w:r w:rsidR="009A007E">
        <w:t>esz olyan konfiguráció, ahonnan a beállás nem egyértelmű. Ezen kívül a kezelőnek is egy intuitív eszközt ad a kívánt szög megadására.</w:t>
      </w:r>
    </w:p>
    <w:p w14:paraId="4F729821" w14:textId="5466E144" w:rsidR="009A007E" w:rsidRDefault="00C813F5" w:rsidP="00264AAF">
      <w:r>
        <w:t xml:space="preserve">A használatot nagyban egyszerűsíti, ha a felhasználó elmenthet néhány állapotot. Ennek </w:t>
      </w:r>
      <w:r w:rsidR="00591687">
        <w:t xml:space="preserve">érdekében az eszközt kiegészítettem egy EEPROM IC-vel. A felhasználó amikor beállít egy adott pozíciót, az az éppen kiválasztott „memória helyre” kerül mentésre. A </w:t>
      </w:r>
      <w:r w:rsidR="00591687">
        <w:lastRenderedPageBreak/>
        <w:t>memória választó gombbal a felhasználó beléphet a memóriaválasztás állapotba, ahol számlapon megadhatja a 9 közül melyik memóriát szeretné betölteni és akár módosítani.</w:t>
      </w:r>
    </w:p>
    <w:p w14:paraId="6F3E7EC9" w14:textId="5D1A5155" w:rsidR="00274277" w:rsidRDefault="00274277" w:rsidP="004D24C2">
      <w:pPr>
        <w:pStyle w:val="Cmsor3"/>
      </w:pPr>
      <w:bookmarkStart w:id="51" w:name="_Toc215706307"/>
      <w:r>
        <w:t>Állapotgép</w:t>
      </w:r>
      <w:bookmarkEnd w:id="51"/>
    </w:p>
    <w:p w14:paraId="5F73CF7B" w14:textId="77777777" w:rsidR="00476593" w:rsidRDefault="00B97B80" w:rsidP="0064249D">
      <w:pPr>
        <w:keepNext/>
        <w:ind w:firstLine="0"/>
      </w:pPr>
      <w:r w:rsidRPr="00B97B80">
        <w:rPr>
          <w:noProof/>
        </w:rPr>
        <w:drawing>
          <wp:inline distT="0" distB="0" distL="0" distR="0" wp14:anchorId="724DE005" wp14:editId="11A7481B">
            <wp:extent cx="5400040" cy="2658745"/>
            <wp:effectExtent l="0" t="0" r="0" b="8255"/>
            <wp:docPr id="527006969" name="Kép 1" descr="A képen szöveg, képernyőkép, diagram, Betűtípus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06969" name="Kép 1" descr="A képen szöveg, képernyőkép, diagram, Betűtípus látható&#10;&#10;Előfordulhat, hogy az AI által létrehozott tartalom helytelen."/>
                    <pic:cNvPicPr/>
                  </pic:nvPicPr>
                  <pic:blipFill>
                    <a:blip r:embed="rId21"/>
                    <a:stretch>
                      <a:fillRect/>
                    </a:stretch>
                  </pic:blipFill>
                  <pic:spPr>
                    <a:xfrm>
                      <a:off x="0" y="0"/>
                      <a:ext cx="5400040" cy="2658745"/>
                    </a:xfrm>
                    <a:prstGeom prst="rect">
                      <a:avLst/>
                    </a:prstGeom>
                  </pic:spPr>
                </pic:pic>
              </a:graphicData>
            </a:graphic>
          </wp:inline>
        </w:drawing>
      </w:r>
    </w:p>
    <w:bookmarkStart w:id="52" w:name="_Ref215319398"/>
    <w:p w14:paraId="78EB7813" w14:textId="70D6889C" w:rsidR="00476593" w:rsidRDefault="00544EBF" w:rsidP="0064249D">
      <w:pPr>
        <w:pStyle w:val="Kpalrs"/>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9</w:t>
      </w:r>
      <w:r>
        <w:fldChar w:fldCharType="end"/>
      </w:r>
      <w:bookmarkStart w:id="53" w:name="_Toc215442898"/>
      <w:r w:rsidR="00476593">
        <w:t>. ábra</w:t>
      </w:r>
      <w:bookmarkEnd w:id="52"/>
      <w:r w:rsidR="00476593">
        <w:t xml:space="preserve"> állapotgép</w:t>
      </w:r>
      <w:bookmarkEnd w:id="53"/>
    </w:p>
    <w:p w14:paraId="3FC2EF11" w14:textId="0A1F2371" w:rsidR="00B97B80" w:rsidRDefault="00A14712" w:rsidP="00476593">
      <w:r>
        <w:t xml:space="preserve">        </w:t>
      </w:r>
      <w:r w:rsidR="00476593">
        <w:t>Az eszköz vezérlését egy egyszerű állapotgéppel valósítottam meg (</w:t>
      </w:r>
      <w:r w:rsidR="00476593">
        <w:fldChar w:fldCharType="begin"/>
      </w:r>
      <w:r w:rsidR="00476593">
        <w:instrText xml:space="preserve"> REF _Ref215319398 \h </w:instrText>
      </w:r>
      <w:r w:rsidR="00476593">
        <w:fldChar w:fldCharType="separate"/>
      </w:r>
      <w:r w:rsidR="00476593">
        <w:rPr>
          <w:noProof/>
        </w:rPr>
        <w:t>2</w:t>
      </w:r>
      <w:r w:rsidR="00476593">
        <w:noBreakHyphen/>
      </w:r>
      <w:r w:rsidR="00476593">
        <w:rPr>
          <w:noProof/>
        </w:rPr>
        <w:t>8</w:t>
      </w:r>
      <w:r w:rsidR="00476593">
        <w:t>. ábra</w:t>
      </w:r>
      <w:r w:rsidR="00476593">
        <w:fldChar w:fldCharType="end"/>
      </w:r>
      <w:r w:rsidR="00476593">
        <w:t>). A felhasználó a gép bekapcsolásakor a „Paraméterek beállítása” állapotba lép</w:t>
      </w:r>
      <w:r w:rsidR="001676A4">
        <w:t xml:space="preserve"> (</w:t>
      </w:r>
      <w:r w:rsidR="001676A4">
        <w:fldChar w:fldCharType="begin"/>
      </w:r>
      <w:r w:rsidR="001676A4">
        <w:instrText xml:space="preserve"> REF _Ref215319694 \h </w:instrText>
      </w:r>
      <w:r w:rsidR="001676A4">
        <w:fldChar w:fldCharType="separate"/>
      </w:r>
      <w:r w:rsidR="001676A4">
        <w:rPr>
          <w:noProof/>
        </w:rPr>
        <w:t>2</w:t>
      </w:r>
      <w:r w:rsidR="001676A4">
        <w:noBreakHyphen/>
      </w:r>
      <w:r w:rsidR="001676A4">
        <w:rPr>
          <w:noProof/>
        </w:rPr>
        <w:t>8</w:t>
      </w:r>
      <w:r w:rsidR="001676A4">
        <w:t>. ábra</w:t>
      </w:r>
      <w:r w:rsidR="001676A4">
        <w:fldChar w:fldCharType="end"/>
      </w:r>
      <w:r w:rsidR="001676A4">
        <w:t>)</w:t>
      </w:r>
      <w:r w:rsidR="00476593">
        <w:t>. Ebben az állapoton belül egy belső állapotgép fut. A felhasználó kiválaszthatja a követett és a rögzített tengelyt, valamint a kívánt szöget. A memória választás menüben korábbi beállításokat hívhat vissza. A Beállás állapotban nem lehet további parancsokat adni az eszköznek, amíg az a beállást végzi. A szabad mozgatás állapotban a felhasználó a numerikus billentyűzetet használhatja „nyilakként”, hogy a két mozgatott tengelyt a mozgástartományon belül tetszőleges pozícióba forgassa.</w:t>
      </w:r>
    </w:p>
    <w:p w14:paraId="4C37492E" w14:textId="30D444DC" w:rsidR="000B308B" w:rsidRDefault="000B308B" w:rsidP="000B308B">
      <w:pPr>
        <w:pStyle w:val="Cmsor4"/>
      </w:pPr>
      <w:r>
        <w:t>Állapotgép objektum orientált megoldása</w:t>
      </w:r>
    </w:p>
    <w:p w14:paraId="0D37439B" w14:textId="182854B0" w:rsidR="000B308B" w:rsidRDefault="00845D80" w:rsidP="00476593">
      <w:r>
        <w:t xml:space="preserve">Az állapotgépet a komplexitása miatt nem a klasszikus </w:t>
      </w:r>
      <w:proofErr w:type="spellStart"/>
      <w:r>
        <w:t>switch-case</w:t>
      </w:r>
      <w:proofErr w:type="spellEnd"/>
      <w:r>
        <w:t xml:space="preserve"> megoldással valósítottam meg, hanem objektum orientáltan. A </w:t>
      </w:r>
      <w:proofErr w:type="spellStart"/>
      <w:r>
        <w:t>switch-case</w:t>
      </w:r>
      <w:proofErr w:type="spellEnd"/>
      <w:r>
        <w:t xml:space="preserve"> megoldást csak a beállítások állapoton belüli </w:t>
      </w:r>
      <w:proofErr w:type="spellStart"/>
      <w:r>
        <w:t>alállapotgép</w:t>
      </w:r>
      <w:proofErr w:type="spellEnd"/>
      <w:r>
        <w:t xml:space="preserve"> kezelésére használtam.</w:t>
      </w:r>
    </w:p>
    <w:p w14:paraId="2F9B7497" w14:textId="5752110F" w:rsidR="00845D80" w:rsidRDefault="00845D80" w:rsidP="00845D80">
      <w:r>
        <w:t>Az állapotokat egy közös ősosztályból származtatom le. Minden állapotnak van belépő (</w:t>
      </w:r>
      <w:proofErr w:type="spellStart"/>
      <w:r>
        <w:t>onEnter</w:t>
      </w:r>
      <w:proofErr w:type="spellEnd"/>
      <w:r>
        <w:t>), kilépő (</w:t>
      </w:r>
      <w:proofErr w:type="spellStart"/>
      <w:r>
        <w:t>onExit</w:t>
      </w:r>
      <w:proofErr w:type="spellEnd"/>
      <w:r>
        <w:t>) és futó (</w:t>
      </w:r>
      <w:proofErr w:type="spellStart"/>
      <w:r>
        <w:t>run</w:t>
      </w:r>
      <w:proofErr w:type="spellEnd"/>
      <w:r>
        <w:t>) függvénye. A leszármazott, specifikus állapotok felülírhatják a be- és kilépő függvényt, de a futást leíró függvényt mindenképpen felül kell írniuk. Ezzel a struktúrával nagyon jól kezelhetőek az egyes állapotok és azok tranziens viselkedései.</w:t>
      </w:r>
    </w:p>
    <w:p w14:paraId="13A2BBBF" w14:textId="29ABDD69" w:rsidR="003723A9" w:rsidRDefault="00845D80" w:rsidP="003723A9">
      <w:r>
        <w:lastRenderedPageBreak/>
        <w:t xml:space="preserve">Az állapotgép maga is egy külön osztály. Az állapotgép konstruktorának meg kell adni a már </w:t>
      </w:r>
      <w:proofErr w:type="spellStart"/>
      <w:r>
        <w:t>lepéldányosított</w:t>
      </w:r>
      <w:proofErr w:type="spellEnd"/>
      <w:r>
        <w:t xml:space="preserve"> állapotok </w:t>
      </w:r>
      <w:proofErr w:type="spellStart"/>
      <w:r>
        <w:t>pointereit</w:t>
      </w:r>
      <w:proofErr w:type="spellEnd"/>
      <w:r>
        <w:t>. Ez mind statikusan történik, ezért nem áll fenn a memóriaszivárgás veszélye. Az állapotgépnek a konstruktorán kívül 2 további kettő, egy futás (</w:t>
      </w:r>
      <w:proofErr w:type="spellStart"/>
      <w:r>
        <w:t>run</w:t>
      </w:r>
      <w:proofErr w:type="spellEnd"/>
      <w:r>
        <w:t>) és egy állapotváltás (</w:t>
      </w:r>
      <w:proofErr w:type="spellStart"/>
      <w:r>
        <w:t>change</w:t>
      </w:r>
      <w:proofErr w:type="spellEnd"/>
      <w:r>
        <w:t xml:space="preserve"> </w:t>
      </w:r>
      <w:proofErr w:type="spellStart"/>
      <w:r>
        <w:t>state</w:t>
      </w:r>
      <w:proofErr w:type="spellEnd"/>
      <w:r>
        <w:t>) függvénye van.</w:t>
      </w:r>
      <w:r w:rsidR="003723A9">
        <w:t xml:space="preserve"> Az osztály változói: minden típusú állapot pointer típusú változók, a jelenlegi állapotot szamon tartó jelenlegi (</w:t>
      </w:r>
      <w:proofErr w:type="spellStart"/>
      <w:r w:rsidR="003723A9">
        <w:t>current</w:t>
      </w:r>
      <w:proofErr w:type="spellEnd"/>
      <w:r w:rsidR="003723A9">
        <w:t>) állapotra mutató ősosztály pointer típusú változó, valamint a felhasznált erőforrásokat kezelő objektumok is pointerekként vannak megadva (az OLED, a referencia szenzor, az EEPROM).</w:t>
      </w:r>
    </w:p>
    <w:p w14:paraId="1FBB2C18" w14:textId="3BA79AAD" w:rsidR="003723A9" w:rsidRPr="00B97B80" w:rsidRDefault="003723A9" w:rsidP="003723A9">
      <w:r>
        <w:t>Az állapotgép jelenleg még nem teljesen befejezett, egyelőre a beállítások és a memória előhívás működik</w:t>
      </w:r>
      <w:r w:rsidR="00E819C1">
        <w:t>.</w:t>
      </w:r>
    </w:p>
    <w:p w14:paraId="1075AA96" w14:textId="570A50AB" w:rsidR="00274277" w:rsidRDefault="00274277" w:rsidP="004D24C2">
      <w:pPr>
        <w:pStyle w:val="Cmsor3"/>
      </w:pPr>
      <w:bookmarkStart w:id="54" w:name="_Toc215706308"/>
      <w:r>
        <w:t>Számítógépes vezérlés</w:t>
      </w:r>
      <w:r w:rsidR="00A01860">
        <w:t xml:space="preserve"> </w:t>
      </w:r>
      <w:sdt>
        <w:sdtPr>
          <w:id w:val="185790625"/>
          <w:citation/>
        </w:sdtPr>
        <w:sdtContent>
          <w:r w:rsidR="00A01860">
            <w:fldChar w:fldCharType="begin"/>
          </w:r>
          <w:r w:rsidR="00A01860">
            <w:instrText xml:space="preserve"> CITATION Shellminator \l 1038 </w:instrText>
          </w:r>
          <w:r w:rsidR="00A01860">
            <w:fldChar w:fldCharType="separate"/>
          </w:r>
          <w:r w:rsidR="008B1BC7">
            <w:rPr>
              <w:noProof/>
            </w:rPr>
            <w:t>[13]</w:t>
          </w:r>
          <w:r w:rsidR="00A01860">
            <w:fldChar w:fldCharType="end"/>
          </w:r>
        </w:sdtContent>
      </w:sdt>
      <w:bookmarkEnd w:id="54"/>
    </w:p>
    <w:p w14:paraId="76165D86" w14:textId="612D8026" w:rsidR="00A01860" w:rsidRDefault="00A01860" w:rsidP="00A01860">
      <w:r>
        <w:t>A számítógépes vezérléshez a nyílt forráskódú „</w:t>
      </w:r>
      <w:proofErr w:type="spellStart"/>
      <w:r>
        <w:t>Shellminator</w:t>
      </w:r>
      <w:proofErr w:type="spellEnd"/>
      <w:r>
        <w:t xml:space="preserve">” programot használtam. Ez a </w:t>
      </w:r>
      <w:r w:rsidR="00920DDC">
        <w:t>program lényegében egy terminál, mely mikrovezérlők távoli elérésére lett fejlesztve. Futtatása nem igényel beágyazott operációs rendszert. Mivel a kommunikáció egyszerű soros kommunikáció formájában zajlik, a számítógépre sem szükséges semmilyen specifikus szoftver telepítése.</w:t>
      </w:r>
    </w:p>
    <w:p w14:paraId="187AEB0F" w14:textId="2F173C40" w:rsidR="00434CD4" w:rsidRPr="00A01860" w:rsidRDefault="00434CD4" w:rsidP="00A01860">
      <w:r>
        <w:t xml:space="preserve">Ez a keretrendszer lehetővé teszi a számítógépről érkező parancsok egyszerű kezelését. Az eszköz terminálból való kezelését segíti, </w:t>
      </w:r>
      <w:r w:rsidR="001E1D54">
        <w:t>visszaküldi a leütött betűket, l</w:t>
      </w:r>
      <w:r>
        <w:t xml:space="preserve">ehetővé teszi </w:t>
      </w:r>
      <w:r w:rsidR="001E1D54">
        <w:t>az visszakeresést, valamint további terminál alkalmazásokban megszokott kiegészítő funkciót implementál.</w:t>
      </w:r>
    </w:p>
    <w:p w14:paraId="5F833E76" w14:textId="3D4F0B5B" w:rsidR="002D36DD" w:rsidRDefault="001E1D54" w:rsidP="004D24C2">
      <w:pPr>
        <w:pStyle w:val="Cmsor2"/>
      </w:pPr>
      <w:bookmarkStart w:id="55" w:name="_Toc215706309"/>
      <w:r>
        <w:t>Kijelző</w:t>
      </w:r>
      <w:r w:rsidR="000F65F8">
        <w:t xml:space="preserve"> </w:t>
      </w:r>
      <w:sdt>
        <w:sdtPr>
          <w:id w:val="-1275404401"/>
          <w:citation/>
        </w:sdtPr>
        <w:sdtContent>
          <w:r w:rsidR="000F65F8">
            <w:fldChar w:fldCharType="begin"/>
          </w:r>
          <w:r w:rsidR="000F65F8">
            <w:instrText xml:space="preserve"> CITATION SSD1305 \l 1038 </w:instrText>
          </w:r>
          <w:r w:rsidR="000F65F8">
            <w:fldChar w:fldCharType="separate"/>
          </w:r>
          <w:r w:rsidR="008B1BC7">
            <w:rPr>
              <w:noProof/>
            </w:rPr>
            <w:t>[14]</w:t>
          </w:r>
          <w:r w:rsidR="000F65F8">
            <w:fldChar w:fldCharType="end"/>
          </w:r>
        </w:sdtContent>
      </w:sdt>
      <w:sdt>
        <w:sdtPr>
          <w:id w:val="1165353358"/>
          <w:citation/>
        </w:sdtPr>
        <w:sdtContent>
          <w:r w:rsidR="000F65F8">
            <w:fldChar w:fldCharType="begin"/>
          </w:r>
          <w:r w:rsidR="000F65F8">
            <w:instrText xml:space="preserve"> CITATION NHD \l 1038 </w:instrText>
          </w:r>
          <w:r w:rsidR="000F65F8">
            <w:fldChar w:fldCharType="separate"/>
          </w:r>
          <w:r w:rsidR="008B1BC7">
            <w:rPr>
              <w:noProof/>
            </w:rPr>
            <w:t xml:space="preserve"> [15]</w:t>
          </w:r>
          <w:r w:rsidR="000F65F8">
            <w:fldChar w:fldCharType="end"/>
          </w:r>
        </w:sdtContent>
      </w:sdt>
      <w:bookmarkEnd w:id="55"/>
    </w:p>
    <w:p w14:paraId="287F4FF2" w14:textId="1D5C475A" w:rsidR="001E1D54" w:rsidRDefault="001E1D54" w:rsidP="001E1D54">
      <w:r>
        <w:t xml:space="preserve">A kijelző kiválasztásánál a következő szempontokat vettem figyelembe: </w:t>
      </w:r>
      <w:proofErr w:type="spellStart"/>
      <w:r>
        <w:t>képpontonkénti</w:t>
      </w:r>
      <w:proofErr w:type="spellEnd"/>
      <w:r>
        <w:t xml:space="preserve"> kezelhetőség (például nem 8 szegmenses), kontraszt, megfelelő méret, I2C vagy SPI támogatása, jó dokumentáció elérhetősége, professzionális megjelenés.</w:t>
      </w:r>
    </w:p>
    <w:p w14:paraId="4E6768F9" w14:textId="79FB6EFA" w:rsidR="001E1D54" w:rsidRDefault="001E1D54" w:rsidP="001E1D54">
      <w:r>
        <w:t>A fenti elvárásaimat tökéletesen teljesítette egy</w:t>
      </w:r>
      <w:r w:rsidR="00100FF2">
        <w:t xml:space="preserve">, a </w:t>
      </w:r>
      <w:proofErr w:type="spellStart"/>
      <w:r w:rsidR="00100FF2" w:rsidRPr="00100FF2">
        <w:t>Newhaven</w:t>
      </w:r>
      <w:proofErr w:type="spellEnd"/>
      <w:r w:rsidR="00100FF2" w:rsidRPr="00100FF2">
        <w:t xml:space="preserve"> Display International</w:t>
      </w:r>
      <w:r>
        <w:t xml:space="preserve"> </w:t>
      </w:r>
      <w:r w:rsidR="00100FF2">
        <w:t xml:space="preserve">által gyártott </w:t>
      </w:r>
      <w:r>
        <w:t>128x32 felbontású kék OLED</w:t>
      </w:r>
      <w:r w:rsidR="00100FF2">
        <w:t xml:space="preserve"> panel (</w:t>
      </w:r>
      <w:r w:rsidR="00100FF2" w:rsidRPr="00100FF2">
        <w:t>NHD-2.23-12832UCB3</w:t>
      </w:r>
      <w:r w:rsidR="00100FF2">
        <w:t xml:space="preserve">). Ez az OLED panel </w:t>
      </w:r>
      <w:r>
        <w:t>az SSD1305 típusú vezérlő IC</w:t>
      </w:r>
      <w:r w:rsidR="00100FF2">
        <w:t>-vel van szerelve</w:t>
      </w:r>
      <w:r>
        <w:t>.</w:t>
      </w:r>
      <w:r w:rsidR="000F65F8">
        <w:t xml:space="preserve"> Ez a vezérlő IC támogat párhuzamos és soros kommunikációt is</w:t>
      </w:r>
      <w:r w:rsidR="00100FF2">
        <w:t>, és maga az OLED panel is úgy van megvalósítva, hogy ezeket a kommunikációs protokollokat támogatja, én az I2C kommunikációt választottam.</w:t>
      </w:r>
      <w:r w:rsidR="005E60EE">
        <w:t xml:space="preserve"> A választásom indoka a kevesebb vezeték és egyszerű kommunikáció.</w:t>
      </w:r>
    </w:p>
    <w:p w14:paraId="2605D8E8" w14:textId="6716EAB8" w:rsidR="004D24C2" w:rsidRDefault="004D24C2" w:rsidP="004D24C2">
      <w:pPr>
        <w:pStyle w:val="Cmsor3"/>
      </w:pPr>
      <w:bookmarkStart w:id="56" w:name="_Toc215706310"/>
      <w:r>
        <w:lastRenderedPageBreak/>
        <w:t>Nyomtatott áramkör</w:t>
      </w:r>
      <w:bookmarkEnd w:id="56"/>
    </w:p>
    <w:p w14:paraId="6F0A8E4A" w14:textId="64512586" w:rsidR="004D24C2" w:rsidRDefault="00CE73C5" w:rsidP="001E1D54">
      <w:r>
        <w:t xml:space="preserve">Az OLED panel egy nyomtatott áramkörre szerelve kapható, amin 20 csatlakozási furat van kialakítva. Ezeket a csatlakozási pontokat a kívánt kommunikációs protokollnak és egyéb paramétereknek megfelelően kell földre vagy logikailag magas feszültségre </w:t>
      </w:r>
      <w:r w:rsidR="00D118C6">
        <w:t>„húzni”,</w:t>
      </w:r>
      <w:r>
        <w:t xml:space="preserve"> illetve a megfelelő csatlakozási pontokon keresztül kell a mikrovezérlővel összekötni, hogy megvalósuljon a kommunikáció. A megfelelő kapcsolást a panel adatlapja részletezni</w:t>
      </w:r>
      <w:r w:rsidR="00467FCC">
        <w:t xml:space="preserve"> (</w:t>
      </w:r>
      <w:r w:rsidR="00467FCC">
        <w:fldChar w:fldCharType="begin"/>
      </w:r>
      <w:r w:rsidR="00467FCC">
        <w:instrText xml:space="preserve"> REF _Ref214812732 \h </w:instrText>
      </w:r>
      <w:r w:rsidR="00467FCC">
        <w:fldChar w:fldCharType="separate"/>
      </w:r>
      <w:r w:rsidR="00467FCC">
        <w:rPr>
          <w:noProof/>
        </w:rPr>
        <w:t>11</w:t>
      </w:r>
      <w:r w:rsidR="00467FCC">
        <w:t>. ábra</w:t>
      </w:r>
      <w:r w:rsidR="00467FCC">
        <w:fldChar w:fldCharType="end"/>
      </w:r>
      <w:r w:rsidR="00467FCC">
        <w:t>)</w:t>
      </w:r>
      <w:r>
        <w:t>.</w:t>
      </w:r>
    </w:p>
    <w:p w14:paraId="0406A676" w14:textId="75D0EFC6" w:rsidR="00D118C6" w:rsidRDefault="00D118C6" w:rsidP="0064249D">
      <w:pPr>
        <w:keepNext/>
        <w:ind w:firstLine="0"/>
        <w:jc w:val="center"/>
      </w:pPr>
      <w:r w:rsidRPr="00D118C6">
        <w:rPr>
          <w:noProof/>
        </w:rPr>
        <w:drawing>
          <wp:inline distT="0" distB="0" distL="0" distR="0" wp14:anchorId="71171A2F" wp14:editId="5DC4D946">
            <wp:extent cx="4134427" cy="4353533"/>
            <wp:effectExtent l="0" t="0" r="0" b="9525"/>
            <wp:docPr id="1775059120" name="Kép 1" descr="A képen szöveg, diagram, Betűtípus, so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59120" name="Kép 1" descr="A képen szöveg, diagram, Betűtípus, sor látható&#10;&#10;Előfordulhat, hogy az AI által létrehozott tartalom helytelen."/>
                    <pic:cNvPicPr/>
                  </pic:nvPicPr>
                  <pic:blipFill>
                    <a:blip r:embed="rId22"/>
                    <a:stretch>
                      <a:fillRect/>
                    </a:stretch>
                  </pic:blipFill>
                  <pic:spPr>
                    <a:xfrm>
                      <a:off x="0" y="0"/>
                      <a:ext cx="4134427" cy="4353533"/>
                    </a:xfrm>
                    <a:prstGeom prst="rect">
                      <a:avLst/>
                    </a:prstGeom>
                  </pic:spPr>
                </pic:pic>
              </a:graphicData>
            </a:graphic>
          </wp:inline>
        </w:drawing>
      </w:r>
    </w:p>
    <w:bookmarkStart w:id="57" w:name="_Ref214812732"/>
    <w:p w14:paraId="1BC897A5" w14:textId="4AF5042B" w:rsidR="00D118C6" w:rsidRDefault="00544EBF" w:rsidP="0064249D">
      <w:pPr>
        <w:pStyle w:val="Kpalrs"/>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10</w:t>
      </w:r>
      <w:r>
        <w:fldChar w:fldCharType="end"/>
      </w:r>
      <w:bookmarkStart w:id="58" w:name="_Toc215442899"/>
      <w:r w:rsidR="00D118C6">
        <w:t>. ábra</w:t>
      </w:r>
      <w:bookmarkEnd w:id="57"/>
      <w:r w:rsidR="00D118C6">
        <w:t xml:space="preserve"> OLED panel adatlapi ábrája I2C konfigurációhoz </w:t>
      </w:r>
      <w:sdt>
        <w:sdtPr>
          <w:id w:val="13120539"/>
          <w:citation/>
        </w:sdtPr>
        <w:sdtContent>
          <w:r w:rsidR="00D118C6">
            <w:fldChar w:fldCharType="begin"/>
          </w:r>
          <w:r w:rsidR="00D118C6">
            <w:instrText xml:space="preserve"> CITATION NHD \l 1038 </w:instrText>
          </w:r>
          <w:r w:rsidR="00D118C6">
            <w:fldChar w:fldCharType="separate"/>
          </w:r>
          <w:r w:rsidR="008B1BC7">
            <w:rPr>
              <w:noProof/>
            </w:rPr>
            <w:t>[15]</w:t>
          </w:r>
          <w:r w:rsidR="00D118C6">
            <w:fldChar w:fldCharType="end"/>
          </w:r>
        </w:sdtContent>
      </w:sdt>
      <w:bookmarkEnd w:id="58"/>
    </w:p>
    <w:p w14:paraId="2614D767" w14:textId="77777777" w:rsidR="009C14BD" w:rsidRDefault="009C14BD" w:rsidP="0064249D">
      <w:pPr>
        <w:keepNext/>
        <w:ind w:firstLine="0"/>
      </w:pPr>
      <w:r>
        <w:rPr>
          <w:noProof/>
        </w:rPr>
        <w:lastRenderedPageBreak/>
        <mc:AlternateContent>
          <mc:Choice Requires="wpg">
            <w:drawing>
              <wp:inline distT="0" distB="0" distL="0" distR="0" wp14:anchorId="1EF95D1D" wp14:editId="06147C5E">
                <wp:extent cx="4905955" cy="2067340"/>
                <wp:effectExtent l="0" t="0" r="9525" b="9525"/>
                <wp:docPr id="788439522" name="Csoportba foglalás 6"/>
                <wp:cNvGraphicFramePr/>
                <a:graphic xmlns:a="http://schemas.openxmlformats.org/drawingml/2006/main">
                  <a:graphicData uri="http://schemas.microsoft.com/office/word/2010/wordprocessingGroup">
                    <wpg:wgp>
                      <wpg:cNvGrpSpPr/>
                      <wpg:grpSpPr>
                        <a:xfrm>
                          <a:off x="0" y="0"/>
                          <a:ext cx="4905955" cy="2067340"/>
                          <a:chOff x="0" y="0"/>
                          <a:chExt cx="6811427" cy="3075305"/>
                        </a:xfrm>
                      </wpg:grpSpPr>
                      <pic:pic xmlns:pic="http://schemas.openxmlformats.org/drawingml/2006/picture">
                        <pic:nvPicPr>
                          <pic:cNvPr id="244748116" name="Kép 3" descr="A képen elektronika, Elektronikus eszköz, számítógép, Számítógép-alkatrész látható&#10;&#10;Előfordulhat, hogy az AI által létrehozott tartalom helytelen."/>
                          <pic:cNvPicPr>
                            <a:picLocks noChangeAspect="1"/>
                          </pic:cNvPicPr>
                        </pic:nvPicPr>
                        <pic:blipFill rotWithShape="1">
                          <a:blip r:embed="rId23" cstate="print">
                            <a:extLst>
                              <a:ext uri="{28A0092B-C50C-407E-A947-70E740481C1C}">
                                <a14:useLocalDpi xmlns:a14="http://schemas.microsoft.com/office/drawing/2010/main" val="0"/>
                              </a:ext>
                            </a:extLst>
                          </a:blip>
                          <a:srcRect l="25179" t="10604" r="16502" b="19898"/>
                          <a:stretch>
                            <a:fillRect/>
                          </a:stretch>
                        </pic:blipFill>
                        <pic:spPr bwMode="auto">
                          <a:xfrm>
                            <a:off x="3370997" y="0"/>
                            <a:ext cx="3440430" cy="30753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0099609" name="Kép 5" descr="A képen Elektromos vezetékek, Elektrontechnika, kábel, elektronika látható&#10;&#10;Előfordulhat, hogy az AI által létrehozott tartalom helytelen."/>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75025" cy="3075305"/>
                          </a:xfrm>
                          <a:prstGeom prst="rect">
                            <a:avLst/>
                          </a:prstGeom>
                          <a:noFill/>
                          <a:ln>
                            <a:noFill/>
                          </a:ln>
                        </pic:spPr>
                      </pic:pic>
                    </wpg:wgp>
                  </a:graphicData>
                </a:graphic>
              </wp:inline>
            </w:drawing>
          </mc:Choice>
          <mc:Fallback>
            <w:pict>
              <v:group w14:anchorId="4E05A8EB" id="Csoportba foglalás 6" o:spid="_x0000_s1026" style="width:386.3pt;height:162.8pt;mso-position-horizontal-relative:char;mso-position-vertical-relative:line" coordsize="68114,307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ép 3" o:spid="_x0000_s1027" type="#_x0000_t75" alt="A képen elektronika, Elektronikus eszköz, számítógép, Számítógép-alkatrész látható&#10;&#10;Előfordulhat, hogy az AI által létrehozott tartalom helytelen." style="position:absolute;left:33709;width:34405;height:30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">
                  <v:imagedata r:id="rId25" o:title="A képen elektronika, Elektronikus eszköz, számítógép, Számítógép-alkatrész látható&#10;&#10;Előfordulhat, hogy az AI által létrehozott tartalom helytelen" croptop="6949f" cropbottom="13040f" cropleft="16501f" cropright="10815f"/>
                </v:shape>
                <v:shape id="Kép 5" o:spid="_x0000_s1028" type="#_x0000_t75" alt="A képen Elektromos vezetékek, Elektrontechnika, kábel, elektronika látható&#10;&#10;Előfordulhat, hogy az AI által létrehozott tartalom helytelen." style="position:absolute;width:33750;height:30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">
                  <v:imagedata r:id="rId26" o:title="A képen Elektromos vezetékek, Elektrontechnika, kábel, elektronika látható&#10;&#10;Előfordulhat, hogy az AI által létrehozott tartalom helytelen"/>
                </v:shape>
                <w10:anchorlock/>
              </v:group>
            </w:pict>
          </mc:Fallback>
        </mc:AlternateContent>
      </w:r>
    </w:p>
    <w:p w14:paraId="089855E0" w14:textId="4CB14260" w:rsidR="009C14BD" w:rsidRDefault="00544EBF" w:rsidP="0064249D">
      <w:pPr>
        <w:pStyle w:val="Kpalrs"/>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11</w:t>
      </w:r>
      <w:r>
        <w:fldChar w:fldCharType="end"/>
      </w:r>
      <w:bookmarkStart w:id="59" w:name="_Toc215442900"/>
      <w:r w:rsidR="009C14BD">
        <w:t xml:space="preserve">. ábra </w:t>
      </w:r>
      <w:r w:rsidR="009C14BD" w:rsidRPr="0043433C">
        <w:t>OLED modul próbapanelen</w:t>
      </w:r>
      <w:bookmarkEnd w:id="59"/>
    </w:p>
    <w:p w14:paraId="6EF622BD" w14:textId="77777777" w:rsidR="00125996" w:rsidRDefault="00D118C6" w:rsidP="00125996">
      <w:r>
        <w:t>A</w:t>
      </w:r>
      <w:r w:rsidR="00467FCC">
        <w:t xml:space="preserve">míg a panel funkcionalitásait teszteltem és a drivert írtam hozzá addig ideiglenesen egy próbapanelen hoztam létre ezt a kapcsolást és azon helyeztem el az I2C </w:t>
      </w:r>
      <w:r w:rsidR="006F07DB">
        <w:t xml:space="preserve">felhúzó ellenállásait is. Így a mikrovezérlőhöz már csak </w:t>
      </w:r>
      <w:r w:rsidR="002C5FBD">
        <w:t>5</w:t>
      </w:r>
      <w:r w:rsidR="006F07DB">
        <w:t xml:space="preserve"> vezetéket kellett veze</w:t>
      </w:r>
      <w:r w:rsidR="002C5FBD">
        <w:t>t</w:t>
      </w:r>
      <w:r w:rsidR="009C14BD">
        <w:t>n</w:t>
      </w:r>
      <w:r w:rsidR="00125996">
        <w:t>em.</w:t>
      </w:r>
    </w:p>
    <w:p w14:paraId="67E997C5" w14:textId="4DB987DB" w:rsidR="006F07DB" w:rsidRDefault="00125996" w:rsidP="00125996">
      <w:r>
        <w:t xml:space="preserve">A végső megvalósításhoz ez alapján nyomtatott áramkört terveztem. Az áramkörön az A0 kiválasztására 0R ellenállás beforrasztásával van lehetőség, valamint bele terveztem egy tápfeszültség visszajelző </w:t>
      </w:r>
      <w:proofErr w:type="spellStart"/>
      <w:r>
        <w:t>LEDet</w:t>
      </w:r>
      <w:proofErr w:type="spellEnd"/>
      <w:r>
        <w:t xml:space="preserve"> is (ez a próbapanelen is helyet kapott). </w:t>
      </w:r>
    </w:p>
    <w:p w14:paraId="623F1332" w14:textId="77777777" w:rsidR="00AB7450" w:rsidRDefault="00AB7450" w:rsidP="0064249D">
      <w:pPr>
        <w:keepNext/>
        <w:ind w:firstLine="0"/>
        <w:jc w:val="center"/>
      </w:pPr>
      <w:r w:rsidRPr="00AB7450">
        <w:rPr>
          <w:noProof/>
        </w:rPr>
        <w:drawing>
          <wp:inline distT="0" distB="0" distL="0" distR="0" wp14:anchorId="476E46FE" wp14:editId="2A295912">
            <wp:extent cx="4532243" cy="3579854"/>
            <wp:effectExtent l="0" t="0" r="1905" b="1905"/>
            <wp:docPr id="2047649462" name="Kép 1" descr="A képen szöveg, elektronika, Betűtípus, Elektrontechnika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49462" name="Kép 1" descr="A képen szöveg, elektronika, Betűtípus, Elektrontechnika látható&#10;&#10;Előfordulhat, hogy az AI által létrehozott tartalom helytelen."/>
                    <pic:cNvPicPr/>
                  </pic:nvPicPr>
                  <pic:blipFill>
                    <a:blip r:embed="rId27"/>
                    <a:stretch>
                      <a:fillRect/>
                    </a:stretch>
                  </pic:blipFill>
                  <pic:spPr>
                    <a:xfrm>
                      <a:off x="0" y="0"/>
                      <a:ext cx="4540112" cy="3586070"/>
                    </a:xfrm>
                    <a:prstGeom prst="rect">
                      <a:avLst/>
                    </a:prstGeom>
                  </pic:spPr>
                </pic:pic>
              </a:graphicData>
            </a:graphic>
          </wp:inline>
        </w:drawing>
      </w:r>
    </w:p>
    <w:p w14:paraId="34854960" w14:textId="0A7D6311" w:rsidR="00AB7450" w:rsidRDefault="00544EBF" w:rsidP="0064249D">
      <w:pPr>
        <w:pStyle w:val="Kpalrs"/>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12</w:t>
      </w:r>
      <w:r>
        <w:fldChar w:fldCharType="end"/>
      </w:r>
      <w:bookmarkStart w:id="60" w:name="_Toc215442901"/>
      <w:r w:rsidR="00AB7450">
        <w:t xml:space="preserve">. ábra </w:t>
      </w:r>
      <w:r w:rsidR="00AB7450" w:rsidRPr="003D24B9">
        <w:t>OLED modul nyomtatott áramkörön</w:t>
      </w:r>
      <w:bookmarkEnd w:id="60"/>
    </w:p>
    <w:p w14:paraId="0632355E" w14:textId="4F36151D" w:rsidR="00820CE3" w:rsidRDefault="00AB7450" w:rsidP="00820CE3">
      <w:r>
        <w:lastRenderedPageBreak/>
        <w:t xml:space="preserve">A képen is látható R3 és R4 ellenállások </w:t>
      </w:r>
      <w:r w:rsidR="00820CE3">
        <w:t>az I2C felhúzó ellenállásainak a helyei. Mivel az I2C busz felhúzó ellenállásai az alaplapon, a mikrovezérlőhöz minél közelebb lesznek beépítve, ezért ezeket nem szabad jelen esetben beültetni. Helyük azért van kialakítva, hogy ettől a projekttől függetlenül is, akár önállóan felhasználható legyen az áramkör.</w:t>
      </w:r>
    </w:p>
    <w:p w14:paraId="672210DF" w14:textId="021E380B" w:rsidR="005E60EE" w:rsidRDefault="005E60EE" w:rsidP="005E60EE">
      <w:pPr>
        <w:pStyle w:val="Cmsor3"/>
      </w:pPr>
      <w:bookmarkStart w:id="61" w:name="_Toc215706311"/>
      <w:r>
        <w:t>Driver</w:t>
      </w:r>
      <w:bookmarkEnd w:id="61"/>
    </w:p>
    <w:p w14:paraId="538BAA63" w14:textId="658BC0C3" w:rsidR="005E60EE" w:rsidRDefault="005E60EE" w:rsidP="005E60EE">
      <w:r>
        <w:t>Sajnos ehhez a meghajtó IC-hez nem találtam szabadon felhasználható I2C kommunikációt használó drivert, ezért ezt nekem kellett megvalósítanom az adatlapja alapján.</w:t>
      </w:r>
      <w:r w:rsidR="001857AF">
        <w:t xml:space="preserve"> Az I2C kommunikációhoz, mint korábban az SPI hoz is, a beépített HAL könyvtárat használtam.</w:t>
      </w:r>
    </w:p>
    <w:p w14:paraId="10043D85" w14:textId="5A22AD5B" w:rsidR="005E60EE" w:rsidRDefault="005E60EE" w:rsidP="005E60EE">
      <w:pPr>
        <w:ind w:firstLine="0"/>
      </w:pPr>
      <w:r>
        <w:tab/>
        <w:t>Ezt a drivert is C++ nyelven valósítottam meg, objektum orientált módon. A driver megírásához a következő linken elérhető MIT licenszes driverből merítettem ötleteket néhány megoldásra, a betűk bitmapjeit viszont teljes egészében innen másoltam (</w:t>
      </w:r>
      <w:hyperlink r:id="rId28" w:history="1">
        <w:r w:rsidRPr="003106B2">
          <w:rPr>
            <w:rStyle w:val="Hiperhivatkozs"/>
          </w:rPr>
          <w:t>https://github.com/4ilo/ssd1306-stm32HAL</w:t>
        </w:r>
      </w:hyperlink>
      <w:r>
        <w:t>). A driver megírása ennek ellenére nagyon sok időt vett igénybe, főleg a sorok és oszlopok kalibrálása miatt. Ehhez nagy segítségre volt egyszerű bitmapek használata (pld. kalibráló keresztek).</w:t>
      </w:r>
    </w:p>
    <w:p w14:paraId="55E0F670" w14:textId="16EC873E" w:rsidR="005E60EE" w:rsidRDefault="005E60EE" w:rsidP="005E60EE">
      <w:pPr>
        <w:ind w:firstLine="709"/>
      </w:pPr>
      <w:r>
        <w:t>A vezérlő IC nagyon sok funkcióval rendelkezik, igyekeztem ezeknek többségét implementálni. Az IC működését parancsok küldésével lehet vezérelni. A drivert is ennek a kezelési megközelítés szerint alakítottam ki. Az OELED kezelő objektum metódusai a parancsok megvalósításai, illetve a kirajzolás logikája.</w:t>
      </w:r>
    </w:p>
    <w:p w14:paraId="4F0BF825" w14:textId="04479C29" w:rsidR="005E60EE" w:rsidRDefault="005E60EE" w:rsidP="005E60EE">
      <w:pPr>
        <w:ind w:firstLine="709"/>
      </w:pPr>
      <w:r>
        <w:t>Az inicializáló függvény itt is a konstruktoról külön áll, annak érdekében, hogy a hibakezelés könnyebben megoldható legyen. Az inicializálás során adhatjuk meg a kijelző orientációját, illetve inicializálás közben állítom be például a címzési sorrendet és a kalibrációt is.</w:t>
      </w:r>
    </w:p>
    <w:p w14:paraId="5AC8096D" w14:textId="47C8DF4D" w:rsidR="005E60EE" w:rsidRDefault="005E60EE" w:rsidP="005E60EE">
      <w:pPr>
        <w:ind w:firstLine="709"/>
      </w:pPr>
      <w:r>
        <w:t xml:space="preserve">A kijelző osztálynak rendelkezik egy bitmap puffer tömbbel. A felhasználó ebbe töltheti bele a kiíratni való bitmapet, majd ezután egy külön metódust meghívva a vezérlő IC ez alapján a tábla alapján tölti ki a kijelzőt. Jelenleg ez nem DMA használatával van megoldva, ez egy jövőbeli potenciális fejlesztési lehetőség, ahogyan a jobb hibakezelés is. </w:t>
      </w:r>
    </w:p>
    <w:p w14:paraId="1FCB2B68" w14:textId="45628F2E" w:rsidR="0077645E" w:rsidRDefault="0077645E" w:rsidP="0077645E">
      <w:pPr>
        <w:pStyle w:val="Cmsor3"/>
      </w:pPr>
      <w:bookmarkStart w:id="62" w:name="_Toc215706312"/>
      <w:r>
        <w:lastRenderedPageBreak/>
        <w:t>Grafikus kezelői felület</w:t>
      </w:r>
      <w:bookmarkEnd w:id="62"/>
    </w:p>
    <w:p w14:paraId="59980B5E" w14:textId="77777777" w:rsidR="00544EBF" w:rsidRDefault="00544EBF" w:rsidP="00544EBF">
      <w:pPr>
        <w:keepNext/>
        <w:ind w:firstLine="0"/>
        <w:jc w:val="center"/>
      </w:pPr>
      <w:r>
        <w:rPr>
          <w:noProof/>
        </w:rPr>
        <w:drawing>
          <wp:inline distT="0" distB="0" distL="0" distR="0" wp14:anchorId="01F9AB7F" wp14:editId="635DB56E">
            <wp:extent cx="4117673" cy="2983282"/>
            <wp:effectExtent l="0" t="0" r="0" b="7620"/>
            <wp:docPr id="190372041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2269" t="31630" b="12580"/>
                    <a:stretch>
                      <a:fillRect/>
                    </a:stretch>
                  </pic:blipFill>
                  <pic:spPr bwMode="auto">
                    <a:xfrm>
                      <a:off x="0" y="0"/>
                      <a:ext cx="4126819" cy="2989908"/>
                    </a:xfrm>
                    <a:prstGeom prst="rect">
                      <a:avLst/>
                    </a:prstGeom>
                    <a:noFill/>
                    <a:ln>
                      <a:noFill/>
                    </a:ln>
                    <a:extLst>
                      <a:ext uri="{53640926-AAD7-44D8-BBD7-CCE9431645EC}">
                        <a14:shadowObscured xmlns:a14="http://schemas.microsoft.com/office/drawing/2010/main"/>
                      </a:ext>
                    </a:extLst>
                  </pic:spPr>
                </pic:pic>
              </a:graphicData>
            </a:graphic>
          </wp:inline>
        </w:drawing>
      </w:r>
    </w:p>
    <w:p w14:paraId="398DA4E8" w14:textId="5A37F4C4" w:rsidR="00544EBF" w:rsidRDefault="00544EBF" w:rsidP="00544EBF">
      <w:pPr>
        <w:pStyle w:val="Kpalrs"/>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13</w:t>
      </w:r>
      <w:r>
        <w:fldChar w:fldCharType="end"/>
      </w:r>
      <w:r>
        <w:t>. ábra Grafikus kezelői felület, memóriaválasztás állapotban</w:t>
      </w:r>
    </w:p>
    <w:p w14:paraId="490F46AE" w14:textId="5D985F52" w:rsidR="00067597" w:rsidRDefault="0077645E" w:rsidP="005E60EE">
      <w:pPr>
        <w:ind w:firstLine="709"/>
      </w:pPr>
      <w:r>
        <w:t xml:space="preserve">A grafikus kezelői környezete függvényeit külön </w:t>
      </w:r>
      <w:proofErr w:type="spellStart"/>
      <w:r>
        <w:t>header</w:t>
      </w:r>
      <w:proofErr w:type="spellEnd"/>
      <w:r>
        <w:t xml:space="preserve"> és </w:t>
      </w:r>
      <w:proofErr w:type="spellStart"/>
      <w:r>
        <w:t>cpp</w:t>
      </w:r>
      <w:proofErr w:type="spellEnd"/>
      <w:r>
        <w:t xml:space="preserve"> fájlba írtam a rendezett kód érdekében. A mutatja a grafikus felületet. Alapvetően egy statikus ábra, amin csak a számok változnak, illetve az éppen kiválasztott és beállított értéket kiemeléssel jelzi.</w:t>
      </w:r>
    </w:p>
    <w:p w14:paraId="75B65FE7" w14:textId="44730028" w:rsidR="0077645E" w:rsidRPr="00D118C6" w:rsidRDefault="0077645E" w:rsidP="005E60EE">
      <w:pPr>
        <w:ind w:firstLine="709"/>
      </w:pPr>
      <w:r>
        <w:t>Fejlesztési lehetőség létrehozni egy absztrakt kijelző osztályt és ennek a függvényeivel megvalósítani a grafikus kijelzést, így a későbbiekben esetleges kijelző csere esetén könnyen beilleszthető a változtatás a kódbázisba.</w:t>
      </w:r>
    </w:p>
    <w:p w14:paraId="764B60A0" w14:textId="1CF9E960" w:rsidR="002D36DD" w:rsidRDefault="002D36DD" w:rsidP="004D24C2">
      <w:pPr>
        <w:pStyle w:val="Cmsor2"/>
      </w:pPr>
      <w:bookmarkStart w:id="63" w:name="_Toc215706313"/>
      <w:r>
        <w:t>Gomb panel</w:t>
      </w:r>
      <w:bookmarkEnd w:id="63"/>
    </w:p>
    <w:p w14:paraId="1C543557" w14:textId="5530A99D" w:rsidR="00EA1667" w:rsidRDefault="00EA1667" w:rsidP="00EA1667">
      <w:r>
        <w:t>A felhasználó az eszközt (ha nem számítógépen keresztül kommunikál) gombok segítségével tudja kezelni. Annak érdekében, hogy a gombokat az alaplaptól függetlenül el tudjam helyezni az eszközön, a gomboknak külön panelt hoztam létre.</w:t>
      </w:r>
    </w:p>
    <w:p w14:paraId="2AA9DBA5" w14:textId="77777777" w:rsidR="00EA1667" w:rsidRDefault="00EA1667" w:rsidP="00EA1667">
      <w:r>
        <w:t xml:space="preserve">A nyomógombok típusának kiválasztásában fontos szempont volt a taktilis visszajelzés. A gumimembrános gomboknál a felhasználók sokszor nem érik biztosra, hogy lenyomták-e a gombot, van, hogy túl erősen nyomják és összességében „olcsó” hatást adnak az eszköznek. Ezzel szemben a mechanikus gombok, amiknek van érezhető átbillenési pontja visszajelzést adnak a felhasználónak a gomb lenyomásáról. Ismert kapcsoló gyártó cég a Cherry, aminek a kék típusú kapcsolóját választottam. Ezek a </w:t>
      </w:r>
      <w:r>
        <w:lastRenderedPageBreak/>
        <w:t>gombok egyértelmű aktivációs ponttal és érezhető kattanással és hanggal rendelkeznek. A lenyomásról a felhasználó biztos visszajelzést kap.</w:t>
      </w:r>
    </w:p>
    <w:p w14:paraId="4334C458" w14:textId="4814FD43" w:rsidR="00EA1667" w:rsidRDefault="00395E61" w:rsidP="00EA1667">
      <w:r>
        <w:t xml:space="preserve">A mechanikus kapcsolók (nyomógombok, relék stb.) tulajdonsága az úgynevezett „pergés”. Ez a jelenség abból adódik, hogy a mechanikailag </w:t>
      </w:r>
      <w:proofErr w:type="spellStart"/>
      <w:r>
        <w:t>bistabil</w:t>
      </w:r>
      <w:proofErr w:type="spellEnd"/>
      <w:r>
        <w:t xml:space="preserve"> rendszert az egyik állapotából a másikba billentve a rugalmas érintkező tagok visszapattanhatnak egymásról, így több kapcsolódás-szakadás periódus alakulhat ki az állapot állandósulása előtt </w:t>
      </w:r>
      <w:sdt>
        <w:sdtPr>
          <w:id w:val="1751389908"/>
          <w:citation/>
        </w:sdtPr>
        <w:sdtContent>
          <w:r>
            <w:fldChar w:fldCharType="begin"/>
          </w:r>
          <w:r>
            <w:instrText xml:space="preserve"> CITATION StumpfMikrovez \l 1038 </w:instrText>
          </w:r>
          <w:r>
            <w:fldChar w:fldCharType="separate"/>
          </w:r>
          <w:r w:rsidR="008B1BC7">
            <w:rPr>
              <w:noProof/>
            </w:rPr>
            <w:t>[16]</w:t>
          </w:r>
          <w:r>
            <w:fldChar w:fldCharType="end"/>
          </w:r>
        </w:sdtContent>
      </w:sdt>
      <w:r>
        <w:t xml:space="preserve">. Ez a jelenség ahhoz vezet, hogy a felhasználó egyszeri gombnyomását a mikrovezérlő sok egymás utáni lenyomásként érzékeli. Ennek a nem kívánatos jelenségnek több elterjedt és bevált kezelése is létezik. A gomb panel megépítése előtt, az állapotgép tesztelésekor szoftveres megoldást használtam. A hardveres megoldások közt elterjedt az RC </w:t>
      </w:r>
      <w:r w:rsidR="00946D0F">
        <w:t>tag</w:t>
      </w:r>
      <w:r>
        <w:t xml:space="preserve">, illetve ennek ötvözése egy </w:t>
      </w:r>
      <w:proofErr w:type="spellStart"/>
      <w:r>
        <w:t>hiszterézises</w:t>
      </w:r>
      <w:proofErr w:type="spellEnd"/>
      <w:r>
        <w:t xml:space="preserve"> kapcsolóval (</w:t>
      </w:r>
      <w:proofErr w:type="spellStart"/>
      <w:r>
        <w:t>schmitt</w:t>
      </w:r>
      <w:proofErr w:type="spellEnd"/>
      <w:r>
        <w:t xml:space="preserve"> </w:t>
      </w:r>
      <w:proofErr w:type="spellStart"/>
      <w:r>
        <w:t>triggerrel</w:t>
      </w:r>
      <w:proofErr w:type="spellEnd"/>
      <w:r>
        <w:t xml:space="preserve">). Én </w:t>
      </w:r>
      <w:proofErr w:type="spellStart"/>
      <w:r>
        <w:t>schmitt</w:t>
      </w:r>
      <w:proofErr w:type="spellEnd"/>
      <w:r>
        <w:t xml:space="preserve"> </w:t>
      </w:r>
      <w:proofErr w:type="spellStart"/>
      <w:r>
        <w:t>trigger</w:t>
      </w:r>
      <w:proofErr w:type="spellEnd"/>
      <w:r>
        <w:t xml:space="preserve"> nélküli, egyszerű RC tagos megoldást választottam</w:t>
      </w:r>
      <w:r w:rsidR="00EF2F88">
        <w:t xml:space="preserve"> (</w:t>
      </w:r>
      <w:r w:rsidR="00EF2F88">
        <w:fldChar w:fldCharType="begin"/>
      </w:r>
      <w:r w:rsidR="00EF2F88">
        <w:instrText xml:space="preserve"> REF _Ref215064879 \h </w:instrText>
      </w:r>
      <w:r w:rsidR="00EF2F88">
        <w:fldChar w:fldCharType="separate"/>
      </w:r>
      <w:r w:rsidR="005C474D">
        <w:rPr>
          <w:noProof/>
        </w:rPr>
        <w:t>2</w:t>
      </w:r>
      <w:r w:rsidR="005C474D">
        <w:noBreakHyphen/>
      </w:r>
      <w:r w:rsidR="005C474D">
        <w:rPr>
          <w:noProof/>
        </w:rPr>
        <w:t>11</w:t>
      </w:r>
      <w:r w:rsidR="005C474D">
        <w:t>. ábra</w:t>
      </w:r>
      <w:r w:rsidR="00EF2F88">
        <w:fldChar w:fldCharType="end"/>
      </w:r>
      <w:r w:rsidR="00EF2F88">
        <w:t>)</w:t>
      </w:r>
      <w:r>
        <w:t>, ami lényegében egy alul áteresztő szűrő. Első iterációban ezt 0.5ms-os feltöltési és 5ms kisütési idővel terveztem. Ezt az áramkör megérkezésekor tesztelni fogom, hogy megfelelő-e és ez alapján szükség esetén módosítom az ellenállás és kondenzátor értékeket.</w:t>
      </w:r>
    </w:p>
    <w:p w14:paraId="596DEF9B" w14:textId="77777777" w:rsidR="00EF2F88" w:rsidRDefault="00EF2F88" w:rsidP="0064249D">
      <w:pPr>
        <w:keepNext/>
        <w:ind w:firstLine="0"/>
        <w:jc w:val="center"/>
      </w:pPr>
      <w:r w:rsidRPr="00EF2F88">
        <w:rPr>
          <w:noProof/>
        </w:rPr>
        <w:drawing>
          <wp:inline distT="0" distB="0" distL="0" distR="0" wp14:anchorId="53BB1A0F" wp14:editId="4BE3988D">
            <wp:extent cx="2208362" cy="2910417"/>
            <wp:effectExtent l="0" t="0" r="1905" b="4445"/>
            <wp:docPr id="172492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27448" name=""/>
                    <pic:cNvPicPr/>
                  </pic:nvPicPr>
                  <pic:blipFill>
                    <a:blip r:embed="rId30"/>
                    <a:stretch>
                      <a:fillRect/>
                    </a:stretch>
                  </pic:blipFill>
                  <pic:spPr>
                    <a:xfrm>
                      <a:off x="0" y="0"/>
                      <a:ext cx="2212703" cy="2916138"/>
                    </a:xfrm>
                    <a:prstGeom prst="rect">
                      <a:avLst/>
                    </a:prstGeom>
                  </pic:spPr>
                </pic:pic>
              </a:graphicData>
            </a:graphic>
          </wp:inline>
        </w:drawing>
      </w:r>
    </w:p>
    <w:bookmarkStart w:id="64" w:name="_Ref215064879"/>
    <w:p w14:paraId="1FECFBC6" w14:textId="4E30E0CA" w:rsidR="00EF2F88" w:rsidRDefault="00544EBF" w:rsidP="0064249D">
      <w:pPr>
        <w:pStyle w:val="Kpalrs"/>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14</w:t>
      </w:r>
      <w:r>
        <w:fldChar w:fldCharType="end"/>
      </w:r>
      <w:bookmarkStart w:id="65" w:name="_Toc215442902"/>
      <w:r w:rsidR="00EF2F88">
        <w:t>. ábra</w:t>
      </w:r>
      <w:bookmarkEnd w:id="64"/>
      <w:r w:rsidR="00EF2F88">
        <w:t xml:space="preserve"> </w:t>
      </w:r>
      <w:r w:rsidR="00EF2F88" w:rsidRPr="00B328BE">
        <w:t>Nyomógomb pergésmentesítése</w:t>
      </w:r>
      <w:bookmarkEnd w:id="65"/>
    </w:p>
    <w:p w14:paraId="3D6C14ED" w14:textId="14AE06DA" w:rsidR="00EB54CF" w:rsidRDefault="00EB54CF" w:rsidP="00B85404">
      <w:r>
        <w:t>A szűrő válaszát a gomb lenyomására és felengedésére (pergést nem szimulálva) a</w:t>
      </w:r>
      <w:r w:rsidR="00457F06">
        <w:t xml:space="preserve"> </w:t>
      </w:r>
      <w:r w:rsidR="00457F06">
        <w:fldChar w:fldCharType="begin"/>
      </w:r>
      <w:r w:rsidR="00457F06">
        <w:instrText xml:space="preserve"> REF _Ref215319781 \h </w:instrText>
      </w:r>
      <w:r w:rsidR="00457F06">
        <w:fldChar w:fldCharType="separate"/>
      </w:r>
      <w:r w:rsidR="00457F06">
        <w:rPr>
          <w:noProof/>
        </w:rPr>
        <w:t>2</w:t>
      </w:r>
      <w:r w:rsidR="00457F06">
        <w:noBreakHyphen/>
      </w:r>
      <w:r w:rsidR="00457F06">
        <w:rPr>
          <w:noProof/>
        </w:rPr>
        <w:t>14</w:t>
      </w:r>
      <w:r w:rsidR="00457F06">
        <w:t>. ábra</w:t>
      </w:r>
      <w:r w:rsidR="00457F06">
        <w:fldChar w:fldCharType="end"/>
      </w:r>
      <w:r>
        <w:t xml:space="preserve"> mutatja</w:t>
      </w:r>
    </w:p>
    <w:p w14:paraId="523DB6A6" w14:textId="77777777" w:rsidR="00457F06" w:rsidRDefault="00EB54CF" w:rsidP="0064249D">
      <w:pPr>
        <w:keepNext/>
        <w:ind w:firstLine="0"/>
        <w:jc w:val="center"/>
      </w:pPr>
      <w:r w:rsidRPr="00EB54CF">
        <w:rPr>
          <w:noProof/>
        </w:rPr>
        <w:lastRenderedPageBreak/>
        <w:drawing>
          <wp:inline distT="0" distB="0" distL="0" distR="0" wp14:anchorId="597E9CE1" wp14:editId="0E655A7E">
            <wp:extent cx="2896417" cy="2955340"/>
            <wp:effectExtent l="0" t="0" r="0" b="0"/>
            <wp:docPr id="743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154" name=""/>
                    <pic:cNvPicPr/>
                  </pic:nvPicPr>
                  <pic:blipFill>
                    <a:blip r:embed="rId31"/>
                    <a:stretch>
                      <a:fillRect/>
                    </a:stretch>
                  </pic:blipFill>
                  <pic:spPr>
                    <a:xfrm>
                      <a:off x="0" y="0"/>
                      <a:ext cx="2900763" cy="2959775"/>
                    </a:xfrm>
                    <a:prstGeom prst="rect">
                      <a:avLst/>
                    </a:prstGeom>
                  </pic:spPr>
                </pic:pic>
              </a:graphicData>
            </a:graphic>
          </wp:inline>
        </w:drawing>
      </w:r>
    </w:p>
    <w:bookmarkStart w:id="66" w:name="_Ref215319781"/>
    <w:p w14:paraId="056CB1EB" w14:textId="4964F888" w:rsidR="00EB54CF" w:rsidRDefault="00544EBF" w:rsidP="0064249D">
      <w:pPr>
        <w:pStyle w:val="Kpalrs"/>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15</w:t>
      </w:r>
      <w:r>
        <w:fldChar w:fldCharType="end"/>
      </w:r>
      <w:bookmarkStart w:id="67" w:name="_Toc215442903"/>
      <w:r w:rsidR="00457F06">
        <w:t>. ábra</w:t>
      </w:r>
      <w:bookmarkEnd w:id="66"/>
      <w:r w:rsidR="00457F06">
        <w:t xml:space="preserve"> RC kör beállása</w:t>
      </w:r>
      <w:bookmarkEnd w:id="67"/>
    </w:p>
    <w:p w14:paraId="5B38E66C" w14:textId="77777777" w:rsidR="00072878" w:rsidRDefault="00B85404" w:rsidP="0064249D">
      <w:pPr>
        <w:keepNext/>
        <w:ind w:firstLine="0"/>
      </w:pPr>
      <w:r>
        <w:t>A nyomtatott áramkörön a bővíthetőség érdekében a szükségesnek ítélt gombokon kívül kialakítottam még egy</w:t>
      </w:r>
      <w:r w:rsidR="00C65030">
        <w:t xml:space="preserve"> további</w:t>
      </w:r>
      <w:r>
        <w:t xml:space="preserve"> gombnak a helyét.</w:t>
      </w:r>
      <w:r w:rsidRPr="00B85404">
        <w:rPr>
          <w:noProof/>
        </w:rPr>
        <w:t xml:space="preserve"> </w:t>
      </w:r>
      <w:r w:rsidRPr="00B85404">
        <w:rPr>
          <w:noProof/>
        </w:rPr>
        <w:drawing>
          <wp:inline distT="0" distB="0" distL="0" distR="0" wp14:anchorId="0A4D823F" wp14:editId="1DBA8E79">
            <wp:extent cx="5400040" cy="4013200"/>
            <wp:effectExtent l="0" t="0" r="0" b="6350"/>
            <wp:docPr id="149723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31503" name=""/>
                    <pic:cNvPicPr/>
                  </pic:nvPicPr>
                  <pic:blipFill>
                    <a:blip r:embed="rId32"/>
                    <a:stretch>
                      <a:fillRect/>
                    </a:stretch>
                  </pic:blipFill>
                  <pic:spPr>
                    <a:xfrm>
                      <a:off x="0" y="0"/>
                      <a:ext cx="5400040" cy="4013200"/>
                    </a:xfrm>
                    <a:prstGeom prst="rect">
                      <a:avLst/>
                    </a:prstGeom>
                  </pic:spPr>
                </pic:pic>
              </a:graphicData>
            </a:graphic>
          </wp:inline>
        </w:drawing>
      </w:r>
    </w:p>
    <w:p w14:paraId="543AA30B" w14:textId="44870FBF" w:rsidR="00EF2F88" w:rsidRDefault="00544EBF" w:rsidP="0064249D">
      <w:pPr>
        <w:pStyle w:val="Kpalrs"/>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16</w:t>
      </w:r>
      <w:r>
        <w:fldChar w:fldCharType="end"/>
      </w:r>
      <w:bookmarkStart w:id="68" w:name="_Toc215442904"/>
      <w:r w:rsidR="00072878">
        <w:t>. ábra Nyomógombok nyomtatott áramkörön</w:t>
      </w:r>
      <w:bookmarkEnd w:id="68"/>
    </w:p>
    <w:p w14:paraId="12C28E3D" w14:textId="24018286" w:rsidR="002D36DD" w:rsidRDefault="00072878" w:rsidP="004D24C2">
      <w:pPr>
        <w:pStyle w:val="Cmsor2"/>
      </w:pPr>
      <w:bookmarkStart w:id="69" w:name="_Toc215706314"/>
      <w:r>
        <w:lastRenderedPageBreak/>
        <w:t>Numerikus billentyűzet</w:t>
      </w:r>
      <w:bookmarkEnd w:id="69"/>
    </w:p>
    <w:p w14:paraId="2B3EF00D" w14:textId="77777777" w:rsidR="00DF5DA0" w:rsidRDefault="00DF575D" w:rsidP="00DF575D">
      <w:r>
        <w:t>A</w:t>
      </w:r>
      <w:r w:rsidR="00561C19">
        <w:t>z eszköz másik fontos kezelőszerve a numerikus billentyűzet. Ezzel tudja a felhasználó bevinni a kívánt szög értéket, valamint szabad mozgatás állapotban a mozgatás is ezzel valósítható meg. A számlap gombjaival szemben is a korábban támasztott elvárásaim volta</w:t>
      </w:r>
      <w:r w:rsidR="00D8389B">
        <w:t xml:space="preserve">k, ezért itt is Cherry </w:t>
      </w:r>
      <w:proofErr w:type="spellStart"/>
      <w:r w:rsidR="00D8389B">
        <w:t>Blue</w:t>
      </w:r>
      <w:proofErr w:type="spellEnd"/>
      <w:r w:rsidR="00D8389B">
        <w:t xml:space="preserve"> nyomógombokat használtam.</w:t>
      </w:r>
    </w:p>
    <w:p w14:paraId="76230795" w14:textId="04EF347F" w:rsidR="00DF575D" w:rsidRDefault="00DF5DA0" w:rsidP="00DF575D">
      <w:r>
        <w:t xml:space="preserve">Mivel az eszköznek sok perifériát kell kezelnie és szempont a bővíthetőség, Minimalizálni szerettem volna a számlap kezeléséhez felhasznált GPIO-k számát. Egy lehetséges megoldás erre, és amivel tovább haladtam az egy analóg megközelítés. </w:t>
      </w:r>
      <w:r w:rsidR="0016203E">
        <w:t xml:space="preserve">A kimeneti feszültség a lenyomott gombbal arányos. Ezt a megoldást a vezetékes fülhallgatók gombjainak kivitelezéséből merítettem </w:t>
      </w:r>
      <w:sdt>
        <w:sdtPr>
          <w:id w:val="-1860421665"/>
          <w:citation/>
        </w:sdtPr>
        <w:sdtContent>
          <w:r w:rsidR="0016203E">
            <w:fldChar w:fldCharType="begin"/>
          </w:r>
          <w:r w:rsidR="0016203E">
            <w:instrText xml:space="preserve"> CITATION android \l 1038 </w:instrText>
          </w:r>
          <w:r w:rsidR="0016203E">
            <w:fldChar w:fldCharType="separate"/>
          </w:r>
          <w:r w:rsidR="008B1BC7">
            <w:rPr>
              <w:noProof/>
            </w:rPr>
            <w:t>[17]</w:t>
          </w:r>
          <w:r w:rsidR="0016203E">
            <w:fldChar w:fldCharType="end"/>
          </w:r>
        </w:sdtContent>
      </w:sdt>
      <w:r w:rsidR="0016203E">
        <w:t>.</w:t>
      </w:r>
    </w:p>
    <w:p w14:paraId="2617000B" w14:textId="164FBB67" w:rsidR="0016203E" w:rsidRDefault="0016203E" w:rsidP="00DF575D">
      <w:r>
        <w:t>A feszültségosztós megoldásnál alapvetően két megközelítés lehetséges. Az első, hogy a be- és kimeneti feszültséget is méri a mikrovezérlő és ennek kettőnek a hányadából lehet a lenyomott gombot megállapítani. Ennek előnye, hogy a bemeneti feszültség változása nem befolyásolja a módszer eredményét, hátránya viszont, hogy 2 analóg-digitális átalakító is szükséges hozzá. A második megközelítés ismert referenciafeszültség létrehozása, majd ennek az osztása. Ebben az esetben elegendő egy ADC használata, a mért jelet ismert szintekhez hasonlítva.</w:t>
      </w:r>
    </w:p>
    <w:p w14:paraId="0880EB57" w14:textId="1C0BB836" w:rsidR="0016203E" w:rsidRDefault="0016203E" w:rsidP="00DF575D">
      <w:r>
        <w:t>Mivel az eszköz tervezése során a modularitás és rugalmasság központi szempont a két megközelítést ötvöztem.  A bemeneti 5V-ból 3V-os referenciafeszültséget hozok létre, de mind a bemeneti, mind az osztott feszültség vissza van vezetve a mikrovezérlőhöz. A feszültségek visszamérését követőerősítőkön keresztül vezetem vissza, de erősítésnek a lehetőségét kialakítottam: a visszacsatolás 0R ellenálláson keresztül, valamint nem beépített 0603-as beforrasztási lehetőség passzív alkatrésznek, amivel erősítés vagy szűrés megvalósítható. Tehát akár az is megoldható, hogy a bemeneti 5V-ot vezetem a feszültségosztóra (kiveszem a referenciafeszültséget biztosító állítható referenciát), majd visszamérés előtt ezt visszaskálázom a mikrovezérlőnek megfelelő feszültségtartományra.</w:t>
      </w:r>
    </w:p>
    <w:p w14:paraId="63E40E6B" w14:textId="1C565569" w:rsidR="00946D0F" w:rsidRDefault="008208F3" w:rsidP="00946D0F">
      <w:r>
        <w:t>Ez a megközelítés felépítéséből adódóan érzékeny a passzív komponensek értéknek szórására. A 0.1%-os pontosságú ellenállások bőségesen elérhetőek és nem számítanak drága, precíziós ellenállásnak. Azt, hogy ez a pontossági kategória elegendő lesz-e LTspice szoftverben ellenőriztem</w:t>
      </w:r>
      <w:r w:rsidR="00F87404">
        <w:t xml:space="preserve"> (</w:t>
      </w:r>
      <w:r w:rsidR="00F87404">
        <w:fldChar w:fldCharType="begin"/>
      </w:r>
      <w:r w:rsidR="00F87404">
        <w:instrText xml:space="preserve"> REF _Ref215405272 \h </w:instrText>
      </w:r>
      <w:r w:rsidR="00F87404">
        <w:fldChar w:fldCharType="separate"/>
      </w:r>
      <w:r w:rsidR="00F87404">
        <w:rPr>
          <w:noProof/>
        </w:rPr>
        <w:t>2</w:t>
      </w:r>
      <w:r w:rsidR="00F87404">
        <w:noBreakHyphen/>
      </w:r>
      <w:r w:rsidR="00F87404">
        <w:rPr>
          <w:noProof/>
        </w:rPr>
        <w:t>16</w:t>
      </w:r>
      <w:r w:rsidR="00F87404">
        <w:t>. ábra</w:t>
      </w:r>
      <w:r w:rsidR="00F87404">
        <w:fldChar w:fldCharType="end"/>
      </w:r>
      <w:r w:rsidR="00F87404">
        <w:t>)</w:t>
      </w:r>
      <w:r w:rsidR="003F32E4">
        <w:t>, Monte Carlo legrosszabb esetek elemzéssel.</w:t>
      </w:r>
      <w:r w:rsidR="00946D0F">
        <w:t xml:space="preserve"> Ennek a lényege, hogy végig iterálja a tűréssel ellátott passzív </w:t>
      </w:r>
      <w:r w:rsidR="00946D0F">
        <w:lastRenderedPageBreak/>
        <w:t>komponenseknek az adott tűréssel megadott leg rosszabb értékeit, így minden legrosszabb kombinációt lemodellez.</w:t>
      </w:r>
      <w:r w:rsidR="00D22815">
        <w:t xml:space="preserve"> A tűréssel ellátott elemek a feszültségreferenciát beállító </w:t>
      </w:r>
      <w:r w:rsidR="00F87404">
        <w:t>ellenállások,</w:t>
      </w:r>
      <w:r w:rsidR="00D22815">
        <w:t xml:space="preserve"> illetve a feszültségosztó ellenállásai.</w:t>
      </w:r>
    </w:p>
    <w:p w14:paraId="6853A4F1" w14:textId="77777777" w:rsidR="00614B9E" w:rsidRDefault="00614B9E" w:rsidP="0064249D">
      <w:pPr>
        <w:keepNext/>
        <w:ind w:firstLine="0"/>
      </w:pPr>
      <w:r w:rsidRPr="00614B9E">
        <w:rPr>
          <w:noProof/>
        </w:rPr>
        <w:drawing>
          <wp:inline distT="0" distB="0" distL="0" distR="0" wp14:anchorId="7574ADD1" wp14:editId="2D64FC8F">
            <wp:extent cx="5400040" cy="2350135"/>
            <wp:effectExtent l="0" t="0" r="0" b="0"/>
            <wp:docPr id="1184675165" name="Kép 1" descr="A képen szöveg, diagram, képernyőkép, so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75165" name="Kép 1" descr="A képen szöveg, diagram, képernyőkép, sor látható&#10;&#10;Előfordulhat, hogy az AI által létrehozott tartalom helytelen."/>
                    <pic:cNvPicPr/>
                  </pic:nvPicPr>
                  <pic:blipFill>
                    <a:blip r:embed="rId33"/>
                    <a:stretch>
                      <a:fillRect/>
                    </a:stretch>
                  </pic:blipFill>
                  <pic:spPr>
                    <a:xfrm>
                      <a:off x="0" y="0"/>
                      <a:ext cx="5400040" cy="2350135"/>
                    </a:xfrm>
                    <a:prstGeom prst="rect">
                      <a:avLst/>
                    </a:prstGeom>
                  </pic:spPr>
                </pic:pic>
              </a:graphicData>
            </a:graphic>
          </wp:inline>
        </w:drawing>
      </w:r>
    </w:p>
    <w:bookmarkStart w:id="70" w:name="_Ref215405272"/>
    <w:p w14:paraId="6039C5AF" w14:textId="2EA7708F" w:rsidR="00614B9E" w:rsidRDefault="00544EBF" w:rsidP="0064249D">
      <w:pPr>
        <w:pStyle w:val="Kpalrs"/>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17</w:t>
      </w:r>
      <w:r>
        <w:fldChar w:fldCharType="end"/>
      </w:r>
      <w:bookmarkStart w:id="71" w:name="_Toc215442905"/>
      <w:r w:rsidR="00614B9E">
        <w:t>. ábra</w:t>
      </w:r>
      <w:bookmarkEnd w:id="70"/>
      <w:r w:rsidR="00614B9E">
        <w:t xml:space="preserve"> numerikus billentyűzet LTspice modellje</w:t>
      </w:r>
      <w:bookmarkEnd w:id="71"/>
    </w:p>
    <w:p w14:paraId="329B38CF" w14:textId="77777777" w:rsidR="00F87404" w:rsidRDefault="00D22815" w:rsidP="0064249D">
      <w:pPr>
        <w:keepNext/>
        <w:ind w:firstLine="0"/>
        <w:jc w:val="center"/>
      </w:pPr>
      <w:r w:rsidRPr="00D22815">
        <w:rPr>
          <w:noProof/>
        </w:rPr>
        <w:drawing>
          <wp:inline distT="0" distB="0" distL="0" distR="0" wp14:anchorId="2839085B" wp14:editId="247EC6D2">
            <wp:extent cx="5400040" cy="3479165"/>
            <wp:effectExtent l="0" t="0" r="0" b="6985"/>
            <wp:docPr id="41175325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53259" name=""/>
                    <pic:cNvPicPr/>
                  </pic:nvPicPr>
                  <pic:blipFill>
                    <a:blip r:embed="rId34"/>
                    <a:stretch>
                      <a:fillRect/>
                    </a:stretch>
                  </pic:blipFill>
                  <pic:spPr>
                    <a:xfrm>
                      <a:off x="0" y="0"/>
                      <a:ext cx="5400040" cy="3479165"/>
                    </a:xfrm>
                    <a:prstGeom prst="rect">
                      <a:avLst/>
                    </a:prstGeom>
                  </pic:spPr>
                </pic:pic>
              </a:graphicData>
            </a:graphic>
          </wp:inline>
        </w:drawing>
      </w:r>
    </w:p>
    <w:bookmarkStart w:id="72" w:name="_Ref215405384"/>
    <w:p w14:paraId="696C75F6" w14:textId="0F1751E7" w:rsidR="00614B9E" w:rsidRDefault="00544EBF" w:rsidP="0064249D">
      <w:pPr>
        <w:pStyle w:val="Kpalrs"/>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18</w:t>
      </w:r>
      <w:r>
        <w:fldChar w:fldCharType="end"/>
      </w:r>
      <w:bookmarkStart w:id="73" w:name="_Toc215442906"/>
      <w:r w:rsidR="00F87404">
        <w:t>. ábra</w:t>
      </w:r>
      <w:bookmarkEnd w:id="72"/>
      <w:r w:rsidR="00F87404">
        <w:t xml:space="preserve"> Monte Carlo szimuláció eredménye</w:t>
      </w:r>
      <w:bookmarkEnd w:id="73"/>
    </w:p>
    <w:p w14:paraId="42611BB5" w14:textId="6ED6BD7D" w:rsidR="00F87404" w:rsidRPr="00614B9E" w:rsidRDefault="00F87404" w:rsidP="00614B9E">
      <w:r>
        <w:t xml:space="preserve">Ahogy azt a </w:t>
      </w:r>
      <w:r>
        <w:fldChar w:fldCharType="begin"/>
      </w:r>
      <w:r>
        <w:instrText xml:space="preserve"> REF _Ref215405384 \h </w:instrText>
      </w:r>
      <w:r>
        <w:fldChar w:fldCharType="separate"/>
      </w:r>
      <w:r>
        <w:rPr>
          <w:noProof/>
        </w:rPr>
        <w:t>2</w:t>
      </w:r>
      <w:r>
        <w:noBreakHyphen/>
      </w:r>
      <w:r>
        <w:rPr>
          <w:noProof/>
        </w:rPr>
        <w:t>17</w:t>
      </w:r>
      <w:r>
        <w:t>. ábra</w:t>
      </w:r>
      <w:r>
        <w:fldChar w:fldCharType="end"/>
      </w:r>
      <w:r>
        <w:t xml:space="preserve"> mutatja, a 0.1%-os tűréssel rendelkező ellenállások által okozott szórás a lépések magasságánál nagyságrendekkel kisebb, az ábrán nem is értelmezhető.</w:t>
      </w:r>
    </w:p>
    <w:p w14:paraId="29E414C5" w14:textId="18343C50" w:rsidR="00946D0F" w:rsidRDefault="00946D0F" w:rsidP="00946D0F">
      <w:r>
        <w:lastRenderedPageBreak/>
        <w:t>Az áramkör tervezésénél a visszamérés előtt a feszültségosztó kimenetét egy alul áteresztő szűrőn keresztül vezetem. Ennek az értékei egyelőre 1k ohm és 1nF, de amennyiben szükséges, a panel viselkedésének kimérése után ez módosítható.</w:t>
      </w:r>
    </w:p>
    <w:p w14:paraId="7F1C882C" w14:textId="77777777" w:rsidR="00072878" w:rsidRDefault="00946D0F" w:rsidP="0064249D">
      <w:pPr>
        <w:keepNext/>
        <w:ind w:firstLine="0"/>
        <w:jc w:val="center"/>
      </w:pPr>
      <w:r w:rsidRPr="00946D0F">
        <w:rPr>
          <w:noProof/>
        </w:rPr>
        <w:drawing>
          <wp:inline distT="0" distB="0" distL="0" distR="0" wp14:anchorId="50001E73" wp14:editId="5CA68345">
            <wp:extent cx="4699420" cy="4031311"/>
            <wp:effectExtent l="0" t="0" r="6350" b="7620"/>
            <wp:docPr id="1254290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90956" name=""/>
                    <pic:cNvPicPr/>
                  </pic:nvPicPr>
                  <pic:blipFill>
                    <a:blip r:embed="rId35"/>
                    <a:stretch>
                      <a:fillRect/>
                    </a:stretch>
                  </pic:blipFill>
                  <pic:spPr>
                    <a:xfrm>
                      <a:off x="0" y="0"/>
                      <a:ext cx="4700391" cy="4032144"/>
                    </a:xfrm>
                    <a:prstGeom prst="rect">
                      <a:avLst/>
                    </a:prstGeom>
                  </pic:spPr>
                </pic:pic>
              </a:graphicData>
            </a:graphic>
          </wp:inline>
        </w:drawing>
      </w:r>
    </w:p>
    <w:p w14:paraId="76068395" w14:textId="7CFC63C0" w:rsidR="00946D0F" w:rsidRPr="00DF575D" w:rsidRDefault="00544EBF" w:rsidP="0064249D">
      <w:pPr>
        <w:pStyle w:val="Kpalrs"/>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19</w:t>
      </w:r>
      <w:r>
        <w:fldChar w:fldCharType="end"/>
      </w:r>
      <w:bookmarkStart w:id="74" w:name="_Toc215442907"/>
      <w:r w:rsidR="00072878">
        <w:t xml:space="preserve">. ábra Numerikus billentyűzet PCB </w:t>
      </w:r>
      <w:proofErr w:type="spellStart"/>
      <w:r w:rsidR="00072878">
        <w:t>panele</w:t>
      </w:r>
      <w:bookmarkEnd w:id="74"/>
      <w:proofErr w:type="spellEnd"/>
    </w:p>
    <w:p w14:paraId="09581C7F" w14:textId="71C1FEC7" w:rsidR="00A01860" w:rsidRDefault="00A01860" w:rsidP="004D24C2">
      <w:pPr>
        <w:pStyle w:val="Cmsor2"/>
      </w:pPr>
      <w:bookmarkStart w:id="75" w:name="_Toc215706315"/>
      <w:r>
        <w:t>Referenciaszenzor</w:t>
      </w:r>
      <w:bookmarkEnd w:id="75"/>
    </w:p>
    <w:p w14:paraId="5043A907" w14:textId="216F3DA7" w:rsidR="00C45F66" w:rsidRDefault="00945A95" w:rsidP="00C45F66">
      <w:r>
        <w:t xml:space="preserve">A mért szenzor pozíciójának visszamérhetőségét egy referenciaszenzorral biztosítom. A </w:t>
      </w:r>
      <w:r w:rsidR="00025423">
        <w:t xml:space="preserve">választott szenzor </w:t>
      </w:r>
      <w:r w:rsidR="00620991">
        <w:t>a TDK által gyártott ICM 20948 9 tengelyű gyorsulásmérő, giroszkóp, magnetométer. Egyelőre csak referencia gyorsulásmérőként van használva</w:t>
      </w:r>
      <w:r w:rsidR="00E706B5">
        <w:t xml:space="preserve">. Azért esett a választásom olyan szenzorra, ami nem csak gyorsulásmérő, mivel az eszköz tervezése és kivitelezése közben szempont volt a bővíthetőség és a modularitás. További indok emellett az adott szenzor mellett az volt továbbá, hogy az </w:t>
      </w:r>
      <w:proofErr w:type="spellStart"/>
      <w:r w:rsidR="00E706B5">
        <w:t>Adafruit</w:t>
      </w:r>
      <w:proofErr w:type="spellEnd"/>
      <w:r w:rsidR="00E706B5">
        <w:t xml:space="preserve"> cég árulja ezt a szenzort PCB-vel együtt, amin minden szükséges passzív alkatrész szerepel, így nem szükséges </w:t>
      </w:r>
      <w:r w:rsidR="000E4D39">
        <w:t>külön áramkört terveznem a szenzorhoz. Sajnos nem találtam számomra megfelelő kezelő könyvtárat a szenzorhoz, ezért nekem kellett azt megvalósítanom.</w:t>
      </w:r>
    </w:p>
    <w:p w14:paraId="1D9DA7A6" w14:textId="77777777" w:rsidR="000B3EDE" w:rsidRDefault="000B3EDE" w:rsidP="0064249D">
      <w:pPr>
        <w:keepNext/>
        <w:ind w:firstLine="0"/>
      </w:pPr>
      <w:r>
        <w:rPr>
          <w:noProof/>
        </w:rPr>
        <w:lastRenderedPageBreak/>
        <w:drawing>
          <wp:inline distT="0" distB="0" distL="0" distR="0" wp14:anchorId="3E9798B5" wp14:editId="7DEBF88F">
            <wp:extent cx="5400040" cy="4334510"/>
            <wp:effectExtent l="0" t="0" r="0" b="8890"/>
            <wp:docPr id="735392926" name="Kép 2" descr="A képen Elektrontechnika, Elektronikus alkatrész, elektronika, Áramköri ele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92926" name="Kép 2" descr="A képen Elektrontechnika, Elektronikus alkatrész, elektronika, Áramköri elem látható&#10;&#10;Előfordulhat, hogy az AI által létrehozott tartalom helytele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4334510"/>
                    </a:xfrm>
                    <a:prstGeom prst="rect">
                      <a:avLst/>
                    </a:prstGeom>
                    <a:noFill/>
                    <a:ln>
                      <a:noFill/>
                    </a:ln>
                  </pic:spPr>
                </pic:pic>
              </a:graphicData>
            </a:graphic>
          </wp:inline>
        </w:drawing>
      </w:r>
    </w:p>
    <w:p w14:paraId="75414E6C" w14:textId="55D4E5C2" w:rsidR="000B3EDE" w:rsidRDefault="00544EBF" w:rsidP="0064249D">
      <w:pPr>
        <w:pStyle w:val="Kpalrs"/>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20</w:t>
      </w:r>
      <w:r>
        <w:fldChar w:fldCharType="end"/>
      </w:r>
      <w:bookmarkStart w:id="76" w:name="_Toc215442908"/>
      <w:r w:rsidR="000B3EDE">
        <w:t xml:space="preserve">. ábra </w:t>
      </w:r>
      <w:proofErr w:type="spellStart"/>
      <w:r w:rsidR="000B3EDE" w:rsidRPr="0064512D">
        <w:t>Adafruit</w:t>
      </w:r>
      <w:proofErr w:type="spellEnd"/>
      <w:r w:rsidR="000B3EDE" w:rsidRPr="0064512D">
        <w:t xml:space="preserve"> TDK </w:t>
      </w:r>
      <w:proofErr w:type="spellStart"/>
      <w:r w:rsidR="000B3EDE" w:rsidRPr="0064512D">
        <w:t>InvenSense</w:t>
      </w:r>
      <w:proofErr w:type="spellEnd"/>
      <w:r w:rsidR="000B3EDE" w:rsidRPr="0064512D">
        <w:t xml:space="preserve"> ICM-20948 9-DoF IMU</w:t>
      </w:r>
      <w:r w:rsidR="000B3EDE">
        <w:t xml:space="preserve"> </w:t>
      </w:r>
      <w:sdt>
        <w:sdtPr>
          <w:id w:val="-1992705490"/>
          <w:citation/>
        </w:sdtPr>
        <w:sdtContent>
          <w:r w:rsidR="000B3EDE">
            <w:fldChar w:fldCharType="begin"/>
          </w:r>
          <w:r w:rsidR="000B3EDE">
            <w:instrText xml:space="preserve"> CITATION adafruitICM \l 1038 </w:instrText>
          </w:r>
          <w:r w:rsidR="000B3EDE">
            <w:fldChar w:fldCharType="separate"/>
          </w:r>
          <w:r w:rsidR="008B1BC7">
            <w:rPr>
              <w:noProof/>
            </w:rPr>
            <w:t>[18]</w:t>
          </w:r>
          <w:r w:rsidR="000B3EDE">
            <w:fldChar w:fldCharType="end"/>
          </w:r>
        </w:sdtContent>
      </w:sdt>
      <w:bookmarkEnd w:id="76"/>
    </w:p>
    <w:p w14:paraId="3E301F66" w14:textId="6DEEB5D5" w:rsidR="009E57E8" w:rsidRDefault="009E57E8" w:rsidP="009E57E8">
      <w:pPr>
        <w:pStyle w:val="Cmsor3"/>
      </w:pPr>
      <w:bookmarkStart w:id="77" w:name="_Toc215706316"/>
      <w:r>
        <w:t>Driver</w:t>
      </w:r>
      <w:bookmarkEnd w:id="77"/>
    </w:p>
    <w:p w14:paraId="38F9C931" w14:textId="0EEC5413" w:rsidR="009E57E8" w:rsidRDefault="00AD4E56" w:rsidP="009E57E8">
      <w:r>
        <w:t>Ez a szenzor is I2C-csatornán kommunikál, tehát itt is a HAL könyvtárat használtam, valamint a korábbiakkal azonos módon itt is objektum orientált drivert írtam.</w:t>
      </w:r>
    </w:p>
    <w:p w14:paraId="1FA7820C" w14:textId="2313DAF4" w:rsidR="00AD4E56" w:rsidRDefault="00E02665" w:rsidP="009E57E8">
      <w:r>
        <w:t xml:space="preserve">Ez a 9tengelyű szenzor lényegében egy 6 tengelyű gyorsulásmérő és giroszkóp szenzorból és egy </w:t>
      </w:r>
      <w:r w:rsidRPr="00E02665">
        <w:t>AK09916</w:t>
      </w:r>
      <w:r>
        <w:t xml:space="preserve"> típusú 3 tengelyű iránytűből áll. Az utóbbi integrálva van az IC-be és a belső I2C buszon keresztül lehet vele kommunikálni. Sajnos nem sikerült megbízhatóan kommunikálnom ezzel a belső szenzorral. Mivel jelenlegi felhasználáshoz ez nem szükséges nem töltöttem időt ennek megoldásával és nem implementáltam az iránytű kezelését.</w:t>
      </w:r>
    </w:p>
    <w:p w14:paraId="38654249" w14:textId="1FACBAC5" w:rsidR="00117ECB" w:rsidRDefault="00E02665" w:rsidP="00117ECB">
      <w:r>
        <w:t xml:space="preserve">Itt is, mint az </w:t>
      </w:r>
      <w:proofErr w:type="spellStart"/>
      <w:r>
        <w:t>enkóder</w:t>
      </w:r>
      <w:proofErr w:type="spellEnd"/>
      <w:r>
        <w:t xml:space="preserve"> esetében is, külön </w:t>
      </w:r>
      <w:proofErr w:type="spellStart"/>
      <w:r>
        <w:t>header</w:t>
      </w:r>
      <w:proofErr w:type="spellEnd"/>
      <w:r>
        <w:t xml:space="preserve"> fájlba írtam ki az IC fontosabb regisztereinek címe</w:t>
      </w:r>
      <w:r w:rsidR="00117ECB">
        <w:t>it, illetve itt is csak a számomra szükséges funkcionalitásokat implementáltam.</w:t>
      </w:r>
    </w:p>
    <w:p w14:paraId="6AE1B31A" w14:textId="6E3AD9AF" w:rsidR="00117ECB" w:rsidRDefault="00117ECB" w:rsidP="00117ECB">
      <w:r>
        <w:t xml:space="preserve">Az inicializáló függvényt a korábbiakhoz hasonlóan a konstruktortól függetlenül írtam meg. Az egyértelmű függvényeken kívül, mint a gyorsulás és giroszkóp kiolvasása </w:t>
      </w:r>
      <w:r>
        <w:lastRenderedPageBreak/>
        <w:t>még a beépített hőmérséklet szenzornak a kiolvasását és a giroszkóp és gyorsulás mérő szenzor mérési tartományait beállító metódusokat valósítottam meg.</w:t>
      </w:r>
    </w:p>
    <w:p w14:paraId="2C4D47E1" w14:textId="2C0E4412" w:rsidR="00286BBA" w:rsidRDefault="00286BBA" w:rsidP="00117ECB">
      <w:r>
        <w:t xml:space="preserve">Megjegyezném továbbá, hogy annak érdekében, hogy az állapotgép más típusú referenciaszenzorral is tudjon működni, létrehoztam egy gyorsulásmérő </w:t>
      </w:r>
      <w:r w:rsidR="00393343">
        <w:t>ősosztályt</w:t>
      </w:r>
      <w:r>
        <w:t xml:space="preserve">, amitől örököl az ICM20948 osztály is. Ennek az osztálynak a referenciagyorsulásokat megadó függvényét írja ez felül. Így amennyiben később más típusú referenciaszenzor kerül beépítésre az is kompatibilis lesz az eszközzel, ha ettől az </w:t>
      </w:r>
      <w:r w:rsidR="00393343">
        <w:t>ősosztálytól</w:t>
      </w:r>
      <w:r>
        <w:t xml:space="preserve"> örököl.</w:t>
      </w:r>
    </w:p>
    <w:p w14:paraId="27E92DBB" w14:textId="6A6D9BAE" w:rsidR="000B51C6" w:rsidRPr="009E57E8" w:rsidRDefault="000B51C6" w:rsidP="00117ECB">
      <w:r>
        <w:t>Természetesen ezt a drivert is lehet még bővíteni. Nem csak a korábban említett digitális iránytű kiolvasásának implementálásával, de például jobb hibakezeléssel, vagy szűrőfüggvény implementálásával.</w:t>
      </w:r>
    </w:p>
    <w:p w14:paraId="4E6BEB40" w14:textId="3A3D09E7" w:rsidR="00A01860" w:rsidRDefault="00D340F5" w:rsidP="004D24C2">
      <w:pPr>
        <w:pStyle w:val="Cmsor2"/>
      </w:pPr>
      <w:bookmarkStart w:id="78" w:name="_Toc215706317"/>
      <w:r>
        <w:t>Alaplap</w:t>
      </w:r>
      <w:bookmarkEnd w:id="78"/>
    </w:p>
    <w:p w14:paraId="6815DE65" w14:textId="6EB4C466" w:rsidR="000B3EDE" w:rsidRDefault="000B3EDE" w:rsidP="000B3EDE">
      <w:r>
        <w:t>Az eszköz leg komplexebb áramköre, ami a modulokat összeköti az alaplap.</w:t>
      </w:r>
      <w:r w:rsidR="008D589A">
        <w:t xml:space="preserve"> A tervezés közben a központi megfontolás a könnyű javíthatóság, átalakíthatóság és modularitás volt.</w:t>
      </w:r>
    </w:p>
    <w:p w14:paraId="42D54A4F" w14:textId="3B630D55" w:rsidR="008D589A" w:rsidRDefault="00255B12" w:rsidP="00255B12">
      <w:pPr>
        <w:pStyle w:val="Cmsor3"/>
      </w:pPr>
      <w:bookmarkStart w:id="79" w:name="_Toc215706318"/>
      <w:r>
        <w:t>Táp áramkör</w:t>
      </w:r>
      <w:bookmarkEnd w:id="79"/>
    </w:p>
    <w:p w14:paraId="4B32BFC3" w14:textId="006AC4B9" w:rsidR="00255B12" w:rsidRDefault="00255B12" w:rsidP="00255B12">
      <w:r>
        <w:t>Az alaplapot 24V-os tápellátással terveztem, mivel a motorvezérlők akár 28V-os motor t</w:t>
      </w:r>
      <w:r w:rsidR="00150C11">
        <w:t>ápfeszültség kapcsolására is alkalmasak.</w:t>
      </w:r>
    </w:p>
    <w:p w14:paraId="58698DA6" w14:textId="50228136" w:rsidR="006608DE" w:rsidRDefault="006608DE" w:rsidP="00255B12">
      <w:r>
        <w:t xml:space="preserve">A túlfeszültség elleni védelmet egy két irányú </w:t>
      </w:r>
      <w:proofErr w:type="spellStart"/>
      <w:r>
        <w:t>zénerdiódával</w:t>
      </w:r>
      <w:proofErr w:type="spellEnd"/>
      <w:r>
        <w:t xml:space="preserve"> és olvadóbiztosítékkal valósítottam meg. A polaritás védelemhez MOSFET tranzisztort alkalmaztam, ami a megfelelő polaritásnál nyit csak ki. Ezzel párhuzamosan egy teljesítménydiódát is bekötöttem, hogy nyitásnál a nagy áram ne a MOSFET test diódáján folyjék. A megfelelő polaritást és a tápfeszültség jelenlétét LED-ek jelzik vissza.</w:t>
      </w:r>
    </w:p>
    <w:p w14:paraId="145749FB" w14:textId="77777777" w:rsidR="00F46CC2" w:rsidRDefault="00F46CC2" w:rsidP="0064249D">
      <w:pPr>
        <w:keepNext/>
        <w:ind w:firstLine="0"/>
        <w:jc w:val="center"/>
      </w:pPr>
      <w:r w:rsidRPr="00F46CC2">
        <w:rPr>
          <w:noProof/>
        </w:rPr>
        <w:lastRenderedPageBreak/>
        <w:drawing>
          <wp:inline distT="0" distB="0" distL="0" distR="0" wp14:anchorId="1F911E64" wp14:editId="47ADBB05">
            <wp:extent cx="4301655" cy="2444720"/>
            <wp:effectExtent l="0" t="0" r="3810" b="0"/>
            <wp:docPr id="2063384816" name="Kép 1" descr="A képen szöveg, diagram, Betűtípus, képernyőkép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84816" name="Kép 1" descr="A képen szöveg, diagram, Betűtípus, képernyőkép látható&#10;&#10;Előfordulhat, hogy az AI által létrehozott tartalom helytelen."/>
                    <pic:cNvPicPr/>
                  </pic:nvPicPr>
                  <pic:blipFill>
                    <a:blip r:embed="rId37"/>
                    <a:stretch>
                      <a:fillRect/>
                    </a:stretch>
                  </pic:blipFill>
                  <pic:spPr>
                    <a:xfrm>
                      <a:off x="0" y="0"/>
                      <a:ext cx="4314089" cy="2451787"/>
                    </a:xfrm>
                    <a:prstGeom prst="rect">
                      <a:avLst/>
                    </a:prstGeom>
                  </pic:spPr>
                </pic:pic>
              </a:graphicData>
            </a:graphic>
          </wp:inline>
        </w:drawing>
      </w:r>
    </w:p>
    <w:p w14:paraId="383F1ADB" w14:textId="57811776" w:rsidR="00F46CC2" w:rsidRDefault="00544EBF" w:rsidP="0064249D">
      <w:pPr>
        <w:pStyle w:val="Kpalrs"/>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21</w:t>
      </w:r>
      <w:r>
        <w:fldChar w:fldCharType="end"/>
      </w:r>
      <w:bookmarkStart w:id="80" w:name="_Toc215442909"/>
      <w:r w:rsidR="00F46CC2">
        <w:t>. ábra Tápfeszültség előkészítése</w:t>
      </w:r>
      <w:bookmarkEnd w:id="80"/>
    </w:p>
    <w:p w14:paraId="5C9FEC46" w14:textId="7FD1AF5A" w:rsidR="00FD7296" w:rsidRDefault="00F46CC2" w:rsidP="00FD7296">
      <w:r>
        <w:t xml:space="preserve">A panelen szükség van továbbá 3.3V, illetve 5V feszültségre is. Ezeket a feszültségeket kapcsolóüzemű DC-DC </w:t>
      </w:r>
      <w:proofErr w:type="spellStart"/>
      <w:r>
        <w:t>buck</w:t>
      </w:r>
      <w:proofErr w:type="spellEnd"/>
      <w:r>
        <w:t xml:space="preserve"> konverterekkel állítom elő</w:t>
      </w:r>
      <w:r w:rsidR="00FD7296">
        <w:t xml:space="preserve"> (</w:t>
      </w:r>
      <w:r w:rsidR="00FD7296">
        <w:fldChar w:fldCharType="begin"/>
      </w:r>
      <w:r w:rsidR="00FD7296">
        <w:instrText xml:space="preserve"> REF _Ref215400793 \h </w:instrText>
      </w:r>
      <w:r w:rsidR="00FD7296">
        <w:fldChar w:fldCharType="separate"/>
      </w:r>
      <w:r w:rsidR="00FD7296">
        <w:rPr>
          <w:noProof/>
        </w:rPr>
        <w:t>2</w:t>
      </w:r>
      <w:r w:rsidR="00FD7296">
        <w:noBreakHyphen/>
      </w:r>
      <w:r w:rsidR="00FD7296">
        <w:rPr>
          <w:noProof/>
        </w:rPr>
        <w:t>19</w:t>
      </w:r>
      <w:r w:rsidR="00FD7296">
        <w:t>. ábra</w:t>
      </w:r>
      <w:r w:rsidR="00FD7296">
        <w:fldChar w:fldCharType="end"/>
      </w:r>
      <w:r w:rsidR="00FD7296">
        <w:t>)</w:t>
      </w:r>
      <w:r>
        <w:t xml:space="preserve">. Itt is </w:t>
      </w:r>
      <w:r w:rsidR="00820C9E">
        <w:t>LED-ek jelzik vissza a kimeneti feszültség jelenlétét.</w:t>
      </w:r>
      <w:r w:rsidR="00DC3662">
        <w:t xml:space="preserve"> A felhasznált DC-DC átalakítók </w:t>
      </w:r>
      <w:r w:rsidR="00DC3662" w:rsidRPr="00DC3662">
        <w:t>P78B-1000</w:t>
      </w:r>
      <w:r w:rsidR="00DC3662">
        <w:t xml:space="preserve"> sorozatúak. Ezek az átalakítók fix kimeneti feszültségűek, 3.3V-ot </w:t>
      </w:r>
      <w:r w:rsidR="00DC3662" w:rsidRPr="00DC3662">
        <w:t>P7803B-1000</w:t>
      </w:r>
      <w:r w:rsidR="00DC3662">
        <w:t xml:space="preserve">, míg 5V-ot </w:t>
      </w:r>
      <w:r w:rsidR="00DC3662" w:rsidRPr="00DC3662">
        <w:t>P7803B-1000</w:t>
      </w:r>
      <w:r w:rsidR="00DC3662">
        <w:t xml:space="preserve"> állít elő. Az 1000 a sorozatszám végén az 1A maximális kimeneti áramot jelzi. Létezik 2A változat is, amennyiben ez szükséges lenne a csere nagyon egyszerű. </w:t>
      </w:r>
      <w:r w:rsidR="003B4369">
        <w:t>Azért ezt a konvertert választottam, mert a témavezetőm tapasztalat alapján javasolta, majd az adatlap elolvasása után megfelelőnek tartottam. A bemeneti feszültségi tartományukba beleillik a 24V tápfeszültség, rövidzárlat elleni védelemmel</w:t>
      </w:r>
      <w:r w:rsidR="00FD7296">
        <w:t xml:space="preserve">, alacsony és alacsony kimeneti zajjal rendelkeznek. További előnyük, hogy pusztán 2 (egy be- illetve egy kimeneti) kondenzátorra van szükségük a működéshez. </w:t>
      </w:r>
      <w:sdt>
        <w:sdtPr>
          <w:id w:val="-2046050845"/>
          <w:citation/>
        </w:sdtPr>
        <w:sdtContent>
          <w:r w:rsidR="00FD7296">
            <w:fldChar w:fldCharType="begin"/>
          </w:r>
          <w:r w:rsidR="00FD7296">
            <w:instrText xml:space="preserve"> CITATION P78B1000 \l 1038 </w:instrText>
          </w:r>
          <w:r w:rsidR="00FD7296">
            <w:fldChar w:fldCharType="separate"/>
          </w:r>
          <w:r w:rsidR="008B1BC7">
            <w:rPr>
              <w:noProof/>
            </w:rPr>
            <w:t>[19]</w:t>
          </w:r>
          <w:r w:rsidR="00FD7296">
            <w:fldChar w:fldCharType="end"/>
          </w:r>
        </w:sdtContent>
      </w:sdt>
    </w:p>
    <w:p w14:paraId="6F5CE783" w14:textId="77777777" w:rsidR="00820C9E" w:rsidRDefault="00820C9E" w:rsidP="0064249D">
      <w:pPr>
        <w:keepNext/>
        <w:ind w:firstLine="0"/>
        <w:jc w:val="center"/>
      </w:pPr>
      <w:r w:rsidRPr="00820C9E">
        <w:rPr>
          <w:noProof/>
        </w:rPr>
        <w:lastRenderedPageBreak/>
        <w:drawing>
          <wp:inline distT="0" distB="0" distL="0" distR="0" wp14:anchorId="1559F258" wp14:editId="29D22BAB">
            <wp:extent cx="5400040" cy="4546600"/>
            <wp:effectExtent l="0" t="0" r="0" b="6350"/>
            <wp:docPr id="2102918132" name="Kép 1" descr="A képen szöveg, diagram, képernyőkép, so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18132" name="Kép 1" descr="A képen szöveg, diagram, képernyőkép, sor látható&#10;&#10;Előfordulhat, hogy az AI által létrehozott tartalom helytelen."/>
                    <pic:cNvPicPr/>
                  </pic:nvPicPr>
                  <pic:blipFill>
                    <a:blip r:embed="rId38"/>
                    <a:stretch>
                      <a:fillRect/>
                    </a:stretch>
                  </pic:blipFill>
                  <pic:spPr>
                    <a:xfrm>
                      <a:off x="0" y="0"/>
                      <a:ext cx="5400040" cy="4546600"/>
                    </a:xfrm>
                    <a:prstGeom prst="rect">
                      <a:avLst/>
                    </a:prstGeom>
                  </pic:spPr>
                </pic:pic>
              </a:graphicData>
            </a:graphic>
          </wp:inline>
        </w:drawing>
      </w:r>
    </w:p>
    <w:bookmarkStart w:id="81" w:name="_Ref215400793"/>
    <w:p w14:paraId="10292792" w14:textId="4394CA77" w:rsidR="00820C9E" w:rsidRDefault="00544EBF" w:rsidP="0064249D">
      <w:pPr>
        <w:pStyle w:val="Kpalrs"/>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22</w:t>
      </w:r>
      <w:r>
        <w:fldChar w:fldCharType="end"/>
      </w:r>
      <w:bookmarkStart w:id="82" w:name="_Toc215442910"/>
      <w:r w:rsidR="00820C9E">
        <w:t>. ábra</w:t>
      </w:r>
      <w:bookmarkEnd w:id="81"/>
      <w:r w:rsidR="00820C9E">
        <w:t xml:space="preserve"> Alacsonyabb feszültségek előállítása</w:t>
      </w:r>
      <w:bookmarkEnd w:id="82"/>
    </w:p>
    <w:p w14:paraId="18876D19" w14:textId="1EE8FB9E" w:rsidR="00820C9E" w:rsidRDefault="00FD0FAC" w:rsidP="00EB7190">
      <w:pPr>
        <w:pStyle w:val="Cmsor3"/>
      </w:pPr>
      <w:bookmarkStart w:id="83" w:name="_Toc215706319"/>
      <w:r>
        <w:t>Vészkapcsoló</w:t>
      </w:r>
      <w:bookmarkEnd w:id="83"/>
    </w:p>
    <w:p w14:paraId="27D1F04A" w14:textId="2A84BC0B" w:rsidR="00EB7190" w:rsidRDefault="00EB7190" w:rsidP="00820C9E">
      <w:r>
        <w:t xml:space="preserve">Ahogy azt a </w:t>
      </w:r>
      <w:r w:rsidR="003208A3">
        <w:fldChar w:fldCharType="begin"/>
      </w:r>
      <w:r w:rsidR="003208A3">
        <w:instrText xml:space="preserve"> REF _Ref215408390 \h </w:instrText>
      </w:r>
      <w:r w:rsidR="003208A3">
        <w:fldChar w:fldCharType="separate"/>
      </w:r>
      <w:r w:rsidR="003208A3">
        <w:t>Biztonságtechnikai lépések</w:t>
      </w:r>
      <w:sdt>
        <w:sdtPr>
          <w:id w:val="-1314099438"/>
          <w:citation/>
        </w:sdtPr>
        <w:sdtContent>
          <w:r w:rsidR="003208A3">
            <w:fldChar w:fldCharType="begin"/>
          </w:r>
          <w:r w:rsidR="003208A3">
            <w:instrText xml:space="preserve"> CITATION Gépekbiztonsága \l 1038 </w:instrText>
          </w:r>
          <w:r w:rsidR="003208A3">
            <w:fldChar w:fldCharType="separate"/>
          </w:r>
          <w:r w:rsidR="003208A3">
            <w:rPr>
              <w:noProof/>
            </w:rPr>
            <w:t xml:space="preserve"> [5]</w:t>
          </w:r>
          <w:r w:rsidR="008B1BC7">
            <w:rPr>
              <w:noProof/>
            </w:rPr>
            <w:t xml:space="preserve"> [5]</w:t>
          </w:r>
          <w:r w:rsidR="003208A3">
            <w:fldChar w:fldCharType="end"/>
          </w:r>
        </w:sdtContent>
      </w:sdt>
      <w:sdt>
        <w:sdtPr>
          <w:id w:val="1576389238"/>
          <w:citation/>
        </w:sdtPr>
        <w:sdtContent>
          <w:r w:rsidR="003208A3">
            <w:fldChar w:fldCharType="begin"/>
          </w:r>
          <w:r w:rsidR="003208A3">
            <w:instrText xml:space="preserve">CITATION MUNKAESZKÖZÖKBIZTONSÁGA \l 1038 </w:instrText>
          </w:r>
          <w:r w:rsidR="003208A3">
            <w:fldChar w:fldCharType="separate"/>
          </w:r>
          <w:r w:rsidR="003208A3">
            <w:rPr>
              <w:noProof/>
            </w:rPr>
            <w:t xml:space="preserve"> [6]</w:t>
          </w:r>
          <w:r w:rsidR="008B1BC7">
            <w:rPr>
              <w:noProof/>
            </w:rPr>
            <w:t xml:space="preserve"> [6]</w:t>
          </w:r>
          <w:r w:rsidR="003208A3">
            <w:fldChar w:fldCharType="end"/>
          </w:r>
        </w:sdtContent>
      </w:sdt>
      <w:r w:rsidR="003208A3">
        <w:fldChar w:fldCharType="end"/>
      </w:r>
      <w:r w:rsidR="003208A3">
        <w:t xml:space="preserve"> fejezetben is említettem az eszközt el kell látni vészleállító berendezéssel, ami az aktiátorokat deaktiválja. Mivel a motorvezérlő modulokon van „</w:t>
      </w:r>
      <w:proofErr w:type="spellStart"/>
      <w:r w:rsidR="003208A3">
        <w:t>Enable</w:t>
      </w:r>
      <w:proofErr w:type="spellEnd"/>
      <w:r w:rsidR="003208A3">
        <w:t xml:space="preserve"> </w:t>
      </w:r>
      <w:proofErr w:type="spellStart"/>
      <w:r w:rsidR="003208A3">
        <w:t>Not</w:t>
      </w:r>
      <w:proofErr w:type="spellEnd"/>
      <w:r w:rsidR="003208A3">
        <w:t>”, azaz „nem engedélyez” bemenet, elegendő ezt magas logikai szintre kapcsolni, ekkor a motorok áramtalanítása megtörténik és megszűnik a nyomaték.</w:t>
      </w:r>
    </w:p>
    <w:p w14:paraId="50DB3B49" w14:textId="1435F695" w:rsidR="006F36CA" w:rsidRDefault="006F36CA" w:rsidP="00820C9E">
      <w:r>
        <w:t>A vészleállító jel legalább 3 helyről érkezhet (vészleállító gomb, burkolat nyitás kapcsoló, döntéskapcsoló). Ezeken kívül a modularitás és fejleszthetőség érdekében egy további kapcsoló lehetőségével és szoftveresen vezérelhető jellel is kiegészítettem a vészleállító kapcsolást. Alapesetben zárt kapcsolókkal terveztem a kapcsolást, hiszen biztonságtechnikai szempontból ez ideálisabb: vezeték szakadás vagy kilazulás esetén is aktiválódik a leállítás, azaz meghibásodás esetén biztonságos állapotba kerül.</w:t>
      </w:r>
      <w:r w:rsidR="007765A1">
        <w:t xml:space="preserve"> A mikrovezérlőtől érkező jellel egy BSS138 MOSFET kapcsolok. Ezek a kapcsolók sorba vannak kötve, így bármelyik nyitott állapotba kerül a motorvezérlők leállítják a </w:t>
      </w:r>
      <w:r w:rsidR="007765A1">
        <w:lastRenderedPageBreak/>
        <w:t xml:space="preserve">motorokat. Ezt a jelet is pergésmentesítettem egy RC taggal mielőtt tovább vezetném a motorvezérlőkhöz, illetve a </w:t>
      </w:r>
      <w:r w:rsidR="00E83785">
        <w:t>mikrovezérlőhöz.</w:t>
      </w:r>
      <w:r w:rsidR="008A4F3A">
        <w:t xml:space="preserve"> A kapcsolást a </w:t>
      </w:r>
      <w:r w:rsidR="008A4F3A">
        <w:fldChar w:fldCharType="begin"/>
      </w:r>
      <w:r w:rsidR="008A4F3A">
        <w:instrText xml:space="preserve"> REF _Ref215440735 \h </w:instrText>
      </w:r>
      <w:r w:rsidR="008A4F3A">
        <w:fldChar w:fldCharType="separate"/>
      </w:r>
      <w:r w:rsidR="008A4F3A">
        <w:rPr>
          <w:noProof/>
        </w:rPr>
        <w:t>2</w:t>
      </w:r>
      <w:r w:rsidR="008A4F3A">
        <w:noBreakHyphen/>
      </w:r>
      <w:r w:rsidR="008A4F3A">
        <w:rPr>
          <w:noProof/>
        </w:rPr>
        <w:t>22</w:t>
      </w:r>
      <w:r w:rsidR="008A4F3A">
        <w:t>. ábra</w:t>
      </w:r>
      <w:r w:rsidR="008A4F3A">
        <w:fldChar w:fldCharType="end"/>
      </w:r>
      <w:r w:rsidR="008A4F3A">
        <w:t xml:space="preserve"> mutatja.</w:t>
      </w:r>
    </w:p>
    <w:p w14:paraId="0A8B9843" w14:textId="77777777" w:rsidR="00E83785" w:rsidRDefault="007765A1" w:rsidP="0064249D">
      <w:pPr>
        <w:keepNext/>
        <w:ind w:firstLine="0"/>
        <w:jc w:val="center"/>
      </w:pPr>
      <w:r w:rsidRPr="007765A1">
        <w:rPr>
          <w:noProof/>
        </w:rPr>
        <w:drawing>
          <wp:inline distT="0" distB="0" distL="0" distR="0" wp14:anchorId="01A98E12" wp14:editId="5421DA94">
            <wp:extent cx="3476334" cy="3825849"/>
            <wp:effectExtent l="0" t="0" r="0" b="3810"/>
            <wp:docPr id="1694024647" name="Kép 1" descr="A képen szöveg, képernyőkép, Betűtípus, diagra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24647" name="Kép 1" descr="A képen szöveg, képernyőkép, Betűtípus, diagram látható&#10;&#10;Előfordulhat, hogy az AI által létrehozott tartalom helytelen."/>
                    <pic:cNvPicPr/>
                  </pic:nvPicPr>
                  <pic:blipFill>
                    <a:blip r:embed="rId39"/>
                    <a:stretch>
                      <a:fillRect/>
                    </a:stretch>
                  </pic:blipFill>
                  <pic:spPr>
                    <a:xfrm>
                      <a:off x="0" y="0"/>
                      <a:ext cx="3486816" cy="3837385"/>
                    </a:xfrm>
                    <a:prstGeom prst="rect">
                      <a:avLst/>
                    </a:prstGeom>
                  </pic:spPr>
                </pic:pic>
              </a:graphicData>
            </a:graphic>
          </wp:inline>
        </w:drawing>
      </w:r>
    </w:p>
    <w:bookmarkStart w:id="84" w:name="_Ref215440735"/>
    <w:p w14:paraId="3D7290FA" w14:textId="47456834" w:rsidR="007765A1" w:rsidRDefault="00544EBF" w:rsidP="0064249D">
      <w:pPr>
        <w:pStyle w:val="Kpalrs"/>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23</w:t>
      </w:r>
      <w:r>
        <w:fldChar w:fldCharType="end"/>
      </w:r>
      <w:bookmarkStart w:id="85" w:name="_Toc215442911"/>
      <w:r w:rsidR="00E83785">
        <w:t>. ábra</w:t>
      </w:r>
      <w:bookmarkEnd w:id="84"/>
      <w:r w:rsidR="00E83785">
        <w:t xml:space="preserve"> Leállító kapcsolók jelei</w:t>
      </w:r>
      <w:bookmarkEnd w:id="85"/>
    </w:p>
    <w:p w14:paraId="2BB657D9" w14:textId="3CAC5BFA" w:rsidR="007765A1" w:rsidRDefault="007765A1" w:rsidP="00820C9E">
      <w:r>
        <w:t>A</w:t>
      </w:r>
      <w:r w:rsidR="00E83785">
        <w:t>nna</w:t>
      </w:r>
      <w:r w:rsidR="008A4F3A">
        <w:t xml:space="preserve">k érdekében, hogy amennyiben a jövőben olyan motorvezérlőre lennének cserélve a jelenlegiek, aminek fordított az engedélyező logikája, a jel negálásának a lehetőségét is kialakítottam. Ezt a </w:t>
      </w:r>
      <w:r w:rsidR="008A4F3A">
        <w:fldChar w:fldCharType="begin"/>
      </w:r>
      <w:r w:rsidR="008A4F3A">
        <w:instrText xml:space="preserve"> REF _Ref215440947 \h </w:instrText>
      </w:r>
      <w:r w:rsidR="008A4F3A">
        <w:fldChar w:fldCharType="separate"/>
      </w:r>
      <w:r w:rsidR="008A4F3A">
        <w:rPr>
          <w:noProof/>
        </w:rPr>
        <w:t>2</w:t>
      </w:r>
      <w:r w:rsidR="008A4F3A">
        <w:noBreakHyphen/>
      </w:r>
      <w:r w:rsidR="008A4F3A">
        <w:rPr>
          <w:noProof/>
        </w:rPr>
        <w:t>23</w:t>
      </w:r>
      <w:r w:rsidR="008A4F3A">
        <w:t>. ábra</w:t>
      </w:r>
      <w:r w:rsidR="008A4F3A">
        <w:fldChar w:fldCharType="end"/>
      </w:r>
      <w:r w:rsidR="008A4F3A">
        <w:t xml:space="preserve"> mutatja, a piros x-ek a szoftverben a nem beépítendő alkatrészeket jelölik.</w:t>
      </w:r>
    </w:p>
    <w:p w14:paraId="5F0243AB" w14:textId="77777777" w:rsidR="008A4F3A" w:rsidRDefault="008A4F3A" w:rsidP="0064249D">
      <w:pPr>
        <w:keepNext/>
        <w:ind w:firstLine="0"/>
      </w:pPr>
      <w:r w:rsidRPr="008A4F3A">
        <w:rPr>
          <w:noProof/>
        </w:rPr>
        <w:lastRenderedPageBreak/>
        <w:drawing>
          <wp:inline distT="0" distB="0" distL="0" distR="0" wp14:anchorId="46A5D3F9" wp14:editId="30878FFE">
            <wp:extent cx="5400040" cy="2562860"/>
            <wp:effectExtent l="0" t="0" r="0" b="8890"/>
            <wp:docPr id="404302752" name="Kép 1" descr="A képen szöveg, Betűtípus, diagram, képernyőkép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02752" name="Kép 1" descr="A képen szöveg, Betűtípus, diagram, képernyőkép látható&#10;&#10;Előfordulhat, hogy az AI által létrehozott tartalom helytelen."/>
                    <pic:cNvPicPr/>
                  </pic:nvPicPr>
                  <pic:blipFill>
                    <a:blip r:embed="rId40"/>
                    <a:stretch>
                      <a:fillRect/>
                    </a:stretch>
                  </pic:blipFill>
                  <pic:spPr>
                    <a:xfrm>
                      <a:off x="0" y="0"/>
                      <a:ext cx="5400040" cy="2562860"/>
                    </a:xfrm>
                    <a:prstGeom prst="rect">
                      <a:avLst/>
                    </a:prstGeom>
                  </pic:spPr>
                </pic:pic>
              </a:graphicData>
            </a:graphic>
          </wp:inline>
        </w:drawing>
      </w:r>
    </w:p>
    <w:bookmarkStart w:id="86" w:name="_Ref215440947"/>
    <w:p w14:paraId="6828E562" w14:textId="0AE91353" w:rsidR="008A4F3A" w:rsidRDefault="00544EBF" w:rsidP="0064249D">
      <w:pPr>
        <w:pStyle w:val="Kpalrs"/>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24</w:t>
      </w:r>
      <w:r>
        <w:fldChar w:fldCharType="end"/>
      </w:r>
      <w:bookmarkStart w:id="87" w:name="_Toc215442912"/>
      <w:r w:rsidR="008A4F3A">
        <w:t>. ábra</w:t>
      </w:r>
      <w:bookmarkEnd w:id="86"/>
      <w:r w:rsidR="008A4F3A">
        <w:t xml:space="preserve"> negált jel létrehozásának lehetősége</w:t>
      </w:r>
      <w:bookmarkEnd w:id="87"/>
    </w:p>
    <w:p w14:paraId="6277FF3C" w14:textId="61EB29D9" w:rsidR="008A4F3A" w:rsidRDefault="008A4F3A" w:rsidP="00820C9E">
      <w:pPr>
        <w:rPr>
          <w:noProof/>
        </w:rPr>
      </w:pPr>
      <w:r>
        <w:t>A vészleállító je</w:t>
      </w:r>
      <w:r w:rsidR="009F210C">
        <w:t>let egy visszajelző LED segítségével vizualizálom az alaplapon. Külső visszajelző berendezés lehetőségét úgy alakítottam ki, hogy egy szilárdtest relét kapcsolok az engedélyező jellel. Így az alaplaptól teljesen külön üzemelő visszajelző berendezés kapcsolható.</w:t>
      </w:r>
    </w:p>
    <w:p w14:paraId="40EA731E" w14:textId="77777777" w:rsidR="00712A7D" w:rsidRDefault="00712A7D" w:rsidP="0064249D">
      <w:pPr>
        <w:keepNext/>
        <w:ind w:firstLine="0"/>
      </w:pPr>
      <w:r>
        <w:rPr>
          <w:noProof/>
        </w:rPr>
        <mc:AlternateContent>
          <mc:Choice Requires="wpg">
            <w:drawing>
              <wp:inline distT="0" distB="0" distL="0" distR="0" wp14:anchorId="3137A359" wp14:editId="406E5272">
                <wp:extent cx="5124450" cy="2190750"/>
                <wp:effectExtent l="0" t="0" r="0" b="0"/>
                <wp:docPr id="692440154" name="Csoportba foglalás 3"/>
                <wp:cNvGraphicFramePr/>
                <a:graphic xmlns:a="http://schemas.openxmlformats.org/drawingml/2006/main">
                  <a:graphicData uri="http://schemas.microsoft.com/office/word/2010/wordprocessingGroup">
                    <wpg:wgp>
                      <wpg:cNvGrpSpPr/>
                      <wpg:grpSpPr>
                        <a:xfrm>
                          <a:off x="0" y="0"/>
                          <a:ext cx="5124450" cy="2190750"/>
                          <a:chOff x="0" y="0"/>
                          <a:chExt cx="6037580" cy="2699385"/>
                        </a:xfrm>
                      </wpg:grpSpPr>
                      <pic:pic xmlns:pic="http://schemas.openxmlformats.org/drawingml/2006/picture">
                        <pic:nvPicPr>
                          <pic:cNvPr id="1726405559" name="Kép 1" descr="A képen szöveg, képernyőkép, szám, Párhuzamos látható&#10;&#10;Előfordulhat, hogy az AI által létrehozott tartalom helytelen."/>
                          <pic:cNvPicPr>
                            <a:picLocks noChangeAspect="1"/>
                          </pic:cNvPicPr>
                        </pic:nvPicPr>
                        <pic:blipFill rotWithShape="1">
                          <a:blip r:embed="rId41" cstate="print">
                            <a:extLst>
                              <a:ext uri="{28A0092B-C50C-407E-A947-70E740481C1C}">
                                <a14:useLocalDpi xmlns:a14="http://schemas.microsoft.com/office/drawing/2010/main" val="0"/>
                              </a:ext>
                            </a:extLst>
                          </a:blip>
                          <a:srcRect t="1928" r="4540" b="52121"/>
                          <a:stretch>
                            <a:fillRect/>
                          </a:stretch>
                        </pic:blipFill>
                        <pic:spPr bwMode="auto">
                          <a:xfrm>
                            <a:off x="0" y="0"/>
                            <a:ext cx="3096260" cy="26993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66044148" name="Kép 1" descr="A képen szöveg, képernyőkép, szám, Párhuzamos látható&#10;&#10;Előfordulhat, hogy az AI által létrehozott tartalom helytelen."/>
                          <pic:cNvPicPr>
                            <a:picLocks noChangeAspect="1"/>
                          </pic:cNvPicPr>
                        </pic:nvPicPr>
                        <pic:blipFill rotWithShape="1">
                          <a:blip r:embed="rId41">
                            <a:extLst>
                              <a:ext uri="{28A0092B-C50C-407E-A947-70E740481C1C}">
                                <a14:useLocalDpi xmlns:a14="http://schemas.microsoft.com/office/drawing/2010/main" val="0"/>
                              </a:ext>
                            </a:extLst>
                          </a:blip>
                          <a:srcRect t="47987" r="4540" b="3706"/>
                          <a:stretch>
                            <a:fillRect/>
                          </a:stretch>
                        </pic:blipFill>
                        <pic:spPr bwMode="auto">
                          <a:xfrm>
                            <a:off x="3092450" y="0"/>
                            <a:ext cx="2945130" cy="269938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F9DFEE1" id="Csoportba foglalás 3" o:spid="_x0000_s1026" style="width:403.5pt;height:172.5pt;mso-position-horizontal-relative:char;mso-position-vertical-relative:line" coordsize="60375,26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ép 1" o:spid="_x0000_s1027" type="#_x0000_t75" alt="A képen szöveg, képernyőkép, szám, Párhuzamos látható&#10;&#10;Előfordulhat, hogy az AI által létrehozott tartalom helytelen." style="position:absolute;width:30962;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">
                  <v:imagedata r:id="rId42" o:title="A képen szöveg, képernyőkép, szám, Párhuzamos látható&#10;&#10;Előfordulhat, hogy az AI által létrehozott tartalom helytelen" croptop="1264f" cropbottom="34158f" cropright="2975f"/>
                </v:shape>
                <v:shape id="Kép 1" o:spid="_x0000_s1028" type="#_x0000_t75" alt="A képen szöveg, képernyőkép, szám, Párhuzamos látható&#10;&#10;Előfordulhat, hogy az AI által létrehozott tartalom helytelen." style="position:absolute;left:30924;width:29451;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">
                  <v:imagedata r:id="rId42" o:title="A képen szöveg, képernyőkép, szám, Párhuzamos látható&#10;&#10;Előfordulhat, hogy az AI által létrehozott tartalom helytelen" croptop="31449f" cropbottom="2429f" cropright="2975f"/>
                </v:shape>
                <w10:anchorlock/>
              </v:group>
            </w:pict>
          </mc:Fallback>
        </mc:AlternateContent>
      </w:r>
    </w:p>
    <w:p w14:paraId="150DC151" w14:textId="08E818B4" w:rsidR="00712A7D" w:rsidRDefault="00544EBF" w:rsidP="0064249D">
      <w:pPr>
        <w:pStyle w:val="Kpalrs"/>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25</w:t>
      </w:r>
      <w:r>
        <w:fldChar w:fldCharType="end"/>
      </w:r>
      <w:bookmarkStart w:id="88" w:name="_Toc215442913"/>
      <w:r w:rsidR="00712A7D">
        <w:t>. ábra Visszajelző LED és külső jelet kapcsoló szilárdtest relé</w:t>
      </w:r>
      <w:bookmarkEnd w:id="88"/>
    </w:p>
    <w:p w14:paraId="3EC75310" w14:textId="4F3F222A" w:rsidR="00C74E0C" w:rsidRDefault="00712A7D" w:rsidP="00712A7D">
      <w:r>
        <w:t>A kapcsolók jeleit és a külső jelet is csavaros csatlakozóval lehet bevezetni</w:t>
      </w:r>
      <w:r w:rsidR="00C74E0C">
        <w:t xml:space="preserve"> (</w:t>
      </w:r>
      <w:r w:rsidR="00C74E0C">
        <w:fldChar w:fldCharType="begin"/>
      </w:r>
      <w:r w:rsidR="00C74E0C">
        <w:instrText xml:space="preserve"> REF _Ref215442337 \h </w:instrText>
      </w:r>
      <w:r w:rsidR="00C74E0C">
        <w:fldChar w:fldCharType="separate"/>
      </w:r>
      <w:r w:rsidR="00C74E0C">
        <w:rPr>
          <w:noProof/>
        </w:rPr>
        <w:t>2</w:t>
      </w:r>
      <w:r w:rsidR="00C74E0C">
        <w:noBreakHyphen/>
      </w:r>
      <w:r w:rsidR="00C74E0C">
        <w:rPr>
          <w:noProof/>
        </w:rPr>
        <w:t>25</w:t>
      </w:r>
      <w:r w:rsidR="00C74E0C">
        <w:t>. ábra</w:t>
      </w:r>
      <w:r w:rsidR="00C74E0C">
        <w:fldChar w:fldCharType="end"/>
      </w:r>
      <w:r w:rsidR="00C74E0C">
        <w:t>)</w:t>
      </w:r>
      <w:r>
        <w:t>. Így sokféle vezetékezési megoldás egyaránt beköthető az alaplapba. Amennyiben ez hosszú távon rossz megközelítésnek bizonyul, nem nehéz ezeket más csatlakozóra cserélni.</w:t>
      </w:r>
    </w:p>
    <w:p w14:paraId="3420536C" w14:textId="77777777" w:rsidR="00C74E0C" w:rsidRDefault="00C74E0C" w:rsidP="0064249D">
      <w:pPr>
        <w:keepNext/>
        <w:ind w:firstLine="0"/>
        <w:jc w:val="center"/>
      </w:pPr>
      <w:r w:rsidRPr="00C74E0C">
        <w:rPr>
          <w:noProof/>
        </w:rPr>
        <w:lastRenderedPageBreak/>
        <w:drawing>
          <wp:inline distT="0" distB="0" distL="0" distR="0" wp14:anchorId="3826A147" wp14:editId="2F890D5A">
            <wp:extent cx="3689350" cy="2278078"/>
            <wp:effectExtent l="0" t="0" r="6350" b="8255"/>
            <wp:docPr id="917768841" name="Kép 1" descr="A képen áramkör, Elektrontechnika, elektronika, Elektronikus alkatrész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68841" name="Kép 1" descr="A képen áramkör, Elektrontechnika, elektronika, Elektronikus alkatrész látható&#10;&#10;Előfordulhat, hogy az AI által létrehozott tartalom helytelen."/>
                    <pic:cNvPicPr/>
                  </pic:nvPicPr>
                  <pic:blipFill>
                    <a:blip r:embed="rId43"/>
                    <a:stretch>
                      <a:fillRect/>
                    </a:stretch>
                  </pic:blipFill>
                  <pic:spPr>
                    <a:xfrm>
                      <a:off x="0" y="0"/>
                      <a:ext cx="3694763" cy="2281420"/>
                    </a:xfrm>
                    <a:prstGeom prst="rect">
                      <a:avLst/>
                    </a:prstGeom>
                  </pic:spPr>
                </pic:pic>
              </a:graphicData>
            </a:graphic>
          </wp:inline>
        </w:drawing>
      </w:r>
    </w:p>
    <w:bookmarkStart w:id="89" w:name="_Ref215442337"/>
    <w:p w14:paraId="572D24AF" w14:textId="6D804924" w:rsidR="00C74E0C" w:rsidRDefault="00544EBF" w:rsidP="0064249D">
      <w:pPr>
        <w:pStyle w:val="Kpalrs"/>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26</w:t>
      </w:r>
      <w:r>
        <w:fldChar w:fldCharType="end"/>
      </w:r>
      <w:bookmarkStart w:id="90" w:name="_Toc215442914"/>
      <w:r w:rsidR="00C74E0C">
        <w:t>. ábra</w:t>
      </w:r>
      <w:bookmarkEnd w:id="89"/>
      <w:r w:rsidR="00C74E0C">
        <w:t xml:space="preserve"> Jelek csatlakozói</w:t>
      </w:r>
      <w:bookmarkEnd w:id="90"/>
    </w:p>
    <w:p w14:paraId="4FFD7CB9" w14:textId="7BCE61C7" w:rsidR="00712A7D" w:rsidRDefault="00712A7D" w:rsidP="00C74E0C">
      <w:pPr>
        <w:pStyle w:val="Cmsor3"/>
      </w:pPr>
      <w:r>
        <w:t xml:space="preserve"> </w:t>
      </w:r>
      <w:bookmarkStart w:id="91" w:name="_Toc215706320"/>
      <w:r w:rsidR="00C74E0C">
        <w:t xml:space="preserve">Külső </w:t>
      </w:r>
      <w:proofErr w:type="spellStart"/>
      <w:r w:rsidR="00C74E0C">
        <w:t>trigger</w:t>
      </w:r>
      <w:proofErr w:type="spellEnd"/>
      <w:r w:rsidR="00C74E0C">
        <w:t xml:space="preserve"> jel</w:t>
      </w:r>
      <w:bookmarkEnd w:id="91"/>
    </w:p>
    <w:p w14:paraId="60CE92EB" w14:textId="05084C3A" w:rsidR="00216E75" w:rsidRDefault="00216E75" w:rsidP="00216E75">
      <w:r>
        <w:t xml:space="preserve">Elvárás volt, hogy kívülről lehessen a beállást időzíteni egy </w:t>
      </w:r>
      <w:proofErr w:type="spellStart"/>
      <w:r>
        <w:t>trigger</w:t>
      </w:r>
      <w:proofErr w:type="spellEnd"/>
      <w:r>
        <w:t xml:space="preserve"> jellel, ami specifikált csatlakozón keresztül érkezik</w:t>
      </w:r>
      <w:r w:rsidR="00386C22">
        <w:t xml:space="preserve"> (</w:t>
      </w:r>
      <w:r w:rsidR="00386C22">
        <w:fldChar w:fldCharType="begin"/>
      </w:r>
      <w:r w:rsidR="00386C22">
        <w:instrText xml:space="preserve"> REF _Ref215487924 \h </w:instrText>
      </w:r>
      <w:r w:rsidR="00386C22">
        <w:fldChar w:fldCharType="separate"/>
      </w:r>
      <w:r w:rsidR="00386C22">
        <w:rPr>
          <w:noProof/>
        </w:rPr>
        <w:t>2</w:t>
      </w:r>
      <w:r w:rsidR="00386C22">
        <w:noBreakHyphen/>
      </w:r>
      <w:r w:rsidR="00386C22">
        <w:rPr>
          <w:noProof/>
        </w:rPr>
        <w:t>26</w:t>
      </w:r>
      <w:r w:rsidR="00386C22">
        <w:t>. ábra</w:t>
      </w:r>
      <w:r w:rsidR="00386C22">
        <w:fldChar w:fldCharType="end"/>
      </w:r>
      <w:r w:rsidR="00386C22">
        <w:t>)</w:t>
      </w:r>
      <w:r>
        <w:t>. Az időzítő jelnek és csatlakozójának galvanikusan leválasztottnak kell lennie az eszköztől, illetve az időzítést vissza is kell jelezni a külső eszköz felé</w:t>
      </w:r>
      <w:r w:rsidR="0076080F">
        <w:t>.</w:t>
      </w:r>
    </w:p>
    <w:p w14:paraId="69B591CC" w14:textId="77777777" w:rsidR="00386C22" w:rsidRDefault="00386C22" w:rsidP="0064249D">
      <w:pPr>
        <w:keepNext/>
        <w:ind w:firstLine="0"/>
        <w:jc w:val="center"/>
      </w:pPr>
      <w:r w:rsidRPr="00386C22">
        <w:rPr>
          <w:noProof/>
        </w:rPr>
        <w:drawing>
          <wp:inline distT="0" distB="0" distL="0" distR="0" wp14:anchorId="50B69500" wp14:editId="0B8CB2A4">
            <wp:extent cx="2494136" cy="3999506"/>
            <wp:effectExtent l="0" t="0" r="1905" b="1270"/>
            <wp:docPr id="94896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69006" name=""/>
                    <pic:cNvPicPr/>
                  </pic:nvPicPr>
                  <pic:blipFill>
                    <a:blip r:embed="rId44"/>
                    <a:stretch>
                      <a:fillRect/>
                    </a:stretch>
                  </pic:blipFill>
                  <pic:spPr>
                    <a:xfrm>
                      <a:off x="0" y="0"/>
                      <a:ext cx="2501247" cy="4010910"/>
                    </a:xfrm>
                    <a:prstGeom prst="rect">
                      <a:avLst/>
                    </a:prstGeom>
                  </pic:spPr>
                </pic:pic>
              </a:graphicData>
            </a:graphic>
          </wp:inline>
        </w:drawing>
      </w:r>
    </w:p>
    <w:bookmarkStart w:id="92" w:name="_Ref215487924"/>
    <w:p w14:paraId="005A9CF5" w14:textId="0DD8070A" w:rsidR="00735AD2" w:rsidRDefault="00544EBF" w:rsidP="0064249D">
      <w:pPr>
        <w:pStyle w:val="Kpalrs"/>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27</w:t>
      </w:r>
      <w:r>
        <w:fldChar w:fldCharType="end"/>
      </w:r>
      <w:r w:rsidR="00386C22">
        <w:t>. ábra</w:t>
      </w:r>
      <w:bookmarkEnd w:id="92"/>
      <w:r w:rsidR="00386C22">
        <w:t xml:space="preserve"> külső időzítő jel</w:t>
      </w:r>
    </w:p>
    <w:p w14:paraId="307D3160" w14:textId="129E9352" w:rsidR="00386C22" w:rsidRDefault="00386C22" w:rsidP="00386C22">
      <w:r>
        <w:lastRenderedPageBreak/>
        <w:t xml:space="preserve">A külső időzítőjel csatlakozóján lévő tápfeszültséget LED fénnyel visszajelzem, így könnyen megmondható, ha be van kapcsolva a külső eszköz. A kívülről érkező jelet </w:t>
      </w:r>
      <w:proofErr w:type="spellStart"/>
      <w:r>
        <w:t>optocsatolón</w:t>
      </w:r>
      <w:proofErr w:type="spellEnd"/>
      <w:r>
        <w:t xml:space="preserve"> keresztül viszem a mikrovezérlő</w:t>
      </w:r>
      <w:r w:rsidR="00E24C1C">
        <w:t xml:space="preserve">höz és a mikrovezérlőtől a külső eszközhöz is </w:t>
      </w:r>
      <w:proofErr w:type="spellStart"/>
      <w:r w:rsidR="00E24C1C">
        <w:t>optocsatolón</w:t>
      </w:r>
      <w:proofErr w:type="spellEnd"/>
      <w:r w:rsidR="00E24C1C">
        <w:t xml:space="preserve"> keresztül vezettem a visszajelző jelet. A jeleket LED-ek segítségével vizualizáltam. </w:t>
      </w:r>
    </w:p>
    <w:p w14:paraId="3F02DD22" w14:textId="77777777" w:rsidR="00386C22" w:rsidRDefault="00386C22" w:rsidP="0064249D">
      <w:pPr>
        <w:keepNext/>
        <w:ind w:firstLine="0"/>
        <w:jc w:val="center"/>
      </w:pPr>
      <w:r w:rsidRPr="00386C22">
        <w:rPr>
          <w:noProof/>
        </w:rPr>
        <w:drawing>
          <wp:inline distT="0" distB="0" distL="0" distR="0" wp14:anchorId="7478F22D" wp14:editId="143A6F6E">
            <wp:extent cx="5400040" cy="3549650"/>
            <wp:effectExtent l="0" t="0" r="0" b="0"/>
            <wp:docPr id="26656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65526" name=""/>
                    <pic:cNvPicPr/>
                  </pic:nvPicPr>
                  <pic:blipFill>
                    <a:blip r:embed="rId45"/>
                    <a:stretch>
                      <a:fillRect/>
                    </a:stretch>
                  </pic:blipFill>
                  <pic:spPr>
                    <a:xfrm>
                      <a:off x="0" y="0"/>
                      <a:ext cx="5400040" cy="3549650"/>
                    </a:xfrm>
                    <a:prstGeom prst="rect">
                      <a:avLst/>
                    </a:prstGeom>
                  </pic:spPr>
                </pic:pic>
              </a:graphicData>
            </a:graphic>
          </wp:inline>
        </w:drawing>
      </w:r>
    </w:p>
    <w:p w14:paraId="0D4C6BD9" w14:textId="72D3BC81" w:rsidR="00386C22" w:rsidRPr="00386C22" w:rsidRDefault="00544EBF" w:rsidP="0064249D">
      <w:pPr>
        <w:pStyle w:val="Kpalrs"/>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28</w:t>
      </w:r>
      <w:r>
        <w:fldChar w:fldCharType="end"/>
      </w:r>
      <w:r w:rsidR="00386C22">
        <w:t>. ábra külső időzítőjel és visszajelzés galvanikus leválasztása</w:t>
      </w:r>
    </w:p>
    <w:p w14:paraId="485E776A" w14:textId="6220D2CC" w:rsidR="00C74E0C" w:rsidRDefault="003E20F4" w:rsidP="003E20F4">
      <w:pPr>
        <w:pStyle w:val="Cmsor3"/>
      </w:pPr>
      <w:bookmarkStart w:id="93" w:name="_Toc215706321"/>
      <w:r>
        <w:t>SPI lehallgató</w:t>
      </w:r>
      <w:bookmarkEnd w:id="93"/>
    </w:p>
    <w:p w14:paraId="2F907040" w14:textId="443640AE" w:rsidR="0064249D" w:rsidRDefault="0064249D" w:rsidP="0064249D">
      <w:r>
        <w:t>A tesztelt gyorsulásérzékelők lehetnek SPI kommunikációval konfiguráltak. Ebben az esetben érdemes lehet lehallgatni az SPI-csatornát, és a forgatást akár bizonyos SPI üzenetekhez időzíteni. Mivel ennek a kommunikációnak a feszültségszintje nem ismert ezért a jelet illeszteni kell. Erre két irányú, több feszültségszintek illesztésére alkalmas 4 csatornás kommunikációs szint illesztő IC-t használtam.</w:t>
      </w:r>
    </w:p>
    <w:p w14:paraId="36DCB0E2" w14:textId="77777777" w:rsidR="0064249D" w:rsidRDefault="0064249D" w:rsidP="0064249D">
      <w:pPr>
        <w:keepNext/>
        <w:ind w:firstLine="0"/>
        <w:jc w:val="center"/>
      </w:pPr>
      <w:r w:rsidRPr="0064249D">
        <w:rPr>
          <w:noProof/>
        </w:rPr>
        <w:lastRenderedPageBreak/>
        <w:drawing>
          <wp:inline distT="0" distB="0" distL="0" distR="0" wp14:anchorId="09885903" wp14:editId="5F1D1574">
            <wp:extent cx="5040271" cy="1741336"/>
            <wp:effectExtent l="0" t="0" r="8255" b="0"/>
            <wp:docPr id="348077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77609" name=""/>
                    <pic:cNvPicPr/>
                  </pic:nvPicPr>
                  <pic:blipFill>
                    <a:blip r:embed="rId46"/>
                    <a:stretch>
                      <a:fillRect/>
                    </a:stretch>
                  </pic:blipFill>
                  <pic:spPr>
                    <a:xfrm>
                      <a:off x="0" y="0"/>
                      <a:ext cx="5075729" cy="1753586"/>
                    </a:xfrm>
                    <a:prstGeom prst="rect">
                      <a:avLst/>
                    </a:prstGeom>
                  </pic:spPr>
                </pic:pic>
              </a:graphicData>
            </a:graphic>
          </wp:inline>
        </w:drawing>
      </w:r>
    </w:p>
    <w:p w14:paraId="447FACC2" w14:textId="60FCBAF9" w:rsidR="0064249D" w:rsidRPr="0064249D" w:rsidRDefault="00544EBF" w:rsidP="0064249D">
      <w:pPr>
        <w:pStyle w:val="Kpalrs"/>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29</w:t>
      </w:r>
      <w:r>
        <w:fldChar w:fldCharType="end"/>
      </w:r>
      <w:r w:rsidR="0064249D">
        <w:t>. ábra SPI logikai szint illesztése</w:t>
      </w:r>
    </w:p>
    <w:p w14:paraId="6484D076" w14:textId="263474E4" w:rsidR="003E20F4" w:rsidRDefault="003E20F4" w:rsidP="003E20F4">
      <w:pPr>
        <w:pStyle w:val="Cmsor3"/>
      </w:pPr>
      <w:bookmarkStart w:id="94" w:name="_Toc215706322"/>
      <w:r>
        <w:t>EEPROM</w:t>
      </w:r>
      <w:bookmarkEnd w:id="94"/>
    </w:p>
    <w:p w14:paraId="71C160B6" w14:textId="1EF77064" w:rsidR="002204E6" w:rsidRDefault="002204E6" w:rsidP="002204E6">
      <w:r>
        <w:t xml:space="preserve">A </w:t>
      </w:r>
      <w:r>
        <w:fldChar w:fldCharType="begin"/>
      </w:r>
      <w:r>
        <w:instrText xml:space="preserve"> REF _Ref215491212 \h </w:instrText>
      </w:r>
      <w:r>
        <w:fldChar w:fldCharType="separate"/>
      </w:r>
      <w:r>
        <w:t>Kezelőfelület</w:t>
      </w:r>
      <w:r>
        <w:fldChar w:fldCharType="end"/>
      </w:r>
      <w:r>
        <w:t xml:space="preserve"> fejezetben már említettem, hogy a beállításokat egy EEPROM-</w:t>
      </w:r>
      <w:proofErr w:type="spellStart"/>
      <w:r>
        <w:t>ra</w:t>
      </w:r>
      <w:proofErr w:type="spellEnd"/>
      <w:r>
        <w:t xml:space="preserve"> le lehet menteni. Az EEPROM IC az alaplapon kapott helye. Ez egy 24LC512 típusú EEPROM, amire azért esett a választás, mert korábbi projektjeim során is használtam már és volt hozzá saját írású driverem, valamint a fejlesztéshez próbapanel</w:t>
      </w:r>
      <w:r w:rsidR="00331D4A">
        <w:t>re szerelt ilyen típusú IC-m,</w:t>
      </w:r>
      <w:r>
        <w:t xml:space="preserve"> amivel az alaplap elkészültéig is ellenőrizhettem a rendszerbe illeszthetőséget. A modularitás és későbbi fejleszthetőség jegyében könnyen konfigurálhatóvá tettem az EEPROM címét.</w:t>
      </w:r>
    </w:p>
    <w:p w14:paraId="08CC3DDB" w14:textId="77777777" w:rsidR="002204E6" w:rsidRDefault="002204E6" w:rsidP="002204E6">
      <w:pPr>
        <w:keepNext/>
        <w:ind w:firstLine="0"/>
        <w:jc w:val="center"/>
      </w:pPr>
      <w:r w:rsidRPr="002204E6">
        <w:rPr>
          <w:noProof/>
        </w:rPr>
        <w:drawing>
          <wp:inline distT="0" distB="0" distL="0" distR="0" wp14:anchorId="4973609C" wp14:editId="554CE6BD">
            <wp:extent cx="5400040" cy="2301240"/>
            <wp:effectExtent l="0" t="0" r="0" b="3810"/>
            <wp:docPr id="990832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32242" name=""/>
                    <pic:cNvPicPr/>
                  </pic:nvPicPr>
                  <pic:blipFill>
                    <a:blip r:embed="rId47"/>
                    <a:stretch>
                      <a:fillRect/>
                    </a:stretch>
                  </pic:blipFill>
                  <pic:spPr>
                    <a:xfrm>
                      <a:off x="0" y="0"/>
                      <a:ext cx="5400040" cy="2301240"/>
                    </a:xfrm>
                    <a:prstGeom prst="rect">
                      <a:avLst/>
                    </a:prstGeom>
                  </pic:spPr>
                </pic:pic>
              </a:graphicData>
            </a:graphic>
          </wp:inline>
        </w:drawing>
      </w:r>
    </w:p>
    <w:p w14:paraId="3C141061" w14:textId="799D01F9" w:rsidR="002204E6" w:rsidRDefault="00544EBF" w:rsidP="002204E6">
      <w:pPr>
        <w:pStyle w:val="Kpalrs"/>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30</w:t>
      </w:r>
      <w:r>
        <w:fldChar w:fldCharType="end"/>
      </w:r>
      <w:r w:rsidR="002204E6">
        <w:t>. ábra EEPROM</w:t>
      </w:r>
    </w:p>
    <w:p w14:paraId="60E4283D" w14:textId="086CD4D8" w:rsidR="00232DA6" w:rsidRDefault="00232DA6" w:rsidP="00232DA6">
      <w:pPr>
        <w:pStyle w:val="Cmsor3"/>
      </w:pPr>
      <w:bookmarkStart w:id="95" w:name="_Toc215706323"/>
      <w:r>
        <w:t>EEPROM driver</w:t>
      </w:r>
      <w:bookmarkEnd w:id="95"/>
    </w:p>
    <w:p w14:paraId="4CF5CE9D" w14:textId="3A352596" w:rsidR="00232DA6" w:rsidRDefault="000957B9" w:rsidP="00232DA6">
      <w:r>
        <w:t>Erre az EEPROM-</w:t>
      </w:r>
      <w:proofErr w:type="spellStart"/>
      <w:r>
        <w:t>ra</w:t>
      </w:r>
      <w:proofErr w:type="spellEnd"/>
      <w:r>
        <w:t xml:space="preserve"> már korábbi projektjeim során is írtam drivert, így a szoftverfejlesztési idő jelentősen rövidült. Ennek a drivernek a lényege, hogy kulcs-érték adatpárokat tárol. Használata így nagyon egyszerű, és támogatja 8, 16 és 32 bites számok, valamint karakterláncok eltárolását (maximum 128 byte per adat). A memória 500db 128 </w:t>
      </w:r>
      <w:r>
        <w:lastRenderedPageBreak/>
        <w:t xml:space="preserve">byte-os lapra van tagolva. Az első 55 oldalon 440 </w:t>
      </w:r>
      <w:r w:rsidR="00067597">
        <w:t>„</w:t>
      </w:r>
      <w:proofErr w:type="spellStart"/>
      <w:r>
        <w:t>header</w:t>
      </w:r>
      <w:proofErr w:type="spellEnd"/>
      <w:r w:rsidR="00067597">
        <w:t>”</w:t>
      </w:r>
      <w:r>
        <w:t xml:space="preserve"> </w:t>
      </w:r>
      <w:r w:rsidR="00067597">
        <w:t>tárolható</w:t>
      </w:r>
      <w:r>
        <w:t xml:space="preserve"> (kulcs, érték címe, érték típusa), majd az 55. oldaltól a kulcsokhoz tartozó értékek laponként vannak </w:t>
      </w:r>
      <w:r w:rsidR="009019D0">
        <w:t>tárolva, azaz 445 oldal áll rendelkezésre, így 5 oldal marad kihasználatlan, és 440 adat tárolható el.</w:t>
      </w:r>
    </w:p>
    <w:p w14:paraId="4FA337F7" w14:textId="4577D05E" w:rsidR="000957B9" w:rsidRDefault="000957B9" w:rsidP="00232DA6">
      <w:r>
        <w:t>A felhasznált kulcsokat inicializálás előtt deklarálni kell. Inicializáláskor a memórián tárolt kulcsokat összeveti a megadottakkal, egyezés esetén elmenti, melyik memória címen található az adat, eltérés esetén felszabadítja a memória helyet és felülírja a kulcsot. Az adattípusok változtatására futás közben is lehetőség van.</w:t>
      </w:r>
    </w:p>
    <w:p w14:paraId="2265185E" w14:textId="1B6487FF" w:rsidR="00067597" w:rsidRPr="00232DA6" w:rsidRDefault="000957B9" w:rsidP="00067597">
      <w:r>
        <w:t>Jelen alkalmazásban a memóriát a beállítások mentésére használom. Minden memóriahelyhez 3 kulcsot használok fel: fix tengely, követett tengely, beállított szög.</w:t>
      </w:r>
    </w:p>
    <w:p w14:paraId="1BD2D8CA" w14:textId="4E6C2B30" w:rsidR="003E20F4" w:rsidRDefault="003E20F4" w:rsidP="003E20F4">
      <w:pPr>
        <w:pStyle w:val="Cmsor3"/>
      </w:pPr>
      <w:bookmarkStart w:id="96" w:name="_Toc215706324"/>
      <w:r>
        <w:t>Mikrovezérlő</w:t>
      </w:r>
      <w:r w:rsidR="0064249D">
        <w:t xml:space="preserve"> és további modularitási/bővítési megfontolások</w:t>
      </w:r>
      <w:bookmarkEnd w:id="96"/>
    </w:p>
    <w:p w14:paraId="38379E65" w14:textId="7626E919" w:rsidR="002204E6" w:rsidRDefault="00E24404" w:rsidP="002204E6">
      <w:r>
        <w:t xml:space="preserve">A mikrovezérlőt, mint korábban is említettem fejlesztői panellel együtt terveztem bele az eszközbe. Így nem kell a mikrovezérlő környezetét kialakítanom, valamint meghibásodás esetén is könnyen cserélhető. A modularitás és későbbi könnyű bővíthetőség érdekében a </w:t>
      </w:r>
      <w:proofErr w:type="spellStart"/>
      <w:r>
        <w:t>Nucleo</w:t>
      </w:r>
      <w:proofErr w:type="spellEnd"/>
      <w:r>
        <w:t xml:space="preserve"> összes csatlakozóját kivezettem. Mindegyik csatlakozót </w:t>
      </w:r>
      <w:proofErr w:type="spellStart"/>
      <w:r>
        <w:t>jumperen</w:t>
      </w:r>
      <w:proofErr w:type="spellEnd"/>
      <w:r>
        <w:t xml:space="preserve"> keresztül vezettem ki, a </w:t>
      </w:r>
      <w:proofErr w:type="spellStart"/>
      <w:r>
        <w:t>jumper</w:t>
      </w:r>
      <w:proofErr w:type="spellEnd"/>
      <w:r>
        <w:t xml:space="preserve"> előtt és után is tüskesor került. Így könnyedén újra konfigurálható a kivezetés, valamint új modulok könnyen beilleszthetőek.  A nyomtatott áramkörön pedig minden jelet feliratoztam a könnyű követhetőség érdekében.</w:t>
      </w:r>
      <w:r w:rsidR="009511DE">
        <w:t xml:space="preserve"> Ezeket a megoldásokat a </w:t>
      </w:r>
      <w:r w:rsidR="009511DE">
        <w:fldChar w:fldCharType="begin"/>
      </w:r>
      <w:r w:rsidR="009511DE">
        <w:instrText xml:space="preserve"> REF _Ref215497006 \h </w:instrText>
      </w:r>
      <w:r w:rsidR="009511DE">
        <w:fldChar w:fldCharType="separate"/>
      </w:r>
      <w:r w:rsidR="009511DE">
        <w:rPr>
          <w:noProof/>
        </w:rPr>
        <w:t>2</w:t>
      </w:r>
      <w:r w:rsidR="009511DE">
        <w:noBreakHyphen/>
      </w:r>
      <w:r w:rsidR="009511DE">
        <w:rPr>
          <w:noProof/>
        </w:rPr>
        <w:t>30</w:t>
      </w:r>
      <w:r w:rsidR="009511DE">
        <w:t>. ábra</w:t>
      </w:r>
      <w:r w:rsidR="009511DE">
        <w:fldChar w:fldCharType="end"/>
      </w:r>
      <w:r w:rsidR="009511DE">
        <w:t xml:space="preserve"> és a </w:t>
      </w:r>
      <w:r w:rsidR="009511DE">
        <w:fldChar w:fldCharType="begin"/>
      </w:r>
      <w:r w:rsidR="009511DE">
        <w:instrText xml:space="preserve"> REF _Ref215497013 \h </w:instrText>
      </w:r>
      <w:r w:rsidR="009511DE">
        <w:fldChar w:fldCharType="separate"/>
      </w:r>
      <w:r w:rsidR="009511DE">
        <w:rPr>
          <w:noProof/>
        </w:rPr>
        <w:t>2</w:t>
      </w:r>
      <w:r w:rsidR="009511DE">
        <w:noBreakHyphen/>
      </w:r>
      <w:r w:rsidR="009511DE">
        <w:rPr>
          <w:noProof/>
        </w:rPr>
        <w:t>31</w:t>
      </w:r>
      <w:r w:rsidR="009511DE">
        <w:t>. ábra</w:t>
      </w:r>
      <w:r w:rsidR="009511DE">
        <w:fldChar w:fldCharType="end"/>
      </w:r>
      <w:r w:rsidR="009511DE">
        <w:t xml:space="preserve"> mutatja be.</w:t>
      </w:r>
    </w:p>
    <w:p w14:paraId="5B886867" w14:textId="77777777" w:rsidR="009511DE" w:rsidRDefault="009511DE" w:rsidP="009511DE">
      <w:pPr>
        <w:keepNext/>
        <w:ind w:firstLine="0"/>
        <w:jc w:val="center"/>
      </w:pPr>
      <w:r w:rsidRPr="009511DE">
        <w:rPr>
          <w:noProof/>
        </w:rPr>
        <w:lastRenderedPageBreak/>
        <w:drawing>
          <wp:inline distT="0" distB="0" distL="0" distR="0" wp14:anchorId="710BB7EF" wp14:editId="144AD3C9">
            <wp:extent cx="5040000" cy="3839266"/>
            <wp:effectExtent l="0" t="0" r="8255" b="8890"/>
            <wp:docPr id="37399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93995" name=""/>
                    <pic:cNvPicPr/>
                  </pic:nvPicPr>
                  <pic:blipFill>
                    <a:blip r:embed="rId48"/>
                    <a:stretch>
                      <a:fillRect/>
                    </a:stretch>
                  </pic:blipFill>
                  <pic:spPr>
                    <a:xfrm>
                      <a:off x="0" y="0"/>
                      <a:ext cx="5040000" cy="3839266"/>
                    </a:xfrm>
                    <a:prstGeom prst="rect">
                      <a:avLst/>
                    </a:prstGeom>
                  </pic:spPr>
                </pic:pic>
              </a:graphicData>
            </a:graphic>
          </wp:inline>
        </w:drawing>
      </w:r>
    </w:p>
    <w:bookmarkStart w:id="97" w:name="_Ref215497006"/>
    <w:p w14:paraId="530FEEB8" w14:textId="4225884C" w:rsidR="009511DE" w:rsidRDefault="00544EBF" w:rsidP="009511DE">
      <w:pPr>
        <w:pStyle w:val="Kpalrs"/>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31</w:t>
      </w:r>
      <w:r>
        <w:fldChar w:fldCharType="end"/>
      </w:r>
      <w:r w:rsidR="009511DE">
        <w:t>. ábra</w:t>
      </w:r>
      <w:bookmarkEnd w:id="97"/>
      <w:r w:rsidR="009511DE">
        <w:t xml:space="preserve"> Mikrovezérlő "A" </w:t>
      </w:r>
      <w:proofErr w:type="spellStart"/>
      <w:r w:rsidR="009511DE">
        <w:t>portjának</w:t>
      </w:r>
      <w:proofErr w:type="spellEnd"/>
      <w:r w:rsidR="009511DE">
        <w:t xml:space="preserve"> csatlakozóinak kivezetése</w:t>
      </w:r>
    </w:p>
    <w:p w14:paraId="717098A7" w14:textId="77777777" w:rsidR="009511DE" w:rsidRDefault="009511DE" w:rsidP="009511DE">
      <w:pPr>
        <w:keepNext/>
        <w:ind w:firstLine="0"/>
        <w:jc w:val="center"/>
      </w:pPr>
      <w:r w:rsidRPr="009511DE">
        <w:rPr>
          <w:noProof/>
        </w:rPr>
        <w:lastRenderedPageBreak/>
        <w:drawing>
          <wp:inline distT="0" distB="0" distL="0" distR="0" wp14:anchorId="373561F6" wp14:editId="10875C1A">
            <wp:extent cx="5040000" cy="4726482"/>
            <wp:effectExtent l="0" t="0" r="8255" b="0"/>
            <wp:docPr id="1170060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60697" name=""/>
                    <pic:cNvPicPr/>
                  </pic:nvPicPr>
                  <pic:blipFill>
                    <a:blip r:embed="rId49"/>
                    <a:stretch>
                      <a:fillRect/>
                    </a:stretch>
                  </pic:blipFill>
                  <pic:spPr>
                    <a:xfrm>
                      <a:off x="0" y="0"/>
                      <a:ext cx="5040000" cy="4726482"/>
                    </a:xfrm>
                    <a:prstGeom prst="rect">
                      <a:avLst/>
                    </a:prstGeom>
                  </pic:spPr>
                </pic:pic>
              </a:graphicData>
            </a:graphic>
          </wp:inline>
        </w:drawing>
      </w:r>
    </w:p>
    <w:bookmarkStart w:id="98" w:name="_Ref215497013"/>
    <w:p w14:paraId="1B9CEC48" w14:textId="08EE57CF" w:rsidR="009511DE" w:rsidRPr="009511DE" w:rsidRDefault="00544EBF" w:rsidP="009511DE">
      <w:pPr>
        <w:pStyle w:val="Kpalrs"/>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32</w:t>
      </w:r>
      <w:r>
        <w:fldChar w:fldCharType="end"/>
      </w:r>
      <w:r w:rsidR="009511DE">
        <w:t>. ábra</w:t>
      </w:r>
      <w:bookmarkEnd w:id="98"/>
      <w:r w:rsidR="009511DE">
        <w:t xml:space="preserve"> Mikrovezérlő jeleinek kivezetése a nyomtatott áramkörön</w:t>
      </w:r>
    </w:p>
    <w:p w14:paraId="4F22E32C" w14:textId="497CA765" w:rsidR="00E24404" w:rsidRDefault="00E24404" w:rsidP="00E24404">
      <w:r>
        <w:t>A bővíthetőséget szem előtt tartva az alaplapon kialakítottam</w:t>
      </w:r>
      <w:r w:rsidR="00DD2AB3">
        <w:t xml:space="preserve"> 4</w:t>
      </w:r>
      <w:r>
        <w:t xml:space="preserve"> további gomboknak is a bekötési lehetőségét</w:t>
      </w:r>
      <w:r w:rsidR="00DD2AB3">
        <w:t xml:space="preserve"> (</w:t>
      </w:r>
      <w:r w:rsidR="00DD2AB3">
        <w:fldChar w:fldCharType="begin"/>
      </w:r>
      <w:r w:rsidR="00DD2AB3">
        <w:instrText xml:space="preserve"> REF _Ref215497419 \h </w:instrText>
      </w:r>
      <w:r w:rsidR="00DD2AB3">
        <w:fldChar w:fldCharType="separate"/>
      </w:r>
      <w:r w:rsidR="00DD2AB3">
        <w:rPr>
          <w:noProof/>
        </w:rPr>
        <w:t>2</w:t>
      </w:r>
      <w:r w:rsidR="00DD2AB3">
        <w:noBreakHyphen/>
      </w:r>
      <w:r w:rsidR="00DD2AB3">
        <w:rPr>
          <w:noProof/>
        </w:rPr>
        <w:t>32</w:t>
      </w:r>
      <w:r w:rsidR="00DD2AB3">
        <w:t>. ábra</w:t>
      </w:r>
      <w:r w:rsidR="00DD2AB3">
        <w:fldChar w:fldCharType="end"/>
      </w:r>
      <w:r w:rsidR="00DD2AB3">
        <w:t xml:space="preserve"> és </w:t>
      </w:r>
      <w:r w:rsidR="00DD2AB3">
        <w:fldChar w:fldCharType="begin"/>
      </w:r>
      <w:r w:rsidR="00DD2AB3">
        <w:instrText xml:space="preserve"> REF _Ref215497424 \h </w:instrText>
      </w:r>
      <w:r w:rsidR="00DD2AB3">
        <w:fldChar w:fldCharType="separate"/>
      </w:r>
      <w:r w:rsidR="00DD2AB3">
        <w:rPr>
          <w:noProof/>
        </w:rPr>
        <w:t>2</w:t>
      </w:r>
      <w:r w:rsidR="00DD2AB3">
        <w:noBreakHyphen/>
      </w:r>
      <w:r w:rsidR="00DD2AB3">
        <w:rPr>
          <w:noProof/>
        </w:rPr>
        <w:t>33</w:t>
      </w:r>
      <w:r w:rsidR="00DD2AB3">
        <w:t>. ábra</w:t>
      </w:r>
      <w:r w:rsidR="00DD2AB3">
        <w:fldChar w:fldCharType="end"/>
      </w:r>
      <w:r w:rsidR="00DD2AB3">
        <w:t>)</w:t>
      </w:r>
      <w:r>
        <w:t>.</w:t>
      </w:r>
      <w:r w:rsidR="00DD2AB3">
        <w:t xml:space="preserve"> Ezeket a gombokat a panelen pergés mentesítem, így nagyon egyszerűen beköthetőek ezek a további gombok.</w:t>
      </w:r>
    </w:p>
    <w:p w14:paraId="5F9D354A" w14:textId="77777777" w:rsidR="00DD2AB3" w:rsidRDefault="00DD2AB3" w:rsidP="00DD2AB3">
      <w:pPr>
        <w:keepNext/>
        <w:ind w:firstLine="0"/>
        <w:jc w:val="center"/>
      </w:pPr>
      <w:r w:rsidRPr="00DD2AB3">
        <w:rPr>
          <w:noProof/>
        </w:rPr>
        <w:drawing>
          <wp:inline distT="0" distB="0" distL="0" distR="0" wp14:anchorId="1446B873" wp14:editId="28F46A53">
            <wp:extent cx="5040000" cy="2279972"/>
            <wp:effectExtent l="0" t="0" r="8255" b="6350"/>
            <wp:docPr id="96647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71997" name=""/>
                    <pic:cNvPicPr/>
                  </pic:nvPicPr>
                  <pic:blipFill>
                    <a:blip r:embed="rId50"/>
                    <a:stretch>
                      <a:fillRect/>
                    </a:stretch>
                  </pic:blipFill>
                  <pic:spPr>
                    <a:xfrm>
                      <a:off x="0" y="0"/>
                      <a:ext cx="5040000" cy="2279972"/>
                    </a:xfrm>
                    <a:prstGeom prst="rect">
                      <a:avLst/>
                    </a:prstGeom>
                  </pic:spPr>
                </pic:pic>
              </a:graphicData>
            </a:graphic>
          </wp:inline>
        </w:drawing>
      </w:r>
    </w:p>
    <w:bookmarkStart w:id="99" w:name="_Ref215497419"/>
    <w:p w14:paraId="0D219017" w14:textId="32ADC8F3" w:rsidR="00DD2AB3" w:rsidRDefault="00544EBF" w:rsidP="00DD2AB3">
      <w:pPr>
        <w:pStyle w:val="Kpalrs"/>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33</w:t>
      </w:r>
      <w:r>
        <w:fldChar w:fldCharType="end"/>
      </w:r>
      <w:r w:rsidR="00DD2AB3">
        <w:t>. ábra</w:t>
      </w:r>
      <w:bookmarkEnd w:id="99"/>
      <w:r w:rsidR="00DD2AB3">
        <w:t xml:space="preserve"> További gombok lehetőségének kialakítása a nyomtatott áramkörön</w:t>
      </w:r>
    </w:p>
    <w:p w14:paraId="76139CF1" w14:textId="77777777" w:rsidR="00DD2AB3" w:rsidRDefault="00DD2AB3" w:rsidP="00DD2AB3">
      <w:pPr>
        <w:keepNext/>
        <w:ind w:firstLine="0"/>
        <w:jc w:val="center"/>
      </w:pPr>
      <w:r w:rsidRPr="00DD2AB3">
        <w:rPr>
          <w:noProof/>
        </w:rPr>
        <w:lastRenderedPageBreak/>
        <w:drawing>
          <wp:inline distT="0" distB="0" distL="0" distR="0" wp14:anchorId="7EC4AEC9" wp14:editId="7C5E6781">
            <wp:extent cx="5038037" cy="1453763"/>
            <wp:effectExtent l="0" t="0" r="0" b="0"/>
            <wp:docPr id="171796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65090" name=""/>
                    <pic:cNvPicPr/>
                  </pic:nvPicPr>
                  <pic:blipFill rotWithShape="1">
                    <a:blip r:embed="rId51"/>
                    <a:srcRect t="2662"/>
                    <a:stretch/>
                  </pic:blipFill>
                  <pic:spPr bwMode="auto">
                    <a:xfrm>
                      <a:off x="0" y="0"/>
                      <a:ext cx="5040000" cy="1454330"/>
                    </a:xfrm>
                    <a:prstGeom prst="rect">
                      <a:avLst/>
                    </a:prstGeom>
                    <a:ln>
                      <a:noFill/>
                    </a:ln>
                    <a:extLst>
                      <a:ext uri="{53640926-AAD7-44D8-BBD7-CCE9431645EC}">
                        <a14:shadowObscured xmlns:a14="http://schemas.microsoft.com/office/drawing/2010/main"/>
                      </a:ext>
                    </a:extLst>
                  </pic:spPr>
                </pic:pic>
              </a:graphicData>
            </a:graphic>
          </wp:inline>
        </w:drawing>
      </w:r>
    </w:p>
    <w:bookmarkStart w:id="100" w:name="_Ref215497424"/>
    <w:p w14:paraId="1399A012" w14:textId="582E36FF" w:rsidR="00DD2AB3" w:rsidRPr="002204E6" w:rsidRDefault="00544EBF" w:rsidP="00DD2AB3">
      <w:pPr>
        <w:pStyle w:val="Kpalrs"/>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34</w:t>
      </w:r>
      <w:r>
        <w:fldChar w:fldCharType="end"/>
      </w:r>
      <w:r w:rsidR="00DD2AB3">
        <w:t>. ábra</w:t>
      </w:r>
      <w:bookmarkEnd w:id="100"/>
      <w:r w:rsidR="00DD2AB3">
        <w:t xml:space="preserve"> </w:t>
      </w:r>
      <w:r w:rsidR="00E018D5">
        <w:t>Kiegészítő</w:t>
      </w:r>
      <w:r w:rsidR="00DD2AB3">
        <w:t xml:space="preserve"> gombok pergésmentesítése</w:t>
      </w:r>
    </w:p>
    <w:p w14:paraId="1275AAD5" w14:textId="6EB7C55C" w:rsidR="000B308B" w:rsidRDefault="00E819C1" w:rsidP="00372919">
      <w:pPr>
        <w:pStyle w:val="Cmsor1"/>
      </w:pPr>
      <w:bookmarkStart w:id="101" w:name="_Toc215706325"/>
      <w:r>
        <w:lastRenderedPageBreak/>
        <w:t>Összefoglalás/eredmények értékelése</w:t>
      </w:r>
      <w:bookmarkEnd w:id="101"/>
    </w:p>
    <w:p w14:paraId="02B5A65B" w14:textId="28E76751" w:rsidR="00E819C1" w:rsidRDefault="00E819C1" w:rsidP="00E819C1">
      <w:pPr>
        <w:pStyle w:val="Cmsor2"/>
      </w:pPr>
      <w:bookmarkStart w:id="102" w:name="_Toc215706326"/>
      <w:r>
        <w:t>Eredmények</w:t>
      </w:r>
      <w:bookmarkEnd w:id="102"/>
    </w:p>
    <w:p w14:paraId="6C75BFF7" w14:textId="18FA242C" w:rsidR="008E328D" w:rsidRPr="008E328D" w:rsidRDefault="008E328D" w:rsidP="008E328D">
      <w:r>
        <w:t xml:space="preserve">Az eredeti kiírással ellentétben nem jutott sor a mechanikai tervezésre. Ennek oka, hogy a feladat adag sokkal nagyobb volt, mint amit realisztikusan meg tudtam volna ennyi idő alatt valósítani. Ennek ellenére az eszköz leg fontosabb részei elkészültek és bebizonyosodott, hogy tudnak együtt működni. Az eszköz megvalósítása közben a leg nagyobb kihívást a motorok folytonos vezérélés jelentette. Ezen túl megvalósítottam egy drivert az SSD1305 IC-hez, mai annak legtöbb funkcionalitását lefedi, valamint egy olyan nyomtatott áramkört terveztem az ezt használó </w:t>
      </w:r>
      <w:r w:rsidRPr="008E328D">
        <w:t>NHD-2.23-12832UCB3</w:t>
      </w:r>
      <w:r>
        <w:t xml:space="preserve"> kijelző modulhoz, amivel egy későbbi fejlesztő egy másik projektbe könnyedén beillesztheti. Megvalósítottam egy, az alapvető funkcióit lefedő drivert az AS5174U </w:t>
      </w:r>
      <w:proofErr w:type="spellStart"/>
      <w:proofErr w:type="gramStart"/>
      <w:r>
        <w:t>enkóderhez</w:t>
      </w:r>
      <w:proofErr w:type="spellEnd"/>
      <w:proofErr w:type="gramEnd"/>
      <w:r>
        <w:t xml:space="preserve"> valamint az ICM20948-hoz. Létrehoztam továbbá egy későbbi projektekbe is könnyedén beilleszthető numerikus billentyűzetet, ami korlátozott GPIO számú mikrovezérlőkhöz is könnyedén felhasználható</w:t>
      </w:r>
      <w:r w:rsidR="00677388">
        <w:t>, illetve egy könnyen beszerelhető gomb panelt. Ezeken túl az eszköz alapalapját is megvalósítottam, ahol a modularitást és későbbi szerelhetőséget igyekeztem tudásom szerint maximalizálni.</w:t>
      </w:r>
    </w:p>
    <w:p w14:paraId="73D328A2" w14:textId="3A9326CB" w:rsidR="00E819C1" w:rsidRDefault="00E819C1" w:rsidP="00E819C1">
      <w:pPr>
        <w:pStyle w:val="Cmsor2"/>
      </w:pPr>
      <w:bookmarkStart w:id="103" w:name="_Toc215706327"/>
      <w:r>
        <w:t>Javaslatok/Következtetések/Tanulságok</w:t>
      </w:r>
      <w:bookmarkEnd w:id="103"/>
    </w:p>
    <w:p w14:paraId="60D2B19C" w14:textId="77777777" w:rsidR="00E819C1" w:rsidRPr="000B308B" w:rsidRDefault="00E819C1" w:rsidP="000B308B"/>
    <w:bookmarkStart w:id="104" w:name="_Toc215706328" w:displacedByCustomXml="next"/>
    <w:sdt>
      <w:sdtPr>
        <w:rPr>
          <w:rFonts w:cs="Times New Roman"/>
          <w:b w:val="0"/>
          <w:bCs w:val="0"/>
          <w:kern w:val="0"/>
          <w:sz w:val="24"/>
          <w:szCs w:val="24"/>
        </w:rPr>
        <w:id w:val="1638151403"/>
        <w:docPartObj>
          <w:docPartGallery w:val="Bibliographies"/>
          <w:docPartUnique/>
        </w:docPartObj>
      </w:sdtPr>
      <w:sdtContent>
        <w:p w14:paraId="1AA3BDB1" w14:textId="456AE4A6" w:rsidR="00825AAC" w:rsidRDefault="00825AAC">
          <w:pPr>
            <w:pStyle w:val="Cmsor1"/>
          </w:pPr>
          <w:r>
            <w:t>Irodalomjegyzék</w:t>
          </w:r>
          <w:bookmarkEnd w:id="104"/>
        </w:p>
        <w:sdt>
          <w:sdtPr>
            <w:id w:val="111145805"/>
            <w:bibliography/>
          </w:sdtPr>
          <w:sdtContent>
            <w:p w14:paraId="5EF3299D" w14:textId="77777777" w:rsidR="008B1BC7" w:rsidRDefault="00825AAC">
              <w:pPr>
                <w:rPr>
                  <w:noProof/>
                  <w:sz w:val="20"/>
                  <w:szCs w:val="20"/>
                  <w:lang w:eastAsia="hu-HU"/>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95"/>
                <w:gridCol w:w="7309"/>
              </w:tblGrid>
              <w:tr w:rsidR="008B1BC7" w14:paraId="3C8BF65B" w14:textId="77777777">
                <w:trPr>
                  <w:divId w:val="1185173200"/>
                  <w:tblCellSpacing w:w="15" w:type="dxa"/>
                </w:trPr>
                <w:tc>
                  <w:tcPr>
                    <w:tcW w:w="50" w:type="pct"/>
                    <w:hideMark/>
                  </w:tcPr>
                  <w:p w14:paraId="0F79D797" w14:textId="286C5485" w:rsidR="008B1BC7" w:rsidRDefault="008B1BC7">
                    <w:pPr>
                      <w:pStyle w:val="Irodalomjegyzk"/>
                      <w:rPr>
                        <w:noProof/>
                      </w:rPr>
                    </w:pPr>
                    <w:r>
                      <w:rPr>
                        <w:noProof/>
                      </w:rPr>
                      <w:t xml:space="preserve">[1] </w:t>
                    </w:r>
                  </w:p>
                </w:tc>
                <w:tc>
                  <w:tcPr>
                    <w:tcW w:w="0" w:type="auto"/>
                    <w:hideMark/>
                  </w:tcPr>
                  <w:p w14:paraId="5050885B" w14:textId="77777777" w:rsidR="008B1BC7" w:rsidRDefault="008B1BC7">
                    <w:pPr>
                      <w:pStyle w:val="Irodalomjegyzk"/>
                      <w:rPr>
                        <w:noProof/>
                      </w:rPr>
                    </w:pPr>
                    <w:r>
                      <w:rPr>
                        <w:noProof/>
                      </w:rPr>
                      <w:t>„All about MEMS sensors,” © Bosch Sensortec GmbH, 2024. [Online]. Available: https://www.bosch-sensortec.com/about-us/our-company/mems/. [Hozzáférés dátuma: 10 05 2025].</w:t>
                    </w:r>
                  </w:p>
                </w:tc>
              </w:tr>
              <w:tr w:rsidR="008B1BC7" w14:paraId="41C36356" w14:textId="77777777">
                <w:trPr>
                  <w:divId w:val="1185173200"/>
                  <w:tblCellSpacing w:w="15" w:type="dxa"/>
                </w:trPr>
                <w:tc>
                  <w:tcPr>
                    <w:tcW w:w="50" w:type="pct"/>
                    <w:hideMark/>
                  </w:tcPr>
                  <w:p w14:paraId="6076DF18" w14:textId="77777777" w:rsidR="008B1BC7" w:rsidRDefault="008B1BC7">
                    <w:pPr>
                      <w:pStyle w:val="Irodalomjegyzk"/>
                      <w:rPr>
                        <w:noProof/>
                      </w:rPr>
                    </w:pPr>
                    <w:r>
                      <w:rPr>
                        <w:noProof/>
                      </w:rPr>
                      <w:t xml:space="preserve">[2] </w:t>
                    </w:r>
                  </w:p>
                </w:tc>
                <w:tc>
                  <w:tcPr>
                    <w:tcW w:w="0" w:type="auto"/>
                    <w:hideMark/>
                  </w:tcPr>
                  <w:p w14:paraId="4B5973FC" w14:textId="77777777" w:rsidR="008B1BC7" w:rsidRDefault="008B1BC7">
                    <w:pPr>
                      <w:pStyle w:val="Irodalomjegyzk"/>
                      <w:rPr>
                        <w:noProof/>
                      </w:rPr>
                    </w:pPr>
                    <w:r>
                      <w:rPr>
                        <w:noProof/>
                      </w:rPr>
                      <w:t>C. Murphy, „Why MEMS Accelerometers Are Becoming the Designer’s Best Choice for CbM Applications,” Analog Devices, 01 02 2021. [Online]. Available: https://www.analog.com/en/resources/technical-articles/why-memes-acceler-are-best-choice-for-cbm-apps.html. [Hozzáférés dátuma: 10 05 2025].</w:t>
                    </w:r>
                  </w:p>
                </w:tc>
              </w:tr>
              <w:tr w:rsidR="008B1BC7" w14:paraId="78D826C4" w14:textId="77777777">
                <w:trPr>
                  <w:divId w:val="1185173200"/>
                  <w:tblCellSpacing w:w="15" w:type="dxa"/>
                </w:trPr>
                <w:tc>
                  <w:tcPr>
                    <w:tcW w:w="50" w:type="pct"/>
                    <w:hideMark/>
                  </w:tcPr>
                  <w:p w14:paraId="7FC6BD72" w14:textId="77777777" w:rsidR="008B1BC7" w:rsidRDefault="008B1BC7">
                    <w:pPr>
                      <w:pStyle w:val="Irodalomjegyzk"/>
                      <w:rPr>
                        <w:noProof/>
                      </w:rPr>
                    </w:pPr>
                    <w:r>
                      <w:rPr>
                        <w:noProof/>
                      </w:rPr>
                      <w:t xml:space="preserve">[3] </w:t>
                    </w:r>
                  </w:p>
                </w:tc>
                <w:tc>
                  <w:tcPr>
                    <w:tcW w:w="0" w:type="auto"/>
                    <w:hideMark/>
                  </w:tcPr>
                  <w:p w14:paraId="065EAB24" w14:textId="77777777" w:rsidR="008B1BC7" w:rsidRDefault="008B1BC7">
                    <w:pPr>
                      <w:pStyle w:val="Irodalomjegyzk"/>
                      <w:rPr>
                        <w:noProof/>
                      </w:rPr>
                    </w:pPr>
                    <w:r>
                      <w:rPr>
                        <w:i/>
                        <w:iCs/>
                        <w:noProof/>
                      </w:rPr>
                      <w:t xml:space="preserve">PCB design guidelines for MEMS sensors, </w:t>
                    </w:r>
                    <w:r>
                      <w:rPr>
                        <w:noProof/>
                      </w:rPr>
                      <w:t xml:space="preserve">STMicroelectronics, 2023. </w:t>
                    </w:r>
                  </w:p>
                </w:tc>
              </w:tr>
              <w:tr w:rsidR="008B1BC7" w14:paraId="2D16D3B2" w14:textId="77777777">
                <w:trPr>
                  <w:divId w:val="1185173200"/>
                  <w:tblCellSpacing w:w="15" w:type="dxa"/>
                </w:trPr>
                <w:tc>
                  <w:tcPr>
                    <w:tcW w:w="50" w:type="pct"/>
                    <w:hideMark/>
                  </w:tcPr>
                  <w:p w14:paraId="1754313B" w14:textId="77777777" w:rsidR="008B1BC7" w:rsidRDefault="008B1BC7">
                    <w:pPr>
                      <w:pStyle w:val="Irodalomjegyzk"/>
                      <w:rPr>
                        <w:noProof/>
                      </w:rPr>
                    </w:pPr>
                    <w:r>
                      <w:rPr>
                        <w:noProof/>
                      </w:rPr>
                      <w:t xml:space="preserve">[4] </w:t>
                    </w:r>
                  </w:p>
                </w:tc>
                <w:tc>
                  <w:tcPr>
                    <w:tcW w:w="0" w:type="auto"/>
                    <w:hideMark/>
                  </w:tcPr>
                  <w:p w14:paraId="13F15A03" w14:textId="77777777" w:rsidR="008B1BC7" w:rsidRDefault="008B1BC7">
                    <w:pPr>
                      <w:pStyle w:val="Irodalomjegyzk"/>
                      <w:rPr>
                        <w:noProof/>
                      </w:rPr>
                    </w:pPr>
                    <w:r>
                      <w:rPr>
                        <w:noProof/>
                      </w:rPr>
                      <w:t>„Acceleration sensor: BMA580,” © Bosch Sensortec GmbH, 2024. [Online]. Available: https://www.bosch-sensortec.com/products/motion-sensors/accelerometers/bma580/. [Hozzáférés dátuma: 10 05 2025].</w:t>
                    </w:r>
                  </w:p>
                </w:tc>
              </w:tr>
              <w:tr w:rsidR="008B1BC7" w14:paraId="05F36142" w14:textId="77777777">
                <w:trPr>
                  <w:divId w:val="1185173200"/>
                  <w:tblCellSpacing w:w="15" w:type="dxa"/>
                </w:trPr>
                <w:tc>
                  <w:tcPr>
                    <w:tcW w:w="50" w:type="pct"/>
                    <w:hideMark/>
                  </w:tcPr>
                  <w:p w14:paraId="5FC42CC1" w14:textId="77777777" w:rsidR="008B1BC7" w:rsidRDefault="008B1BC7">
                    <w:pPr>
                      <w:pStyle w:val="Irodalomjegyzk"/>
                      <w:rPr>
                        <w:noProof/>
                      </w:rPr>
                    </w:pPr>
                    <w:r>
                      <w:rPr>
                        <w:noProof/>
                      </w:rPr>
                      <w:t xml:space="preserve">[5] </w:t>
                    </w:r>
                  </w:p>
                </w:tc>
                <w:tc>
                  <w:tcPr>
                    <w:tcW w:w="0" w:type="auto"/>
                    <w:hideMark/>
                  </w:tcPr>
                  <w:p w14:paraId="03F5C0D5" w14:textId="77777777" w:rsidR="008B1BC7" w:rsidRDefault="008B1BC7">
                    <w:pPr>
                      <w:pStyle w:val="Irodalomjegyzk"/>
                      <w:rPr>
                        <w:noProof/>
                      </w:rPr>
                    </w:pPr>
                    <w:r>
                      <w:rPr>
                        <w:noProof/>
                      </w:rPr>
                      <w:t xml:space="preserve">Z. Bende és A. Rávai, Gépek biztonsága, Budapest: Akadémiai Kiadó, 2018. </w:t>
                    </w:r>
                  </w:p>
                </w:tc>
              </w:tr>
              <w:tr w:rsidR="008B1BC7" w14:paraId="7214345D" w14:textId="77777777">
                <w:trPr>
                  <w:divId w:val="1185173200"/>
                  <w:tblCellSpacing w:w="15" w:type="dxa"/>
                </w:trPr>
                <w:tc>
                  <w:tcPr>
                    <w:tcW w:w="50" w:type="pct"/>
                    <w:hideMark/>
                  </w:tcPr>
                  <w:p w14:paraId="64E6C517" w14:textId="77777777" w:rsidR="008B1BC7" w:rsidRDefault="008B1BC7">
                    <w:pPr>
                      <w:pStyle w:val="Irodalomjegyzk"/>
                      <w:rPr>
                        <w:noProof/>
                      </w:rPr>
                    </w:pPr>
                    <w:r>
                      <w:rPr>
                        <w:noProof/>
                      </w:rPr>
                      <w:t xml:space="preserve">[6] </w:t>
                    </w:r>
                  </w:p>
                </w:tc>
                <w:tc>
                  <w:tcPr>
                    <w:tcW w:w="0" w:type="auto"/>
                    <w:hideMark/>
                  </w:tcPr>
                  <w:p w14:paraId="0423F254" w14:textId="77777777" w:rsidR="008B1BC7" w:rsidRDefault="008B1BC7">
                    <w:pPr>
                      <w:pStyle w:val="Irodalomjegyzk"/>
                      <w:rPr>
                        <w:noProof/>
                      </w:rPr>
                    </w:pPr>
                    <w:r>
                      <w:rPr>
                        <w:noProof/>
                      </w:rPr>
                      <w:t xml:space="preserve">Technológiai és Ipari Minisztérium, MUNKAESZKÖZÖK BIZTONSÁGA, Technológiai és Ipari Minisztérium, 2022. </w:t>
                    </w:r>
                  </w:p>
                </w:tc>
              </w:tr>
              <w:tr w:rsidR="008B1BC7" w14:paraId="2C0B2072" w14:textId="77777777">
                <w:trPr>
                  <w:divId w:val="1185173200"/>
                  <w:tblCellSpacing w:w="15" w:type="dxa"/>
                </w:trPr>
                <w:tc>
                  <w:tcPr>
                    <w:tcW w:w="50" w:type="pct"/>
                    <w:hideMark/>
                  </w:tcPr>
                  <w:p w14:paraId="0C29C84D" w14:textId="77777777" w:rsidR="008B1BC7" w:rsidRDefault="008B1BC7">
                    <w:pPr>
                      <w:pStyle w:val="Irodalomjegyzk"/>
                      <w:rPr>
                        <w:noProof/>
                      </w:rPr>
                    </w:pPr>
                    <w:r>
                      <w:rPr>
                        <w:noProof/>
                      </w:rPr>
                      <w:t xml:space="preserve">[7] </w:t>
                    </w:r>
                  </w:p>
                </w:tc>
                <w:tc>
                  <w:tcPr>
                    <w:tcW w:w="0" w:type="auto"/>
                    <w:hideMark/>
                  </w:tcPr>
                  <w:p w14:paraId="39F5F6D5" w14:textId="77777777" w:rsidR="008B1BC7" w:rsidRDefault="008B1BC7">
                    <w:pPr>
                      <w:pStyle w:val="Irodalomjegyzk"/>
                      <w:rPr>
                        <w:noProof/>
                      </w:rPr>
                    </w:pPr>
                    <w:r>
                      <w:rPr>
                        <w:noProof/>
                      </w:rPr>
                      <w:t>STMicroelectronics, „STM32F767ZI,” STMicroelectronics, 2025. [Online]. Available: https://www.st.com/en/microcontrollers-microprocessors/stm32f767zi.html. [Hozzáférés dátuma: 19 június 2025].</w:t>
                    </w:r>
                  </w:p>
                </w:tc>
              </w:tr>
              <w:tr w:rsidR="008B1BC7" w14:paraId="13091432" w14:textId="77777777">
                <w:trPr>
                  <w:divId w:val="1185173200"/>
                  <w:tblCellSpacing w:w="15" w:type="dxa"/>
                </w:trPr>
                <w:tc>
                  <w:tcPr>
                    <w:tcW w:w="50" w:type="pct"/>
                    <w:hideMark/>
                  </w:tcPr>
                  <w:p w14:paraId="41E891CD" w14:textId="77777777" w:rsidR="008B1BC7" w:rsidRDefault="008B1BC7">
                    <w:pPr>
                      <w:pStyle w:val="Irodalomjegyzk"/>
                      <w:rPr>
                        <w:noProof/>
                      </w:rPr>
                    </w:pPr>
                    <w:r>
                      <w:rPr>
                        <w:noProof/>
                      </w:rPr>
                      <w:t xml:space="preserve">[8] </w:t>
                    </w:r>
                  </w:p>
                </w:tc>
                <w:tc>
                  <w:tcPr>
                    <w:tcW w:w="0" w:type="auto"/>
                    <w:hideMark/>
                  </w:tcPr>
                  <w:p w14:paraId="122E3DE4" w14:textId="77777777" w:rsidR="008B1BC7" w:rsidRDefault="008B1BC7">
                    <w:pPr>
                      <w:pStyle w:val="Irodalomjegyzk"/>
                      <w:rPr>
                        <w:noProof/>
                      </w:rPr>
                    </w:pPr>
                    <w:r>
                      <w:rPr>
                        <w:noProof/>
                      </w:rPr>
                      <w:t xml:space="preserve">TRINAMIC Motion Control GmbH &amp; Co. KG, </w:t>
                    </w:r>
                    <w:r>
                      <w:rPr>
                        <w:i/>
                        <w:iCs/>
                        <w:noProof/>
                      </w:rPr>
                      <w:t xml:space="preserve">TMC2209 Datasheet, </w:t>
                    </w:r>
                    <w:r>
                      <w:rPr>
                        <w:noProof/>
                      </w:rPr>
                      <w:t xml:space="preserve">Hamburg: Analog Devices, 2023. </w:t>
                    </w:r>
                  </w:p>
                </w:tc>
              </w:tr>
              <w:tr w:rsidR="008B1BC7" w14:paraId="279F3300" w14:textId="77777777">
                <w:trPr>
                  <w:divId w:val="1185173200"/>
                  <w:tblCellSpacing w:w="15" w:type="dxa"/>
                </w:trPr>
                <w:tc>
                  <w:tcPr>
                    <w:tcW w:w="50" w:type="pct"/>
                    <w:hideMark/>
                  </w:tcPr>
                  <w:p w14:paraId="5E5876C3" w14:textId="77777777" w:rsidR="008B1BC7" w:rsidRDefault="008B1BC7">
                    <w:pPr>
                      <w:pStyle w:val="Irodalomjegyzk"/>
                      <w:rPr>
                        <w:noProof/>
                      </w:rPr>
                    </w:pPr>
                    <w:r>
                      <w:rPr>
                        <w:noProof/>
                      </w:rPr>
                      <w:t xml:space="preserve">[9] </w:t>
                    </w:r>
                  </w:p>
                </w:tc>
                <w:tc>
                  <w:tcPr>
                    <w:tcW w:w="0" w:type="auto"/>
                    <w:hideMark/>
                  </w:tcPr>
                  <w:p w14:paraId="02D10450" w14:textId="77777777" w:rsidR="008B1BC7" w:rsidRDefault="008B1BC7">
                    <w:pPr>
                      <w:pStyle w:val="Irodalomjegyzk"/>
                      <w:rPr>
                        <w:noProof/>
                      </w:rPr>
                    </w:pPr>
                    <w:r>
                      <w:rPr>
                        <w:noProof/>
                      </w:rPr>
                      <w:t>ATMEL, „AVR446: Linear speed control of stepper motor,” Atmel Corporation, San Jose, CA 95131, USA, 2006.</w:t>
                    </w:r>
                  </w:p>
                </w:tc>
              </w:tr>
              <w:tr w:rsidR="008B1BC7" w14:paraId="068DB1BB" w14:textId="77777777">
                <w:trPr>
                  <w:divId w:val="1185173200"/>
                  <w:tblCellSpacing w:w="15" w:type="dxa"/>
                </w:trPr>
                <w:tc>
                  <w:tcPr>
                    <w:tcW w:w="50" w:type="pct"/>
                    <w:hideMark/>
                  </w:tcPr>
                  <w:p w14:paraId="21745AD9" w14:textId="77777777" w:rsidR="008B1BC7" w:rsidRDefault="008B1BC7">
                    <w:pPr>
                      <w:pStyle w:val="Irodalomjegyzk"/>
                      <w:rPr>
                        <w:noProof/>
                      </w:rPr>
                    </w:pPr>
                    <w:r>
                      <w:rPr>
                        <w:noProof/>
                      </w:rPr>
                      <w:lastRenderedPageBreak/>
                      <w:t xml:space="preserve">[10] </w:t>
                    </w:r>
                  </w:p>
                </w:tc>
                <w:tc>
                  <w:tcPr>
                    <w:tcW w:w="0" w:type="auto"/>
                    <w:hideMark/>
                  </w:tcPr>
                  <w:p w14:paraId="07CE0B21" w14:textId="77777777" w:rsidR="008B1BC7" w:rsidRDefault="008B1BC7">
                    <w:pPr>
                      <w:pStyle w:val="Irodalomjegyzk"/>
                      <w:rPr>
                        <w:noProof/>
                      </w:rPr>
                    </w:pPr>
                    <w:r>
                      <w:rPr>
                        <w:noProof/>
                      </w:rPr>
                      <w:t>„ASN Inverse Sine,” Algorithms Project, 1 augusztus 2003. [Online]. Available: https://algo.inria.fr/esf/function/ASN/ASN.html. [Hozzáférés dátuma: 18 09 2025].</w:t>
                    </w:r>
                  </w:p>
                </w:tc>
              </w:tr>
              <w:tr w:rsidR="008B1BC7" w14:paraId="0946DDD1" w14:textId="77777777">
                <w:trPr>
                  <w:divId w:val="1185173200"/>
                  <w:tblCellSpacing w:w="15" w:type="dxa"/>
                </w:trPr>
                <w:tc>
                  <w:tcPr>
                    <w:tcW w:w="50" w:type="pct"/>
                    <w:hideMark/>
                  </w:tcPr>
                  <w:p w14:paraId="04E80404" w14:textId="77777777" w:rsidR="008B1BC7" w:rsidRDefault="008B1BC7">
                    <w:pPr>
                      <w:pStyle w:val="Irodalomjegyzk"/>
                      <w:rPr>
                        <w:noProof/>
                      </w:rPr>
                    </w:pPr>
                    <w:r>
                      <w:rPr>
                        <w:noProof/>
                      </w:rPr>
                      <w:t xml:space="preserve">[11] </w:t>
                    </w:r>
                  </w:p>
                </w:tc>
                <w:tc>
                  <w:tcPr>
                    <w:tcW w:w="0" w:type="auto"/>
                    <w:hideMark/>
                  </w:tcPr>
                  <w:p w14:paraId="53EEBFF4" w14:textId="77777777" w:rsidR="008B1BC7" w:rsidRDefault="008B1BC7">
                    <w:pPr>
                      <w:pStyle w:val="Irodalomjegyzk"/>
                      <w:rPr>
                        <w:noProof/>
                      </w:rPr>
                    </w:pPr>
                    <w:r>
                      <w:rPr>
                        <w:noProof/>
                      </w:rPr>
                      <w:t xml:space="preserve">AMS, </w:t>
                    </w:r>
                    <w:r>
                      <w:rPr>
                        <w:i/>
                        <w:iCs/>
                        <w:noProof/>
                      </w:rPr>
                      <w:t xml:space="preserve">AS5147U/AS5247U, </w:t>
                    </w:r>
                    <w:r>
                      <w:rPr>
                        <w:noProof/>
                      </w:rPr>
                      <w:t xml:space="preserve">ams OSRAM Group, 2020. </w:t>
                    </w:r>
                  </w:p>
                </w:tc>
              </w:tr>
              <w:tr w:rsidR="008B1BC7" w14:paraId="4474A348" w14:textId="77777777">
                <w:trPr>
                  <w:divId w:val="1185173200"/>
                  <w:tblCellSpacing w:w="15" w:type="dxa"/>
                </w:trPr>
                <w:tc>
                  <w:tcPr>
                    <w:tcW w:w="50" w:type="pct"/>
                    <w:hideMark/>
                  </w:tcPr>
                  <w:p w14:paraId="7EB85D29" w14:textId="77777777" w:rsidR="008B1BC7" w:rsidRDefault="008B1BC7">
                    <w:pPr>
                      <w:pStyle w:val="Irodalomjegyzk"/>
                      <w:rPr>
                        <w:noProof/>
                      </w:rPr>
                    </w:pPr>
                    <w:r>
                      <w:rPr>
                        <w:noProof/>
                      </w:rPr>
                      <w:t xml:space="preserve">[12] </w:t>
                    </w:r>
                  </w:p>
                </w:tc>
                <w:tc>
                  <w:tcPr>
                    <w:tcW w:w="0" w:type="auto"/>
                    <w:hideMark/>
                  </w:tcPr>
                  <w:p w14:paraId="01DADD9E" w14:textId="77777777" w:rsidR="008B1BC7" w:rsidRDefault="008B1BC7">
                    <w:pPr>
                      <w:pStyle w:val="Irodalomjegyzk"/>
                      <w:rPr>
                        <w:noProof/>
                      </w:rPr>
                    </w:pPr>
                    <w:r>
                      <w:rPr>
                        <w:noProof/>
                      </w:rPr>
                      <w:t xml:space="preserve">AMS, </w:t>
                    </w:r>
                    <w:r>
                      <w:rPr>
                        <w:i/>
                        <w:iCs/>
                        <w:noProof/>
                      </w:rPr>
                      <w:t xml:space="preserve">AS5x47U Motor Board, </w:t>
                    </w:r>
                    <w:r>
                      <w:rPr>
                        <w:noProof/>
                      </w:rPr>
                      <w:t xml:space="preserve">AMS, 2021. </w:t>
                    </w:r>
                  </w:p>
                </w:tc>
              </w:tr>
              <w:tr w:rsidR="008B1BC7" w14:paraId="3602736E" w14:textId="77777777">
                <w:trPr>
                  <w:divId w:val="1185173200"/>
                  <w:tblCellSpacing w:w="15" w:type="dxa"/>
                </w:trPr>
                <w:tc>
                  <w:tcPr>
                    <w:tcW w:w="50" w:type="pct"/>
                    <w:hideMark/>
                  </w:tcPr>
                  <w:p w14:paraId="49A8D36E" w14:textId="77777777" w:rsidR="008B1BC7" w:rsidRDefault="008B1BC7">
                    <w:pPr>
                      <w:pStyle w:val="Irodalomjegyzk"/>
                      <w:rPr>
                        <w:noProof/>
                      </w:rPr>
                    </w:pPr>
                    <w:r>
                      <w:rPr>
                        <w:noProof/>
                      </w:rPr>
                      <w:t xml:space="preserve">[13] </w:t>
                    </w:r>
                  </w:p>
                </w:tc>
                <w:tc>
                  <w:tcPr>
                    <w:tcW w:w="0" w:type="auto"/>
                    <w:hideMark/>
                  </w:tcPr>
                  <w:p w14:paraId="6CC3FE5F" w14:textId="77777777" w:rsidR="008B1BC7" w:rsidRDefault="008B1BC7">
                    <w:pPr>
                      <w:pStyle w:val="Irodalomjegyzk"/>
                      <w:rPr>
                        <w:noProof/>
                      </w:rPr>
                    </w:pPr>
                    <w:r>
                      <w:rPr>
                        <w:noProof/>
                      </w:rPr>
                      <w:t>D. Hajnal, „Shellminator,” 2025. [Online]. Available: www.shellminator.org. [Hozzáférés dátuma: 13 szeptember 2025].</w:t>
                    </w:r>
                  </w:p>
                </w:tc>
              </w:tr>
              <w:tr w:rsidR="008B1BC7" w14:paraId="78A441B3" w14:textId="77777777">
                <w:trPr>
                  <w:divId w:val="1185173200"/>
                  <w:tblCellSpacing w:w="15" w:type="dxa"/>
                </w:trPr>
                <w:tc>
                  <w:tcPr>
                    <w:tcW w:w="50" w:type="pct"/>
                    <w:hideMark/>
                  </w:tcPr>
                  <w:p w14:paraId="1713129D" w14:textId="77777777" w:rsidR="008B1BC7" w:rsidRDefault="008B1BC7">
                    <w:pPr>
                      <w:pStyle w:val="Irodalomjegyzk"/>
                      <w:rPr>
                        <w:noProof/>
                      </w:rPr>
                    </w:pPr>
                    <w:r>
                      <w:rPr>
                        <w:noProof/>
                      </w:rPr>
                      <w:t xml:space="preserve">[14] </w:t>
                    </w:r>
                  </w:p>
                </w:tc>
                <w:tc>
                  <w:tcPr>
                    <w:tcW w:w="0" w:type="auto"/>
                    <w:hideMark/>
                  </w:tcPr>
                  <w:p w14:paraId="51BDC7BB" w14:textId="77777777" w:rsidR="008B1BC7" w:rsidRDefault="008B1BC7">
                    <w:pPr>
                      <w:pStyle w:val="Irodalomjegyzk"/>
                      <w:rPr>
                        <w:noProof/>
                      </w:rPr>
                    </w:pPr>
                    <w:r>
                      <w:rPr>
                        <w:noProof/>
                      </w:rPr>
                      <w:t xml:space="preserve">Solomon Systech Limited, </w:t>
                    </w:r>
                    <w:r>
                      <w:rPr>
                        <w:i/>
                        <w:iCs/>
                        <w:noProof/>
                      </w:rPr>
                      <w:t xml:space="preserve">SSD1305, </w:t>
                    </w:r>
                    <w:r>
                      <w:rPr>
                        <w:noProof/>
                      </w:rPr>
                      <w:t xml:space="preserve">Solomon Systech Limited, 2008. </w:t>
                    </w:r>
                  </w:p>
                </w:tc>
              </w:tr>
              <w:tr w:rsidR="008B1BC7" w14:paraId="6D369F83" w14:textId="77777777">
                <w:trPr>
                  <w:divId w:val="1185173200"/>
                  <w:tblCellSpacing w:w="15" w:type="dxa"/>
                </w:trPr>
                <w:tc>
                  <w:tcPr>
                    <w:tcW w:w="50" w:type="pct"/>
                    <w:hideMark/>
                  </w:tcPr>
                  <w:p w14:paraId="50795807" w14:textId="77777777" w:rsidR="008B1BC7" w:rsidRDefault="008B1BC7">
                    <w:pPr>
                      <w:pStyle w:val="Irodalomjegyzk"/>
                      <w:rPr>
                        <w:noProof/>
                      </w:rPr>
                    </w:pPr>
                    <w:r>
                      <w:rPr>
                        <w:noProof/>
                      </w:rPr>
                      <w:t xml:space="preserve">[15] </w:t>
                    </w:r>
                  </w:p>
                </w:tc>
                <w:tc>
                  <w:tcPr>
                    <w:tcW w:w="0" w:type="auto"/>
                    <w:hideMark/>
                  </w:tcPr>
                  <w:p w14:paraId="5A32E2E0" w14:textId="77777777" w:rsidR="008B1BC7" w:rsidRDefault="008B1BC7">
                    <w:pPr>
                      <w:pStyle w:val="Irodalomjegyzk"/>
                      <w:rPr>
                        <w:noProof/>
                      </w:rPr>
                    </w:pPr>
                    <w:r>
                      <w:rPr>
                        <w:noProof/>
                      </w:rPr>
                      <w:t xml:space="preserve">Newhaven Display International, Inc., </w:t>
                    </w:r>
                    <w:r>
                      <w:rPr>
                        <w:i/>
                        <w:iCs/>
                        <w:noProof/>
                      </w:rPr>
                      <w:t xml:space="preserve">NHD-2.23-12832UCB3, </w:t>
                    </w:r>
                    <w:r>
                      <w:rPr>
                        <w:noProof/>
                      </w:rPr>
                      <w:t xml:space="preserve">2661 Galvin Court, Elgin, IL 60124 USA: Newhaven Display International, Inc., 2024. </w:t>
                    </w:r>
                  </w:p>
                </w:tc>
              </w:tr>
              <w:tr w:rsidR="008B1BC7" w14:paraId="764AA4B7" w14:textId="77777777">
                <w:trPr>
                  <w:divId w:val="1185173200"/>
                  <w:tblCellSpacing w:w="15" w:type="dxa"/>
                </w:trPr>
                <w:tc>
                  <w:tcPr>
                    <w:tcW w:w="50" w:type="pct"/>
                    <w:hideMark/>
                  </w:tcPr>
                  <w:p w14:paraId="63925342" w14:textId="77777777" w:rsidR="008B1BC7" w:rsidRDefault="008B1BC7">
                    <w:pPr>
                      <w:pStyle w:val="Irodalomjegyzk"/>
                      <w:rPr>
                        <w:noProof/>
                      </w:rPr>
                    </w:pPr>
                    <w:r>
                      <w:rPr>
                        <w:noProof/>
                      </w:rPr>
                      <w:t xml:space="preserve">[16] </w:t>
                    </w:r>
                  </w:p>
                </w:tc>
                <w:tc>
                  <w:tcPr>
                    <w:tcW w:w="0" w:type="auto"/>
                    <w:hideMark/>
                  </w:tcPr>
                  <w:p w14:paraId="7F90EFC0" w14:textId="77777777" w:rsidR="008B1BC7" w:rsidRDefault="008B1BC7">
                    <w:pPr>
                      <w:pStyle w:val="Irodalomjegyzk"/>
                      <w:rPr>
                        <w:noProof/>
                      </w:rPr>
                    </w:pPr>
                    <w:r>
                      <w:rPr>
                        <w:noProof/>
                      </w:rPr>
                      <w:t xml:space="preserve">P. Stumpf, </w:t>
                    </w:r>
                    <w:r>
                      <w:rPr>
                        <w:i/>
                        <w:iCs/>
                        <w:noProof/>
                      </w:rPr>
                      <w:t xml:space="preserve">Áramkörtervezés - Mikrovezérlők és digitális áramkörök környezete és illesztése, </w:t>
                    </w:r>
                    <w:r>
                      <w:rPr>
                        <w:noProof/>
                      </w:rPr>
                      <w:t xml:space="preserve">Budapest: Automatizálási és Alkalmazott Informatikai Tanszék, 2022. </w:t>
                    </w:r>
                  </w:p>
                </w:tc>
              </w:tr>
              <w:tr w:rsidR="008B1BC7" w14:paraId="740CE811" w14:textId="77777777">
                <w:trPr>
                  <w:divId w:val="1185173200"/>
                  <w:tblCellSpacing w:w="15" w:type="dxa"/>
                </w:trPr>
                <w:tc>
                  <w:tcPr>
                    <w:tcW w:w="50" w:type="pct"/>
                    <w:hideMark/>
                  </w:tcPr>
                  <w:p w14:paraId="289DE603" w14:textId="77777777" w:rsidR="008B1BC7" w:rsidRDefault="008B1BC7">
                    <w:pPr>
                      <w:pStyle w:val="Irodalomjegyzk"/>
                      <w:rPr>
                        <w:noProof/>
                      </w:rPr>
                    </w:pPr>
                    <w:r>
                      <w:rPr>
                        <w:noProof/>
                      </w:rPr>
                      <w:t xml:space="preserve">[17] </w:t>
                    </w:r>
                  </w:p>
                </w:tc>
                <w:tc>
                  <w:tcPr>
                    <w:tcW w:w="0" w:type="auto"/>
                    <w:hideMark/>
                  </w:tcPr>
                  <w:p w14:paraId="4C8DB95C" w14:textId="77777777" w:rsidR="008B1BC7" w:rsidRDefault="008B1BC7">
                    <w:pPr>
                      <w:pStyle w:val="Irodalomjegyzk"/>
                      <w:rPr>
                        <w:noProof/>
                      </w:rPr>
                    </w:pPr>
                    <w:r>
                      <w:rPr>
                        <w:noProof/>
                      </w:rPr>
                      <w:t>„android.com,” 12 február 2025. [Online]. Available: https://source.android.com/docs/core/interaction/accessories/headset/plug-headset-spec. [Hozzáférés dátuma: 15 szeptember 2025].</w:t>
                    </w:r>
                  </w:p>
                </w:tc>
              </w:tr>
              <w:tr w:rsidR="008B1BC7" w14:paraId="3E83C790" w14:textId="77777777">
                <w:trPr>
                  <w:divId w:val="1185173200"/>
                  <w:tblCellSpacing w:w="15" w:type="dxa"/>
                </w:trPr>
                <w:tc>
                  <w:tcPr>
                    <w:tcW w:w="50" w:type="pct"/>
                    <w:hideMark/>
                  </w:tcPr>
                  <w:p w14:paraId="2E2FD8BA" w14:textId="77777777" w:rsidR="008B1BC7" w:rsidRDefault="008B1BC7">
                    <w:pPr>
                      <w:pStyle w:val="Irodalomjegyzk"/>
                      <w:rPr>
                        <w:noProof/>
                      </w:rPr>
                    </w:pPr>
                    <w:r>
                      <w:rPr>
                        <w:noProof/>
                      </w:rPr>
                      <w:t xml:space="preserve">[18] </w:t>
                    </w:r>
                  </w:p>
                </w:tc>
                <w:tc>
                  <w:tcPr>
                    <w:tcW w:w="0" w:type="auto"/>
                    <w:hideMark/>
                  </w:tcPr>
                  <w:p w14:paraId="7C9A177B" w14:textId="77777777" w:rsidR="008B1BC7" w:rsidRDefault="008B1BC7">
                    <w:pPr>
                      <w:pStyle w:val="Irodalomjegyzk"/>
                      <w:rPr>
                        <w:noProof/>
                      </w:rPr>
                    </w:pPr>
                    <w:r>
                      <w:rPr>
                        <w:noProof/>
                      </w:rPr>
                      <w:t>S. Bryan és R. Kattni, „Adafruit TDK InvenSense ICM-20948 9-DoF IMU,” Adafruit, 05 augusztus 2020. [Online]. Available: https://learn.adafruit.com/adafruit-tdk-invensense-icm-20948-9-dof-imu/overview. [Hozzáférés dátuma: 29 november 2025].</w:t>
                    </w:r>
                  </w:p>
                </w:tc>
              </w:tr>
              <w:tr w:rsidR="008B1BC7" w14:paraId="2854CEC0" w14:textId="77777777">
                <w:trPr>
                  <w:divId w:val="1185173200"/>
                  <w:tblCellSpacing w:w="15" w:type="dxa"/>
                </w:trPr>
                <w:tc>
                  <w:tcPr>
                    <w:tcW w:w="50" w:type="pct"/>
                    <w:hideMark/>
                  </w:tcPr>
                  <w:p w14:paraId="608BBF25" w14:textId="77777777" w:rsidR="008B1BC7" w:rsidRDefault="008B1BC7">
                    <w:pPr>
                      <w:pStyle w:val="Irodalomjegyzk"/>
                      <w:rPr>
                        <w:noProof/>
                      </w:rPr>
                    </w:pPr>
                    <w:r>
                      <w:rPr>
                        <w:noProof/>
                      </w:rPr>
                      <w:t xml:space="preserve">[19] </w:t>
                    </w:r>
                  </w:p>
                </w:tc>
                <w:tc>
                  <w:tcPr>
                    <w:tcW w:w="0" w:type="auto"/>
                    <w:hideMark/>
                  </w:tcPr>
                  <w:p w14:paraId="6C30D47E" w14:textId="77777777" w:rsidR="008B1BC7" w:rsidRDefault="008B1BC7">
                    <w:pPr>
                      <w:pStyle w:val="Irodalomjegyzk"/>
                      <w:rPr>
                        <w:noProof/>
                      </w:rPr>
                    </w:pPr>
                    <w:r>
                      <w:rPr>
                        <w:noProof/>
                      </w:rPr>
                      <w:t xml:space="preserve">CUI inc., </w:t>
                    </w:r>
                    <w:r>
                      <w:rPr>
                        <w:i/>
                        <w:iCs/>
                        <w:noProof/>
                      </w:rPr>
                      <w:t xml:space="preserve">P78B-1000, </w:t>
                    </w:r>
                    <w:r>
                      <w:rPr>
                        <w:noProof/>
                      </w:rPr>
                      <w:t xml:space="preserve">Portland: CUI inc., 2025. </w:t>
                    </w:r>
                  </w:p>
                </w:tc>
              </w:tr>
            </w:tbl>
            <w:p w14:paraId="588C61A8" w14:textId="77777777" w:rsidR="008B1BC7" w:rsidRDefault="008B1BC7">
              <w:pPr>
                <w:divId w:val="1185173200"/>
                <w:rPr>
                  <w:noProof/>
                </w:rPr>
              </w:pPr>
            </w:p>
            <w:p w14:paraId="16B1009A" w14:textId="5B870E45" w:rsidR="00825AAC" w:rsidRDefault="00825AAC" w:rsidP="008B1BC7">
              <w:pPr>
                <w:ind w:firstLine="0"/>
                <w:rPr>
                  <w:b/>
                  <w:bCs/>
                </w:rPr>
              </w:pPr>
              <w:r>
                <w:rPr>
                  <w:b/>
                  <w:bCs/>
                </w:rPr>
                <w:fldChar w:fldCharType="end"/>
              </w:r>
            </w:p>
          </w:sdtContent>
        </w:sdt>
      </w:sdtContent>
    </w:sdt>
    <w:p w14:paraId="30B84FC1" w14:textId="2D0A3BBC" w:rsidR="00CD1E8A" w:rsidRDefault="00F4377A" w:rsidP="00F4377A">
      <w:pPr>
        <w:pStyle w:val="Cmsor1"/>
      </w:pPr>
      <w:proofErr w:type="spellStart"/>
      <w:r>
        <w:lastRenderedPageBreak/>
        <w:t>Summary</w:t>
      </w:r>
      <w:proofErr w:type="spellEnd"/>
    </w:p>
    <w:p w14:paraId="68AE7F4D" w14:textId="77777777" w:rsidR="00F4377A" w:rsidRPr="00F4377A" w:rsidRDefault="00F4377A" w:rsidP="00F4377A"/>
    <w:p w14:paraId="4C89A339" w14:textId="54943086" w:rsidR="00B50CAA" w:rsidRDefault="00B50CAA" w:rsidP="00816BCB">
      <w:pPr>
        <w:pStyle w:val="Fejezetcimszmozsnlkl"/>
      </w:pPr>
      <w:bookmarkStart w:id="105" w:name="_Toc215706330"/>
      <w:r>
        <w:lastRenderedPageBreak/>
        <w:t>Függelék</w:t>
      </w:r>
      <w:bookmarkEnd w:id="105"/>
    </w:p>
    <w:p w14:paraId="5747A86F" w14:textId="77777777" w:rsidR="00B50CAA" w:rsidRDefault="00B50CAA" w:rsidP="00B50CAA"/>
    <w:sectPr w:rsidR="00B50CAA" w:rsidSect="0056267F">
      <w:headerReference w:type="even" r:id="rId52"/>
      <w:footerReference w:type="default" r:id="rId53"/>
      <w:type w:val="continuous"/>
      <w:pgSz w:w="11907" w:h="16840" w:code="9"/>
      <w:pgMar w:top="1418" w:right="1418" w:bottom="1418" w:left="1418" w:header="709" w:footer="709"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51AA3D" w14:textId="77777777" w:rsidR="005C3B79" w:rsidRDefault="005C3B79">
      <w:r>
        <w:separator/>
      </w:r>
    </w:p>
  </w:endnote>
  <w:endnote w:type="continuationSeparator" w:id="0">
    <w:p w14:paraId="53DEE6F1" w14:textId="77777777" w:rsidR="005C3B79" w:rsidRDefault="005C3B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Palatino Linotype">
    <w:panose1 w:val="02040502050505030304"/>
    <w:charset w:val="EE"/>
    <w:family w:val="roman"/>
    <w:pitch w:val="variable"/>
    <w:sig w:usb0="E0000287" w:usb1="40000013" w:usb2="00000000" w:usb3="00000000" w:csb0="0000019F" w:csb1="00000000"/>
  </w:font>
  <w:font w:name="Calibri">
    <w:panose1 w:val="020F05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852064" w14:textId="77777777" w:rsidR="00681E99" w:rsidRDefault="00681E99">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358FA9" w14:textId="75A2ABF7" w:rsidR="0063585C" w:rsidRDefault="00C00B3C" w:rsidP="00C00B3C">
    <w:pPr>
      <w:pStyle w:val="llb"/>
    </w:pPr>
    <w:r>
      <w:rPr>
        <w:rStyle w:val="Oldalszm"/>
      </w:rPr>
      <w:tab/>
    </w:r>
    <w:r w:rsidR="0063585C">
      <w:rPr>
        <w:rStyle w:val="Oldalszm"/>
      </w:rPr>
      <w:fldChar w:fldCharType="begin"/>
    </w:r>
    <w:r w:rsidR="0063585C">
      <w:rPr>
        <w:rStyle w:val="Oldalszm"/>
      </w:rPr>
      <w:instrText xml:space="preserve"> PAGE </w:instrText>
    </w:r>
    <w:r w:rsidR="0063585C">
      <w:rPr>
        <w:rStyle w:val="Oldalszm"/>
      </w:rPr>
      <w:fldChar w:fldCharType="separate"/>
    </w:r>
    <w:r w:rsidR="00BF4292">
      <w:rPr>
        <w:rStyle w:val="Oldalszm"/>
        <w:noProof/>
      </w:rPr>
      <w:t>12</w:t>
    </w:r>
    <w:r w:rsidR="0063585C">
      <w:rPr>
        <w:rStyle w:val="Oldalszm"/>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962291" w14:textId="77777777" w:rsidR="005C3B79" w:rsidRDefault="005C3B79">
      <w:r>
        <w:separator/>
      </w:r>
    </w:p>
  </w:footnote>
  <w:footnote w:type="continuationSeparator" w:id="0">
    <w:p w14:paraId="271635F7" w14:textId="77777777" w:rsidR="005C3B79" w:rsidRDefault="005C3B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852A8D" w14:textId="77777777" w:rsidR="0063585C" w:rsidRDefault="0063585C"/>
  <w:p w14:paraId="2FBE2084" w14:textId="77777777" w:rsidR="0063585C" w:rsidRDefault="0063585C"/>
  <w:p w14:paraId="2BF231C2" w14:textId="77777777" w:rsidR="0063585C" w:rsidRDefault="0063585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15EE0508"/>
    <w:multiLevelType w:val="multilevel"/>
    <w:tmpl w:val="418E4214"/>
    <w:numStyleLink w:val="tmutatszmozottlista"/>
  </w:abstractNum>
  <w:abstractNum w:abstractNumId="12"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4C0A57BC"/>
    <w:multiLevelType w:val="hybridMultilevel"/>
    <w:tmpl w:val="19DA16F6"/>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9"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799C3B84"/>
    <w:multiLevelType w:val="multilevel"/>
    <w:tmpl w:val="1012C116"/>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851"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22"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16cid:durableId="2042050005">
    <w:abstractNumId w:val="10"/>
  </w:num>
  <w:num w:numId="2" w16cid:durableId="1301881997">
    <w:abstractNumId w:val="21"/>
  </w:num>
  <w:num w:numId="3" w16cid:durableId="728461549">
    <w:abstractNumId w:val="12"/>
  </w:num>
  <w:num w:numId="4" w16cid:durableId="1990622775">
    <w:abstractNumId w:val="16"/>
  </w:num>
  <w:num w:numId="5" w16cid:durableId="14577314">
    <w:abstractNumId w:val="17"/>
  </w:num>
  <w:num w:numId="6" w16cid:durableId="619453143">
    <w:abstractNumId w:val="19"/>
  </w:num>
  <w:num w:numId="7" w16cid:durableId="1180659167">
    <w:abstractNumId w:val="13"/>
  </w:num>
  <w:num w:numId="8" w16cid:durableId="503521423">
    <w:abstractNumId w:val="11"/>
  </w:num>
  <w:num w:numId="9" w16cid:durableId="1428695290">
    <w:abstractNumId w:val="14"/>
  </w:num>
  <w:num w:numId="10" w16cid:durableId="1064138360">
    <w:abstractNumId w:val="22"/>
  </w:num>
  <w:num w:numId="11" w16cid:durableId="835536794">
    <w:abstractNumId w:val="15"/>
  </w:num>
  <w:num w:numId="12" w16cid:durableId="294221313">
    <w:abstractNumId w:val="20"/>
  </w:num>
  <w:num w:numId="13" w16cid:durableId="593904151">
    <w:abstractNumId w:val="9"/>
  </w:num>
  <w:num w:numId="14" w16cid:durableId="1454711589">
    <w:abstractNumId w:val="7"/>
  </w:num>
  <w:num w:numId="15" w16cid:durableId="1749502403">
    <w:abstractNumId w:val="6"/>
  </w:num>
  <w:num w:numId="16" w16cid:durableId="61107268">
    <w:abstractNumId w:val="5"/>
  </w:num>
  <w:num w:numId="17" w16cid:durableId="1082683627">
    <w:abstractNumId w:val="4"/>
  </w:num>
  <w:num w:numId="18" w16cid:durableId="1342898572">
    <w:abstractNumId w:val="8"/>
  </w:num>
  <w:num w:numId="19" w16cid:durableId="2065326922">
    <w:abstractNumId w:val="3"/>
  </w:num>
  <w:num w:numId="20" w16cid:durableId="366151348">
    <w:abstractNumId w:val="2"/>
  </w:num>
  <w:num w:numId="21" w16cid:durableId="503058043">
    <w:abstractNumId w:val="1"/>
  </w:num>
  <w:num w:numId="22" w16cid:durableId="319624142">
    <w:abstractNumId w:val="0"/>
  </w:num>
  <w:num w:numId="23" w16cid:durableId="1142235920">
    <w:abstractNumId w:val="1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SystemFonts/>
  <w:proofState w:spelling="clean" w:grammar="clean"/>
  <w:attachedTemplate r:id="rId1"/>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Q0NjQ3NLUwMjQwMDZT0lEKTi0uzszPAykwrAUAAeI4CiwAAAA="/>
  </w:docVars>
  <w:rsids>
    <w:rsidRoot w:val="00B50CAA"/>
    <w:rsid w:val="000051CD"/>
    <w:rsid w:val="000062F4"/>
    <w:rsid w:val="0001192F"/>
    <w:rsid w:val="00022CE7"/>
    <w:rsid w:val="00025423"/>
    <w:rsid w:val="00027493"/>
    <w:rsid w:val="00027495"/>
    <w:rsid w:val="0004624C"/>
    <w:rsid w:val="00052356"/>
    <w:rsid w:val="00056940"/>
    <w:rsid w:val="00067597"/>
    <w:rsid w:val="0007237C"/>
    <w:rsid w:val="00072878"/>
    <w:rsid w:val="00091309"/>
    <w:rsid w:val="00091C7E"/>
    <w:rsid w:val="000957B9"/>
    <w:rsid w:val="000A7483"/>
    <w:rsid w:val="000B1BB6"/>
    <w:rsid w:val="000B308B"/>
    <w:rsid w:val="000B3EDE"/>
    <w:rsid w:val="000B51C6"/>
    <w:rsid w:val="000B53E0"/>
    <w:rsid w:val="000B5F6B"/>
    <w:rsid w:val="000C3809"/>
    <w:rsid w:val="000C7082"/>
    <w:rsid w:val="000C7D5D"/>
    <w:rsid w:val="000E4D39"/>
    <w:rsid w:val="000F65F8"/>
    <w:rsid w:val="00100FF2"/>
    <w:rsid w:val="00107665"/>
    <w:rsid w:val="00117ECB"/>
    <w:rsid w:val="001258EC"/>
    <w:rsid w:val="00125996"/>
    <w:rsid w:val="0012707C"/>
    <w:rsid w:val="00143DD1"/>
    <w:rsid w:val="00147600"/>
    <w:rsid w:val="00150C11"/>
    <w:rsid w:val="00151B76"/>
    <w:rsid w:val="0016203E"/>
    <w:rsid w:val="00162232"/>
    <w:rsid w:val="001676A4"/>
    <w:rsid w:val="00171054"/>
    <w:rsid w:val="00177F77"/>
    <w:rsid w:val="001857AF"/>
    <w:rsid w:val="001864D7"/>
    <w:rsid w:val="00186ED5"/>
    <w:rsid w:val="001A57BC"/>
    <w:rsid w:val="001A76FA"/>
    <w:rsid w:val="001C1ADB"/>
    <w:rsid w:val="001D1A66"/>
    <w:rsid w:val="001D7673"/>
    <w:rsid w:val="001E1D54"/>
    <w:rsid w:val="001F64E0"/>
    <w:rsid w:val="002102C3"/>
    <w:rsid w:val="00216E75"/>
    <w:rsid w:val="002204E6"/>
    <w:rsid w:val="00225F65"/>
    <w:rsid w:val="00227347"/>
    <w:rsid w:val="002315DA"/>
    <w:rsid w:val="00232DA6"/>
    <w:rsid w:val="0023384F"/>
    <w:rsid w:val="00243077"/>
    <w:rsid w:val="00252BD2"/>
    <w:rsid w:val="00255B12"/>
    <w:rsid w:val="00264AAF"/>
    <w:rsid w:val="00266B8A"/>
    <w:rsid w:val="00267677"/>
    <w:rsid w:val="00274277"/>
    <w:rsid w:val="00274380"/>
    <w:rsid w:val="00275549"/>
    <w:rsid w:val="00277775"/>
    <w:rsid w:val="002841F9"/>
    <w:rsid w:val="00286BBA"/>
    <w:rsid w:val="002944D4"/>
    <w:rsid w:val="002C24C0"/>
    <w:rsid w:val="002C5FBD"/>
    <w:rsid w:val="002D0621"/>
    <w:rsid w:val="002D36DD"/>
    <w:rsid w:val="002D6205"/>
    <w:rsid w:val="002D7DA9"/>
    <w:rsid w:val="002E1D2A"/>
    <w:rsid w:val="002F02D4"/>
    <w:rsid w:val="00302BB3"/>
    <w:rsid w:val="00313013"/>
    <w:rsid w:val="00314FB9"/>
    <w:rsid w:val="003208A3"/>
    <w:rsid w:val="003244CC"/>
    <w:rsid w:val="00331D4A"/>
    <w:rsid w:val="00331FB3"/>
    <w:rsid w:val="003431E3"/>
    <w:rsid w:val="003445E1"/>
    <w:rsid w:val="0034770D"/>
    <w:rsid w:val="00350AEC"/>
    <w:rsid w:val="00364744"/>
    <w:rsid w:val="003723A9"/>
    <w:rsid w:val="00372919"/>
    <w:rsid w:val="0037381F"/>
    <w:rsid w:val="00381C24"/>
    <w:rsid w:val="00386C22"/>
    <w:rsid w:val="00393343"/>
    <w:rsid w:val="00395E61"/>
    <w:rsid w:val="00396A49"/>
    <w:rsid w:val="003A4CDB"/>
    <w:rsid w:val="003A6CE9"/>
    <w:rsid w:val="003B04C6"/>
    <w:rsid w:val="003B265F"/>
    <w:rsid w:val="003B4369"/>
    <w:rsid w:val="003B5343"/>
    <w:rsid w:val="003C6485"/>
    <w:rsid w:val="003C6944"/>
    <w:rsid w:val="003D3498"/>
    <w:rsid w:val="003D6211"/>
    <w:rsid w:val="003E20F4"/>
    <w:rsid w:val="003E70B1"/>
    <w:rsid w:val="003F255F"/>
    <w:rsid w:val="003F32E4"/>
    <w:rsid w:val="003F5425"/>
    <w:rsid w:val="003F62A5"/>
    <w:rsid w:val="00406D59"/>
    <w:rsid w:val="00410924"/>
    <w:rsid w:val="0041118A"/>
    <w:rsid w:val="00412006"/>
    <w:rsid w:val="0043126D"/>
    <w:rsid w:val="0043408A"/>
    <w:rsid w:val="00434CD4"/>
    <w:rsid w:val="004462C2"/>
    <w:rsid w:val="00452D7F"/>
    <w:rsid w:val="00457F06"/>
    <w:rsid w:val="00460AE3"/>
    <w:rsid w:val="00466BB8"/>
    <w:rsid w:val="00467FCC"/>
    <w:rsid w:val="00476593"/>
    <w:rsid w:val="00482B8A"/>
    <w:rsid w:val="0048395A"/>
    <w:rsid w:val="00484455"/>
    <w:rsid w:val="004851C7"/>
    <w:rsid w:val="004858C8"/>
    <w:rsid w:val="00486C1A"/>
    <w:rsid w:val="004A4B8D"/>
    <w:rsid w:val="004A4C71"/>
    <w:rsid w:val="004C3F10"/>
    <w:rsid w:val="004C768D"/>
    <w:rsid w:val="004D24C2"/>
    <w:rsid w:val="004F00E8"/>
    <w:rsid w:val="004F3201"/>
    <w:rsid w:val="00502A30"/>
    <w:rsid w:val="00511907"/>
    <w:rsid w:val="005178B5"/>
    <w:rsid w:val="005202C0"/>
    <w:rsid w:val="00525A7D"/>
    <w:rsid w:val="005261C8"/>
    <w:rsid w:val="00533A55"/>
    <w:rsid w:val="00541108"/>
    <w:rsid w:val="00544EBF"/>
    <w:rsid w:val="005524FC"/>
    <w:rsid w:val="0056031C"/>
    <w:rsid w:val="00560C6F"/>
    <w:rsid w:val="00561C19"/>
    <w:rsid w:val="0056267F"/>
    <w:rsid w:val="0057375D"/>
    <w:rsid w:val="00576495"/>
    <w:rsid w:val="00576E83"/>
    <w:rsid w:val="00581874"/>
    <w:rsid w:val="00591687"/>
    <w:rsid w:val="005A2CC1"/>
    <w:rsid w:val="005A39F5"/>
    <w:rsid w:val="005B6DB9"/>
    <w:rsid w:val="005C3B79"/>
    <w:rsid w:val="005C474D"/>
    <w:rsid w:val="005D3443"/>
    <w:rsid w:val="005D7CEB"/>
    <w:rsid w:val="005D7DE4"/>
    <w:rsid w:val="005E01E0"/>
    <w:rsid w:val="005E60EE"/>
    <w:rsid w:val="005F3404"/>
    <w:rsid w:val="005F5A8E"/>
    <w:rsid w:val="00614B9E"/>
    <w:rsid w:val="00620991"/>
    <w:rsid w:val="0062185B"/>
    <w:rsid w:val="00625BF2"/>
    <w:rsid w:val="006348E0"/>
    <w:rsid w:val="0063585C"/>
    <w:rsid w:val="00641018"/>
    <w:rsid w:val="0064249D"/>
    <w:rsid w:val="00643609"/>
    <w:rsid w:val="00646E4E"/>
    <w:rsid w:val="00650C7C"/>
    <w:rsid w:val="006608DE"/>
    <w:rsid w:val="0066174A"/>
    <w:rsid w:val="0067013D"/>
    <w:rsid w:val="00674A21"/>
    <w:rsid w:val="00675281"/>
    <w:rsid w:val="00677388"/>
    <w:rsid w:val="00681E99"/>
    <w:rsid w:val="00692605"/>
    <w:rsid w:val="00696511"/>
    <w:rsid w:val="006A1B7F"/>
    <w:rsid w:val="006B00FC"/>
    <w:rsid w:val="006D338C"/>
    <w:rsid w:val="006E3711"/>
    <w:rsid w:val="006F07DB"/>
    <w:rsid w:val="006F26AE"/>
    <w:rsid w:val="006F36CA"/>
    <w:rsid w:val="006F38C5"/>
    <w:rsid w:val="006F512E"/>
    <w:rsid w:val="006F57C5"/>
    <w:rsid w:val="00700E3A"/>
    <w:rsid w:val="00712A7D"/>
    <w:rsid w:val="007155A2"/>
    <w:rsid w:val="00726501"/>
    <w:rsid w:val="00730B3C"/>
    <w:rsid w:val="007356A9"/>
    <w:rsid w:val="00735AD2"/>
    <w:rsid w:val="00737E94"/>
    <w:rsid w:val="007533D2"/>
    <w:rsid w:val="00760739"/>
    <w:rsid w:val="0076080F"/>
    <w:rsid w:val="0077645E"/>
    <w:rsid w:val="007765A1"/>
    <w:rsid w:val="007B303B"/>
    <w:rsid w:val="007B32B3"/>
    <w:rsid w:val="007C5DB7"/>
    <w:rsid w:val="007F6C79"/>
    <w:rsid w:val="008138F6"/>
    <w:rsid w:val="00816BCB"/>
    <w:rsid w:val="00817FAA"/>
    <w:rsid w:val="008208F3"/>
    <w:rsid w:val="00820C9E"/>
    <w:rsid w:val="00820CE3"/>
    <w:rsid w:val="00825AAC"/>
    <w:rsid w:val="00835B99"/>
    <w:rsid w:val="0083640A"/>
    <w:rsid w:val="00845D80"/>
    <w:rsid w:val="008460C5"/>
    <w:rsid w:val="00853974"/>
    <w:rsid w:val="00854BDC"/>
    <w:rsid w:val="00861970"/>
    <w:rsid w:val="00865F80"/>
    <w:rsid w:val="00874D0E"/>
    <w:rsid w:val="0087587D"/>
    <w:rsid w:val="00890074"/>
    <w:rsid w:val="008959B2"/>
    <w:rsid w:val="008A4F3A"/>
    <w:rsid w:val="008B1BC7"/>
    <w:rsid w:val="008D1354"/>
    <w:rsid w:val="008D589A"/>
    <w:rsid w:val="008E328D"/>
    <w:rsid w:val="008E7228"/>
    <w:rsid w:val="009019D0"/>
    <w:rsid w:val="0090541F"/>
    <w:rsid w:val="00910035"/>
    <w:rsid w:val="00920023"/>
    <w:rsid w:val="00920DDC"/>
    <w:rsid w:val="009259CD"/>
    <w:rsid w:val="00925A0F"/>
    <w:rsid w:val="00932625"/>
    <w:rsid w:val="0093327A"/>
    <w:rsid w:val="00940CB1"/>
    <w:rsid w:val="00943C6C"/>
    <w:rsid w:val="00945A95"/>
    <w:rsid w:val="00946D0F"/>
    <w:rsid w:val="009511DE"/>
    <w:rsid w:val="009513E2"/>
    <w:rsid w:val="00951CE6"/>
    <w:rsid w:val="00955B7C"/>
    <w:rsid w:val="00963209"/>
    <w:rsid w:val="00984AAE"/>
    <w:rsid w:val="0098532E"/>
    <w:rsid w:val="009A007E"/>
    <w:rsid w:val="009A1629"/>
    <w:rsid w:val="009A32B9"/>
    <w:rsid w:val="009B1AB8"/>
    <w:rsid w:val="009B32F3"/>
    <w:rsid w:val="009C14BD"/>
    <w:rsid w:val="009C1C93"/>
    <w:rsid w:val="009E57E8"/>
    <w:rsid w:val="009E67D2"/>
    <w:rsid w:val="009F210C"/>
    <w:rsid w:val="00A01860"/>
    <w:rsid w:val="00A045C6"/>
    <w:rsid w:val="00A14712"/>
    <w:rsid w:val="00A229DA"/>
    <w:rsid w:val="00A307D2"/>
    <w:rsid w:val="00A34DC4"/>
    <w:rsid w:val="00A459E6"/>
    <w:rsid w:val="00A526F3"/>
    <w:rsid w:val="00A76CBD"/>
    <w:rsid w:val="00AB01CC"/>
    <w:rsid w:val="00AB0A0E"/>
    <w:rsid w:val="00AB511F"/>
    <w:rsid w:val="00AB54E0"/>
    <w:rsid w:val="00AB7450"/>
    <w:rsid w:val="00AC2906"/>
    <w:rsid w:val="00AD3F1B"/>
    <w:rsid w:val="00AD4C0E"/>
    <w:rsid w:val="00AD4E56"/>
    <w:rsid w:val="00AE05C4"/>
    <w:rsid w:val="00AE75DE"/>
    <w:rsid w:val="00AE7C5C"/>
    <w:rsid w:val="00B06816"/>
    <w:rsid w:val="00B13FD0"/>
    <w:rsid w:val="00B174B7"/>
    <w:rsid w:val="00B1758F"/>
    <w:rsid w:val="00B33B4E"/>
    <w:rsid w:val="00B4104A"/>
    <w:rsid w:val="00B50CAA"/>
    <w:rsid w:val="00B8255B"/>
    <w:rsid w:val="00B844AE"/>
    <w:rsid w:val="00B85404"/>
    <w:rsid w:val="00B93C66"/>
    <w:rsid w:val="00B94913"/>
    <w:rsid w:val="00B96880"/>
    <w:rsid w:val="00B97B80"/>
    <w:rsid w:val="00BD3466"/>
    <w:rsid w:val="00BD411D"/>
    <w:rsid w:val="00BE4EBA"/>
    <w:rsid w:val="00BF4292"/>
    <w:rsid w:val="00BF62A5"/>
    <w:rsid w:val="00C00B3C"/>
    <w:rsid w:val="00C2686E"/>
    <w:rsid w:val="00C31260"/>
    <w:rsid w:val="00C42177"/>
    <w:rsid w:val="00C45F66"/>
    <w:rsid w:val="00C503B4"/>
    <w:rsid w:val="00C53F92"/>
    <w:rsid w:val="00C65030"/>
    <w:rsid w:val="00C73DEE"/>
    <w:rsid w:val="00C74E0C"/>
    <w:rsid w:val="00C813F5"/>
    <w:rsid w:val="00C84464"/>
    <w:rsid w:val="00C94815"/>
    <w:rsid w:val="00CB390C"/>
    <w:rsid w:val="00CD055D"/>
    <w:rsid w:val="00CD1E8A"/>
    <w:rsid w:val="00CE73C5"/>
    <w:rsid w:val="00D059B9"/>
    <w:rsid w:val="00D07335"/>
    <w:rsid w:val="00D118C6"/>
    <w:rsid w:val="00D1632F"/>
    <w:rsid w:val="00D22815"/>
    <w:rsid w:val="00D23BFC"/>
    <w:rsid w:val="00D23DE3"/>
    <w:rsid w:val="00D2697F"/>
    <w:rsid w:val="00D340F5"/>
    <w:rsid w:val="00D429F2"/>
    <w:rsid w:val="00D53F5A"/>
    <w:rsid w:val="00D77023"/>
    <w:rsid w:val="00D81927"/>
    <w:rsid w:val="00D82E2F"/>
    <w:rsid w:val="00D8389B"/>
    <w:rsid w:val="00D95E2C"/>
    <w:rsid w:val="00D9700D"/>
    <w:rsid w:val="00DA36AC"/>
    <w:rsid w:val="00DA56BA"/>
    <w:rsid w:val="00DC3662"/>
    <w:rsid w:val="00DD2AB3"/>
    <w:rsid w:val="00DD6A58"/>
    <w:rsid w:val="00DF575D"/>
    <w:rsid w:val="00DF5DA0"/>
    <w:rsid w:val="00E018D5"/>
    <w:rsid w:val="00E02665"/>
    <w:rsid w:val="00E07EE4"/>
    <w:rsid w:val="00E24404"/>
    <w:rsid w:val="00E24C1C"/>
    <w:rsid w:val="00E31E1D"/>
    <w:rsid w:val="00E36A9C"/>
    <w:rsid w:val="00E42F0D"/>
    <w:rsid w:val="00E706B5"/>
    <w:rsid w:val="00E72387"/>
    <w:rsid w:val="00E819C1"/>
    <w:rsid w:val="00E83785"/>
    <w:rsid w:val="00E8385C"/>
    <w:rsid w:val="00E8568B"/>
    <w:rsid w:val="00E86A0C"/>
    <w:rsid w:val="00EA1667"/>
    <w:rsid w:val="00EA33B9"/>
    <w:rsid w:val="00EB54CF"/>
    <w:rsid w:val="00EB7190"/>
    <w:rsid w:val="00EC13B2"/>
    <w:rsid w:val="00ED24FC"/>
    <w:rsid w:val="00EE1A1F"/>
    <w:rsid w:val="00EE2264"/>
    <w:rsid w:val="00EE77C8"/>
    <w:rsid w:val="00EF2F88"/>
    <w:rsid w:val="00EF7B2C"/>
    <w:rsid w:val="00F00811"/>
    <w:rsid w:val="00F050F9"/>
    <w:rsid w:val="00F369AA"/>
    <w:rsid w:val="00F37532"/>
    <w:rsid w:val="00F4377A"/>
    <w:rsid w:val="00F45B2C"/>
    <w:rsid w:val="00F46CC2"/>
    <w:rsid w:val="00F667DB"/>
    <w:rsid w:val="00F73764"/>
    <w:rsid w:val="00F76D67"/>
    <w:rsid w:val="00F8186B"/>
    <w:rsid w:val="00F83977"/>
    <w:rsid w:val="00F87404"/>
    <w:rsid w:val="00FA0E41"/>
    <w:rsid w:val="00FB7589"/>
    <w:rsid w:val="00FD0FAC"/>
    <w:rsid w:val="00FD6DDA"/>
    <w:rsid w:val="00FD7296"/>
    <w:rsid w:val="00FE153A"/>
    <w:rsid w:val="00FE29F1"/>
    <w:rsid w:val="00FE6764"/>
    <w:rsid w:val="00FF263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B46FCF3"/>
  <w15:chartTrackingRefBased/>
  <w15:docId w15:val="{4E027C7E-FA20-4769-9ECB-4339F4D15A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table of figures" w:uiPriority="99"/>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
    <w:name w:val="Normal"/>
    <w:qFormat/>
    <w:rsid w:val="009A32B9"/>
    <w:pPr>
      <w:spacing w:after="120" w:line="360" w:lineRule="auto"/>
      <w:ind w:firstLine="720"/>
      <w:jc w:val="both"/>
    </w:pPr>
    <w:rPr>
      <w:sz w:val="24"/>
      <w:szCs w:val="24"/>
      <w:lang w:eastAsia="en-US"/>
    </w:rPr>
  </w:style>
  <w:style w:type="paragraph" w:styleId="Cmsor1">
    <w:name w:val="heading 1"/>
    <w:basedOn w:val="Norml"/>
    <w:next w:val="Norml"/>
    <w:link w:val="Cmsor1Char"/>
    <w:autoRedefine/>
    <w:uiPriority w:val="9"/>
    <w:qFormat/>
    <w:pPr>
      <w:keepNext/>
      <w:pageBreakBefore/>
      <w:numPr>
        <w:numId w:val="2"/>
      </w:numPr>
      <w:spacing w:before="360" w:after="480"/>
      <w:outlineLvl w:val="0"/>
    </w:pPr>
    <w:rPr>
      <w:rFonts w:cs="Arial"/>
      <w:b/>
      <w:bCs/>
      <w:kern w:val="32"/>
      <w:sz w:val="36"/>
      <w:szCs w:val="32"/>
    </w:rPr>
  </w:style>
  <w:style w:type="paragraph" w:styleId="Cmsor2">
    <w:name w:val="heading 2"/>
    <w:basedOn w:val="Norml"/>
    <w:next w:val="Norml"/>
    <w:autoRedefine/>
    <w:qFormat/>
    <w:rsid w:val="00A229DA"/>
    <w:pPr>
      <w:keepNext/>
      <w:numPr>
        <w:ilvl w:val="1"/>
        <w:numId w:val="2"/>
      </w:numPr>
      <w:spacing w:before="240" w:after="60"/>
      <w:outlineLvl w:val="1"/>
    </w:pPr>
    <w:rPr>
      <w:rFonts w:cs="Arial"/>
      <w:b/>
      <w:bCs/>
      <w:iCs/>
      <w:sz w:val="32"/>
      <w:szCs w:val="28"/>
    </w:rPr>
  </w:style>
  <w:style w:type="paragraph" w:styleId="Cmsor3">
    <w:name w:val="heading 3"/>
    <w:basedOn w:val="Norml"/>
    <w:next w:val="Norml"/>
    <w:autoRedefine/>
    <w:qFormat/>
    <w:rsid w:val="004D24C2"/>
    <w:pPr>
      <w:keepNext/>
      <w:numPr>
        <w:ilvl w:val="2"/>
        <w:numId w:val="2"/>
      </w:numPr>
      <w:spacing w:before="240" w:after="60"/>
      <w:ind w:left="0"/>
      <w:outlineLvl w:val="2"/>
    </w:pPr>
    <w:rPr>
      <w:rFonts w:cs="Arial"/>
      <w:b/>
      <w:bCs/>
      <w:sz w:val="28"/>
      <w:szCs w:val="26"/>
    </w:rPr>
  </w:style>
  <w:style w:type="paragraph" w:styleId="Cmsor4">
    <w:name w:val="heading 4"/>
    <w:basedOn w:val="Norml"/>
    <w:next w:val="Norml"/>
    <w:autoRedefine/>
    <w:qFormat/>
    <w:pPr>
      <w:keepNext/>
      <w:numPr>
        <w:ilvl w:val="3"/>
        <w:numId w:val="2"/>
      </w:numPr>
      <w:spacing w:before="240" w:after="60"/>
      <w:outlineLvl w:val="3"/>
    </w:pPr>
    <w:rPr>
      <w:b/>
      <w:bCs/>
      <w:szCs w:val="28"/>
    </w:rPr>
  </w:style>
  <w:style w:type="paragraph" w:styleId="Cmsor5">
    <w:name w:val="heading 5"/>
    <w:basedOn w:val="Norml"/>
    <w:next w:val="Norml"/>
    <w:pPr>
      <w:numPr>
        <w:ilvl w:val="4"/>
        <w:numId w:val="2"/>
      </w:numPr>
      <w:spacing w:before="240" w:after="60"/>
      <w:outlineLvl w:val="4"/>
    </w:pPr>
    <w:rPr>
      <w:b/>
      <w:bCs/>
      <w:i/>
      <w:iCs/>
      <w:sz w:val="26"/>
      <w:szCs w:val="26"/>
    </w:rPr>
  </w:style>
  <w:style w:type="paragraph" w:styleId="Cmsor6">
    <w:name w:val="heading 6"/>
    <w:basedOn w:val="Norml"/>
    <w:next w:val="Norml"/>
    <w:pPr>
      <w:numPr>
        <w:ilvl w:val="5"/>
        <w:numId w:val="2"/>
      </w:numPr>
      <w:spacing w:before="240" w:after="60"/>
      <w:outlineLvl w:val="5"/>
    </w:pPr>
    <w:rPr>
      <w:b/>
      <w:bCs/>
      <w:sz w:val="22"/>
      <w:szCs w:val="22"/>
    </w:rPr>
  </w:style>
  <w:style w:type="paragraph" w:styleId="Cmsor7">
    <w:name w:val="heading 7"/>
    <w:basedOn w:val="Norml"/>
    <w:next w:val="Norml"/>
    <w:pPr>
      <w:numPr>
        <w:ilvl w:val="6"/>
        <w:numId w:val="2"/>
      </w:numPr>
      <w:spacing w:before="240" w:after="60"/>
      <w:outlineLvl w:val="6"/>
    </w:pPr>
  </w:style>
  <w:style w:type="paragraph" w:styleId="Cmsor8">
    <w:name w:val="heading 8"/>
    <w:basedOn w:val="Norml"/>
    <w:next w:val="Norml"/>
    <w:pPr>
      <w:numPr>
        <w:ilvl w:val="7"/>
        <w:numId w:val="2"/>
      </w:numPr>
      <w:spacing w:before="240" w:after="60"/>
      <w:outlineLvl w:val="7"/>
    </w:pPr>
    <w:rPr>
      <w:i/>
      <w:iCs/>
    </w:rPr>
  </w:style>
  <w:style w:type="paragraph" w:styleId="Cmsor9">
    <w:name w:val="heading 9"/>
    <w:basedOn w:val="Norml"/>
    <w:next w:val="Norml"/>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rsid w:val="00C00B3C"/>
    <w:pPr>
      <w:tabs>
        <w:tab w:val="center" w:pos="4320"/>
        <w:tab w:val="right" w:pos="8640"/>
      </w:tabs>
      <w:ind w:firstLine="0"/>
    </w:pPr>
  </w:style>
  <w:style w:type="paragraph" w:styleId="Cm">
    <w:name w:val="Title"/>
    <w:basedOn w:val="Norml"/>
    <w:next w:val="Alcm"/>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l"/>
    <w:autoRedefine/>
    <w:rsid w:val="00171054"/>
    <w:pPr>
      <w:keepNext/>
      <w:spacing w:after="240" w:line="240" w:lineRule="auto"/>
      <w:ind w:firstLine="0"/>
      <w:jc w:val="center"/>
    </w:pPr>
    <w:rPr>
      <w:noProof/>
      <w:sz w:val="40"/>
    </w:rPr>
  </w:style>
  <w:style w:type="paragraph" w:styleId="Alcm">
    <w:name w:val="Subtitle"/>
    <w:basedOn w:val="Norml"/>
    <w:autoRedefine/>
    <w:rsid w:val="009C1C93"/>
    <w:pPr>
      <w:keepLines/>
      <w:spacing w:before="120" w:after="4200"/>
      <w:ind w:firstLine="0"/>
      <w:jc w:val="center"/>
    </w:pPr>
    <w:rPr>
      <w:rFonts w:cs="Arial"/>
      <w:noProof/>
      <w:sz w:val="32"/>
    </w:rPr>
  </w:style>
  <w:style w:type="paragraph" w:styleId="llb">
    <w:name w:val="footer"/>
    <w:basedOn w:val="Norml"/>
    <w:rsid w:val="00C00B3C"/>
    <w:pPr>
      <w:tabs>
        <w:tab w:val="center" w:pos="4320"/>
        <w:tab w:val="right" w:pos="8640"/>
      </w:tabs>
      <w:ind w:firstLine="0"/>
    </w:pPr>
  </w:style>
  <w:style w:type="paragraph" w:styleId="TJ2">
    <w:name w:val="toc 2"/>
    <w:basedOn w:val="Norml"/>
    <w:next w:val="Norml"/>
    <w:autoRedefine/>
    <w:uiPriority w:val="39"/>
    <w:rsid w:val="009C1C93"/>
    <w:pPr>
      <w:spacing w:after="0"/>
      <w:ind w:left="238" w:firstLine="0"/>
    </w:pPr>
  </w:style>
  <w:style w:type="paragraph" w:styleId="Szvegtrzs">
    <w:name w:val="Body Text"/>
    <w:basedOn w:val="Norml"/>
    <w:link w:val="SzvegtrzsChar"/>
    <w:pPr>
      <w:spacing w:before="360"/>
      <w:ind w:firstLine="0"/>
    </w:pPr>
  </w:style>
  <w:style w:type="paragraph" w:customStyle="1" w:styleId="Nyilatkozatcm">
    <w:name w:val="Nyilatkozat cím"/>
    <w:basedOn w:val="Norml"/>
    <w:next w:val="Norm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J1">
    <w:name w:val="toc 1"/>
    <w:basedOn w:val="Norml"/>
    <w:next w:val="Norml"/>
    <w:autoRedefine/>
    <w:uiPriority w:val="39"/>
    <w:rsid w:val="00D1632F"/>
    <w:pPr>
      <w:tabs>
        <w:tab w:val="right" w:leader="dot" w:pos="8494"/>
      </w:tabs>
      <w:spacing w:after="0"/>
      <w:ind w:firstLine="0"/>
    </w:pPr>
    <w:rPr>
      <w:b/>
    </w:rPr>
  </w:style>
  <w:style w:type="paragraph" w:styleId="TJ3">
    <w:name w:val="toc 3"/>
    <w:basedOn w:val="Norml"/>
    <w:next w:val="Norml"/>
    <w:autoRedefine/>
    <w:uiPriority w:val="39"/>
    <w:rsid w:val="009C1C93"/>
    <w:pPr>
      <w:spacing w:after="0"/>
      <w:ind w:left="482" w:firstLine="0"/>
    </w:pPr>
  </w:style>
  <w:style w:type="paragraph" w:styleId="TJ4">
    <w:name w:val="toc 4"/>
    <w:basedOn w:val="Norml"/>
    <w:next w:val="Norml"/>
    <w:autoRedefine/>
    <w:semiHidden/>
    <w:rsid w:val="009C1C93"/>
    <w:pPr>
      <w:spacing w:after="0"/>
      <w:ind w:left="720" w:firstLine="0"/>
    </w:pPr>
  </w:style>
  <w:style w:type="paragraph" w:styleId="TJ5">
    <w:name w:val="toc 5"/>
    <w:basedOn w:val="Norml"/>
    <w:next w:val="Norml"/>
    <w:autoRedefine/>
    <w:semiHidden/>
    <w:rsid w:val="009C1C93"/>
    <w:pPr>
      <w:spacing w:after="0"/>
      <w:ind w:left="958" w:firstLine="0"/>
    </w:pPr>
  </w:style>
  <w:style w:type="paragraph" w:styleId="TJ6">
    <w:name w:val="toc 6"/>
    <w:basedOn w:val="Norml"/>
    <w:next w:val="Norml"/>
    <w:autoRedefine/>
    <w:semiHidden/>
    <w:rsid w:val="009C1C93"/>
    <w:pPr>
      <w:spacing w:after="0"/>
      <w:ind w:left="1202"/>
    </w:pPr>
  </w:style>
  <w:style w:type="paragraph" w:styleId="TJ7">
    <w:name w:val="toc 7"/>
    <w:basedOn w:val="Norml"/>
    <w:next w:val="Norml"/>
    <w:autoRedefine/>
    <w:semiHidden/>
    <w:pPr>
      <w:ind w:left="1440"/>
    </w:pPr>
  </w:style>
  <w:style w:type="paragraph" w:styleId="TJ8">
    <w:name w:val="toc 8"/>
    <w:basedOn w:val="Norml"/>
    <w:next w:val="Norml"/>
    <w:autoRedefine/>
    <w:semiHidden/>
    <w:pPr>
      <w:ind w:left="1680"/>
    </w:pPr>
  </w:style>
  <w:style w:type="paragraph" w:styleId="TJ9">
    <w:name w:val="toc 9"/>
    <w:basedOn w:val="Norml"/>
    <w:next w:val="Norml"/>
    <w:autoRedefine/>
    <w:semiHidden/>
    <w:pPr>
      <w:ind w:left="1920"/>
    </w:pPr>
  </w:style>
  <w:style w:type="character" w:styleId="Hiperhivatkozs">
    <w:name w:val="Hyperlink"/>
    <w:uiPriority w:val="99"/>
    <w:rPr>
      <w:color w:val="0000FF"/>
      <w:u w:val="single"/>
    </w:rPr>
  </w:style>
  <w:style w:type="character" w:styleId="Oldalszm">
    <w:name w:val="page number"/>
    <w:basedOn w:val="Bekezdsalapbettpusa"/>
  </w:style>
  <w:style w:type="paragraph" w:customStyle="1" w:styleId="Irodalomjegyzksor">
    <w:name w:val="Irodalomjegyzék sor"/>
    <w:basedOn w:val="Norm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Lbjegyzetszveg">
    <w:name w:val="footnote text"/>
    <w:basedOn w:val="Norml"/>
    <w:semiHidden/>
    <w:rsid w:val="00B50CAA"/>
    <w:rPr>
      <w:sz w:val="20"/>
      <w:szCs w:val="20"/>
    </w:rPr>
  </w:style>
  <w:style w:type="paragraph" w:customStyle="1" w:styleId="Fejezetcimszmozsnlkl">
    <w:name w:val="Fejezetcim számozás nélkül"/>
    <w:basedOn w:val="Cmsor1"/>
    <w:next w:val="Norml"/>
    <w:rsid w:val="00D1632F"/>
    <w:pPr>
      <w:numPr>
        <w:numId w:val="0"/>
      </w:numPr>
      <w:spacing w:before="240"/>
    </w:pPr>
  </w:style>
  <w:style w:type="paragraph" w:styleId="Kpalrs">
    <w:name w:val="caption"/>
    <w:basedOn w:val="Norml"/>
    <w:next w:val="Norml"/>
    <w:autoRedefine/>
    <w:qFormat/>
    <w:rsid w:val="0064249D"/>
    <w:pPr>
      <w:spacing w:before="120" w:after="240"/>
      <w:ind w:firstLine="0"/>
      <w:jc w:val="center"/>
    </w:pPr>
    <w:rPr>
      <w:b/>
      <w:bCs/>
      <w:sz w:val="20"/>
      <w:szCs w:val="20"/>
    </w:rPr>
  </w:style>
  <w:style w:type="paragraph" w:customStyle="1" w:styleId="Source">
    <w:name w:val="Source"/>
    <w:basedOn w:val="Norm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B50CAA"/>
    <w:rPr>
      <w:vertAlign w:val="superscript"/>
    </w:rPr>
  </w:style>
  <w:style w:type="paragraph" w:styleId="Buborkszveg">
    <w:name w:val="Balloon Text"/>
    <w:basedOn w:val="Norml"/>
    <w:link w:val="BuborkszvegChar"/>
    <w:rsid w:val="00350AEC"/>
    <w:pPr>
      <w:spacing w:line="240" w:lineRule="auto"/>
    </w:pPr>
    <w:rPr>
      <w:rFonts w:ascii="Tahoma" w:hAnsi="Tahoma" w:cs="Tahoma"/>
      <w:sz w:val="16"/>
      <w:szCs w:val="16"/>
    </w:rPr>
  </w:style>
  <w:style w:type="character" w:customStyle="1" w:styleId="BuborkszvegChar">
    <w:name w:val="Buborékszöveg Char"/>
    <w:link w:val="Buborkszveg"/>
    <w:rsid w:val="00350AEC"/>
    <w:rPr>
      <w:rFonts w:ascii="Tahoma" w:hAnsi="Tahoma" w:cs="Tahoma"/>
      <w:sz w:val="16"/>
      <w:szCs w:val="16"/>
      <w:lang w:val="en-US" w:eastAsia="en-US"/>
    </w:rPr>
  </w:style>
  <w:style w:type="numbering" w:customStyle="1" w:styleId="tmutat-felsorols">
    <w:name w:val="Útmutató - felsorolás"/>
    <w:basedOn w:val="Nemlista"/>
    <w:rsid w:val="000062F4"/>
    <w:pPr>
      <w:numPr>
        <w:numId w:val="3"/>
      </w:numPr>
    </w:pPr>
  </w:style>
  <w:style w:type="paragraph" w:customStyle="1" w:styleId="tmutat">
    <w:name w:val="Útmutató"/>
    <w:basedOn w:val="Norml"/>
    <w:rsid w:val="00267677"/>
    <w:pPr>
      <w:spacing w:line="240" w:lineRule="auto"/>
      <w:ind w:firstLine="0"/>
    </w:pPr>
    <w:rPr>
      <w:sz w:val="21"/>
      <w:szCs w:val="22"/>
    </w:rPr>
  </w:style>
  <w:style w:type="character" w:customStyle="1" w:styleId="SzvegtrzsChar">
    <w:name w:val="Szövegtörzs Char"/>
    <w:link w:val="Szvegtrzs"/>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emlista"/>
    <w:rsid w:val="003A4CDB"/>
    <w:pPr>
      <w:numPr>
        <w:numId w:val="4"/>
      </w:numPr>
    </w:pPr>
  </w:style>
  <w:style w:type="numbering" w:customStyle="1" w:styleId="StyleOutlinenumberedSymbolsymbol11ptBoldLeft0cm">
    <w:name w:val="Style Outline numbered Symbol (symbol) 11 pt Bold Left:  0 cm ..."/>
    <w:basedOn w:val="Nemlista"/>
    <w:rsid w:val="003A4CDB"/>
    <w:pPr>
      <w:numPr>
        <w:numId w:val="5"/>
      </w:numPr>
    </w:pPr>
  </w:style>
  <w:style w:type="numbering" w:customStyle="1" w:styleId="StyleOutlinenumberedSymbolsymbol11ptBoldLeft0cm1">
    <w:name w:val="Style Outline numbered Symbol (symbol) 11 pt Bold Left:  0 cm ...1"/>
    <w:basedOn w:val="Nemlista"/>
    <w:rsid w:val="003A4CDB"/>
    <w:pPr>
      <w:numPr>
        <w:numId w:val="6"/>
      </w:numPr>
    </w:pPr>
  </w:style>
  <w:style w:type="paragraph" w:customStyle="1" w:styleId="Nyilatkozatszveg">
    <w:name w:val="Nyilatkozat szöveg"/>
    <w:basedOn w:val="Norm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l"/>
    <w:rsid w:val="00D429F2"/>
    <w:pPr>
      <w:ind w:firstLine="0"/>
      <w:jc w:val="center"/>
    </w:pPr>
    <w:rPr>
      <w:szCs w:val="20"/>
    </w:rPr>
  </w:style>
  <w:style w:type="paragraph" w:customStyle="1" w:styleId="Cmlapkarstanszk">
    <w:name w:val="Címlap kar és tanszék"/>
    <w:basedOn w:val="Norml"/>
    <w:rsid w:val="00171054"/>
    <w:pPr>
      <w:spacing w:after="0" w:line="240" w:lineRule="auto"/>
      <w:ind w:firstLine="0"/>
      <w:jc w:val="center"/>
    </w:pPr>
    <w:rPr>
      <w:szCs w:val="20"/>
    </w:rPr>
  </w:style>
  <w:style w:type="paragraph" w:customStyle="1" w:styleId="Cmlapegyetem">
    <w:name w:val="Címlap egyetem"/>
    <w:basedOn w:val="Norml"/>
    <w:rsid w:val="00171054"/>
    <w:pPr>
      <w:spacing w:before="120" w:after="0" w:line="240" w:lineRule="auto"/>
      <w:ind w:firstLine="0"/>
      <w:jc w:val="center"/>
    </w:pPr>
    <w:rPr>
      <w:b/>
      <w:bCs/>
      <w:szCs w:val="20"/>
    </w:rPr>
  </w:style>
  <w:style w:type="numbering" w:customStyle="1" w:styleId="tmutatszmozottlista">
    <w:name w:val="Útmutató számozott lista"/>
    <w:basedOn w:val="Nemlista"/>
    <w:rsid w:val="00D429F2"/>
    <w:pPr>
      <w:numPr>
        <w:numId w:val="7"/>
      </w:numPr>
    </w:pPr>
  </w:style>
  <w:style w:type="numbering" w:customStyle="1" w:styleId="Irodalomjegyzkttel">
    <w:name w:val="Irodalomjegyzék tétel"/>
    <w:basedOn w:val="Nemlista"/>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emlista"/>
    <w:rsid w:val="00267677"/>
    <w:pPr>
      <w:numPr>
        <w:numId w:val="11"/>
      </w:numPr>
    </w:pPr>
  </w:style>
  <w:style w:type="character" w:styleId="Knyvcme">
    <w:name w:val="Book Title"/>
    <w:uiPriority w:val="33"/>
    <w:rsid w:val="003F5425"/>
    <w:rPr>
      <w:b/>
      <w:bCs/>
      <w:smallCaps/>
      <w:spacing w:val="5"/>
    </w:rPr>
  </w:style>
  <w:style w:type="paragraph" w:styleId="Kiemeltidzet">
    <w:name w:val="Intense Quote"/>
    <w:basedOn w:val="Norml"/>
    <w:next w:val="Norml"/>
    <w:link w:val="KiemeltidzetChar"/>
    <w:uiPriority w:val="30"/>
    <w:rsid w:val="003F5425"/>
    <w:pPr>
      <w:pBdr>
        <w:bottom w:val="single" w:sz="4" w:space="4" w:color="4F81BD"/>
      </w:pBdr>
      <w:spacing w:before="200" w:after="280"/>
      <w:ind w:left="936" w:right="936"/>
    </w:pPr>
    <w:rPr>
      <w:b/>
      <w:bCs/>
      <w:i/>
      <w:iCs/>
      <w:color w:val="4F81BD"/>
    </w:rPr>
  </w:style>
  <w:style w:type="character" w:customStyle="1" w:styleId="KiemeltidzetChar">
    <w:name w:val="Kiemelt idézet Char"/>
    <w:link w:val="Kiemeltidzet"/>
    <w:uiPriority w:val="30"/>
    <w:rsid w:val="003F5425"/>
    <w:rPr>
      <w:b/>
      <w:bCs/>
      <w:i/>
      <w:iCs/>
      <w:color w:val="4F81BD"/>
      <w:sz w:val="24"/>
      <w:szCs w:val="24"/>
      <w:lang w:eastAsia="en-US"/>
    </w:rPr>
  </w:style>
  <w:style w:type="character" w:styleId="Ershivatkozs">
    <w:name w:val="Intense Reference"/>
    <w:uiPriority w:val="32"/>
    <w:rsid w:val="003F5425"/>
    <w:rPr>
      <w:b/>
      <w:bCs/>
      <w:smallCaps/>
      <w:color w:val="C0504D"/>
      <w:spacing w:val="5"/>
      <w:u w:val="single"/>
    </w:rPr>
  </w:style>
  <w:style w:type="character" w:styleId="Finomhivatkozs">
    <w:name w:val="Subtle Reference"/>
    <w:uiPriority w:val="31"/>
    <w:rsid w:val="003F5425"/>
    <w:rPr>
      <w:smallCaps/>
      <w:color w:val="C0504D"/>
      <w:u w:val="single"/>
    </w:rPr>
  </w:style>
  <w:style w:type="paragraph" w:styleId="Listaszerbekezds">
    <w:name w:val="List Paragraph"/>
    <w:basedOn w:val="Norml"/>
    <w:uiPriority w:val="34"/>
    <w:rsid w:val="003F5425"/>
    <w:pPr>
      <w:ind w:left="708"/>
    </w:pPr>
  </w:style>
  <w:style w:type="character" w:styleId="Kiemels">
    <w:name w:val="Emphasis"/>
    <w:qFormat/>
    <w:rsid w:val="003F5425"/>
    <w:rPr>
      <w:i/>
      <w:iCs/>
    </w:rPr>
  </w:style>
  <w:style w:type="character" w:styleId="Finomkiemels">
    <w:name w:val="Subtle Emphasis"/>
    <w:uiPriority w:val="19"/>
    <w:rsid w:val="003F5425"/>
    <w:rPr>
      <w:i/>
      <w:iCs/>
      <w:color w:val="808080"/>
    </w:rPr>
  </w:style>
  <w:style w:type="character" w:styleId="Erskiemels">
    <w:name w:val="Intense Emphasis"/>
    <w:uiPriority w:val="21"/>
    <w:rsid w:val="003F5425"/>
    <w:rPr>
      <w:b/>
      <w:bCs/>
      <w:i/>
      <w:iCs/>
      <w:color w:val="4F81BD"/>
    </w:rPr>
  </w:style>
  <w:style w:type="paragraph" w:styleId="Idzet">
    <w:name w:val="Quote"/>
    <w:basedOn w:val="Norml"/>
    <w:next w:val="Norml"/>
    <w:link w:val="IdzetChar"/>
    <w:uiPriority w:val="29"/>
    <w:rsid w:val="003F5425"/>
    <w:rPr>
      <w:i/>
      <w:iCs/>
      <w:color w:val="000000"/>
    </w:rPr>
  </w:style>
  <w:style w:type="character" w:customStyle="1" w:styleId="IdzetChar">
    <w:name w:val="Idézet Char"/>
    <w:link w:val="Idzet"/>
    <w:uiPriority w:val="29"/>
    <w:rsid w:val="003F5425"/>
    <w:rPr>
      <w:i/>
      <w:iCs/>
      <w:color w:val="000000"/>
      <w:sz w:val="24"/>
      <w:szCs w:val="24"/>
      <w:lang w:eastAsia="en-US"/>
    </w:rPr>
  </w:style>
  <w:style w:type="paragraph" w:styleId="Nincstrkz">
    <w:name w:val="No Spacing"/>
    <w:uiPriority w:val="1"/>
    <w:rsid w:val="003F5425"/>
    <w:pPr>
      <w:ind w:firstLine="720"/>
      <w:jc w:val="both"/>
    </w:pPr>
    <w:rPr>
      <w:sz w:val="24"/>
      <w:szCs w:val="24"/>
      <w:lang w:eastAsia="en-US"/>
    </w:rPr>
  </w:style>
  <w:style w:type="character" w:styleId="Kiemels2">
    <w:name w:val="Strong"/>
    <w:qFormat/>
    <w:rsid w:val="003F5425"/>
    <w:rPr>
      <w:b/>
      <w:bCs/>
    </w:rPr>
  </w:style>
  <w:style w:type="paragraph" w:customStyle="1" w:styleId="Kp">
    <w:name w:val="Kép"/>
    <w:basedOn w:val="Norml"/>
    <w:next w:val="Kpalrs"/>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B96880"/>
    <w:pPr>
      <w:outlineLvl w:val="9"/>
    </w:pPr>
    <w:rPr>
      <w:noProof/>
    </w:rPr>
  </w:style>
  <w:style w:type="character" w:styleId="Helyrzszveg">
    <w:name w:val="Placeholder Text"/>
    <w:basedOn w:val="Bekezdsalapbettpusa"/>
    <w:uiPriority w:val="99"/>
    <w:semiHidden/>
    <w:rsid w:val="006B00FC"/>
    <w:rPr>
      <w:color w:val="808080"/>
    </w:rPr>
  </w:style>
  <w:style w:type="paragraph" w:styleId="Irodalomjegyzk">
    <w:name w:val="Bibliography"/>
    <w:basedOn w:val="Norml"/>
    <w:next w:val="Norml"/>
    <w:uiPriority w:val="37"/>
    <w:unhideWhenUsed/>
    <w:rsid w:val="007F6C79"/>
  </w:style>
  <w:style w:type="character" w:styleId="Jegyzethivatkozs">
    <w:name w:val="annotation reference"/>
    <w:basedOn w:val="Bekezdsalapbettpusa"/>
    <w:rsid w:val="00BF62A5"/>
    <w:rPr>
      <w:sz w:val="16"/>
      <w:szCs w:val="16"/>
    </w:rPr>
  </w:style>
  <w:style w:type="paragraph" w:styleId="Jegyzetszveg">
    <w:name w:val="annotation text"/>
    <w:basedOn w:val="Norml"/>
    <w:link w:val="JegyzetszvegChar"/>
    <w:rsid w:val="00BF62A5"/>
    <w:pPr>
      <w:spacing w:line="240" w:lineRule="auto"/>
    </w:pPr>
    <w:rPr>
      <w:sz w:val="20"/>
      <w:szCs w:val="20"/>
    </w:rPr>
  </w:style>
  <w:style w:type="character" w:customStyle="1" w:styleId="JegyzetszvegChar">
    <w:name w:val="Jegyzetszöveg Char"/>
    <w:basedOn w:val="Bekezdsalapbettpusa"/>
    <w:link w:val="Jegyzetszveg"/>
    <w:rsid w:val="00BF62A5"/>
    <w:rPr>
      <w:lang w:eastAsia="en-US"/>
    </w:rPr>
  </w:style>
  <w:style w:type="paragraph" w:styleId="Megjegyzstrgya">
    <w:name w:val="annotation subject"/>
    <w:basedOn w:val="Jegyzetszveg"/>
    <w:next w:val="Jegyzetszveg"/>
    <w:link w:val="MegjegyzstrgyaChar"/>
    <w:semiHidden/>
    <w:unhideWhenUsed/>
    <w:rsid w:val="00BF62A5"/>
    <w:rPr>
      <w:b/>
      <w:bCs/>
    </w:rPr>
  </w:style>
  <w:style w:type="character" w:customStyle="1" w:styleId="MegjegyzstrgyaChar">
    <w:name w:val="Megjegyzés tárgya Char"/>
    <w:basedOn w:val="JegyzetszvegChar"/>
    <w:link w:val="Megjegyzstrgya"/>
    <w:semiHidden/>
    <w:rsid w:val="00BF62A5"/>
    <w:rPr>
      <w:b/>
      <w:bCs/>
      <w:lang w:eastAsia="en-US"/>
    </w:rPr>
  </w:style>
  <w:style w:type="table" w:styleId="Rcsostblzat">
    <w:name w:val="Table Grid"/>
    <w:basedOn w:val="Normltblzat"/>
    <w:rsid w:val="00835B99"/>
    <w:rPr>
      <w:rFonts w:ascii="Palatino Linotype" w:hAnsi="Palatino Linoty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sor1Char">
    <w:name w:val="Címsor 1 Char"/>
    <w:basedOn w:val="Bekezdsalapbettpusa"/>
    <w:link w:val="Cmsor1"/>
    <w:uiPriority w:val="9"/>
    <w:rsid w:val="00825AAC"/>
    <w:rPr>
      <w:rFonts w:cs="Arial"/>
      <w:b/>
      <w:bCs/>
      <w:kern w:val="32"/>
      <w:sz w:val="36"/>
      <w:szCs w:val="32"/>
      <w:lang w:eastAsia="en-US"/>
    </w:rPr>
  </w:style>
  <w:style w:type="paragraph" w:styleId="NormlWeb">
    <w:name w:val="Normal (Web)"/>
    <w:basedOn w:val="Norml"/>
    <w:rsid w:val="000B5F6B"/>
  </w:style>
  <w:style w:type="paragraph" w:styleId="brajegyzk">
    <w:name w:val="table of figures"/>
    <w:basedOn w:val="Norml"/>
    <w:next w:val="Norml"/>
    <w:uiPriority w:val="99"/>
    <w:rsid w:val="008B1BC7"/>
    <w:pPr>
      <w:spacing w:after="0"/>
    </w:pPr>
  </w:style>
  <w:style w:type="paragraph" w:styleId="HTML-kntformzott">
    <w:name w:val="HTML Preformatted"/>
    <w:basedOn w:val="Norml"/>
    <w:link w:val="HTML-kntformzottChar"/>
    <w:rsid w:val="00386C22"/>
    <w:pPr>
      <w:spacing w:after="0" w:line="240" w:lineRule="auto"/>
    </w:pPr>
    <w:rPr>
      <w:rFonts w:ascii="Consolas" w:hAnsi="Consolas"/>
      <w:sz w:val="20"/>
      <w:szCs w:val="20"/>
    </w:rPr>
  </w:style>
  <w:style w:type="character" w:customStyle="1" w:styleId="HTML-kntformzottChar">
    <w:name w:val="HTML-ként formázott Char"/>
    <w:basedOn w:val="Bekezdsalapbettpusa"/>
    <w:link w:val="HTML-kntformzott"/>
    <w:rsid w:val="00386C22"/>
    <w:rPr>
      <w:rFonts w:ascii="Consolas" w:hAnsi="Consolas"/>
      <w:lang w:eastAsia="en-US"/>
    </w:rPr>
  </w:style>
  <w:style w:type="character" w:styleId="Feloldatlanmegemlts">
    <w:name w:val="Unresolved Mention"/>
    <w:basedOn w:val="Bekezdsalapbettpusa"/>
    <w:uiPriority w:val="99"/>
    <w:semiHidden/>
    <w:unhideWhenUsed/>
    <w:rsid w:val="005E60E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24711">
      <w:bodyDiv w:val="1"/>
      <w:marLeft w:val="0"/>
      <w:marRight w:val="0"/>
      <w:marTop w:val="0"/>
      <w:marBottom w:val="0"/>
      <w:divBdr>
        <w:top w:val="none" w:sz="0" w:space="0" w:color="auto"/>
        <w:left w:val="none" w:sz="0" w:space="0" w:color="auto"/>
        <w:bottom w:val="none" w:sz="0" w:space="0" w:color="auto"/>
        <w:right w:val="none" w:sz="0" w:space="0" w:color="auto"/>
      </w:divBdr>
    </w:div>
    <w:div w:id="6061281">
      <w:bodyDiv w:val="1"/>
      <w:marLeft w:val="0"/>
      <w:marRight w:val="0"/>
      <w:marTop w:val="0"/>
      <w:marBottom w:val="0"/>
      <w:divBdr>
        <w:top w:val="none" w:sz="0" w:space="0" w:color="auto"/>
        <w:left w:val="none" w:sz="0" w:space="0" w:color="auto"/>
        <w:bottom w:val="none" w:sz="0" w:space="0" w:color="auto"/>
        <w:right w:val="none" w:sz="0" w:space="0" w:color="auto"/>
      </w:divBdr>
    </w:div>
    <w:div w:id="16976040">
      <w:bodyDiv w:val="1"/>
      <w:marLeft w:val="0"/>
      <w:marRight w:val="0"/>
      <w:marTop w:val="0"/>
      <w:marBottom w:val="0"/>
      <w:divBdr>
        <w:top w:val="none" w:sz="0" w:space="0" w:color="auto"/>
        <w:left w:val="none" w:sz="0" w:space="0" w:color="auto"/>
        <w:bottom w:val="none" w:sz="0" w:space="0" w:color="auto"/>
        <w:right w:val="none" w:sz="0" w:space="0" w:color="auto"/>
      </w:divBdr>
    </w:div>
    <w:div w:id="18089717">
      <w:bodyDiv w:val="1"/>
      <w:marLeft w:val="0"/>
      <w:marRight w:val="0"/>
      <w:marTop w:val="0"/>
      <w:marBottom w:val="0"/>
      <w:divBdr>
        <w:top w:val="none" w:sz="0" w:space="0" w:color="auto"/>
        <w:left w:val="none" w:sz="0" w:space="0" w:color="auto"/>
        <w:bottom w:val="none" w:sz="0" w:space="0" w:color="auto"/>
        <w:right w:val="none" w:sz="0" w:space="0" w:color="auto"/>
      </w:divBdr>
    </w:div>
    <w:div w:id="19160756">
      <w:bodyDiv w:val="1"/>
      <w:marLeft w:val="0"/>
      <w:marRight w:val="0"/>
      <w:marTop w:val="0"/>
      <w:marBottom w:val="0"/>
      <w:divBdr>
        <w:top w:val="none" w:sz="0" w:space="0" w:color="auto"/>
        <w:left w:val="none" w:sz="0" w:space="0" w:color="auto"/>
        <w:bottom w:val="none" w:sz="0" w:space="0" w:color="auto"/>
        <w:right w:val="none" w:sz="0" w:space="0" w:color="auto"/>
      </w:divBdr>
    </w:div>
    <w:div w:id="20789708">
      <w:bodyDiv w:val="1"/>
      <w:marLeft w:val="0"/>
      <w:marRight w:val="0"/>
      <w:marTop w:val="0"/>
      <w:marBottom w:val="0"/>
      <w:divBdr>
        <w:top w:val="none" w:sz="0" w:space="0" w:color="auto"/>
        <w:left w:val="none" w:sz="0" w:space="0" w:color="auto"/>
        <w:bottom w:val="none" w:sz="0" w:space="0" w:color="auto"/>
        <w:right w:val="none" w:sz="0" w:space="0" w:color="auto"/>
      </w:divBdr>
    </w:div>
    <w:div w:id="34234230">
      <w:bodyDiv w:val="1"/>
      <w:marLeft w:val="0"/>
      <w:marRight w:val="0"/>
      <w:marTop w:val="0"/>
      <w:marBottom w:val="0"/>
      <w:divBdr>
        <w:top w:val="none" w:sz="0" w:space="0" w:color="auto"/>
        <w:left w:val="none" w:sz="0" w:space="0" w:color="auto"/>
        <w:bottom w:val="none" w:sz="0" w:space="0" w:color="auto"/>
        <w:right w:val="none" w:sz="0" w:space="0" w:color="auto"/>
      </w:divBdr>
    </w:div>
    <w:div w:id="36785105">
      <w:bodyDiv w:val="1"/>
      <w:marLeft w:val="0"/>
      <w:marRight w:val="0"/>
      <w:marTop w:val="0"/>
      <w:marBottom w:val="0"/>
      <w:divBdr>
        <w:top w:val="none" w:sz="0" w:space="0" w:color="auto"/>
        <w:left w:val="none" w:sz="0" w:space="0" w:color="auto"/>
        <w:bottom w:val="none" w:sz="0" w:space="0" w:color="auto"/>
        <w:right w:val="none" w:sz="0" w:space="0" w:color="auto"/>
      </w:divBdr>
    </w:div>
    <w:div w:id="60831539">
      <w:bodyDiv w:val="1"/>
      <w:marLeft w:val="0"/>
      <w:marRight w:val="0"/>
      <w:marTop w:val="0"/>
      <w:marBottom w:val="0"/>
      <w:divBdr>
        <w:top w:val="none" w:sz="0" w:space="0" w:color="auto"/>
        <w:left w:val="none" w:sz="0" w:space="0" w:color="auto"/>
        <w:bottom w:val="none" w:sz="0" w:space="0" w:color="auto"/>
        <w:right w:val="none" w:sz="0" w:space="0" w:color="auto"/>
      </w:divBdr>
    </w:div>
    <w:div w:id="120266013">
      <w:bodyDiv w:val="1"/>
      <w:marLeft w:val="0"/>
      <w:marRight w:val="0"/>
      <w:marTop w:val="0"/>
      <w:marBottom w:val="0"/>
      <w:divBdr>
        <w:top w:val="none" w:sz="0" w:space="0" w:color="auto"/>
        <w:left w:val="none" w:sz="0" w:space="0" w:color="auto"/>
        <w:bottom w:val="none" w:sz="0" w:space="0" w:color="auto"/>
        <w:right w:val="none" w:sz="0" w:space="0" w:color="auto"/>
      </w:divBdr>
    </w:div>
    <w:div w:id="127746364">
      <w:bodyDiv w:val="1"/>
      <w:marLeft w:val="0"/>
      <w:marRight w:val="0"/>
      <w:marTop w:val="0"/>
      <w:marBottom w:val="0"/>
      <w:divBdr>
        <w:top w:val="none" w:sz="0" w:space="0" w:color="auto"/>
        <w:left w:val="none" w:sz="0" w:space="0" w:color="auto"/>
        <w:bottom w:val="none" w:sz="0" w:space="0" w:color="auto"/>
        <w:right w:val="none" w:sz="0" w:space="0" w:color="auto"/>
      </w:divBdr>
    </w:div>
    <w:div w:id="140578873">
      <w:bodyDiv w:val="1"/>
      <w:marLeft w:val="0"/>
      <w:marRight w:val="0"/>
      <w:marTop w:val="0"/>
      <w:marBottom w:val="0"/>
      <w:divBdr>
        <w:top w:val="none" w:sz="0" w:space="0" w:color="auto"/>
        <w:left w:val="none" w:sz="0" w:space="0" w:color="auto"/>
        <w:bottom w:val="none" w:sz="0" w:space="0" w:color="auto"/>
        <w:right w:val="none" w:sz="0" w:space="0" w:color="auto"/>
      </w:divBdr>
    </w:div>
    <w:div w:id="147794816">
      <w:bodyDiv w:val="1"/>
      <w:marLeft w:val="0"/>
      <w:marRight w:val="0"/>
      <w:marTop w:val="0"/>
      <w:marBottom w:val="0"/>
      <w:divBdr>
        <w:top w:val="none" w:sz="0" w:space="0" w:color="auto"/>
        <w:left w:val="none" w:sz="0" w:space="0" w:color="auto"/>
        <w:bottom w:val="none" w:sz="0" w:space="0" w:color="auto"/>
        <w:right w:val="none" w:sz="0" w:space="0" w:color="auto"/>
      </w:divBdr>
    </w:div>
    <w:div w:id="153960050">
      <w:bodyDiv w:val="1"/>
      <w:marLeft w:val="0"/>
      <w:marRight w:val="0"/>
      <w:marTop w:val="0"/>
      <w:marBottom w:val="0"/>
      <w:divBdr>
        <w:top w:val="none" w:sz="0" w:space="0" w:color="auto"/>
        <w:left w:val="none" w:sz="0" w:space="0" w:color="auto"/>
        <w:bottom w:val="none" w:sz="0" w:space="0" w:color="auto"/>
        <w:right w:val="none" w:sz="0" w:space="0" w:color="auto"/>
      </w:divBdr>
    </w:div>
    <w:div w:id="156848298">
      <w:bodyDiv w:val="1"/>
      <w:marLeft w:val="0"/>
      <w:marRight w:val="0"/>
      <w:marTop w:val="0"/>
      <w:marBottom w:val="0"/>
      <w:divBdr>
        <w:top w:val="none" w:sz="0" w:space="0" w:color="auto"/>
        <w:left w:val="none" w:sz="0" w:space="0" w:color="auto"/>
        <w:bottom w:val="none" w:sz="0" w:space="0" w:color="auto"/>
        <w:right w:val="none" w:sz="0" w:space="0" w:color="auto"/>
      </w:divBdr>
    </w:div>
    <w:div w:id="216821646">
      <w:bodyDiv w:val="1"/>
      <w:marLeft w:val="0"/>
      <w:marRight w:val="0"/>
      <w:marTop w:val="0"/>
      <w:marBottom w:val="0"/>
      <w:divBdr>
        <w:top w:val="none" w:sz="0" w:space="0" w:color="auto"/>
        <w:left w:val="none" w:sz="0" w:space="0" w:color="auto"/>
        <w:bottom w:val="none" w:sz="0" w:space="0" w:color="auto"/>
        <w:right w:val="none" w:sz="0" w:space="0" w:color="auto"/>
      </w:divBdr>
    </w:div>
    <w:div w:id="257523203">
      <w:bodyDiv w:val="1"/>
      <w:marLeft w:val="0"/>
      <w:marRight w:val="0"/>
      <w:marTop w:val="0"/>
      <w:marBottom w:val="0"/>
      <w:divBdr>
        <w:top w:val="none" w:sz="0" w:space="0" w:color="auto"/>
        <w:left w:val="none" w:sz="0" w:space="0" w:color="auto"/>
        <w:bottom w:val="none" w:sz="0" w:space="0" w:color="auto"/>
        <w:right w:val="none" w:sz="0" w:space="0" w:color="auto"/>
      </w:divBdr>
    </w:div>
    <w:div w:id="263462948">
      <w:bodyDiv w:val="1"/>
      <w:marLeft w:val="0"/>
      <w:marRight w:val="0"/>
      <w:marTop w:val="0"/>
      <w:marBottom w:val="0"/>
      <w:divBdr>
        <w:top w:val="none" w:sz="0" w:space="0" w:color="auto"/>
        <w:left w:val="none" w:sz="0" w:space="0" w:color="auto"/>
        <w:bottom w:val="none" w:sz="0" w:space="0" w:color="auto"/>
        <w:right w:val="none" w:sz="0" w:space="0" w:color="auto"/>
      </w:divBdr>
    </w:div>
    <w:div w:id="334921353">
      <w:bodyDiv w:val="1"/>
      <w:marLeft w:val="0"/>
      <w:marRight w:val="0"/>
      <w:marTop w:val="0"/>
      <w:marBottom w:val="0"/>
      <w:divBdr>
        <w:top w:val="none" w:sz="0" w:space="0" w:color="auto"/>
        <w:left w:val="none" w:sz="0" w:space="0" w:color="auto"/>
        <w:bottom w:val="none" w:sz="0" w:space="0" w:color="auto"/>
        <w:right w:val="none" w:sz="0" w:space="0" w:color="auto"/>
      </w:divBdr>
    </w:div>
    <w:div w:id="341008411">
      <w:bodyDiv w:val="1"/>
      <w:marLeft w:val="0"/>
      <w:marRight w:val="0"/>
      <w:marTop w:val="0"/>
      <w:marBottom w:val="0"/>
      <w:divBdr>
        <w:top w:val="none" w:sz="0" w:space="0" w:color="auto"/>
        <w:left w:val="none" w:sz="0" w:space="0" w:color="auto"/>
        <w:bottom w:val="none" w:sz="0" w:space="0" w:color="auto"/>
        <w:right w:val="none" w:sz="0" w:space="0" w:color="auto"/>
      </w:divBdr>
    </w:div>
    <w:div w:id="384642183">
      <w:bodyDiv w:val="1"/>
      <w:marLeft w:val="0"/>
      <w:marRight w:val="0"/>
      <w:marTop w:val="0"/>
      <w:marBottom w:val="0"/>
      <w:divBdr>
        <w:top w:val="none" w:sz="0" w:space="0" w:color="auto"/>
        <w:left w:val="none" w:sz="0" w:space="0" w:color="auto"/>
        <w:bottom w:val="none" w:sz="0" w:space="0" w:color="auto"/>
        <w:right w:val="none" w:sz="0" w:space="0" w:color="auto"/>
      </w:divBdr>
    </w:div>
    <w:div w:id="387606503">
      <w:bodyDiv w:val="1"/>
      <w:marLeft w:val="0"/>
      <w:marRight w:val="0"/>
      <w:marTop w:val="0"/>
      <w:marBottom w:val="0"/>
      <w:divBdr>
        <w:top w:val="none" w:sz="0" w:space="0" w:color="auto"/>
        <w:left w:val="none" w:sz="0" w:space="0" w:color="auto"/>
        <w:bottom w:val="none" w:sz="0" w:space="0" w:color="auto"/>
        <w:right w:val="none" w:sz="0" w:space="0" w:color="auto"/>
      </w:divBdr>
    </w:div>
    <w:div w:id="408306314">
      <w:bodyDiv w:val="1"/>
      <w:marLeft w:val="0"/>
      <w:marRight w:val="0"/>
      <w:marTop w:val="0"/>
      <w:marBottom w:val="0"/>
      <w:divBdr>
        <w:top w:val="none" w:sz="0" w:space="0" w:color="auto"/>
        <w:left w:val="none" w:sz="0" w:space="0" w:color="auto"/>
        <w:bottom w:val="none" w:sz="0" w:space="0" w:color="auto"/>
        <w:right w:val="none" w:sz="0" w:space="0" w:color="auto"/>
      </w:divBdr>
    </w:div>
    <w:div w:id="427235141">
      <w:bodyDiv w:val="1"/>
      <w:marLeft w:val="0"/>
      <w:marRight w:val="0"/>
      <w:marTop w:val="0"/>
      <w:marBottom w:val="0"/>
      <w:divBdr>
        <w:top w:val="none" w:sz="0" w:space="0" w:color="auto"/>
        <w:left w:val="none" w:sz="0" w:space="0" w:color="auto"/>
        <w:bottom w:val="none" w:sz="0" w:space="0" w:color="auto"/>
        <w:right w:val="none" w:sz="0" w:space="0" w:color="auto"/>
      </w:divBdr>
    </w:div>
    <w:div w:id="440417156">
      <w:bodyDiv w:val="1"/>
      <w:marLeft w:val="0"/>
      <w:marRight w:val="0"/>
      <w:marTop w:val="0"/>
      <w:marBottom w:val="0"/>
      <w:divBdr>
        <w:top w:val="none" w:sz="0" w:space="0" w:color="auto"/>
        <w:left w:val="none" w:sz="0" w:space="0" w:color="auto"/>
        <w:bottom w:val="none" w:sz="0" w:space="0" w:color="auto"/>
        <w:right w:val="none" w:sz="0" w:space="0" w:color="auto"/>
      </w:divBdr>
    </w:div>
    <w:div w:id="450710567">
      <w:bodyDiv w:val="1"/>
      <w:marLeft w:val="0"/>
      <w:marRight w:val="0"/>
      <w:marTop w:val="0"/>
      <w:marBottom w:val="0"/>
      <w:divBdr>
        <w:top w:val="none" w:sz="0" w:space="0" w:color="auto"/>
        <w:left w:val="none" w:sz="0" w:space="0" w:color="auto"/>
        <w:bottom w:val="none" w:sz="0" w:space="0" w:color="auto"/>
        <w:right w:val="none" w:sz="0" w:space="0" w:color="auto"/>
      </w:divBdr>
    </w:div>
    <w:div w:id="455025783">
      <w:bodyDiv w:val="1"/>
      <w:marLeft w:val="0"/>
      <w:marRight w:val="0"/>
      <w:marTop w:val="0"/>
      <w:marBottom w:val="0"/>
      <w:divBdr>
        <w:top w:val="none" w:sz="0" w:space="0" w:color="auto"/>
        <w:left w:val="none" w:sz="0" w:space="0" w:color="auto"/>
        <w:bottom w:val="none" w:sz="0" w:space="0" w:color="auto"/>
        <w:right w:val="none" w:sz="0" w:space="0" w:color="auto"/>
      </w:divBdr>
    </w:div>
    <w:div w:id="511650980">
      <w:bodyDiv w:val="1"/>
      <w:marLeft w:val="0"/>
      <w:marRight w:val="0"/>
      <w:marTop w:val="0"/>
      <w:marBottom w:val="0"/>
      <w:divBdr>
        <w:top w:val="none" w:sz="0" w:space="0" w:color="auto"/>
        <w:left w:val="none" w:sz="0" w:space="0" w:color="auto"/>
        <w:bottom w:val="none" w:sz="0" w:space="0" w:color="auto"/>
        <w:right w:val="none" w:sz="0" w:space="0" w:color="auto"/>
      </w:divBdr>
    </w:div>
    <w:div w:id="516651719">
      <w:bodyDiv w:val="1"/>
      <w:marLeft w:val="0"/>
      <w:marRight w:val="0"/>
      <w:marTop w:val="0"/>
      <w:marBottom w:val="0"/>
      <w:divBdr>
        <w:top w:val="none" w:sz="0" w:space="0" w:color="auto"/>
        <w:left w:val="none" w:sz="0" w:space="0" w:color="auto"/>
        <w:bottom w:val="none" w:sz="0" w:space="0" w:color="auto"/>
        <w:right w:val="none" w:sz="0" w:space="0" w:color="auto"/>
      </w:divBdr>
    </w:div>
    <w:div w:id="516844854">
      <w:bodyDiv w:val="1"/>
      <w:marLeft w:val="0"/>
      <w:marRight w:val="0"/>
      <w:marTop w:val="0"/>
      <w:marBottom w:val="0"/>
      <w:divBdr>
        <w:top w:val="none" w:sz="0" w:space="0" w:color="auto"/>
        <w:left w:val="none" w:sz="0" w:space="0" w:color="auto"/>
        <w:bottom w:val="none" w:sz="0" w:space="0" w:color="auto"/>
        <w:right w:val="none" w:sz="0" w:space="0" w:color="auto"/>
      </w:divBdr>
    </w:div>
    <w:div w:id="601380605">
      <w:bodyDiv w:val="1"/>
      <w:marLeft w:val="0"/>
      <w:marRight w:val="0"/>
      <w:marTop w:val="0"/>
      <w:marBottom w:val="0"/>
      <w:divBdr>
        <w:top w:val="none" w:sz="0" w:space="0" w:color="auto"/>
        <w:left w:val="none" w:sz="0" w:space="0" w:color="auto"/>
        <w:bottom w:val="none" w:sz="0" w:space="0" w:color="auto"/>
        <w:right w:val="none" w:sz="0" w:space="0" w:color="auto"/>
      </w:divBdr>
    </w:div>
    <w:div w:id="631597060">
      <w:bodyDiv w:val="1"/>
      <w:marLeft w:val="0"/>
      <w:marRight w:val="0"/>
      <w:marTop w:val="0"/>
      <w:marBottom w:val="0"/>
      <w:divBdr>
        <w:top w:val="none" w:sz="0" w:space="0" w:color="auto"/>
        <w:left w:val="none" w:sz="0" w:space="0" w:color="auto"/>
        <w:bottom w:val="none" w:sz="0" w:space="0" w:color="auto"/>
        <w:right w:val="none" w:sz="0" w:space="0" w:color="auto"/>
      </w:divBdr>
    </w:div>
    <w:div w:id="631637009">
      <w:bodyDiv w:val="1"/>
      <w:marLeft w:val="0"/>
      <w:marRight w:val="0"/>
      <w:marTop w:val="0"/>
      <w:marBottom w:val="0"/>
      <w:divBdr>
        <w:top w:val="none" w:sz="0" w:space="0" w:color="auto"/>
        <w:left w:val="none" w:sz="0" w:space="0" w:color="auto"/>
        <w:bottom w:val="none" w:sz="0" w:space="0" w:color="auto"/>
        <w:right w:val="none" w:sz="0" w:space="0" w:color="auto"/>
      </w:divBdr>
    </w:div>
    <w:div w:id="634485893">
      <w:bodyDiv w:val="1"/>
      <w:marLeft w:val="0"/>
      <w:marRight w:val="0"/>
      <w:marTop w:val="0"/>
      <w:marBottom w:val="0"/>
      <w:divBdr>
        <w:top w:val="none" w:sz="0" w:space="0" w:color="auto"/>
        <w:left w:val="none" w:sz="0" w:space="0" w:color="auto"/>
        <w:bottom w:val="none" w:sz="0" w:space="0" w:color="auto"/>
        <w:right w:val="none" w:sz="0" w:space="0" w:color="auto"/>
      </w:divBdr>
    </w:div>
    <w:div w:id="658769222">
      <w:bodyDiv w:val="1"/>
      <w:marLeft w:val="0"/>
      <w:marRight w:val="0"/>
      <w:marTop w:val="0"/>
      <w:marBottom w:val="0"/>
      <w:divBdr>
        <w:top w:val="none" w:sz="0" w:space="0" w:color="auto"/>
        <w:left w:val="none" w:sz="0" w:space="0" w:color="auto"/>
        <w:bottom w:val="none" w:sz="0" w:space="0" w:color="auto"/>
        <w:right w:val="none" w:sz="0" w:space="0" w:color="auto"/>
      </w:divBdr>
    </w:div>
    <w:div w:id="666321718">
      <w:bodyDiv w:val="1"/>
      <w:marLeft w:val="0"/>
      <w:marRight w:val="0"/>
      <w:marTop w:val="0"/>
      <w:marBottom w:val="0"/>
      <w:divBdr>
        <w:top w:val="none" w:sz="0" w:space="0" w:color="auto"/>
        <w:left w:val="none" w:sz="0" w:space="0" w:color="auto"/>
        <w:bottom w:val="none" w:sz="0" w:space="0" w:color="auto"/>
        <w:right w:val="none" w:sz="0" w:space="0" w:color="auto"/>
      </w:divBdr>
    </w:div>
    <w:div w:id="668559672">
      <w:bodyDiv w:val="1"/>
      <w:marLeft w:val="0"/>
      <w:marRight w:val="0"/>
      <w:marTop w:val="0"/>
      <w:marBottom w:val="0"/>
      <w:divBdr>
        <w:top w:val="none" w:sz="0" w:space="0" w:color="auto"/>
        <w:left w:val="none" w:sz="0" w:space="0" w:color="auto"/>
        <w:bottom w:val="none" w:sz="0" w:space="0" w:color="auto"/>
        <w:right w:val="none" w:sz="0" w:space="0" w:color="auto"/>
      </w:divBdr>
    </w:div>
    <w:div w:id="712266746">
      <w:bodyDiv w:val="1"/>
      <w:marLeft w:val="0"/>
      <w:marRight w:val="0"/>
      <w:marTop w:val="0"/>
      <w:marBottom w:val="0"/>
      <w:divBdr>
        <w:top w:val="none" w:sz="0" w:space="0" w:color="auto"/>
        <w:left w:val="none" w:sz="0" w:space="0" w:color="auto"/>
        <w:bottom w:val="none" w:sz="0" w:space="0" w:color="auto"/>
        <w:right w:val="none" w:sz="0" w:space="0" w:color="auto"/>
      </w:divBdr>
    </w:div>
    <w:div w:id="730269111">
      <w:bodyDiv w:val="1"/>
      <w:marLeft w:val="0"/>
      <w:marRight w:val="0"/>
      <w:marTop w:val="0"/>
      <w:marBottom w:val="0"/>
      <w:divBdr>
        <w:top w:val="none" w:sz="0" w:space="0" w:color="auto"/>
        <w:left w:val="none" w:sz="0" w:space="0" w:color="auto"/>
        <w:bottom w:val="none" w:sz="0" w:space="0" w:color="auto"/>
        <w:right w:val="none" w:sz="0" w:space="0" w:color="auto"/>
      </w:divBdr>
    </w:div>
    <w:div w:id="732972643">
      <w:bodyDiv w:val="1"/>
      <w:marLeft w:val="0"/>
      <w:marRight w:val="0"/>
      <w:marTop w:val="0"/>
      <w:marBottom w:val="0"/>
      <w:divBdr>
        <w:top w:val="none" w:sz="0" w:space="0" w:color="auto"/>
        <w:left w:val="none" w:sz="0" w:space="0" w:color="auto"/>
        <w:bottom w:val="none" w:sz="0" w:space="0" w:color="auto"/>
        <w:right w:val="none" w:sz="0" w:space="0" w:color="auto"/>
      </w:divBdr>
    </w:div>
    <w:div w:id="849221648">
      <w:bodyDiv w:val="1"/>
      <w:marLeft w:val="0"/>
      <w:marRight w:val="0"/>
      <w:marTop w:val="0"/>
      <w:marBottom w:val="0"/>
      <w:divBdr>
        <w:top w:val="none" w:sz="0" w:space="0" w:color="auto"/>
        <w:left w:val="none" w:sz="0" w:space="0" w:color="auto"/>
        <w:bottom w:val="none" w:sz="0" w:space="0" w:color="auto"/>
        <w:right w:val="none" w:sz="0" w:space="0" w:color="auto"/>
      </w:divBdr>
    </w:div>
    <w:div w:id="869416104">
      <w:bodyDiv w:val="1"/>
      <w:marLeft w:val="0"/>
      <w:marRight w:val="0"/>
      <w:marTop w:val="0"/>
      <w:marBottom w:val="0"/>
      <w:divBdr>
        <w:top w:val="none" w:sz="0" w:space="0" w:color="auto"/>
        <w:left w:val="none" w:sz="0" w:space="0" w:color="auto"/>
        <w:bottom w:val="none" w:sz="0" w:space="0" w:color="auto"/>
        <w:right w:val="none" w:sz="0" w:space="0" w:color="auto"/>
      </w:divBdr>
    </w:div>
    <w:div w:id="871917015">
      <w:bodyDiv w:val="1"/>
      <w:marLeft w:val="0"/>
      <w:marRight w:val="0"/>
      <w:marTop w:val="0"/>
      <w:marBottom w:val="0"/>
      <w:divBdr>
        <w:top w:val="none" w:sz="0" w:space="0" w:color="auto"/>
        <w:left w:val="none" w:sz="0" w:space="0" w:color="auto"/>
        <w:bottom w:val="none" w:sz="0" w:space="0" w:color="auto"/>
        <w:right w:val="none" w:sz="0" w:space="0" w:color="auto"/>
      </w:divBdr>
    </w:div>
    <w:div w:id="921333969">
      <w:bodyDiv w:val="1"/>
      <w:marLeft w:val="0"/>
      <w:marRight w:val="0"/>
      <w:marTop w:val="0"/>
      <w:marBottom w:val="0"/>
      <w:divBdr>
        <w:top w:val="none" w:sz="0" w:space="0" w:color="auto"/>
        <w:left w:val="none" w:sz="0" w:space="0" w:color="auto"/>
        <w:bottom w:val="none" w:sz="0" w:space="0" w:color="auto"/>
        <w:right w:val="none" w:sz="0" w:space="0" w:color="auto"/>
      </w:divBdr>
    </w:div>
    <w:div w:id="1033844031">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125778554">
      <w:bodyDiv w:val="1"/>
      <w:marLeft w:val="0"/>
      <w:marRight w:val="0"/>
      <w:marTop w:val="0"/>
      <w:marBottom w:val="0"/>
      <w:divBdr>
        <w:top w:val="none" w:sz="0" w:space="0" w:color="auto"/>
        <w:left w:val="none" w:sz="0" w:space="0" w:color="auto"/>
        <w:bottom w:val="none" w:sz="0" w:space="0" w:color="auto"/>
        <w:right w:val="none" w:sz="0" w:space="0" w:color="auto"/>
      </w:divBdr>
    </w:div>
    <w:div w:id="1160805260">
      <w:bodyDiv w:val="1"/>
      <w:marLeft w:val="0"/>
      <w:marRight w:val="0"/>
      <w:marTop w:val="0"/>
      <w:marBottom w:val="0"/>
      <w:divBdr>
        <w:top w:val="none" w:sz="0" w:space="0" w:color="auto"/>
        <w:left w:val="none" w:sz="0" w:space="0" w:color="auto"/>
        <w:bottom w:val="none" w:sz="0" w:space="0" w:color="auto"/>
        <w:right w:val="none" w:sz="0" w:space="0" w:color="auto"/>
      </w:divBdr>
    </w:div>
    <w:div w:id="1169710170">
      <w:bodyDiv w:val="1"/>
      <w:marLeft w:val="0"/>
      <w:marRight w:val="0"/>
      <w:marTop w:val="0"/>
      <w:marBottom w:val="0"/>
      <w:divBdr>
        <w:top w:val="none" w:sz="0" w:space="0" w:color="auto"/>
        <w:left w:val="none" w:sz="0" w:space="0" w:color="auto"/>
        <w:bottom w:val="none" w:sz="0" w:space="0" w:color="auto"/>
        <w:right w:val="none" w:sz="0" w:space="0" w:color="auto"/>
      </w:divBdr>
    </w:div>
    <w:div w:id="1185173200">
      <w:bodyDiv w:val="1"/>
      <w:marLeft w:val="0"/>
      <w:marRight w:val="0"/>
      <w:marTop w:val="0"/>
      <w:marBottom w:val="0"/>
      <w:divBdr>
        <w:top w:val="none" w:sz="0" w:space="0" w:color="auto"/>
        <w:left w:val="none" w:sz="0" w:space="0" w:color="auto"/>
        <w:bottom w:val="none" w:sz="0" w:space="0" w:color="auto"/>
        <w:right w:val="none" w:sz="0" w:space="0" w:color="auto"/>
      </w:divBdr>
    </w:div>
    <w:div w:id="1187014671">
      <w:bodyDiv w:val="1"/>
      <w:marLeft w:val="0"/>
      <w:marRight w:val="0"/>
      <w:marTop w:val="0"/>
      <w:marBottom w:val="0"/>
      <w:divBdr>
        <w:top w:val="none" w:sz="0" w:space="0" w:color="auto"/>
        <w:left w:val="none" w:sz="0" w:space="0" w:color="auto"/>
        <w:bottom w:val="none" w:sz="0" w:space="0" w:color="auto"/>
        <w:right w:val="none" w:sz="0" w:space="0" w:color="auto"/>
      </w:divBdr>
    </w:div>
    <w:div w:id="1207913969">
      <w:bodyDiv w:val="1"/>
      <w:marLeft w:val="0"/>
      <w:marRight w:val="0"/>
      <w:marTop w:val="0"/>
      <w:marBottom w:val="0"/>
      <w:divBdr>
        <w:top w:val="none" w:sz="0" w:space="0" w:color="auto"/>
        <w:left w:val="none" w:sz="0" w:space="0" w:color="auto"/>
        <w:bottom w:val="none" w:sz="0" w:space="0" w:color="auto"/>
        <w:right w:val="none" w:sz="0" w:space="0" w:color="auto"/>
      </w:divBdr>
    </w:div>
    <w:div w:id="1208376629">
      <w:bodyDiv w:val="1"/>
      <w:marLeft w:val="0"/>
      <w:marRight w:val="0"/>
      <w:marTop w:val="0"/>
      <w:marBottom w:val="0"/>
      <w:divBdr>
        <w:top w:val="none" w:sz="0" w:space="0" w:color="auto"/>
        <w:left w:val="none" w:sz="0" w:space="0" w:color="auto"/>
        <w:bottom w:val="none" w:sz="0" w:space="0" w:color="auto"/>
        <w:right w:val="none" w:sz="0" w:space="0" w:color="auto"/>
      </w:divBdr>
    </w:div>
    <w:div w:id="1231305670">
      <w:bodyDiv w:val="1"/>
      <w:marLeft w:val="0"/>
      <w:marRight w:val="0"/>
      <w:marTop w:val="0"/>
      <w:marBottom w:val="0"/>
      <w:divBdr>
        <w:top w:val="none" w:sz="0" w:space="0" w:color="auto"/>
        <w:left w:val="none" w:sz="0" w:space="0" w:color="auto"/>
        <w:bottom w:val="none" w:sz="0" w:space="0" w:color="auto"/>
        <w:right w:val="none" w:sz="0" w:space="0" w:color="auto"/>
      </w:divBdr>
    </w:div>
    <w:div w:id="1241721635">
      <w:bodyDiv w:val="1"/>
      <w:marLeft w:val="0"/>
      <w:marRight w:val="0"/>
      <w:marTop w:val="0"/>
      <w:marBottom w:val="0"/>
      <w:divBdr>
        <w:top w:val="none" w:sz="0" w:space="0" w:color="auto"/>
        <w:left w:val="none" w:sz="0" w:space="0" w:color="auto"/>
        <w:bottom w:val="none" w:sz="0" w:space="0" w:color="auto"/>
        <w:right w:val="none" w:sz="0" w:space="0" w:color="auto"/>
      </w:divBdr>
    </w:div>
    <w:div w:id="1256132510">
      <w:bodyDiv w:val="1"/>
      <w:marLeft w:val="0"/>
      <w:marRight w:val="0"/>
      <w:marTop w:val="0"/>
      <w:marBottom w:val="0"/>
      <w:divBdr>
        <w:top w:val="none" w:sz="0" w:space="0" w:color="auto"/>
        <w:left w:val="none" w:sz="0" w:space="0" w:color="auto"/>
        <w:bottom w:val="none" w:sz="0" w:space="0" w:color="auto"/>
        <w:right w:val="none" w:sz="0" w:space="0" w:color="auto"/>
      </w:divBdr>
    </w:div>
    <w:div w:id="1257516044">
      <w:bodyDiv w:val="1"/>
      <w:marLeft w:val="0"/>
      <w:marRight w:val="0"/>
      <w:marTop w:val="0"/>
      <w:marBottom w:val="0"/>
      <w:divBdr>
        <w:top w:val="none" w:sz="0" w:space="0" w:color="auto"/>
        <w:left w:val="none" w:sz="0" w:space="0" w:color="auto"/>
        <w:bottom w:val="none" w:sz="0" w:space="0" w:color="auto"/>
        <w:right w:val="none" w:sz="0" w:space="0" w:color="auto"/>
      </w:divBdr>
    </w:div>
    <w:div w:id="1331714609">
      <w:bodyDiv w:val="1"/>
      <w:marLeft w:val="0"/>
      <w:marRight w:val="0"/>
      <w:marTop w:val="0"/>
      <w:marBottom w:val="0"/>
      <w:divBdr>
        <w:top w:val="none" w:sz="0" w:space="0" w:color="auto"/>
        <w:left w:val="none" w:sz="0" w:space="0" w:color="auto"/>
        <w:bottom w:val="none" w:sz="0" w:space="0" w:color="auto"/>
        <w:right w:val="none" w:sz="0" w:space="0" w:color="auto"/>
      </w:divBdr>
    </w:div>
    <w:div w:id="1332099406">
      <w:bodyDiv w:val="1"/>
      <w:marLeft w:val="0"/>
      <w:marRight w:val="0"/>
      <w:marTop w:val="0"/>
      <w:marBottom w:val="0"/>
      <w:divBdr>
        <w:top w:val="none" w:sz="0" w:space="0" w:color="auto"/>
        <w:left w:val="none" w:sz="0" w:space="0" w:color="auto"/>
        <w:bottom w:val="none" w:sz="0" w:space="0" w:color="auto"/>
        <w:right w:val="none" w:sz="0" w:space="0" w:color="auto"/>
      </w:divBdr>
    </w:div>
    <w:div w:id="1364551813">
      <w:bodyDiv w:val="1"/>
      <w:marLeft w:val="0"/>
      <w:marRight w:val="0"/>
      <w:marTop w:val="0"/>
      <w:marBottom w:val="0"/>
      <w:divBdr>
        <w:top w:val="none" w:sz="0" w:space="0" w:color="auto"/>
        <w:left w:val="none" w:sz="0" w:space="0" w:color="auto"/>
        <w:bottom w:val="none" w:sz="0" w:space="0" w:color="auto"/>
        <w:right w:val="none" w:sz="0" w:space="0" w:color="auto"/>
      </w:divBdr>
    </w:div>
    <w:div w:id="1371610207">
      <w:bodyDiv w:val="1"/>
      <w:marLeft w:val="0"/>
      <w:marRight w:val="0"/>
      <w:marTop w:val="0"/>
      <w:marBottom w:val="0"/>
      <w:divBdr>
        <w:top w:val="none" w:sz="0" w:space="0" w:color="auto"/>
        <w:left w:val="none" w:sz="0" w:space="0" w:color="auto"/>
        <w:bottom w:val="none" w:sz="0" w:space="0" w:color="auto"/>
        <w:right w:val="none" w:sz="0" w:space="0" w:color="auto"/>
      </w:divBdr>
    </w:div>
    <w:div w:id="1390763986">
      <w:bodyDiv w:val="1"/>
      <w:marLeft w:val="0"/>
      <w:marRight w:val="0"/>
      <w:marTop w:val="0"/>
      <w:marBottom w:val="0"/>
      <w:divBdr>
        <w:top w:val="none" w:sz="0" w:space="0" w:color="auto"/>
        <w:left w:val="none" w:sz="0" w:space="0" w:color="auto"/>
        <w:bottom w:val="none" w:sz="0" w:space="0" w:color="auto"/>
        <w:right w:val="none" w:sz="0" w:space="0" w:color="auto"/>
      </w:divBdr>
    </w:div>
    <w:div w:id="1513765224">
      <w:bodyDiv w:val="1"/>
      <w:marLeft w:val="0"/>
      <w:marRight w:val="0"/>
      <w:marTop w:val="0"/>
      <w:marBottom w:val="0"/>
      <w:divBdr>
        <w:top w:val="none" w:sz="0" w:space="0" w:color="auto"/>
        <w:left w:val="none" w:sz="0" w:space="0" w:color="auto"/>
        <w:bottom w:val="none" w:sz="0" w:space="0" w:color="auto"/>
        <w:right w:val="none" w:sz="0" w:space="0" w:color="auto"/>
      </w:divBdr>
    </w:div>
    <w:div w:id="1522402441">
      <w:bodyDiv w:val="1"/>
      <w:marLeft w:val="0"/>
      <w:marRight w:val="0"/>
      <w:marTop w:val="0"/>
      <w:marBottom w:val="0"/>
      <w:divBdr>
        <w:top w:val="none" w:sz="0" w:space="0" w:color="auto"/>
        <w:left w:val="none" w:sz="0" w:space="0" w:color="auto"/>
        <w:bottom w:val="none" w:sz="0" w:space="0" w:color="auto"/>
        <w:right w:val="none" w:sz="0" w:space="0" w:color="auto"/>
      </w:divBdr>
    </w:div>
    <w:div w:id="1584299737">
      <w:bodyDiv w:val="1"/>
      <w:marLeft w:val="0"/>
      <w:marRight w:val="0"/>
      <w:marTop w:val="0"/>
      <w:marBottom w:val="0"/>
      <w:divBdr>
        <w:top w:val="none" w:sz="0" w:space="0" w:color="auto"/>
        <w:left w:val="none" w:sz="0" w:space="0" w:color="auto"/>
        <w:bottom w:val="none" w:sz="0" w:space="0" w:color="auto"/>
        <w:right w:val="none" w:sz="0" w:space="0" w:color="auto"/>
      </w:divBdr>
    </w:div>
    <w:div w:id="1611622760">
      <w:bodyDiv w:val="1"/>
      <w:marLeft w:val="0"/>
      <w:marRight w:val="0"/>
      <w:marTop w:val="0"/>
      <w:marBottom w:val="0"/>
      <w:divBdr>
        <w:top w:val="none" w:sz="0" w:space="0" w:color="auto"/>
        <w:left w:val="none" w:sz="0" w:space="0" w:color="auto"/>
        <w:bottom w:val="none" w:sz="0" w:space="0" w:color="auto"/>
        <w:right w:val="none" w:sz="0" w:space="0" w:color="auto"/>
      </w:divBdr>
    </w:div>
    <w:div w:id="1624926211">
      <w:bodyDiv w:val="1"/>
      <w:marLeft w:val="0"/>
      <w:marRight w:val="0"/>
      <w:marTop w:val="0"/>
      <w:marBottom w:val="0"/>
      <w:divBdr>
        <w:top w:val="none" w:sz="0" w:space="0" w:color="auto"/>
        <w:left w:val="none" w:sz="0" w:space="0" w:color="auto"/>
        <w:bottom w:val="none" w:sz="0" w:space="0" w:color="auto"/>
        <w:right w:val="none" w:sz="0" w:space="0" w:color="auto"/>
      </w:divBdr>
    </w:div>
    <w:div w:id="1633631047">
      <w:bodyDiv w:val="1"/>
      <w:marLeft w:val="0"/>
      <w:marRight w:val="0"/>
      <w:marTop w:val="0"/>
      <w:marBottom w:val="0"/>
      <w:divBdr>
        <w:top w:val="none" w:sz="0" w:space="0" w:color="auto"/>
        <w:left w:val="none" w:sz="0" w:space="0" w:color="auto"/>
        <w:bottom w:val="none" w:sz="0" w:space="0" w:color="auto"/>
        <w:right w:val="none" w:sz="0" w:space="0" w:color="auto"/>
      </w:divBdr>
    </w:div>
    <w:div w:id="1689868233">
      <w:bodyDiv w:val="1"/>
      <w:marLeft w:val="0"/>
      <w:marRight w:val="0"/>
      <w:marTop w:val="0"/>
      <w:marBottom w:val="0"/>
      <w:divBdr>
        <w:top w:val="none" w:sz="0" w:space="0" w:color="auto"/>
        <w:left w:val="none" w:sz="0" w:space="0" w:color="auto"/>
        <w:bottom w:val="none" w:sz="0" w:space="0" w:color="auto"/>
        <w:right w:val="none" w:sz="0" w:space="0" w:color="auto"/>
      </w:divBdr>
    </w:div>
    <w:div w:id="1690137038">
      <w:bodyDiv w:val="1"/>
      <w:marLeft w:val="0"/>
      <w:marRight w:val="0"/>
      <w:marTop w:val="0"/>
      <w:marBottom w:val="0"/>
      <w:divBdr>
        <w:top w:val="none" w:sz="0" w:space="0" w:color="auto"/>
        <w:left w:val="none" w:sz="0" w:space="0" w:color="auto"/>
        <w:bottom w:val="none" w:sz="0" w:space="0" w:color="auto"/>
        <w:right w:val="none" w:sz="0" w:space="0" w:color="auto"/>
      </w:divBdr>
    </w:div>
    <w:div w:id="1703945460">
      <w:bodyDiv w:val="1"/>
      <w:marLeft w:val="0"/>
      <w:marRight w:val="0"/>
      <w:marTop w:val="0"/>
      <w:marBottom w:val="0"/>
      <w:divBdr>
        <w:top w:val="none" w:sz="0" w:space="0" w:color="auto"/>
        <w:left w:val="none" w:sz="0" w:space="0" w:color="auto"/>
        <w:bottom w:val="none" w:sz="0" w:space="0" w:color="auto"/>
        <w:right w:val="none" w:sz="0" w:space="0" w:color="auto"/>
      </w:divBdr>
    </w:div>
    <w:div w:id="1715275348">
      <w:bodyDiv w:val="1"/>
      <w:marLeft w:val="0"/>
      <w:marRight w:val="0"/>
      <w:marTop w:val="0"/>
      <w:marBottom w:val="0"/>
      <w:divBdr>
        <w:top w:val="none" w:sz="0" w:space="0" w:color="auto"/>
        <w:left w:val="none" w:sz="0" w:space="0" w:color="auto"/>
        <w:bottom w:val="none" w:sz="0" w:space="0" w:color="auto"/>
        <w:right w:val="none" w:sz="0" w:space="0" w:color="auto"/>
      </w:divBdr>
    </w:div>
    <w:div w:id="1727605621">
      <w:bodyDiv w:val="1"/>
      <w:marLeft w:val="0"/>
      <w:marRight w:val="0"/>
      <w:marTop w:val="0"/>
      <w:marBottom w:val="0"/>
      <w:divBdr>
        <w:top w:val="none" w:sz="0" w:space="0" w:color="auto"/>
        <w:left w:val="none" w:sz="0" w:space="0" w:color="auto"/>
        <w:bottom w:val="none" w:sz="0" w:space="0" w:color="auto"/>
        <w:right w:val="none" w:sz="0" w:space="0" w:color="auto"/>
      </w:divBdr>
    </w:div>
    <w:div w:id="1764450025">
      <w:bodyDiv w:val="1"/>
      <w:marLeft w:val="0"/>
      <w:marRight w:val="0"/>
      <w:marTop w:val="0"/>
      <w:marBottom w:val="0"/>
      <w:divBdr>
        <w:top w:val="none" w:sz="0" w:space="0" w:color="auto"/>
        <w:left w:val="none" w:sz="0" w:space="0" w:color="auto"/>
        <w:bottom w:val="none" w:sz="0" w:space="0" w:color="auto"/>
        <w:right w:val="none" w:sz="0" w:space="0" w:color="auto"/>
      </w:divBdr>
    </w:div>
    <w:div w:id="1780758150">
      <w:bodyDiv w:val="1"/>
      <w:marLeft w:val="0"/>
      <w:marRight w:val="0"/>
      <w:marTop w:val="0"/>
      <w:marBottom w:val="0"/>
      <w:divBdr>
        <w:top w:val="none" w:sz="0" w:space="0" w:color="auto"/>
        <w:left w:val="none" w:sz="0" w:space="0" w:color="auto"/>
        <w:bottom w:val="none" w:sz="0" w:space="0" w:color="auto"/>
        <w:right w:val="none" w:sz="0" w:space="0" w:color="auto"/>
      </w:divBdr>
    </w:div>
    <w:div w:id="1783723019">
      <w:bodyDiv w:val="1"/>
      <w:marLeft w:val="0"/>
      <w:marRight w:val="0"/>
      <w:marTop w:val="0"/>
      <w:marBottom w:val="0"/>
      <w:divBdr>
        <w:top w:val="none" w:sz="0" w:space="0" w:color="auto"/>
        <w:left w:val="none" w:sz="0" w:space="0" w:color="auto"/>
        <w:bottom w:val="none" w:sz="0" w:space="0" w:color="auto"/>
        <w:right w:val="none" w:sz="0" w:space="0" w:color="auto"/>
      </w:divBdr>
    </w:div>
    <w:div w:id="1784689839">
      <w:bodyDiv w:val="1"/>
      <w:marLeft w:val="0"/>
      <w:marRight w:val="0"/>
      <w:marTop w:val="0"/>
      <w:marBottom w:val="0"/>
      <w:divBdr>
        <w:top w:val="none" w:sz="0" w:space="0" w:color="auto"/>
        <w:left w:val="none" w:sz="0" w:space="0" w:color="auto"/>
        <w:bottom w:val="none" w:sz="0" w:space="0" w:color="auto"/>
        <w:right w:val="none" w:sz="0" w:space="0" w:color="auto"/>
      </w:divBdr>
    </w:div>
    <w:div w:id="1815485474">
      <w:bodyDiv w:val="1"/>
      <w:marLeft w:val="0"/>
      <w:marRight w:val="0"/>
      <w:marTop w:val="0"/>
      <w:marBottom w:val="0"/>
      <w:divBdr>
        <w:top w:val="none" w:sz="0" w:space="0" w:color="auto"/>
        <w:left w:val="none" w:sz="0" w:space="0" w:color="auto"/>
        <w:bottom w:val="none" w:sz="0" w:space="0" w:color="auto"/>
        <w:right w:val="none" w:sz="0" w:space="0" w:color="auto"/>
      </w:divBdr>
    </w:div>
    <w:div w:id="1824084577">
      <w:bodyDiv w:val="1"/>
      <w:marLeft w:val="0"/>
      <w:marRight w:val="0"/>
      <w:marTop w:val="0"/>
      <w:marBottom w:val="0"/>
      <w:divBdr>
        <w:top w:val="none" w:sz="0" w:space="0" w:color="auto"/>
        <w:left w:val="none" w:sz="0" w:space="0" w:color="auto"/>
        <w:bottom w:val="none" w:sz="0" w:space="0" w:color="auto"/>
        <w:right w:val="none" w:sz="0" w:space="0" w:color="auto"/>
      </w:divBdr>
    </w:div>
    <w:div w:id="1834025193">
      <w:bodyDiv w:val="1"/>
      <w:marLeft w:val="0"/>
      <w:marRight w:val="0"/>
      <w:marTop w:val="0"/>
      <w:marBottom w:val="0"/>
      <w:divBdr>
        <w:top w:val="none" w:sz="0" w:space="0" w:color="auto"/>
        <w:left w:val="none" w:sz="0" w:space="0" w:color="auto"/>
        <w:bottom w:val="none" w:sz="0" w:space="0" w:color="auto"/>
        <w:right w:val="none" w:sz="0" w:space="0" w:color="auto"/>
      </w:divBdr>
    </w:div>
    <w:div w:id="1834644755">
      <w:bodyDiv w:val="1"/>
      <w:marLeft w:val="0"/>
      <w:marRight w:val="0"/>
      <w:marTop w:val="0"/>
      <w:marBottom w:val="0"/>
      <w:divBdr>
        <w:top w:val="none" w:sz="0" w:space="0" w:color="auto"/>
        <w:left w:val="none" w:sz="0" w:space="0" w:color="auto"/>
        <w:bottom w:val="none" w:sz="0" w:space="0" w:color="auto"/>
        <w:right w:val="none" w:sz="0" w:space="0" w:color="auto"/>
      </w:divBdr>
    </w:div>
    <w:div w:id="1847019736">
      <w:bodyDiv w:val="1"/>
      <w:marLeft w:val="0"/>
      <w:marRight w:val="0"/>
      <w:marTop w:val="0"/>
      <w:marBottom w:val="0"/>
      <w:divBdr>
        <w:top w:val="none" w:sz="0" w:space="0" w:color="auto"/>
        <w:left w:val="none" w:sz="0" w:space="0" w:color="auto"/>
        <w:bottom w:val="none" w:sz="0" w:space="0" w:color="auto"/>
        <w:right w:val="none" w:sz="0" w:space="0" w:color="auto"/>
      </w:divBdr>
    </w:div>
    <w:div w:id="1884248571">
      <w:bodyDiv w:val="1"/>
      <w:marLeft w:val="0"/>
      <w:marRight w:val="0"/>
      <w:marTop w:val="0"/>
      <w:marBottom w:val="0"/>
      <w:divBdr>
        <w:top w:val="none" w:sz="0" w:space="0" w:color="auto"/>
        <w:left w:val="none" w:sz="0" w:space="0" w:color="auto"/>
        <w:bottom w:val="none" w:sz="0" w:space="0" w:color="auto"/>
        <w:right w:val="none" w:sz="0" w:space="0" w:color="auto"/>
      </w:divBdr>
    </w:div>
    <w:div w:id="1951620632">
      <w:bodyDiv w:val="1"/>
      <w:marLeft w:val="0"/>
      <w:marRight w:val="0"/>
      <w:marTop w:val="0"/>
      <w:marBottom w:val="0"/>
      <w:divBdr>
        <w:top w:val="none" w:sz="0" w:space="0" w:color="auto"/>
        <w:left w:val="none" w:sz="0" w:space="0" w:color="auto"/>
        <w:bottom w:val="none" w:sz="0" w:space="0" w:color="auto"/>
        <w:right w:val="none" w:sz="0" w:space="0" w:color="auto"/>
      </w:divBdr>
    </w:div>
    <w:div w:id="1955674507">
      <w:bodyDiv w:val="1"/>
      <w:marLeft w:val="0"/>
      <w:marRight w:val="0"/>
      <w:marTop w:val="0"/>
      <w:marBottom w:val="0"/>
      <w:divBdr>
        <w:top w:val="none" w:sz="0" w:space="0" w:color="auto"/>
        <w:left w:val="none" w:sz="0" w:space="0" w:color="auto"/>
        <w:bottom w:val="none" w:sz="0" w:space="0" w:color="auto"/>
        <w:right w:val="none" w:sz="0" w:space="0" w:color="auto"/>
      </w:divBdr>
    </w:div>
    <w:div w:id="1973973117">
      <w:bodyDiv w:val="1"/>
      <w:marLeft w:val="0"/>
      <w:marRight w:val="0"/>
      <w:marTop w:val="0"/>
      <w:marBottom w:val="0"/>
      <w:divBdr>
        <w:top w:val="none" w:sz="0" w:space="0" w:color="auto"/>
        <w:left w:val="none" w:sz="0" w:space="0" w:color="auto"/>
        <w:bottom w:val="none" w:sz="0" w:space="0" w:color="auto"/>
        <w:right w:val="none" w:sz="0" w:space="0" w:color="auto"/>
      </w:divBdr>
    </w:div>
    <w:div w:id="1988240417">
      <w:bodyDiv w:val="1"/>
      <w:marLeft w:val="0"/>
      <w:marRight w:val="0"/>
      <w:marTop w:val="0"/>
      <w:marBottom w:val="0"/>
      <w:divBdr>
        <w:top w:val="none" w:sz="0" w:space="0" w:color="auto"/>
        <w:left w:val="none" w:sz="0" w:space="0" w:color="auto"/>
        <w:bottom w:val="none" w:sz="0" w:space="0" w:color="auto"/>
        <w:right w:val="none" w:sz="0" w:space="0" w:color="auto"/>
      </w:divBdr>
    </w:div>
    <w:div w:id="1991327010">
      <w:bodyDiv w:val="1"/>
      <w:marLeft w:val="0"/>
      <w:marRight w:val="0"/>
      <w:marTop w:val="0"/>
      <w:marBottom w:val="0"/>
      <w:divBdr>
        <w:top w:val="none" w:sz="0" w:space="0" w:color="auto"/>
        <w:left w:val="none" w:sz="0" w:space="0" w:color="auto"/>
        <w:bottom w:val="none" w:sz="0" w:space="0" w:color="auto"/>
        <w:right w:val="none" w:sz="0" w:space="0" w:color="auto"/>
      </w:divBdr>
    </w:div>
    <w:div w:id="2005543742">
      <w:bodyDiv w:val="1"/>
      <w:marLeft w:val="0"/>
      <w:marRight w:val="0"/>
      <w:marTop w:val="0"/>
      <w:marBottom w:val="0"/>
      <w:divBdr>
        <w:top w:val="none" w:sz="0" w:space="0" w:color="auto"/>
        <w:left w:val="none" w:sz="0" w:space="0" w:color="auto"/>
        <w:bottom w:val="none" w:sz="0" w:space="0" w:color="auto"/>
        <w:right w:val="none" w:sz="0" w:space="0" w:color="auto"/>
      </w:divBdr>
    </w:div>
    <w:div w:id="2029866988">
      <w:bodyDiv w:val="1"/>
      <w:marLeft w:val="0"/>
      <w:marRight w:val="0"/>
      <w:marTop w:val="0"/>
      <w:marBottom w:val="0"/>
      <w:divBdr>
        <w:top w:val="none" w:sz="0" w:space="0" w:color="auto"/>
        <w:left w:val="none" w:sz="0" w:space="0" w:color="auto"/>
        <w:bottom w:val="none" w:sz="0" w:space="0" w:color="auto"/>
        <w:right w:val="none" w:sz="0" w:space="0" w:color="auto"/>
      </w:divBdr>
    </w:div>
    <w:div w:id="2096314702">
      <w:bodyDiv w:val="1"/>
      <w:marLeft w:val="0"/>
      <w:marRight w:val="0"/>
      <w:marTop w:val="0"/>
      <w:marBottom w:val="0"/>
      <w:divBdr>
        <w:top w:val="none" w:sz="0" w:space="0" w:color="auto"/>
        <w:left w:val="none" w:sz="0" w:space="0" w:color="auto"/>
        <w:bottom w:val="none" w:sz="0" w:space="0" w:color="auto"/>
        <w:right w:val="none" w:sz="0" w:space="0" w:color="auto"/>
      </w:divBdr>
    </w:div>
    <w:div w:id="2118869908">
      <w:bodyDiv w:val="1"/>
      <w:marLeft w:val="0"/>
      <w:marRight w:val="0"/>
      <w:marTop w:val="0"/>
      <w:marBottom w:val="0"/>
      <w:divBdr>
        <w:top w:val="none" w:sz="0" w:space="0" w:color="auto"/>
        <w:left w:val="none" w:sz="0" w:space="0" w:color="auto"/>
        <w:bottom w:val="none" w:sz="0" w:space="0" w:color="auto"/>
        <w:right w:val="none" w:sz="0" w:space="0" w:color="auto"/>
      </w:divBdr>
    </w:div>
    <w:div w:id="2125808396">
      <w:bodyDiv w:val="1"/>
      <w:marLeft w:val="0"/>
      <w:marRight w:val="0"/>
      <w:marTop w:val="0"/>
      <w:marBottom w:val="0"/>
      <w:divBdr>
        <w:top w:val="none" w:sz="0" w:space="0" w:color="auto"/>
        <w:left w:val="none" w:sz="0" w:space="0" w:color="auto"/>
        <w:bottom w:val="none" w:sz="0" w:space="0" w:color="auto"/>
        <w:right w:val="none" w:sz="0" w:space="0" w:color="auto"/>
      </w:divBdr>
    </w:div>
    <w:div w:id="2139369553">
      <w:bodyDiv w:val="1"/>
      <w:marLeft w:val="0"/>
      <w:marRight w:val="0"/>
      <w:marTop w:val="0"/>
      <w:marBottom w:val="0"/>
      <w:divBdr>
        <w:top w:val="none" w:sz="0" w:space="0" w:color="auto"/>
        <w:left w:val="none" w:sz="0" w:space="0" w:color="auto"/>
        <w:bottom w:val="none" w:sz="0" w:space="0" w:color="auto"/>
        <w:right w:val="none" w:sz="0" w:space="0" w:color="auto"/>
      </w:divBdr>
    </w:div>
    <w:div w:id="2140292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jpe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0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60.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20" Type="http://schemas.openxmlformats.org/officeDocument/2006/relationships/image" Target="media/image12.jpe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hyperlink" Target="https://github.com/4ilo/ssd1306-stm32HAL" TargetMode="External"/><Relationship Id="rId36" Type="http://schemas.openxmlformats.org/officeDocument/2006/relationships/image" Target="media/image25.png"/><Relationship Id="rId49" Type="http://schemas.openxmlformats.org/officeDocument/2006/relationships/image" Target="media/image37.png"/></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BMA580</b:Tag>
    <b:SourceType>InternetSite</b:SourceType>
    <b:Guid>{97BAECDD-6BE9-4576-887E-E1DABBCE25EF}</b:Guid>
    <b:Title>Acceleration sensor: BMA580</b:Title>
    <b:ProductionCompany>© Bosch Sensortec GmbH</b:ProductionCompany>
    <b:Year>2024</b:Year>
    <b:YearAccessed>2025</b:YearAccessed>
    <b:MonthAccessed>05</b:MonthAccessed>
    <b:DayAccessed>10</b:DayAccessed>
    <b:URL>https://www.bosch-sensortec.com/products/motion-sensors/accelerometers/bma580/</b:URL>
    <b:RefOrder>4</b:RefOrder>
  </b:Source>
  <b:Source>
    <b:Tag>BoschMEMS</b:Tag>
    <b:SourceType>InternetSite</b:SourceType>
    <b:Guid>{5D4DD0C1-ACF7-48D2-BDB7-D7A12D34D23F}</b:Guid>
    <b:Title>All about MEMS sensors</b:Title>
    <b:ProductionCompany>© Bosch Sensortec GmbH</b:ProductionCompany>
    <b:Year>2024</b:Year>
    <b:YearAccessed>2025</b:YearAccessed>
    <b:MonthAccessed>05</b:MonthAccessed>
    <b:DayAccessed>10</b:DayAccessed>
    <b:URL>https://www.bosch-sensortec.com/about-us/our-company/mems/</b:URL>
    <b:RefOrder>1</b:RefOrder>
  </b:Source>
  <b:Source>
    <b:Tag>AnDevMEMS</b:Tag>
    <b:SourceType>InternetSite</b:SourceType>
    <b:Guid>{43BEC1CC-D103-4E7D-9500-C0DDE0B3DCBD}</b:Guid>
    <b:Title>Why MEMS Accelerometers Are Becoming the Designer’s Best Choice for CbM Applications</b:Title>
    <b:ProductionCompany>Analog Devices</b:ProductionCompany>
    <b:Year>2021</b:Year>
    <b:Month>02</b:Month>
    <b:Day>01</b:Day>
    <b:YearAccessed>2025</b:YearAccessed>
    <b:MonthAccessed>05</b:MonthAccessed>
    <b:DayAccessed>10</b:DayAccessed>
    <b:URL>https://www.analog.com/en/resources/technical-articles/why-memes-acceler-are-best-choice-for-cbm-apps.html</b:URL>
    <b:Author>
      <b:Author>
        <b:NameList>
          <b:Person>
            <b:Last>Murphy</b:Last>
            <b:First>Chris</b:First>
          </b:Person>
        </b:NameList>
      </b:Author>
    </b:Author>
    <b:RefOrder>2</b:RefOrder>
  </b:Source>
  <b:Source>
    <b:Tag>Gépekbiztonsága</b:Tag>
    <b:SourceType>Book</b:SourceType>
    <b:Guid>{6FB6C854-F5BD-4133-A40A-DE21ED2E6870}</b:Guid>
    <b:Title>Gépek biztonsága</b:Title>
    <b:Year>2018</b:Year>
    <b:BookTitle>Gépek biztonsága</b:BookTitle>
    <b:City>Budapest</b:City>
    <b:Publisher>Akadémiai Kiadó</b:Publisher>
    <b:Author>
      <b:Author>
        <b:NameList>
          <b:Person>
            <b:Last>Bende</b:Last>
            <b:First>Zsolt</b:First>
          </b:Person>
          <b:Person>
            <b:Last>Rávai</b:Last>
            <b:First>Attila</b:First>
          </b:Person>
        </b:NameList>
      </b:Author>
    </b:Author>
    <b:RefOrder>5</b:RefOrder>
  </b:Source>
  <b:Source>
    <b:Tag>STMEMSguidelines</b:Tag>
    <b:SourceType>Misc</b:SourceType>
    <b:Guid>{CB56C24F-5212-4B9A-B89D-BFF58D44C02C}</b:Guid>
    <b:Title>PCB design guidelines for MEMS sensors</b:Title>
    <b:Year>2023</b:Year>
    <b:Publisher>STMicroelectronics</b:Publisher>
    <b:RefOrder>3</b:RefOrder>
  </b:Source>
  <b:Source>
    <b:Tag>MUNKAESZKÖZÖKBIZTONSÁGA</b:Tag>
    <b:SourceType>Book</b:SourceType>
    <b:Guid>{FD079E3D-2E0A-4701-9459-716B9A3C3C4A}</b:Guid>
    <b:Title>MUNKAESZKÖZÖK  BIZTONSÁGA</b:Title>
    <b:BookTitle>MUNKAESZKÖZÖK  BIZTONSÁGA</b:BookTitle>
    <b:Year>2022</b:Year>
    <b:Publisher>Technológiai és Ipari Minisztérium</b:Publisher>
    <b:Author>
      <b:Author>
        <b:Corporate>Technológiai és Ipari Minisztérium</b:Corporate>
      </b:Author>
    </b:Author>
    <b:RefOrder>6</b:RefOrder>
  </b:Source>
  <b:Source>
    <b:Tag>Linearspeed</b:Tag>
    <b:SourceType>ElectronicSource</b:SourceType>
    <b:Guid>{1D125F4A-7F6E-423C-8269-53747978F582}</b:Guid>
    <b:Title>AVR446: Linear speed control of stepper motor</b:Title>
    <b:Year>2006</b:Year>
    <b:City>San Jose, CA 95131, USA</b:City>
    <b:Publisher>Atmel Corporation</b:Publisher>
    <b:Author>
      <b:Author>
        <b:NameList>
          <b:Person>
            <b:Last>ATMEL</b:Last>
          </b:Person>
        </b:NameList>
      </b:Author>
    </b:Author>
    <b:RefOrder>9</b:RefOrder>
  </b:Source>
  <b:Source>
    <b:Tag>Asymptotic</b:Tag>
    <b:SourceType>InternetSite</b:SourceType>
    <b:Guid>{7E3725BA-01D2-402C-AA5F-694D21C75127}</b:Guid>
    <b:Title>ASN Inverse Sine</b:Title>
    <b:Publisher>Algorithms Project and </b:Publisher>
    <b:Year>2003</b:Year>
    <b:ProductionCompany>Algorithms Project</b:ProductionCompany>
    <b:Month>augusztus</b:Month>
    <b:Day>1</b:Day>
    <b:YearAccessed>2025</b:YearAccessed>
    <b:MonthAccessed>09</b:MonthAccessed>
    <b:DayAccessed>18</b:DayAccessed>
    <b:URL>https://algo.inria.fr/esf/function/ASN/ASN.html</b:URL>
    <b:RefOrder>10</b:RefOrder>
  </b:Source>
  <b:Source>
    <b:Tag>TMC2209</b:Tag>
    <b:SourceType>Misc</b:SourceType>
    <b:Guid>{76597674-5C47-4158-86CA-F3BEF74EC01C}</b:Guid>
    <b:Title>TMC2209 Datasheet</b:Title>
    <b:City>Hamburg</b:City>
    <b:Publisher>Analog Devices</b:Publisher>
    <b:Year>2023</b:Year>
    <b:Author>
      <b:Author>
        <b:Corporate>TRINAMIC Motion Control GmbH &amp; Co. KG</b:Corporate>
      </b:Author>
    </b:Author>
    <b:RefOrder>8</b:RefOrder>
  </b:Source>
  <b:Source>
    <b:Tag>AS5147U</b:Tag>
    <b:SourceType>Misc</b:SourceType>
    <b:Guid>{C2A2D283-6A1F-4F1E-B98A-27DBC07BAFC6}</b:Guid>
    <b:Author>
      <b:Author>
        <b:Corporate>AMS</b:Corporate>
      </b:Author>
    </b:Author>
    <b:Title>AS5147U/AS5247U</b:Title>
    <b:Year>2020</b:Year>
    <b:Publisher>ams OSRAM Group</b:Publisher>
    <b:RefOrder>11</b:RefOrder>
  </b:Source>
  <b:Source>
    <b:Tag>MotorBoard</b:Tag>
    <b:SourceType>Misc</b:SourceType>
    <b:Guid>{F960A4FF-06F2-461F-9F7B-C723647B4317}</b:Guid>
    <b:Author>
      <b:Author>
        <b:Corporate>AMS</b:Corporate>
      </b:Author>
    </b:Author>
    <b:Title>AS5x47U Motor Board</b:Title>
    <b:Year>2021</b:Year>
    <b:Publisher>AMS</b:Publisher>
    <b:RefOrder>12</b:RefOrder>
  </b:Source>
  <b:Source>
    <b:Tag>Shellminator</b:Tag>
    <b:SourceType>InternetSite</b:SourceType>
    <b:Guid>{810A8B5D-BD49-4427-A0A6-78231AAF68A1}</b:Guid>
    <b:Title>Shellminator</b:Title>
    <b:Year>2025</b:Year>
    <b:YearAccessed>2025</b:YearAccessed>
    <b:MonthAccessed>szeptember</b:MonthAccessed>
    <b:DayAccessed>13</b:DayAccessed>
    <b:URL>www.shellminator.org</b:URL>
    <b:Author>
      <b:Author>
        <b:NameList>
          <b:Person>
            <b:Last>Hajnal</b:Last>
            <b:First>Dániel</b:First>
          </b:Person>
        </b:NameList>
      </b:Author>
    </b:Author>
    <b:RefOrder>13</b:RefOrder>
  </b:Source>
  <b:Source>
    <b:Tag>NHD</b:Tag>
    <b:SourceType>Misc</b:SourceType>
    <b:Guid>{A93B686A-AB9F-4162-8C50-F362C8DB144D}</b:Guid>
    <b:Title>NHD-2.23-12832UCB3 </b:Title>
    <b:Year>2024</b:Year>
    <b:Author>
      <b:Author>
        <b:Corporate>Newhaven Display International, Inc.</b:Corporate>
      </b:Author>
    </b:Author>
    <b:City>2661 Galvin Court, Elgin, IL 60124  USA</b:City>
    <b:Publisher>Newhaven Display International, Inc.</b:Publisher>
    <b:RefOrder>15</b:RefOrder>
  </b:Source>
  <b:Source>
    <b:Tag>SSD1305</b:Tag>
    <b:SourceType>Misc</b:SourceType>
    <b:Guid>{442BC27A-13B9-421E-AD95-FB5213358EB0}</b:Guid>
    <b:Author>
      <b:Author>
        <b:Corporate>Solomon Systech Limited</b:Corporate>
      </b:Author>
    </b:Author>
    <b:Title>SSD1305</b:Title>
    <b:Year>2008</b:Year>
    <b:Publisher>Solomon Systech Limited</b:Publisher>
    <b:RefOrder>14</b:RefOrder>
  </b:Source>
  <b:Source>
    <b:Tag>StumpfMikrovez</b:Tag>
    <b:SourceType>Misc</b:SourceType>
    <b:Guid>{187971B8-13CC-4006-A832-494581A218B9}</b:Guid>
    <b:Title>Áramkörtervezés - Mikrovezérlők és digitális áramkörök környezete és illesztése</b:Title>
    <b:Year>2022</b:Year>
    <b:City>Budapest</b:City>
    <b:Publisher>Automatizálási és Alkalmazott Informatikai Tanszék</b:Publisher>
    <b:Author>
      <b:Author>
        <b:NameList>
          <b:Person>
            <b:Last>Stumpf</b:Last>
            <b:First>Péter</b:First>
          </b:Person>
        </b:NameList>
      </b:Author>
    </b:Author>
    <b:RefOrder>16</b:RefOrder>
  </b:Source>
  <b:Source>
    <b:Tag>android</b:Tag>
    <b:SourceType>DocumentFromInternetSite</b:SourceType>
    <b:Guid>{A4C686E1-1806-4C90-9B73-DE6855DA2432}</b:Guid>
    <b:Title>android.com</b:Title>
    <b:Year>2025</b:Year>
    <b:Month>február</b:Month>
    <b:Day>12</b:Day>
    <b:YearAccessed>2025</b:YearAccessed>
    <b:MonthAccessed>szeptember</b:MonthAccessed>
    <b:DayAccessed>15</b:DayAccessed>
    <b:URL>https://source.android.com/docs/core/interaction/accessories/headset/plug-headset-spec</b:URL>
    <b:RefOrder>17</b:RefOrder>
  </b:Source>
  <b:Source>
    <b:Tag>adafruitICM</b:Tag>
    <b:SourceType>InternetSite</b:SourceType>
    <b:Guid>{70771E6C-A288-4848-905E-1F691FCA58FA}</b:Guid>
    <b:Author>
      <b:Author>
        <b:NameList>
          <b:Person>
            <b:Last>Bryan</b:Last>
            <b:First>Siepert</b:First>
          </b:Person>
          <b:Person>
            <b:Last>Kattni</b:Last>
            <b:First>Rembor</b:First>
          </b:Person>
        </b:NameList>
      </b:Author>
    </b:Author>
    <b:Title>Adafruit TDK InvenSense ICM-20948 9-DoF IMU</b:Title>
    <b:Year>2020</b:Year>
    <b:ProductionCompany>Adafruit</b:ProductionCompany>
    <b:Month>augusztus</b:Month>
    <b:Day>05</b:Day>
    <b:YearAccessed>2025</b:YearAccessed>
    <b:MonthAccessed>november</b:MonthAccessed>
    <b:DayAccessed>29</b:DayAccessed>
    <b:URL>https://learn.adafruit.com/adafruit-tdk-invensense-icm-20948-9-dof-imu/overview</b:URL>
    <b:RefOrder>18</b:RefOrder>
  </b:Source>
  <b:Source>
    <b:Tag>STM25</b:Tag>
    <b:SourceType>InternetSite</b:SourceType>
    <b:Guid>{57C1AC8D-B226-40B5-BB08-32171B72F7FA}</b:Guid>
    <b:Author>
      <b:Author>
        <b:Corporate>STMicroelectronics</b:Corporate>
      </b:Author>
    </b:Author>
    <b:Title>STM32F767ZI</b:Title>
    <b:ProductionCompany>STMicroelectronics</b:ProductionCompany>
    <b:Year>2025</b:Year>
    <b:YearAccessed>2025</b:YearAccessed>
    <b:MonthAccessed>június</b:MonthAccessed>
    <b:DayAccessed>19</b:DayAccessed>
    <b:URL>https://www.st.com/en/microcontrollers-microprocessors/stm32f767zi.html</b:URL>
    <b:RefOrder>7</b:RefOrder>
  </b:Source>
  <b:Source>
    <b:Tag>P78B1000</b:Tag>
    <b:SourceType>Misc</b:SourceType>
    <b:Guid>{77EC2BA0-4E50-4A89-B621-A42D8FDB112B}</b:Guid>
    <b:Title>P78B-1000</b:Title>
    <b:Year>2025</b:Year>
    <b:Author>
      <b:Author>
        <b:Corporate>CUI inc.</b:Corporate>
      </b:Author>
    </b:Author>
    <b:City>Portland</b:City>
    <b:Publisher>CUI inc.</b:Publisher>
    <b:RefOrder>19</b:RefOrder>
  </b:Source>
</b:Sources>
</file>

<file path=customXml/itemProps1.xml><?xml version="1.0" encoding="utf-8"?>
<ds:datastoreItem xmlns:ds="http://schemas.openxmlformats.org/officeDocument/2006/customXml" ds:itemID="{D2AF9D84-C354-4C06-ADD8-5B45737B6B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2</TotalTime>
  <Pages>54</Pages>
  <Words>8012</Words>
  <Characters>55283</Characters>
  <Application>Microsoft Office Word</Application>
  <DocSecurity>0</DocSecurity>
  <Lines>460</Lines>
  <Paragraphs>126</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Elektronikus terelők</vt:lpstr>
      <vt:lpstr>Elektronikus terelők</vt:lpstr>
    </vt:vector>
  </TitlesOfParts>
  <Manager>Dr. Érték Elek</Manager>
  <Company>XXX Tanszék</Company>
  <LinksUpToDate>false</LinksUpToDate>
  <CharactersWithSpaces>63169</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Elektronikus terelők</dc:title>
  <dc:subject>Kisfeszültségű folyamatirányítók</dc:subject>
  <dc:creator>Rezeda Kázmér</dc:creator>
  <cp:keywords/>
  <dc:description/>
  <cp:lastModifiedBy>Sásdi András</cp:lastModifiedBy>
  <cp:revision>254</cp:revision>
  <cp:lastPrinted>2025-05-22T20:15:00Z</cp:lastPrinted>
  <dcterms:created xsi:type="dcterms:W3CDTF">2023-02-27T06:58:00Z</dcterms:created>
  <dcterms:modified xsi:type="dcterms:W3CDTF">2025-12-04T09:23:00Z</dcterms:modified>
</cp:coreProperties>
</file>