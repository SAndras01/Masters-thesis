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062CB" w14:textId="7E18A5D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1CB308" w:rsidR="004851C7" w:rsidRDefault="009E6E85" w:rsidP="00D429F2">
      <w:pPr>
        <w:pStyle w:val="Cmlapkarstanszk"/>
      </w:pPr>
      <w:fldSimple w:instr="DOCPROPERTY  Company  \* MERGEFORMAT">
        <w:r w:rsidR="00077AAD">
          <w:t>XXX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20CFA31" w:rsidR="0063585C" w:rsidRPr="00B50CAA" w:rsidRDefault="00DB5A45" w:rsidP="00171054">
      <w:pPr>
        <w:pStyle w:val="Cmlapszerz"/>
      </w:pPr>
      <w:r>
        <w:t>Sásdi András</w:t>
      </w:r>
      <w:fldSimple w:instr="AUTHOR  \* MERGEFORMAT">
        <w:r w:rsidR="00077AAD">
          <w:t>Rezeda Kázmér</w:t>
        </w:r>
      </w:fldSimple>
    </w:p>
    <w:p w14:paraId="27E9F397" w14:textId="76E72428" w:rsidR="0063585C" w:rsidRPr="00B50CAA" w:rsidRDefault="00DB5A45">
      <w:pPr>
        <w:pStyle w:val="Cm"/>
      </w:pPr>
      <w:r w:rsidRPr="00DB5A45">
        <w:t>Két tengelyű forgóasztal tervezése gyorsulásmérő szenzorok karakterizálásához</w:t>
      </w:r>
      <w:r w:rsidRPr="00DB5A45">
        <w:t xml:space="preserve"> </w:t>
      </w:r>
      <w:fldSimple w:instr="TITLE  \* MERGEFORMAT">
        <w:r w:rsidR="00077AAD">
          <w:t>Elektronikus terelők</w:t>
        </w:r>
      </w:fldSimple>
    </w:p>
    <w:p w14:paraId="5532B58E" w14:textId="7C053FAD" w:rsidR="0063585C" w:rsidRPr="00B50CAA" w:rsidRDefault="006B4331" w:rsidP="009C1C93">
      <w:pPr>
        <w:pStyle w:val="Alcm"/>
      </w:pPr>
      <w:r w:rsidRPr="00D429F2">
        <w:rPr>
          <w:lang w:eastAsia="hu-HU"/>
        </w:rPr>
        <mc:AlternateContent>
          <mc:Choice Requires="wps">
            <w:drawing>
              <wp:anchor distT="0" distB="0" distL="114300" distR="114300" simplePos="0" relativeHeight="251654144" behindDoc="0" locked="0" layoutInCell="1" allowOverlap="1" wp14:anchorId="73158549" wp14:editId="403E367A">
                <wp:simplePos x="0" y="0"/>
                <wp:positionH relativeFrom="page">
                  <wp:posOffset>2604977</wp:posOffset>
                </wp:positionH>
                <wp:positionV relativeFrom="paragraph">
                  <wp:posOffset>1428839</wp:posOffset>
                </wp:positionV>
                <wp:extent cx="2879725" cy="2711302"/>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711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524DD1C5"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1557C">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5.1pt;margin-top:112.5pt;width:226.75pt;height:213.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" stroked="f">
                <v:textbo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524DD1C5"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1557C">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0BE7CC73" w14:textId="5719E6E1" w:rsidR="00077AAD"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6882756" w:history="1">
        <w:r w:rsidR="00077AAD" w:rsidRPr="0016309B">
          <w:rPr>
            <w:rStyle w:val="Hiperhivatkozs"/>
            <w:noProof/>
          </w:rPr>
          <w:t>Összefoglaló</w:t>
        </w:r>
        <w:r w:rsidR="00077AAD">
          <w:rPr>
            <w:noProof/>
            <w:webHidden/>
          </w:rPr>
          <w:tab/>
        </w:r>
        <w:r w:rsidR="00077AAD">
          <w:rPr>
            <w:noProof/>
            <w:webHidden/>
          </w:rPr>
          <w:fldChar w:fldCharType="begin"/>
        </w:r>
        <w:r w:rsidR="00077AAD">
          <w:rPr>
            <w:noProof/>
            <w:webHidden/>
          </w:rPr>
          <w:instrText xml:space="preserve"> PAGEREF _Toc216882756 \h </w:instrText>
        </w:r>
        <w:r w:rsidR="00077AAD">
          <w:rPr>
            <w:noProof/>
            <w:webHidden/>
          </w:rPr>
        </w:r>
        <w:r w:rsidR="00077AAD">
          <w:rPr>
            <w:noProof/>
            <w:webHidden/>
          </w:rPr>
          <w:fldChar w:fldCharType="separate"/>
        </w:r>
        <w:r w:rsidR="00077AAD">
          <w:rPr>
            <w:noProof/>
            <w:webHidden/>
          </w:rPr>
          <w:t>I</w:t>
        </w:r>
        <w:r w:rsidR="00077AAD">
          <w:rPr>
            <w:noProof/>
            <w:webHidden/>
          </w:rPr>
          <w:fldChar w:fldCharType="end"/>
        </w:r>
      </w:hyperlink>
    </w:p>
    <w:p w14:paraId="569B0508" w14:textId="02B40B8D"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757" w:history="1">
        <w:r w:rsidRPr="0016309B">
          <w:rPr>
            <w:rStyle w:val="Hiperhivatkozs"/>
            <w:noProof/>
          </w:rPr>
          <w:t>Abstract</w:t>
        </w:r>
        <w:r>
          <w:rPr>
            <w:noProof/>
            <w:webHidden/>
          </w:rPr>
          <w:tab/>
        </w:r>
        <w:r>
          <w:rPr>
            <w:noProof/>
            <w:webHidden/>
          </w:rPr>
          <w:fldChar w:fldCharType="begin"/>
        </w:r>
        <w:r>
          <w:rPr>
            <w:noProof/>
            <w:webHidden/>
          </w:rPr>
          <w:instrText xml:space="preserve"> PAGEREF _Toc216882757 \h </w:instrText>
        </w:r>
        <w:r>
          <w:rPr>
            <w:noProof/>
            <w:webHidden/>
          </w:rPr>
        </w:r>
        <w:r>
          <w:rPr>
            <w:noProof/>
            <w:webHidden/>
          </w:rPr>
          <w:fldChar w:fldCharType="separate"/>
        </w:r>
        <w:r>
          <w:rPr>
            <w:noProof/>
            <w:webHidden/>
          </w:rPr>
          <w:t>II</w:t>
        </w:r>
        <w:r>
          <w:rPr>
            <w:noProof/>
            <w:webHidden/>
          </w:rPr>
          <w:fldChar w:fldCharType="end"/>
        </w:r>
      </w:hyperlink>
    </w:p>
    <w:p w14:paraId="141CF906" w14:textId="3C3FED62"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758" w:history="1">
        <w:r w:rsidRPr="0016309B">
          <w:rPr>
            <w:rStyle w:val="Hiperhivatkozs"/>
            <w:noProof/>
          </w:rPr>
          <w:t>1 Bevezetés</w:t>
        </w:r>
        <w:r>
          <w:rPr>
            <w:noProof/>
            <w:webHidden/>
          </w:rPr>
          <w:tab/>
        </w:r>
        <w:r>
          <w:rPr>
            <w:noProof/>
            <w:webHidden/>
          </w:rPr>
          <w:fldChar w:fldCharType="begin"/>
        </w:r>
        <w:r>
          <w:rPr>
            <w:noProof/>
            <w:webHidden/>
          </w:rPr>
          <w:instrText xml:space="preserve"> PAGEREF _Toc216882758 \h </w:instrText>
        </w:r>
        <w:r>
          <w:rPr>
            <w:noProof/>
            <w:webHidden/>
          </w:rPr>
        </w:r>
        <w:r>
          <w:rPr>
            <w:noProof/>
            <w:webHidden/>
          </w:rPr>
          <w:fldChar w:fldCharType="separate"/>
        </w:r>
        <w:r>
          <w:rPr>
            <w:noProof/>
            <w:webHidden/>
          </w:rPr>
          <w:t>1</w:t>
        </w:r>
        <w:r>
          <w:rPr>
            <w:noProof/>
            <w:webHidden/>
          </w:rPr>
          <w:fldChar w:fldCharType="end"/>
        </w:r>
      </w:hyperlink>
    </w:p>
    <w:p w14:paraId="368A0AFC" w14:textId="5D879BC1"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59" w:history="1">
        <w:r w:rsidRPr="0016309B">
          <w:rPr>
            <w:rStyle w:val="Hiperhivatkozs"/>
            <w:noProof/>
          </w:rPr>
          <w:t>1.1 A munka indoka és célja</w:t>
        </w:r>
        <w:r>
          <w:rPr>
            <w:noProof/>
            <w:webHidden/>
          </w:rPr>
          <w:tab/>
        </w:r>
        <w:r>
          <w:rPr>
            <w:noProof/>
            <w:webHidden/>
          </w:rPr>
          <w:fldChar w:fldCharType="begin"/>
        </w:r>
        <w:r>
          <w:rPr>
            <w:noProof/>
            <w:webHidden/>
          </w:rPr>
          <w:instrText xml:space="preserve"> PAGEREF _Toc216882759 \h </w:instrText>
        </w:r>
        <w:r>
          <w:rPr>
            <w:noProof/>
            <w:webHidden/>
          </w:rPr>
        </w:r>
        <w:r>
          <w:rPr>
            <w:noProof/>
            <w:webHidden/>
          </w:rPr>
          <w:fldChar w:fldCharType="separate"/>
        </w:r>
        <w:r>
          <w:rPr>
            <w:noProof/>
            <w:webHidden/>
          </w:rPr>
          <w:t>1</w:t>
        </w:r>
        <w:r>
          <w:rPr>
            <w:noProof/>
            <w:webHidden/>
          </w:rPr>
          <w:fldChar w:fldCharType="end"/>
        </w:r>
      </w:hyperlink>
    </w:p>
    <w:p w14:paraId="68D43B0A" w14:textId="6368EDED"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0" w:history="1">
        <w:r w:rsidRPr="0016309B">
          <w:rPr>
            <w:rStyle w:val="Hiperhivatkozs"/>
            <w:noProof/>
          </w:rPr>
          <w:t>1.2 Specifikáció</w:t>
        </w:r>
        <w:r>
          <w:rPr>
            <w:noProof/>
            <w:webHidden/>
          </w:rPr>
          <w:tab/>
        </w:r>
        <w:r>
          <w:rPr>
            <w:noProof/>
            <w:webHidden/>
          </w:rPr>
          <w:fldChar w:fldCharType="begin"/>
        </w:r>
        <w:r>
          <w:rPr>
            <w:noProof/>
            <w:webHidden/>
          </w:rPr>
          <w:instrText xml:space="preserve"> PAGEREF _Toc216882760 \h </w:instrText>
        </w:r>
        <w:r>
          <w:rPr>
            <w:noProof/>
            <w:webHidden/>
          </w:rPr>
        </w:r>
        <w:r>
          <w:rPr>
            <w:noProof/>
            <w:webHidden/>
          </w:rPr>
          <w:fldChar w:fldCharType="separate"/>
        </w:r>
        <w:r>
          <w:rPr>
            <w:noProof/>
            <w:webHidden/>
          </w:rPr>
          <w:t>1</w:t>
        </w:r>
        <w:r>
          <w:rPr>
            <w:noProof/>
            <w:webHidden/>
          </w:rPr>
          <w:fldChar w:fldCharType="end"/>
        </w:r>
      </w:hyperlink>
    </w:p>
    <w:p w14:paraId="30E9D224" w14:textId="01CBDCC7"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1" w:history="1">
        <w:r w:rsidRPr="0016309B">
          <w:rPr>
            <w:rStyle w:val="Hiperhivatkozs"/>
            <w:noProof/>
          </w:rPr>
          <w:t>1.3 Feladatok áttekintése</w:t>
        </w:r>
        <w:r>
          <w:rPr>
            <w:noProof/>
            <w:webHidden/>
          </w:rPr>
          <w:tab/>
        </w:r>
        <w:r>
          <w:rPr>
            <w:noProof/>
            <w:webHidden/>
          </w:rPr>
          <w:fldChar w:fldCharType="begin"/>
        </w:r>
        <w:r>
          <w:rPr>
            <w:noProof/>
            <w:webHidden/>
          </w:rPr>
          <w:instrText xml:space="preserve"> PAGEREF _Toc216882761 \h </w:instrText>
        </w:r>
        <w:r>
          <w:rPr>
            <w:noProof/>
            <w:webHidden/>
          </w:rPr>
        </w:r>
        <w:r>
          <w:rPr>
            <w:noProof/>
            <w:webHidden/>
          </w:rPr>
          <w:fldChar w:fldCharType="separate"/>
        </w:r>
        <w:r>
          <w:rPr>
            <w:noProof/>
            <w:webHidden/>
          </w:rPr>
          <w:t>2</w:t>
        </w:r>
        <w:r>
          <w:rPr>
            <w:noProof/>
            <w:webHidden/>
          </w:rPr>
          <w:fldChar w:fldCharType="end"/>
        </w:r>
      </w:hyperlink>
    </w:p>
    <w:p w14:paraId="152F6AF3" w14:textId="55977E1B"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2" w:history="1">
        <w:r w:rsidRPr="0016309B">
          <w:rPr>
            <w:rStyle w:val="Hiperhivatkozs"/>
            <w:noProof/>
          </w:rPr>
          <w:t>1.4 Projekt arculata</w:t>
        </w:r>
        <w:r>
          <w:rPr>
            <w:noProof/>
            <w:webHidden/>
          </w:rPr>
          <w:tab/>
        </w:r>
        <w:r>
          <w:rPr>
            <w:noProof/>
            <w:webHidden/>
          </w:rPr>
          <w:fldChar w:fldCharType="begin"/>
        </w:r>
        <w:r>
          <w:rPr>
            <w:noProof/>
            <w:webHidden/>
          </w:rPr>
          <w:instrText xml:space="preserve"> PAGEREF _Toc216882762 \h </w:instrText>
        </w:r>
        <w:r>
          <w:rPr>
            <w:noProof/>
            <w:webHidden/>
          </w:rPr>
        </w:r>
        <w:r>
          <w:rPr>
            <w:noProof/>
            <w:webHidden/>
          </w:rPr>
          <w:fldChar w:fldCharType="separate"/>
        </w:r>
        <w:r>
          <w:rPr>
            <w:noProof/>
            <w:webHidden/>
          </w:rPr>
          <w:t>2</w:t>
        </w:r>
        <w:r>
          <w:rPr>
            <w:noProof/>
            <w:webHidden/>
          </w:rPr>
          <w:fldChar w:fldCharType="end"/>
        </w:r>
      </w:hyperlink>
    </w:p>
    <w:p w14:paraId="5726A4C6" w14:textId="00A8D02F"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3" w:history="1">
        <w:r w:rsidRPr="0016309B">
          <w:rPr>
            <w:rStyle w:val="Hiperhivatkozs"/>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_Toc216882763 \h </w:instrText>
        </w:r>
        <w:r>
          <w:rPr>
            <w:noProof/>
            <w:webHidden/>
          </w:rPr>
        </w:r>
        <w:r>
          <w:rPr>
            <w:noProof/>
            <w:webHidden/>
          </w:rPr>
          <w:fldChar w:fldCharType="separate"/>
        </w:r>
        <w:r>
          <w:rPr>
            <w:noProof/>
            <w:webHidden/>
          </w:rPr>
          <w:t>3</w:t>
        </w:r>
        <w:r>
          <w:rPr>
            <w:noProof/>
            <w:webHidden/>
          </w:rPr>
          <w:fldChar w:fldCharType="end"/>
        </w:r>
      </w:hyperlink>
    </w:p>
    <w:p w14:paraId="008C1820" w14:textId="3560EB9D"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64" w:history="1">
        <w:r w:rsidRPr="0016309B">
          <w:rPr>
            <w:rStyle w:val="Hiperhivatkozs"/>
            <w:noProof/>
          </w:rPr>
          <w:t>1.5.1 MEMS szenzorok</w:t>
        </w:r>
        <w:r>
          <w:rPr>
            <w:noProof/>
            <w:webHidden/>
          </w:rPr>
          <w:tab/>
        </w:r>
        <w:r>
          <w:rPr>
            <w:noProof/>
            <w:webHidden/>
          </w:rPr>
          <w:fldChar w:fldCharType="begin"/>
        </w:r>
        <w:r>
          <w:rPr>
            <w:noProof/>
            <w:webHidden/>
          </w:rPr>
          <w:instrText xml:space="preserve"> PAGEREF _Toc216882764 \h </w:instrText>
        </w:r>
        <w:r>
          <w:rPr>
            <w:noProof/>
            <w:webHidden/>
          </w:rPr>
        </w:r>
        <w:r>
          <w:rPr>
            <w:noProof/>
            <w:webHidden/>
          </w:rPr>
          <w:fldChar w:fldCharType="separate"/>
        </w:r>
        <w:r>
          <w:rPr>
            <w:noProof/>
            <w:webHidden/>
          </w:rPr>
          <w:t>3</w:t>
        </w:r>
        <w:r>
          <w:rPr>
            <w:noProof/>
            <w:webHidden/>
          </w:rPr>
          <w:fldChar w:fldCharType="end"/>
        </w:r>
      </w:hyperlink>
    </w:p>
    <w:p w14:paraId="19862F16" w14:textId="269C2450"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65" w:history="1">
        <w:r w:rsidRPr="0016309B">
          <w:rPr>
            <w:rStyle w:val="Hiperhivatkozs"/>
            <w:noProof/>
          </w:rPr>
          <w:t>1.5.2 Biztonságtechnikai lépések</w:t>
        </w:r>
        <w:r>
          <w:rPr>
            <w:noProof/>
            <w:webHidden/>
          </w:rPr>
          <w:tab/>
        </w:r>
        <w:r>
          <w:rPr>
            <w:noProof/>
            <w:webHidden/>
          </w:rPr>
          <w:fldChar w:fldCharType="begin"/>
        </w:r>
        <w:r>
          <w:rPr>
            <w:noProof/>
            <w:webHidden/>
          </w:rPr>
          <w:instrText xml:space="preserve"> PAGEREF _Toc216882765 \h </w:instrText>
        </w:r>
        <w:r>
          <w:rPr>
            <w:noProof/>
            <w:webHidden/>
          </w:rPr>
        </w:r>
        <w:r>
          <w:rPr>
            <w:noProof/>
            <w:webHidden/>
          </w:rPr>
          <w:fldChar w:fldCharType="separate"/>
        </w:r>
        <w:r>
          <w:rPr>
            <w:noProof/>
            <w:webHidden/>
          </w:rPr>
          <w:t>4</w:t>
        </w:r>
        <w:r>
          <w:rPr>
            <w:noProof/>
            <w:webHidden/>
          </w:rPr>
          <w:fldChar w:fldCharType="end"/>
        </w:r>
      </w:hyperlink>
    </w:p>
    <w:p w14:paraId="4BC91FF5" w14:textId="111DAB88"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66" w:history="1">
        <w:r w:rsidRPr="0016309B">
          <w:rPr>
            <w:rStyle w:val="Hiperhivatkozs"/>
            <w:noProof/>
          </w:rPr>
          <w:t>1.5.3 Kéttengelyű forgatómechanizmusok</w:t>
        </w:r>
        <w:r>
          <w:rPr>
            <w:noProof/>
            <w:webHidden/>
          </w:rPr>
          <w:tab/>
        </w:r>
        <w:r>
          <w:rPr>
            <w:noProof/>
            <w:webHidden/>
          </w:rPr>
          <w:fldChar w:fldCharType="begin"/>
        </w:r>
        <w:r>
          <w:rPr>
            <w:noProof/>
            <w:webHidden/>
          </w:rPr>
          <w:instrText xml:space="preserve"> PAGEREF _Toc216882766 \h </w:instrText>
        </w:r>
        <w:r>
          <w:rPr>
            <w:noProof/>
            <w:webHidden/>
          </w:rPr>
        </w:r>
        <w:r>
          <w:rPr>
            <w:noProof/>
            <w:webHidden/>
          </w:rPr>
          <w:fldChar w:fldCharType="separate"/>
        </w:r>
        <w:r>
          <w:rPr>
            <w:noProof/>
            <w:webHidden/>
          </w:rPr>
          <w:t>5</w:t>
        </w:r>
        <w:r>
          <w:rPr>
            <w:noProof/>
            <w:webHidden/>
          </w:rPr>
          <w:fldChar w:fldCharType="end"/>
        </w:r>
      </w:hyperlink>
    </w:p>
    <w:p w14:paraId="7DDBCB7C" w14:textId="4C5BEF46"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767" w:history="1">
        <w:r w:rsidRPr="0016309B">
          <w:rPr>
            <w:rStyle w:val="Hiperhivatkozs"/>
            <w:noProof/>
          </w:rPr>
          <w:t>2 Modulok</w:t>
        </w:r>
        <w:r>
          <w:rPr>
            <w:noProof/>
            <w:webHidden/>
          </w:rPr>
          <w:tab/>
        </w:r>
        <w:r>
          <w:rPr>
            <w:noProof/>
            <w:webHidden/>
          </w:rPr>
          <w:fldChar w:fldCharType="begin"/>
        </w:r>
        <w:r>
          <w:rPr>
            <w:noProof/>
            <w:webHidden/>
          </w:rPr>
          <w:instrText xml:space="preserve"> PAGEREF _Toc216882767 \h </w:instrText>
        </w:r>
        <w:r>
          <w:rPr>
            <w:noProof/>
            <w:webHidden/>
          </w:rPr>
        </w:r>
        <w:r>
          <w:rPr>
            <w:noProof/>
            <w:webHidden/>
          </w:rPr>
          <w:fldChar w:fldCharType="separate"/>
        </w:r>
        <w:r>
          <w:rPr>
            <w:noProof/>
            <w:webHidden/>
          </w:rPr>
          <w:t>8</w:t>
        </w:r>
        <w:r>
          <w:rPr>
            <w:noProof/>
            <w:webHidden/>
          </w:rPr>
          <w:fldChar w:fldCharType="end"/>
        </w:r>
      </w:hyperlink>
    </w:p>
    <w:p w14:paraId="741A5585" w14:textId="0CB8FAC7"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8" w:history="1">
        <w:r w:rsidRPr="0016309B">
          <w:rPr>
            <w:rStyle w:val="Hiperhivatkozs"/>
            <w:noProof/>
          </w:rPr>
          <w:t>2.1 Mikrovezérlő</w:t>
        </w:r>
        <w:r>
          <w:rPr>
            <w:noProof/>
            <w:webHidden/>
          </w:rPr>
          <w:tab/>
        </w:r>
        <w:r>
          <w:rPr>
            <w:noProof/>
            <w:webHidden/>
          </w:rPr>
          <w:fldChar w:fldCharType="begin"/>
        </w:r>
        <w:r>
          <w:rPr>
            <w:noProof/>
            <w:webHidden/>
          </w:rPr>
          <w:instrText xml:space="preserve"> PAGEREF _Toc216882768 \h </w:instrText>
        </w:r>
        <w:r>
          <w:rPr>
            <w:noProof/>
            <w:webHidden/>
          </w:rPr>
        </w:r>
        <w:r>
          <w:rPr>
            <w:noProof/>
            <w:webHidden/>
          </w:rPr>
          <w:fldChar w:fldCharType="separate"/>
        </w:r>
        <w:r>
          <w:rPr>
            <w:noProof/>
            <w:webHidden/>
          </w:rPr>
          <w:t>9</w:t>
        </w:r>
        <w:r>
          <w:rPr>
            <w:noProof/>
            <w:webHidden/>
          </w:rPr>
          <w:fldChar w:fldCharType="end"/>
        </w:r>
      </w:hyperlink>
    </w:p>
    <w:p w14:paraId="314FCAB9" w14:textId="5EF4DD8B"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69" w:history="1">
        <w:r w:rsidRPr="0016309B">
          <w:rPr>
            <w:rStyle w:val="Hiperhivatkozs"/>
            <w:noProof/>
          </w:rPr>
          <w:t>2.2 Motorok</w:t>
        </w:r>
        <w:r>
          <w:rPr>
            <w:noProof/>
            <w:webHidden/>
          </w:rPr>
          <w:tab/>
        </w:r>
        <w:r>
          <w:rPr>
            <w:noProof/>
            <w:webHidden/>
          </w:rPr>
          <w:fldChar w:fldCharType="begin"/>
        </w:r>
        <w:r>
          <w:rPr>
            <w:noProof/>
            <w:webHidden/>
          </w:rPr>
          <w:instrText xml:space="preserve"> PAGEREF _Toc216882769 \h </w:instrText>
        </w:r>
        <w:r>
          <w:rPr>
            <w:noProof/>
            <w:webHidden/>
          </w:rPr>
        </w:r>
        <w:r>
          <w:rPr>
            <w:noProof/>
            <w:webHidden/>
          </w:rPr>
          <w:fldChar w:fldCharType="separate"/>
        </w:r>
        <w:r>
          <w:rPr>
            <w:noProof/>
            <w:webHidden/>
          </w:rPr>
          <w:t>11</w:t>
        </w:r>
        <w:r>
          <w:rPr>
            <w:noProof/>
            <w:webHidden/>
          </w:rPr>
          <w:fldChar w:fldCharType="end"/>
        </w:r>
      </w:hyperlink>
    </w:p>
    <w:p w14:paraId="5D20FB57" w14:textId="332EFAE4"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0" w:history="1">
        <w:r w:rsidRPr="0016309B">
          <w:rPr>
            <w:rStyle w:val="Hiperhivatkozs"/>
            <w:noProof/>
          </w:rPr>
          <w:t>2.2.1 Motorvezérlő IC</w:t>
        </w:r>
        <w:r>
          <w:rPr>
            <w:noProof/>
            <w:webHidden/>
          </w:rPr>
          <w:tab/>
        </w:r>
        <w:r>
          <w:rPr>
            <w:noProof/>
            <w:webHidden/>
          </w:rPr>
          <w:fldChar w:fldCharType="begin"/>
        </w:r>
        <w:r>
          <w:rPr>
            <w:noProof/>
            <w:webHidden/>
          </w:rPr>
          <w:instrText xml:space="preserve"> PAGEREF _Toc216882770 \h </w:instrText>
        </w:r>
        <w:r>
          <w:rPr>
            <w:noProof/>
            <w:webHidden/>
          </w:rPr>
        </w:r>
        <w:r>
          <w:rPr>
            <w:noProof/>
            <w:webHidden/>
          </w:rPr>
          <w:fldChar w:fldCharType="separate"/>
        </w:r>
        <w:r>
          <w:rPr>
            <w:noProof/>
            <w:webHidden/>
          </w:rPr>
          <w:t>12</w:t>
        </w:r>
        <w:r>
          <w:rPr>
            <w:noProof/>
            <w:webHidden/>
          </w:rPr>
          <w:fldChar w:fldCharType="end"/>
        </w:r>
      </w:hyperlink>
    </w:p>
    <w:p w14:paraId="5557142B" w14:textId="59F6B36A"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1" w:history="1">
        <w:r w:rsidRPr="0016309B">
          <w:rPr>
            <w:rStyle w:val="Hiperhivatkozs"/>
            <w:noProof/>
          </w:rPr>
          <w:t>2.2.2 Léptetőmotorok sebességprofil vezérlése</w:t>
        </w:r>
        <w:r>
          <w:rPr>
            <w:noProof/>
            <w:webHidden/>
          </w:rPr>
          <w:tab/>
        </w:r>
        <w:r>
          <w:rPr>
            <w:noProof/>
            <w:webHidden/>
          </w:rPr>
          <w:fldChar w:fldCharType="begin"/>
        </w:r>
        <w:r>
          <w:rPr>
            <w:noProof/>
            <w:webHidden/>
          </w:rPr>
          <w:instrText xml:space="preserve"> PAGEREF _Toc216882771 \h </w:instrText>
        </w:r>
        <w:r>
          <w:rPr>
            <w:noProof/>
            <w:webHidden/>
          </w:rPr>
        </w:r>
        <w:r>
          <w:rPr>
            <w:noProof/>
            <w:webHidden/>
          </w:rPr>
          <w:fldChar w:fldCharType="separate"/>
        </w:r>
        <w:r>
          <w:rPr>
            <w:noProof/>
            <w:webHidden/>
          </w:rPr>
          <w:t>13</w:t>
        </w:r>
        <w:r>
          <w:rPr>
            <w:noProof/>
            <w:webHidden/>
          </w:rPr>
          <w:fldChar w:fldCharType="end"/>
        </w:r>
      </w:hyperlink>
    </w:p>
    <w:p w14:paraId="08AD8E1D" w14:textId="0A463F44"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2" w:history="1">
        <w:r w:rsidRPr="0016309B">
          <w:rPr>
            <w:rStyle w:val="Hiperhivatkozs"/>
            <w:noProof/>
          </w:rPr>
          <w:t>2.2.3 Trigonometrikus sebességprofil</w:t>
        </w:r>
        <w:r>
          <w:rPr>
            <w:noProof/>
            <w:webHidden/>
          </w:rPr>
          <w:tab/>
        </w:r>
        <w:r>
          <w:rPr>
            <w:noProof/>
            <w:webHidden/>
          </w:rPr>
          <w:fldChar w:fldCharType="begin"/>
        </w:r>
        <w:r>
          <w:rPr>
            <w:noProof/>
            <w:webHidden/>
          </w:rPr>
          <w:instrText xml:space="preserve"> PAGEREF _Toc216882772 \h </w:instrText>
        </w:r>
        <w:r>
          <w:rPr>
            <w:noProof/>
            <w:webHidden/>
          </w:rPr>
        </w:r>
        <w:r>
          <w:rPr>
            <w:noProof/>
            <w:webHidden/>
          </w:rPr>
          <w:fldChar w:fldCharType="separate"/>
        </w:r>
        <w:r>
          <w:rPr>
            <w:noProof/>
            <w:webHidden/>
          </w:rPr>
          <w:t>14</w:t>
        </w:r>
        <w:r>
          <w:rPr>
            <w:noProof/>
            <w:webHidden/>
          </w:rPr>
          <w:fldChar w:fldCharType="end"/>
        </w:r>
      </w:hyperlink>
    </w:p>
    <w:p w14:paraId="0531B5DF" w14:textId="4811F3EF"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3" w:history="1">
        <w:r w:rsidRPr="0016309B">
          <w:rPr>
            <w:rStyle w:val="Hiperhivatkozs"/>
            <w:noProof/>
          </w:rPr>
          <w:t>2.2.4 Numerikus módszerek</w:t>
        </w:r>
        <w:r>
          <w:rPr>
            <w:noProof/>
            <w:webHidden/>
          </w:rPr>
          <w:tab/>
        </w:r>
        <w:r>
          <w:rPr>
            <w:noProof/>
            <w:webHidden/>
          </w:rPr>
          <w:fldChar w:fldCharType="begin"/>
        </w:r>
        <w:r>
          <w:rPr>
            <w:noProof/>
            <w:webHidden/>
          </w:rPr>
          <w:instrText xml:space="preserve"> PAGEREF _Toc216882773 \h </w:instrText>
        </w:r>
        <w:r>
          <w:rPr>
            <w:noProof/>
            <w:webHidden/>
          </w:rPr>
        </w:r>
        <w:r>
          <w:rPr>
            <w:noProof/>
            <w:webHidden/>
          </w:rPr>
          <w:fldChar w:fldCharType="separate"/>
        </w:r>
        <w:r>
          <w:rPr>
            <w:noProof/>
            <w:webHidden/>
          </w:rPr>
          <w:t>17</w:t>
        </w:r>
        <w:r>
          <w:rPr>
            <w:noProof/>
            <w:webHidden/>
          </w:rPr>
          <w:fldChar w:fldCharType="end"/>
        </w:r>
      </w:hyperlink>
    </w:p>
    <w:p w14:paraId="5F1ADC7D" w14:textId="5780A496"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4" w:history="1">
        <w:r w:rsidRPr="0016309B">
          <w:rPr>
            <w:rStyle w:val="Hiperhivatkozs"/>
            <w:noProof/>
          </w:rPr>
          <w:t>2.2.5 Módszer implementálása beágyazott eszközre</w:t>
        </w:r>
        <w:r>
          <w:rPr>
            <w:noProof/>
            <w:webHidden/>
          </w:rPr>
          <w:tab/>
        </w:r>
        <w:r>
          <w:rPr>
            <w:noProof/>
            <w:webHidden/>
          </w:rPr>
          <w:fldChar w:fldCharType="begin"/>
        </w:r>
        <w:r>
          <w:rPr>
            <w:noProof/>
            <w:webHidden/>
          </w:rPr>
          <w:instrText xml:space="preserve"> PAGEREF _Toc216882774 \h </w:instrText>
        </w:r>
        <w:r>
          <w:rPr>
            <w:noProof/>
            <w:webHidden/>
          </w:rPr>
        </w:r>
        <w:r>
          <w:rPr>
            <w:noProof/>
            <w:webHidden/>
          </w:rPr>
          <w:fldChar w:fldCharType="separate"/>
        </w:r>
        <w:r>
          <w:rPr>
            <w:noProof/>
            <w:webHidden/>
          </w:rPr>
          <w:t>21</w:t>
        </w:r>
        <w:r>
          <w:rPr>
            <w:noProof/>
            <w:webHidden/>
          </w:rPr>
          <w:fldChar w:fldCharType="end"/>
        </w:r>
      </w:hyperlink>
    </w:p>
    <w:p w14:paraId="24899542" w14:textId="3EFA50DC"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5" w:history="1">
        <w:r w:rsidRPr="0016309B">
          <w:rPr>
            <w:rStyle w:val="Hiperhivatkozs"/>
            <w:noProof/>
          </w:rPr>
          <w:t>2.2.6 Enkóderek</w:t>
        </w:r>
        <w:r>
          <w:rPr>
            <w:noProof/>
            <w:webHidden/>
          </w:rPr>
          <w:tab/>
        </w:r>
        <w:r>
          <w:rPr>
            <w:noProof/>
            <w:webHidden/>
          </w:rPr>
          <w:fldChar w:fldCharType="begin"/>
        </w:r>
        <w:r>
          <w:rPr>
            <w:noProof/>
            <w:webHidden/>
          </w:rPr>
          <w:instrText xml:space="preserve"> PAGEREF _Toc216882775 \h </w:instrText>
        </w:r>
        <w:r>
          <w:rPr>
            <w:noProof/>
            <w:webHidden/>
          </w:rPr>
        </w:r>
        <w:r>
          <w:rPr>
            <w:noProof/>
            <w:webHidden/>
          </w:rPr>
          <w:fldChar w:fldCharType="separate"/>
        </w:r>
        <w:r>
          <w:rPr>
            <w:noProof/>
            <w:webHidden/>
          </w:rPr>
          <w:t>21</w:t>
        </w:r>
        <w:r>
          <w:rPr>
            <w:noProof/>
            <w:webHidden/>
          </w:rPr>
          <w:fldChar w:fldCharType="end"/>
        </w:r>
      </w:hyperlink>
    </w:p>
    <w:p w14:paraId="4D2FC364" w14:textId="38F4B5ED"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6" w:history="1">
        <w:r w:rsidRPr="0016309B">
          <w:rPr>
            <w:rStyle w:val="Hiperhivatkozs"/>
            <w:noProof/>
          </w:rPr>
          <w:t>2.2.7 Driver</w:t>
        </w:r>
        <w:r>
          <w:rPr>
            <w:noProof/>
            <w:webHidden/>
          </w:rPr>
          <w:tab/>
        </w:r>
        <w:r>
          <w:rPr>
            <w:noProof/>
            <w:webHidden/>
          </w:rPr>
          <w:fldChar w:fldCharType="begin"/>
        </w:r>
        <w:r>
          <w:rPr>
            <w:noProof/>
            <w:webHidden/>
          </w:rPr>
          <w:instrText xml:space="preserve"> PAGEREF _Toc216882776 \h </w:instrText>
        </w:r>
        <w:r>
          <w:rPr>
            <w:noProof/>
            <w:webHidden/>
          </w:rPr>
        </w:r>
        <w:r>
          <w:rPr>
            <w:noProof/>
            <w:webHidden/>
          </w:rPr>
          <w:fldChar w:fldCharType="separate"/>
        </w:r>
        <w:r>
          <w:rPr>
            <w:noProof/>
            <w:webHidden/>
          </w:rPr>
          <w:t>23</w:t>
        </w:r>
        <w:r>
          <w:rPr>
            <w:noProof/>
            <w:webHidden/>
          </w:rPr>
          <w:fldChar w:fldCharType="end"/>
        </w:r>
      </w:hyperlink>
    </w:p>
    <w:p w14:paraId="3C67B8EE" w14:textId="12C197FD"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77" w:history="1">
        <w:r w:rsidRPr="0016309B">
          <w:rPr>
            <w:rStyle w:val="Hiperhivatkozs"/>
            <w:noProof/>
          </w:rPr>
          <w:t>2.3 Kezelőfelület</w:t>
        </w:r>
        <w:r>
          <w:rPr>
            <w:noProof/>
            <w:webHidden/>
          </w:rPr>
          <w:tab/>
        </w:r>
        <w:r>
          <w:rPr>
            <w:noProof/>
            <w:webHidden/>
          </w:rPr>
          <w:fldChar w:fldCharType="begin"/>
        </w:r>
        <w:r>
          <w:rPr>
            <w:noProof/>
            <w:webHidden/>
          </w:rPr>
          <w:instrText xml:space="preserve"> PAGEREF _Toc216882777 \h </w:instrText>
        </w:r>
        <w:r>
          <w:rPr>
            <w:noProof/>
            <w:webHidden/>
          </w:rPr>
        </w:r>
        <w:r>
          <w:rPr>
            <w:noProof/>
            <w:webHidden/>
          </w:rPr>
          <w:fldChar w:fldCharType="separate"/>
        </w:r>
        <w:r>
          <w:rPr>
            <w:noProof/>
            <w:webHidden/>
          </w:rPr>
          <w:t>24</w:t>
        </w:r>
        <w:r>
          <w:rPr>
            <w:noProof/>
            <w:webHidden/>
          </w:rPr>
          <w:fldChar w:fldCharType="end"/>
        </w:r>
      </w:hyperlink>
    </w:p>
    <w:p w14:paraId="722E67FC" w14:textId="5021B5CF"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8" w:history="1">
        <w:r w:rsidRPr="0016309B">
          <w:rPr>
            <w:rStyle w:val="Hiperhivatkozs"/>
            <w:noProof/>
          </w:rPr>
          <w:t>2.3.1 Állapotgép</w:t>
        </w:r>
        <w:r>
          <w:rPr>
            <w:noProof/>
            <w:webHidden/>
          </w:rPr>
          <w:tab/>
        </w:r>
        <w:r>
          <w:rPr>
            <w:noProof/>
            <w:webHidden/>
          </w:rPr>
          <w:fldChar w:fldCharType="begin"/>
        </w:r>
        <w:r>
          <w:rPr>
            <w:noProof/>
            <w:webHidden/>
          </w:rPr>
          <w:instrText xml:space="preserve"> PAGEREF _Toc216882778 \h </w:instrText>
        </w:r>
        <w:r>
          <w:rPr>
            <w:noProof/>
            <w:webHidden/>
          </w:rPr>
        </w:r>
        <w:r>
          <w:rPr>
            <w:noProof/>
            <w:webHidden/>
          </w:rPr>
          <w:fldChar w:fldCharType="separate"/>
        </w:r>
        <w:r>
          <w:rPr>
            <w:noProof/>
            <w:webHidden/>
          </w:rPr>
          <w:t>25</w:t>
        </w:r>
        <w:r>
          <w:rPr>
            <w:noProof/>
            <w:webHidden/>
          </w:rPr>
          <w:fldChar w:fldCharType="end"/>
        </w:r>
      </w:hyperlink>
    </w:p>
    <w:p w14:paraId="79583377" w14:textId="542DBCF1"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79" w:history="1">
        <w:r w:rsidRPr="0016309B">
          <w:rPr>
            <w:rStyle w:val="Hiperhivatkozs"/>
            <w:noProof/>
          </w:rPr>
          <w:t>2.3.2 Számítógépes vezérlés</w:t>
        </w:r>
        <w:r>
          <w:rPr>
            <w:noProof/>
            <w:webHidden/>
          </w:rPr>
          <w:tab/>
        </w:r>
        <w:r>
          <w:rPr>
            <w:noProof/>
            <w:webHidden/>
          </w:rPr>
          <w:fldChar w:fldCharType="begin"/>
        </w:r>
        <w:r>
          <w:rPr>
            <w:noProof/>
            <w:webHidden/>
          </w:rPr>
          <w:instrText xml:space="preserve"> PAGEREF _Toc216882779 \h </w:instrText>
        </w:r>
        <w:r>
          <w:rPr>
            <w:noProof/>
            <w:webHidden/>
          </w:rPr>
        </w:r>
        <w:r>
          <w:rPr>
            <w:noProof/>
            <w:webHidden/>
          </w:rPr>
          <w:fldChar w:fldCharType="separate"/>
        </w:r>
        <w:r>
          <w:rPr>
            <w:noProof/>
            <w:webHidden/>
          </w:rPr>
          <w:t>27</w:t>
        </w:r>
        <w:r>
          <w:rPr>
            <w:noProof/>
            <w:webHidden/>
          </w:rPr>
          <w:fldChar w:fldCharType="end"/>
        </w:r>
      </w:hyperlink>
    </w:p>
    <w:p w14:paraId="47BB656D" w14:textId="6409F98B"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80" w:history="1">
        <w:r w:rsidRPr="0016309B">
          <w:rPr>
            <w:rStyle w:val="Hiperhivatkozs"/>
            <w:noProof/>
          </w:rPr>
          <w:t>2.4 Kijelző</w:t>
        </w:r>
        <w:r>
          <w:rPr>
            <w:noProof/>
            <w:webHidden/>
          </w:rPr>
          <w:tab/>
        </w:r>
        <w:r>
          <w:rPr>
            <w:noProof/>
            <w:webHidden/>
          </w:rPr>
          <w:fldChar w:fldCharType="begin"/>
        </w:r>
        <w:r>
          <w:rPr>
            <w:noProof/>
            <w:webHidden/>
          </w:rPr>
          <w:instrText xml:space="preserve"> PAGEREF _Toc216882780 \h </w:instrText>
        </w:r>
        <w:r>
          <w:rPr>
            <w:noProof/>
            <w:webHidden/>
          </w:rPr>
        </w:r>
        <w:r>
          <w:rPr>
            <w:noProof/>
            <w:webHidden/>
          </w:rPr>
          <w:fldChar w:fldCharType="separate"/>
        </w:r>
        <w:r>
          <w:rPr>
            <w:noProof/>
            <w:webHidden/>
          </w:rPr>
          <w:t>27</w:t>
        </w:r>
        <w:r>
          <w:rPr>
            <w:noProof/>
            <w:webHidden/>
          </w:rPr>
          <w:fldChar w:fldCharType="end"/>
        </w:r>
      </w:hyperlink>
    </w:p>
    <w:p w14:paraId="7B2ED08C" w14:textId="2AFDB06D"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81" w:history="1">
        <w:r w:rsidRPr="0016309B">
          <w:rPr>
            <w:rStyle w:val="Hiperhivatkozs"/>
            <w:noProof/>
          </w:rPr>
          <w:t>2.4.1 Nyomtatott áramkör</w:t>
        </w:r>
        <w:r>
          <w:rPr>
            <w:noProof/>
            <w:webHidden/>
          </w:rPr>
          <w:tab/>
        </w:r>
        <w:r>
          <w:rPr>
            <w:noProof/>
            <w:webHidden/>
          </w:rPr>
          <w:fldChar w:fldCharType="begin"/>
        </w:r>
        <w:r>
          <w:rPr>
            <w:noProof/>
            <w:webHidden/>
          </w:rPr>
          <w:instrText xml:space="preserve"> PAGEREF _Toc216882781 \h </w:instrText>
        </w:r>
        <w:r>
          <w:rPr>
            <w:noProof/>
            <w:webHidden/>
          </w:rPr>
        </w:r>
        <w:r>
          <w:rPr>
            <w:noProof/>
            <w:webHidden/>
          </w:rPr>
          <w:fldChar w:fldCharType="separate"/>
        </w:r>
        <w:r>
          <w:rPr>
            <w:noProof/>
            <w:webHidden/>
          </w:rPr>
          <w:t>28</w:t>
        </w:r>
        <w:r>
          <w:rPr>
            <w:noProof/>
            <w:webHidden/>
          </w:rPr>
          <w:fldChar w:fldCharType="end"/>
        </w:r>
      </w:hyperlink>
    </w:p>
    <w:p w14:paraId="4E0395C7" w14:textId="2363F94C"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82" w:history="1">
        <w:r w:rsidRPr="0016309B">
          <w:rPr>
            <w:rStyle w:val="Hiperhivatkozs"/>
            <w:noProof/>
          </w:rPr>
          <w:t>2.4.2 Driver</w:t>
        </w:r>
        <w:r>
          <w:rPr>
            <w:noProof/>
            <w:webHidden/>
          </w:rPr>
          <w:tab/>
        </w:r>
        <w:r>
          <w:rPr>
            <w:noProof/>
            <w:webHidden/>
          </w:rPr>
          <w:fldChar w:fldCharType="begin"/>
        </w:r>
        <w:r>
          <w:rPr>
            <w:noProof/>
            <w:webHidden/>
          </w:rPr>
          <w:instrText xml:space="preserve"> PAGEREF _Toc216882782 \h </w:instrText>
        </w:r>
        <w:r>
          <w:rPr>
            <w:noProof/>
            <w:webHidden/>
          </w:rPr>
        </w:r>
        <w:r>
          <w:rPr>
            <w:noProof/>
            <w:webHidden/>
          </w:rPr>
          <w:fldChar w:fldCharType="separate"/>
        </w:r>
        <w:r>
          <w:rPr>
            <w:noProof/>
            <w:webHidden/>
          </w:rPr>
          <w:t>31</w:t>
        </w:r>
        <w:r>
          <w:rPr>
            <w:noProof/>
            <w:webHidden/>
          </w:rPr>
          <w:fldChar w:fldCharType="end"/>
        </w:r>
      </w:hyperlink>
    </w:p>
    <w:p w14:paraId="7A95C423" w14:textId="66A7ACFD"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83" w:history="1">
        <w:r w:rsidRPr="0016309B">
          <w:rPr>
            <w:rStyle w:val="Hiperhivatkozs"/>
            <w:noProof/>
          </w:rPr>
          <w:t>2.4.3 Grafikus kezelői felület</w:t>
        </w:r>
        <w:r>
          <w:rPr>
            <w:noProof/>
            <w:webHidden/>
          </w:rPr>
          <w:tab/>
        </w:r>
        <w:r>
          <w:rPr>
            <w:noProof/>
            <w:webHidden/>
          </w:rPr>
          <w:fldChar w:fldCharType="begin"/>
        </w:r>
        <w:r>
          <w:rPr>
            <w:noProof/>
            <w:webHidden/>
          </w:rPr>
          <w:instrText xml:space="preserve"> PAGEREF _Toc216882783 \h </w:instrText>
        </w:r>
        <w:r>
          <w:rPr>
            <w:noProof/>
            <w:webHidden/>
          </w:rPr>
        </w:r>
        <w:r>
          <w:rPr>
            <w:noProof/>
            <w:webHidden/>
          </w:rPr>
          <w:fldChar w:fldCharType="separate"/>
        </w:r>
        <w:r>
          <w:rPr>
            <w:noProof/>
            <w:webHidden/>
          </w:rPr>
          <w:t>32</w:t>
        </w:r>
        <w:r>
          <w:rPr>
            <w:noProof/>
            <w:webHidden/>
          </w:rPr>
          <w:fldChar w:fldCharType="end"/>
        </w:r>
      </w:hyperlink>
    </w:p>
    <w:p w14:paraId="5E92728A" w14:textId="3FD4DBE7"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84" w:history="1">
        <w:r w:rsidRPr="0016309B">
          <w:rPr>
            <w:rStyle w:val="Hiperhivatkozs"/>
            <w:noProof/>
          </w:rPr>
          <w:t>2.5 Gomb panel</w:t>
        </w:r>
        <w:r>
          <w:rPr>
            <w:noProof/>
            <w:webHidden/>
          </w:rPr>
          <w:tab/>
        </w:r>
        <w:r>
          <w:rPr>
            <w:noProof/>
            <w:webHidden/>
          </w:rPr>
          <w:fldChar w:fldCharType="begin"/>
        </w:r>
        <w:r>
          <w:rPr>
            <w:noProof/>
            <w:webHidden/>
          </w:rPr>
          <w:instrText xml:space="preserve"> PAGEREF _Toc216882784 \h </w:instrText>
        </w:r>
        <w:r>
          <w:rPr>
            <w:noProof/>
            <w:webHidden/>
          </w:rPr>
        </w:r>
        <w:r>
          <w:rPr>
            <w:noProof/>
            <w:webHidden/>
          </w:rPr>
          <w:fldChar w:fldCharType="separate"/>
        </w:r>
        <w:r>
          <w:rPr>
            <w:noProof/>
            <w:webHidden/>
          </w:rPr>
          <w:t>33</w:t>
        </w:r>
        <w:r>
          <w:rPr>
            <w:noProof/>
            <w:webHidden/>
          </w:rPr>
          <w:fldChar w:fldCharType="end"/>
        </w:r>
      </w:hyperlink>
    </w:p>
    <w:p w14:paraId="334113D7" w14:textId="2DCA6A34"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85" w:history="1">
        <w:r w:rsidRPr="0016309B">
          <w:rPr>
            <w:rStyle w:val="Hiperhivatkozs"/>
            <w:noProof/>
          </w:rPr>
          <w:t>2.6 Numerikus billentyűzet</w:t>
        </w:r>
        <w:r>
          <w:rPr>
            <w:noProof/>
            <w:webHidden/>
          </w:rPr>
          <w:tab/>
        </w:r>
        <w:r>
          <w:rPr>
            <w:noProof/>
            <w:webHidden/>
          </w:rPr>
          <w:fldChar w:fldCharType="begin"/>
        </w:r>
        <w:r>
          <w:rPr>
            <w:noProof/>
            <w:webHidden/>
          </w:rPr>
          <w:instrText xml:space="preserve"> PAGEREF _Toc216882785 \h </w:instrText>
        </w:r>
        <w:r>
          <w:rPr>
            <w:noProof/>
            <w:webHidden/>
          </w:rPr>
        </w:r>
        <w:r>
          <w:rPr>
            <w:noProof/>
            <w:webHidden/>
          </w:rPr>
          <w:fldChar w:fldCharType="separate"/>
        </w:r>
        <w:r>
          <w:rPr>
            <w:noProof/>
            <w:webHidden/>
          </w:rPr>
          <w:t>36</w:t>
        </w:r>
        <w:r>
          <w:rPr>
            <w:noProof/>
            <w:webHidden/>
          </w:rPr>
          <w:fldChar w:fldCharType="end"/>
        </w:r>
      </w:hyperlink>
    </w:p>
    <w:p w14:paraId="62A2F4AC" w14:textId="7C01A7AC"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86" w:history="1">
        <w:r w:rsidRPr="0016309B">
          <w:rPr>
            <w:rStyle w:val="Hiperhivatkozs"/>
            <w:noProof/>
          </w:rPr>
          <w:t>2.7 Referenciaszenzor</w:t>
        </w:r>
        <w:r>
          <w:rPr>
            <w:noProof/>
            <w:webHidden/>
          </w:rPr>
          <w:tab/>
        </w:r>
        <w:r>
          <w:rPr>
            <w:noProof/>
            <w:webHidden/>
          </w:rPr>
          <w:fldChar w:fldCharType="begin"/>
        </w:r>
        <w:r>
          <w:rPr>
            <w:noProof/>
            <w:webHidden/>
          </w:rPr>
          <w:instrText xml:space="preserve"> PAGEREF _Toc216882786 \h </w:instrText>
        </w:r>
        <w:r>
          <w:rPr>
            <w:noProof/>
            <w:webHidden/>
          </w:rPr>
        </w:r>
        <w:r>
          <w:rPr>
            <w:noProof/>
            <w:webHidden/>
          </w:rPr>
          <w:fldChar w:fldCharType="separate"/>
        </w:r>
        <w:r>
          <w:rPr>
            <w:noProof/>
            <w:webHidden/>
          </w:rPr>
          <w:t>41</w:t>
        </w:r>
        <w:r>
          <w:rPr>
            <w:noProof/>
            <w:webHidden/>
          </w:rPr>
          <w:fldChar w:fldCharType="end"/>
        </w:r>
      </w:hyperlink>
    </w:p>
    <w:p w14:paraId="209154F6" w14:textId="66891215"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87" w:history="1">
        <w:r w:rsidRPr="0016309B">
          <w:rPr>
            <w:rStyle w:val="Hiperhivatkozs"/>
            <w:noProof/>
          </w:rPr>
          <w:t>2.7.1 Driver</w:t>
        </w:r>
        <w:r>
          <w:rPr>
            <w:noProof/>
            <w:webHidden/>
          </w:rPr>
          <w:tab/>
        </w:r>
        <w:r>
          <w:rPr>
            <w:noProof/>
            <w:webHidden/>
          </w:rPr>
          <w:fldChar w:fldCharType="begin"/>
        </w:r>
        <w:r>
          <w:rPr>
            <w:noProof/>
            <w:webHidden/>
          </w:rPr>
          <w:instrText xml:space="preserve"> PAGEREF _Toc216882787 \h </w:instrText>
        </w:r>
        <w:r>
          <w:rPr>
            <w:noProof/>
            <w:webHidden/>
          </w:rPr>
        </w:r>
        <w:r>
          <w:rPr>
            <w:noProof/>
            <w:webHidden/>
          </w:rPr>
          <w:fldChar w:fldCharType="separate"/>
        </w:r>
        <w:r>
          <w:rPr>
            <w:noProof/>
            <w:webHidden/>
          </w:rPr>
          <w:t>42</w:t>
        </w:r>
        <w:r>
          <w:rPr>
            <w:noProof/>
            <w:webHidden/>
          </w:rPr>
          <w:fldChar w:fldCharType="end"/>
        </w:r>
      </w:hyperlink>
    </w:p>
    <w:p w14:paraId="0275191E" w14:textId="73525F83"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88" w:history="1">
        <w:r w:rsidRPr="0016309B">
          <w:rPr>
            <w:rStyle w:val="Hiperhivatkozs"/>
            <w:noProof/>
          </w:rPr>
          <w:t>2.8 Alaplap</w:t>
        </w:r>
        <w:r>
          <w:rPr>
            <w:noProof/>
            <w:webHidden/>
          </w:rPr>
          <w:tab/>
        </w:r>
        <w:r>
          <w:rPr>
            <w:noProof/>
            <w:webHidden/>
          </w:rPr>
          <w:fldChar w:fldCharType="begin"/>
        </w:r>
        <w:r>
          <w:rPr>
            <w:noProof/>
            <w:webHidden/>
          </w:rPr>
          <w:instrText xml:space="preserve"> PAGEREF _Toc216882788 \h </w:instrText>
        </w:r>
        <w:r>
          <w:rPr>
            <w:noProof/>
            <w:webHidden/>
          </w:rPr>
        </w:r>
        <w:r>
          <w:rPr>
            <w:noProof/>
            <w:webHidden/>
          </w:rPr>
          <w:fldChar w:fldCharType="separate"/>
        </w:r>
        <w:r>
          <w:rPr>
            <w:noProof/>
            <w:webHidden/>
          </w:rPr>
          <w:t>44</w:t>
        </w:r>
        <w:r>
          <w:rPr>
            <w:noProof/>
            <w:webHidden/>
          </w:rPr>
          <w:fldChar w:fldCharType="end"/>
        </w:r>
      </w:hyperlink>
    </w:p>
    <w:p w14:paraId="61514CC4" w14:textId="075A1880"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89" w:history="1">
        <w:r w:rsidRPr="0016309B">
          <w:rPr>
            <w:rStyle w:val="Hiperhivatkozs"/>
            <w:noProof/>
          </w:rPr>
          <w:t>2.8.1 Táp áramkör</w:t>
        </w:r>
        <w:r>
          <w:rPr>
            <w:noProof/>
            <w:webHidden/>
          </w:rPr>
          <w:tab/>
        </w:r>
        <w:r>
          <w:rPr>
            <w:noProof/>
            <w:webHidden/>
          </w:rPr>
          <w:fldChar w:fldCharType="begin"/>
        </w:r>
        <w:r>
          <w:rPr>
            <w:noProof/>
            <w:webHidden/>
          </w:rPr>
          <w:instrText xml:space="preserve"> PAGEREF _Toc216882789 \h </w:instrText>
        </w:r>
        <w:r>
          <w:rPr>
            <w:noProof/>
            <w:webHidden/>
          </w:rPr>
        </w:r>
        <w:r>
          <w:rPr>
            <w:noProof/>
            <w:webHidden/>
          </w:rPr>
          <w:fldChar w:fldCharType="separate"/>
        </w:r>
        <w:r>
          <w:rPr>
            <w:noProof/>
            <w:webHidden/>
          </w:rPr>
          <w:t>44</w:t>
        </w:r>
        <w:r>
          <w:rPr>
            <w:noProof/>
            <w:webHidden/>
          </w:rPr>
          <w:fldChar w:fldCharType="end"/>
        </w:r>
      </w:hyperlink>
    </w:p>
    <w:p w14:paraId="06FAF63E" w14:textId="60D31250"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0" w:history="1">
        <w:r w:rsidRPr="0016309B">
          <w:rPr>
            <w:rStyle w:val="Hiperhivatkozs"/>
            <w:noProof/>
          </w:rPr>
          <w:t>2.8.2 Vészkapcsoló</w:t>
        </w:r>
        <w:r>
          <w:rPr>
            <w:noProof/>
            <w:webHidden/>
          </w:rPr>
          <w:tab/>
        </w:r>
        <w:r>
          <w:rPr>
            <w:noProof/>
            <w:webHidden/>
          </w:rPr>
          <w:fldChar w:fldCharType="begin"/>
        </w:r>
        <w:r>
          <w:rPr>
            <w:noProof/>
            <w:webHidden/>
          </w:rPr>
          <w:instrText xml:space="preserve"> PAGEREF _Toc216882790 \h </w:instrText>
        </w:r>
        <w:r>
          <w:rPr>
            <w:noProof/>
            <w:webHidden/>
          </w:rPr>
        </w:r>
        <w:r>
          <w:rPr>
            <w:noProof/>
            <w:webHidden/>
          </w:rPr>
          <w:fldChar w:fldCharType="separate"/>
        </w:r>
        <w:r>
          <w:rPr>
            <w:noProof/>
            <w:webHidden/>
          </w:rPr>
          <w:t>46</w:t>
        </w:r>
        <w:r>
          <w:rPr>
            <w:noProof/>
            <w:webHidden/>
          </w:rPr>
          <w:fldChar w:fldCharType="end"/>
        </w:r>
      </w:hyperlink>
    </w:p>
    <w:p w14:paraId="64C55661" w14:textId="6C9D1CD6"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1" w:history="1">
        <w:r w:rsidRPr="0016309B">
          <w:rPr>
            <w:rStyle w:val="Hiperhivatkozs"/>
            <w:noProof/>
          </w:rPr>
          <w:t>2.8.3 Külső trigger jel</w:t>
        </w:r>
        <w:r>
          <w:rPr>
            <w:noProof/>
            <w:webHidden/>
          </w:rPr>
          <w:tab/>
        </w:r>
        <w:r>
          <w:rPr>
            <w:noProof/>
            <w:webHidden/>
          </w:rPr>
          <w:fldChar w:fldCharType="begin"/>
        </w:r>
        <w:r>
          <w:rPr>
            <w:noProof/>
            <w:webHidden/>
          </w:rPr>
          <w:instrText xml:space="preserve"> PAGEREF _Toc216882791 \h </w:instrText>
        </w:r>
        <w:r>
          <w:rPr>
            <w:noProof/>
            <w:webHidden/>
          </w:rPr>
        </w:r>
        <w:r>
          <w:rPr>
            <w:noProof/>
            <w:webHidden/>
          </w:rPr>
          <w:fldChar w:fldCharType="separate"/>
        </w:r>
        <w:r>
          <w:rPr>
            <w:noProof/>
            <w:webHidden/>
          </w:rPr>
          <w:t>50</w:t>
        </w:r>
        <w:r>
          <w:rPr>
            <w:noProof/>
            <w:webHidden/>
          </w:rPr>
          <w:fldChar w:fldCharType="end"/>
        </w:r>
      </w:hyperlink>
    </w:p>
    <w:p w14:paraId="018FA760" w14:textId="50BC05AA"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2" w:history="1">
        <w:r w:rsidRPr="0016309B">
          <w:rPr>
            <w:rStyle w:val="Hiperhivatkozs"/>
            <w:noProof/>
          </w:rPr>
          <w:t>2.8.4 SPI lehallgató</w:t>
        </w:r>
        <w:r>
          <w:rPr>
            <w:noProof/>
            <w:webHidden/>
          </w:rPr>
          <w:tab/>
        </w:r>
        <w:r>
          <w:rPr>
            <w:noProof/>
            <w:webHidden/>
          </w:rPr>
          <w:fldChar w:fldCharType="begin"/>
        </w:r>
        <w:r>
          <w:rPr>
            <w:noProof/>
            <w:webHidden/>
          </w:rPr>
          <w:instrText xml:space="preserve"> PAGEREF _Toc216882792 \h </w:instrText>
        </w:r>
        <w:r>
          <w:rPr>
            <w:noProof/>
            <w:webHidden/>
          </w:rPr>
        </w:r>
        <w:r>
          <w:rPr>
            <w:noProof/>
            <w:webHidden/>
          </w:rPr>
          <w:fldChar w:fldCharType="separate"/>
        </w:r>
        <w:r>
          <w:rPr>
            <w:noProof/>
            <w:webHidden/>
          </w:rPr>
          <w:t>51</w:t>
        </w:r>
        <w:r>
          <w:rPr>
            <w:noProof/>
            <w:webHidden/>
          </w:rPr>
          <w:fldChar w:fldCharType="end"/>
        </w:r>
      </w:hyperlink>
    </w:p>
    <w:p w14:paraId="7F14C312" w14:textId="14E40814"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3" w:history="1">
        <w:r w:rsidRPr="0016309B">
          <w:rPr>
            <w:rStyle w:val="Hiperhivatkozs"/>
            <w:noProof/>
          </w:rPr>
          <w:t>2.8.5 EEPROM</w:t>
        </w:r>
        <w:r>
          <w:rPr>
            <w:noProof/>
            <w:webHidden/>
          </w:rPr>
          <w:tab/>
        </w:r>
        <w:r>
          <w:rPr>
            <w:noProof/>
            <w:webHidden/>
          </w:rPr>
          <w:fldChar w:fldCharType="begin"/>
        </w:r>
        <w:r>
          <w:rPr>
            <w:noProof/>
            <w:webHidden/>
          </w:rPr>
          <w:instrText xml:space="preserve"> PAGEREF _Toc216882793 \h </w:instrText>
        </w:r>
        <w:r>
          <w:rPr>
            <w:noProof/>
            <w:webHidden/>
          </w:rPr>
        </w:r>
        <w:r>
          <w:rPr>
            <w:noProof/>
            <w:webHidden/>
          </w:rPr>
          <w:fldChar w:fldCharType="separate"/>
        </w:r>
        <w:r>
          <w:rPr>
            <w:noProof/>
            <w:webHidden/>
          </w:rPr>
          <w:t>51</w:t>
        </w:r>
        <w:r>
          <w:rPr>
            <w:noProof/>
            <w:webHidden/>
          </w:rPr>
          <w:fldChar w:fldCharType="end"/>
        </w:r>
      </w:hyperlink>
    </w:p>
    <w:p w14:paraId="5A8C8864" w14:textId="7EDC09F1"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4" w:history="1">
        <w:r w:rsidRPr="0016309B">
          <w:rPr>
            <w:rStyle w:val="Hiperhivatkozs"/>
            <w:noProof/>
          </w:rPr>
          <w:t>2.8.6 EEPROM driver</w:t>
        </w:r>
        <w:r>
          <w:rPr>
            <w:noProof/>
            <w:webHidden/>
          </w:rPr>
          <w:tab/>
        </w:r>
        <w:r>
          <w:rPr>
            <w:noProof/>
            <w:webHidden/>
          </w:rPr>
          <w:fldChar w:fldCharType="begin"/>
        </w:r>
        <w:r>
          <w:rPr>
            <w:noProof/>
            <w:webHidden/>
          </w:rPr>
          <w:instrText xml:space="preserve"> PAGEREF _Toc216882794 \h </w:instrText>
        </w:r>
        <w:r>
          <w:rPr>
            <w:noProof/>
            <w:webHidden/>
          </w:rPr>
        </w:r>
        <w:r>
          <w:rPr>
            <w:noProof/>
            <w:webHidden/>
          </w:rPr>
          <w:fldChar w:fldCharType="separate"/>
        </w:r>
        <w:r>
          <w:rPr>
            <w:noProof/>
            <w:webHidden/>
          </w:rPr>
          <w:t>52</w:t>
        </w:r>
        <w:r>
          <w:rPr>
            <w:noProof/>
            <w:webHidden/>
          </w:rPr>
          <w:fldChar w:fldCharType="end"/>
        </w:r>
      </w:hyperlink>
    </w:p>
    <w:p w14:paraId="5C595DA3" w14:textId="07561EDE" w:rsidR="00077AAD" w:rsidRDefault="00077AA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882795" w:history="1">
        <w:r w:rsidRPr="0016309B">
          <w:rPr>
            <w:rStyle w:val="Hiperhivatkozs"/>
            <w:noProof/>
          </w:rPr>
          <w:t>2.8.7 Mikrovezérlő és további modularitási/bővítési megfontolások</w:t>
        </w:r>
        <w:r>
          <w:rPr>
            <w:noProof/>
            <w:webHidden/>
          </w:rPr>
          <w:tab/>
        </w:r>
        <w:r>
          <w:rPr>
            <w:noProof/>
            <w:webHidden/>
          </w:rPr>
          <w:fldChar w:fldCharType="begin"/>
        </w:r>
        <w:r>
          <w:rPr>
            <w:noProof/>
            <w:webHidden/>
          </w:rPr>
          <w:instrText xml:space="preserve"> PAGEREF _Toc216882795 \h </w:instrText>
        </w:r>
        <w:r>
          <w:rPr>
            <w:noProof/>
            <w:webHidden/>
          </w:rPr>
        </w:r>
        <w:r>
          <w:rPr>
            <w:noProof/>
            <w:webHidden/>
          </w:rPr>
          <w:fldChar w:fldCharType="separate"/>
        </w:r>
        <w:r>
          <w:rPr>
            <w:noProof/>
            <w:webHidden/>
          </w:rPr>
          <w:t>53</w:t>
        </w:r>
        <w:r>
          <w:rPr>
            <w:noProof/>
            <w:webHidden/>
          </w:rPr>
          <w:fldChar w:fldCharType="end"/>
        </w:r>
      </w:hyperlink>
    </w:p>
    <w:p w14:paraId="6B6A12F9" w14:textId="0489781F"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796" w:history="1">
        <w:r w:rsidRPr="0016309B">
          <w:rPr>
            <w:rStyle w:val="Hiperhivatkozs"/>
            <w:noProof/>
          </w:rPr>
          <w:t>3 Összefoglalás/eredmények értékelése</w:t>
        </w:r>
        <w:r>
          <w:rPr>
            <w:noProof/>
            <w:webHidden/>
          </w:rPr>
          <w:tab/>
        </w:r>
        <w:r>
          <w:rPr>
            <w:noProof/>
            <w:webHidden/>
          </w:rPr>
          <w:fldChar w:fldCharType="begin"/>
        </w:r>
        <w:r>
          <w:rPr>
            <w:noProof/>
            <w:webHidden/>
          </w:rPr>
          <w:instrText xml:space="preserve"> PAGEREF _Toc216882796 \h </w:instrText>
        </w:r>
        <w:r>
          <w:rPr>
            <w:noProof/>
            <w:webHidden/>
          </w:rPr>
        </w:r>
        <w:r>
          <w:rPr>
            <w:noProof/>
            <w:webHidden/>
          </w:rPr>
          <w:fldChar w:fldCharType="separate"/>
        </w:r>
        <w:r>
          <w:rPr>
            <w:noProof/>
            <w:webHidden/>
          </w:rPr>
          <w:t>56</w:t>
        </w:r>
        <w:r>
          <w:rPr>
            <w:noProof/>
            <w:webHidden/>
          </w:rPr>
          <w:fldChar w:fldCharType="end"/>
        </w:r>
      </w:hyperlink>
    </w:p>
    <w:p w14:paraId="5F66D5B6" w14:textId="1AAE2195"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97" w:history="1">
        <w:r w:rsidRPr="0016309B">
          <w:rPr>
            <w:rStyle w:val="Hiperhivatkozs"/>
            <w:noProof/>
          </w:rPr>
          <w:t>3.1 Eredmények</w:t>
        </w:r>
        <w:r>
          <w:rPr>
            <w:noProof/>
            <w:webHidden/>
          </w:rPr>
          <w:tab/>
        </w:r>
        <w:r>
          <w:rPr>
            <w:noProof/>
            <w:webHidden/>
          </w:rPr>
          <w:fldChar w:fldCharType="begin"/>
        </w:r>
        <w:r>
          <w:rPr>
            <w:noProof/>
            <w:webHidden/>
          </w:rPr>
          <w:instrText xml:space="preserve"> PAGEREF _Toc216882797 \h </w:instrText>
        </w:r>
        <w:r>
          <w:rPr>
            <w:noProof/>
            <w:webHidden/>
          </w:rPr>
        </w:r>
        <w:r>
          <w:rPr>
            <w:noProof/>
            <w:webHidden/>
          </w:rPr>
          <w:fldChar w:fldCharType="separate"/>
        </w:r>
        <w:r>
          <w:rPr>
            <w:noProof/>
            <w:webHidden/>
          </w:rPr>
          <w:t>56</w:t>
        </w:r>
        <w:r>
          <w:rPr>
            <w:noProof/>
            <w:webHidden/>
          </w:rPr>
          <w:fldChar w:fldCharType="end"/>
        </w:r>
      </w:hyperlink>
    </w:p>
    <w:p w14:paraId="07219FAE" w14:textId="4C5B04B1" w:rsidR="00077AAD" w:rsidRDefault="00077AA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882798" w:history="1">
        <w:r w:rsidRPr="0016309B">
          <w:rPr>
            <w:rStyle w:val="Hiperhivatkozs"/>
            <w:noProof/>
          </w:rPr>
          <w:t>3.2 Javaslatok/Következtetések/Tanulságok</w:t>
        </w:r>
        <w:r>
          <w:rPr>
            <w:noProof/>
            <w:webHidden/>
          </w:rPr>
          <w:tab/>
        </w:r>
        <w:r>
          <w:rPr>
            <w:noProof/>
            <w:webHidden/>
          </w:rPr>
          <w:fldChar w:fldCharType="begin"/>
        </w:r>
        <w:r>
          <w:rPr>
            <w:noProof/>
            <w:webHidden/>
          </w:rPr>
          <w:instrText xml:space="preserve"> PAGEREF _Toc216882798 \h </w:instrText>
        </w:r>
        <w:r>
          <w:rPr>
            <w:noProof/>
            <w:webHidden/>
          </w:rPr>
        </w:r>
        <w:r>
          <w:rPr>
            <w:noProof/>
            <w:webHidden/>
          </w:rPr>
          <w:fldChar w:fldCharType="separate"/>
        </w:r>
        <w:r>
          <w:rPr>
            <w:noProof/>
            <w:webHidden/>
          </w:rPr>
          <w:t>57</w:t>
        </w:r>
        <w:r>
          <w:rPr>
            <w:noProof/>
            <w:webHidden/>
          </w:rPr>
          <w:fldChar w:fldCharType="end"/>
        </w:r>
      </w:hyperlink>
    </w:p>
    <w:p w14:paraId="2FF793A7" w14:textId="73E48569"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799" w:history="1">
        <w:r w:rsidRPr="0016309B">
          <w:rPr>
            <w:rStyle w:val="Hiperhivatkozs"/>
            <w:noProof/>
          </w:rPr>
          <w:t>4 Irodalomjegyzék</w:t>
        </w:r>
        <w:r>
          <w:rPr>
            <w:noProof/>
            <w:webHidden/>
          </w:rPr>
          <w:tab/>
        </w:r>
        <w:r>
          <w:rPr>
            <w:noProof/>
            <w:webHidden/>
          </w:rPr>
          <w:fldChar w:fldCharType="begin"/>
        </w:r>
        <w:r>
          <w:rPr>
            <w:noProof/>
            <w:webHidden/>
          </w:rPr>
          <w:instrText xml:space="preserve"> PAGEREF _Toc216882799 \h </w:instrText>
        </w:r>
        <w:r>
          <w:rPr>
            <w:noProof/>
            <w:webHidden/>
          </w:rPr>
        </w:r>
        <w:r>
          <w:rPr>
            <w:noProof/>
            <w:webHidden/>
          </w:rPr>
          <w:fldChar w:fldCharType="separate"/>
        </w:r>
        <w:r>
          <w:rPr>
            <w:noProof/>
            <w:webHidden/>
          </w:rPr>
          <w:t>58</w:t>
        </w:r>
        <w:r>
          <w:rPr>
            <w:noProof/>
            <w:webHidden/>
          </w:rPr>
          <w:fldChar w:fldCharType="end"/>
        </w:r>
      </w:hyperlink>
    </w:p>
    <w:p w14:paraId="47E84569" w14:textId="23D431E9" w:rsidR="00077AAD" w:rsidRDefault="00077AAD">
      <w:pPr>
        <w:pStyle w:val="TJ1"/>
        <w:rPr>
          <w:rFonts w:asciiTheme="minorHAnsi" w:eastAsiaTheme="minorEastAsia" w:hAnsiTheme="minorHAnsi" w:cstheme="minorBidi"/>
          <w:b w:val="0"/>
          <w:noProof/>
          <w:kern w:val="2"/>
          <w:lang w:eastAsia="hu-HU"/>
          <w14:ligatures w14:val="standardContextual"/>
        </w:rPr>
      </w:pPr>
      <w:hyperlink w:anchor="_Toc216882800" w:history="1">
        <w:r w:rsidRPr="0016309B">
          <w:rPr>
            <w:rStyle w:val="Hiperhivatkozs"/>
            <w:noProof/>
          </w:rPr>
          <w:t>Függelék</w:t>
        </w:r>
        <w:r>
          <w:rPr>
            <w:noProof/>
            <w:webHidden/>
          </w:rPr>
          <w:tab/>
        </w:r>
        <w:r>
          <w:rPr>
            <w:noProof/>
            <w:webHidden/>
          </w:rPr>
          <w:fldChar w:fldCharType="begin"/>
        </w:r>
        <w:r>
          <w:rPr>
            <w:noProof/>
            <w:webHidden/>
          </w:rPr>
          <w:instrText xml:space="preserve"> PAGEREF _Toc216882800 \h </w:instrText>
        </w:r>
        <w:r>
          <w:rPr>
            <w:noProof/>
            <w:webHidden/>
          </w:rPr>
        </w:r>
        <w:r>
          <w:rPr>
            <w:noProof/>
            <w:webHidden/>
          </w:rPr>
          <w:fldChar w:fldCharType="separate"/>
        </w:r>
        <w:r>
          <w:rPr>
            <w:noProof/>
            <w:webHidden/>
          </w:rPr>
          <w:t>61</w:t>
        </w:r>
        <w:r>
          <w:rPr>
            <w:noProof/>
            <w:webHidden/>
          </w:rPr>
          <w:fldChar w:fldCharType="end"/>
        </w:r>
      </w:hyperlink>
    </w:p>
    <w:p w14:paraId="01B0DC16" w14:textId="34BB9B85" w:rsidR="00730B3C" w:rsidRDefault="00730B3C">
      <w:r>
        <w:rPr>
          <w:b/>
          <w:bCs/>
        </w:rPr>
        <w:fldChar w:fldCharType="end"/>
      </w:r>
    </w:p>
    <w:p w14:paraId="78F7E073" w14:textId="77777777" w:rsidR="0063585C" w:rsidRPr="00B50CAA" w:rsidRDefault="0063585C" w:rsidP="00F37077">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AEE9502"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077AAD">
        <w:rPr>
          <w:noProof/>
        </w:rPr>
        <w:t>2025. 12. 17.</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footerReference w:type="firs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6882756"/>
      <w:r w:rsidRPr="00B50CAA">
        <w:lastRenderedPageBreak/>
        <w:t>Összefoglaló</w:t>
      </w:r>
      <w:bookmarkEnd w:id="0"/>
    </w:p>
    <w:p w14:paraId="3E8DEA15" w14:textId="73915D7F" w:rsidR="00D52AB6" w:rsidRDefault="00D52AB6" w:rsidP="008138F6">
      <w:r>
        <w:t>A diplomaunka</w:t>
      </w:r>
      <w:r>
        <w:t xml:space="preserve"> MEMS gyorsulásmérő szenzorok karakterizálására alkalmas</w:t>
      </w:r>
      <w:r>
        <w:t xml:space="preserve"> két tengely körüli </w:t>
      </w:r>
      <w:r>
        <w:t xml:space="preserve">forgatást megvalósító </w:t>
      </w:r>
      <w:r>
        <w:t>eszköz tervezését és kivitelezését mutatja be</w:t>
      </w:r>
      <w:r>
        <w:t xml:space="preserve">. Mint azt az </w:t>
      </w:r>
      <w:r>
        <w:fldChar w:fldCharType="begin"/>
      </w:r>
      <w:r>
        <w:instrText xml:space="preserve"> REF _Ref215832478 \r \h </w:instrText>
      </w:r>
      <w:r>
        <w:fldChar w:fldCharType="separate"/>
      </w:r>
      <w:r w:rsidR="00077AAD">
        <w:t>1.5.1</w:t>
      </w:r>
      <w:r>
        <w:fldChar w:fldCharType="end"/>
      </w:r>
      <w:r>
        <w:t xml:space="preserve"> fejezetben is említem, ezek a szenzorok működésükből adódóan rendelkeznek ofszettel, amit bizonyos szenzorok képesek kompenzálni (hasonlóan ahhoz, ahogy egy konyhai mérleg bekapcsolás után</w:t>
      </w:r>
      <w:r w:rsidRPr="00D52AB6">
        <w:t xml:space="preserve"> </w:t>
      </w:r>
      <w:r>
        <w:t>táráz</w:t>
      </w:r>
      <w:r>
        <w:t>za</w:t>
      </w:r>
      <w:r>
        <w:t xml:space="preserve"> önmagát</w:t>
      </w:r>
      <w:r>
        <w:t xml:space="preserve">). Egyebek mellett ennek a viselkedésnek a karakterizálásához is szükséges lehet mérés közben változtatni a szenzor orientációját. A jelenlegi eljárás szerint ezt a forgatást a mérést végző karakterizáló mérnök manuálisan hajtja végre. Ennek a jelenlegi protokollnak több hátránya is létezik, mint például a manuális forgatáshoz szükséges idő, a méréshez való jelenlét szükségessége, a nem automatizálhatóság, a rossz ismételhetőség és a forgatás paramétereinek </w:t>
      </w:r>
      <w:r w:rsidR="00667CD6">
        <w:t>gyenge reprodukálhatósága és befolyásolhatósága. A diplomamunka során megvalósítandó eszköz ezeket a problémákat oldja meg, így csökkentve a mérést végző mérnökön a terhelést és a méréshez szükséges időt.</w:t>
      </w:r>
    </w:p>
    <w:p w14:paraId="378CA6F9" w14:textId="5B05A9FC" w:rsidR="008138F6" w:rsidRPr="008138F6" w:rsidRDefault="00F53296" w:rsidP="008138F6">
      <w:r>
        <w:t>A diplomaunka első fele a szükséges irodalomkutatás</w:t>
      </w:r>
      <w:r w:rsidR="008D3658">
        <w:t>ról szól, míg</w:t>
      </w:r>
      <w:r>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6882757"/>
      <w:r w:rsidRPr="00B50CAA">
        <w:lastRenderedPageBreak/>
        <w:t>Abstract</w:t>
      </w:r>
      <w:bookmarkEnd w:id="1"/>
    </w:p>
    <w:p w14:paraId="7CFDA951" w14:textId="26E05D90"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commentRangeStart w:id="3"/>
      <w:r w:rsidR="008C20B5" w:rsidRPr="13E58601">
        <w:rPr>
          <w:lang w:val="en-US"/>
        </w:rPr>
        <w:t>characterization</w:t>
      </w:r>
      <w:r w:rsidRPr="13E58601">
        <w:rPr>
          <w:lang w:val="en-US"/>
        </w:rPr>
        <w:t xml:space="preserve"> </w:t>
      </w:r>
      <w:commentRangeEnd w:id="3"/>
      <w:r w:rsidR="000808BB" w:rsidRPr="13E58601">
        <w:rPr>
          <w:rStyle w:val="Jegyzethivatkozs"/>
          <w:sz w:val="24"/>
          <w:szCs w:val="24"/>
          <w:lang w:val="en-US"/>
        </w:rPr>
        <w:commentReference w:id="3"/>
      </w:r>
      <w:r w:rsidRPr="13E58601">
        <w:rPr>
          <w:lang w:val="en-US"/>
        </w:rPr>
        <w:t>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077AAD">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r w:rsidR="00113F94">
        <w:t>tares itself upon startup</w:t>
      </w:r>
      <w:r>
        <w:t>).</w:t>
      </w:r>
      <w:r w:rsidRPr="13E58601">
        <w:rPr>
          <w:lang w:val="en-US"/>
        </w:rPr>
        <w:t xml:space="preserve"> Among others, the </w:t>
      </w:r>
      <w:commentRangeStart w:id="4"/>
      <w:r w:rsidR="008C20B5" w:rsidRPr="13E58601">
        <w:rPr>
          <w:lang w:val="en-US"/>
        </w:rPr>
        <w:t>characterization</w:t>
      </w:r>
      <w:r w:rsidRPr="13E58601">
        <w:rPr>
          <w:lang w:val="en-US"/>
        </w:rPr>
        <w:t xml:space="preserve"> </w:t>
      </w:r>
      <w:commentRangeEnd w:id="4"/>
      <w:r w:rsidR="004536BD" w:rsidRPr="13E58601">
        <w:rPr>
          <w:rStyle w:val="Jegyzethivatkozs"/>
          <w:sz w:val="24"/>
          <w:szCs w:val="24"/>
          <w:lang w:val="en-US"/>
        </w:rPr>
        <w:commentReference w:id="4"/>
      </w:r>
      <w:r w:rsidRPr="13E58601">
        <w:rPr>
          <w:lang w:val="en-US"/>
        </w:rPr>
        <w:t xml:space="preserve">of the above-mentioned behaviour is one of the instances where it is necessary to change the orientation of the characterised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w:t>
      </w:r>
      <w:commentRangeStart w:id="5"/>
      <w:r w:rsidRPr="13E58601">
        <w:rPr>
          <w:lang w:val="en-US"/>
        </w:rPr>
        <w:t>characteri</w:t>
      </w:r>
      <w:r w:rsidR="00CB3C00">
        <w:rPr>
          <w:lang w:val="en-US"/>
        </w:rPr>
        <w:t>z</w:t>
      </w:r>
      <w:r w:rsidRPr="13E58601">
        <w:rPr>
          <w:lang w:val="en-US"/>
        </w:rPr>
        <w:t xml:space="preserve">ation </w:t>
      </w:r>
      <w:commentRangeEnd w:id="5"/>
      <w:r w:rsidR="008F43AC" w:rsidRPr="13E58601">
        <w:rPr>
          <w:rStyle w:val="Jegyzethivatkozs"/>
          <w:sz w:val="24"/>
          <w:szCs w:val="24"/>
          <w:lang w:val="en-US"/>
        </w:rPr>
        <w:commentReference w:id="5"/>
      </w:r>
      <w:r w:rsidRPr="13E58601">
        <w:rPr>
          <w:lang w:val="en-US"/>
        </w:rPr>
        <w:t>engineers and shortening the runtime of these measurements</w:t>
      </w:r>
      <w:r w:rsidR="52C53FA0" w:rsidRPr="13E58601">
        <w:rPr>
          <w:lang w:val="en-US"/>
        </w:rPr>
        <w:t>.</w:t>
      </w:r>
    </w:p>
    <w:p w14:paraId="5B0E4DD3" w14:textId="7CD52289" w:rsidR="007F7D62" w:rsidRDefault="007F7D62" w:rsidP="7E749696">
      <w:pPr>
        <w:rPr>
          <w:lang w:val="en-US"/>
        </w:rPr>
      </w:pPr>
      <w:r w:rsidRPr="7E749696">
        <w:rPr>
          <w:lang w:val="en-US"/>
        </w:rPr>
        <w:t xml:space="preserve">The thesis shows </w:t>
      </w:r>
      <w:commentRangeStart w:id="6"/>
      <w:r w:rsidRPr="7E749696">
        <w:rPr>
          <w:lang w:val="en-US"/>
        </w:rPr>
        <w:t xml:space="preserve">the </w:t>
      </w:r>
      <w:commentRangeEnd w:id="6"/>
      <w:r w:rsidRPr="7E749696">
        <w:rPr>
          <w:rStyle w:val="Jegyzethivatkozs"/>
          <w:sz w:val="24"/>
          <w:szCs w:val="24"/>
          <w:lang w:val="en-US"/>
        </w:rPr>
        <w:commentReference w:id="6"/>
      </w:r>
      <w:r w:rsidRPr="7E749696">
        <w:rPr>
          <w:lang w:val="en-US"/>
        </w:rPr>
        <w:t xml:space="preserve">thought process behind the </w:t>
      </w:r>
      <w:commentRangeStart w:id="7"/>
      <w:r w:rsidRPr="7E749696">
        <w:rPr>
          <w:lang w:val="en-US"/>
        </w:rPr>
        <w:t>design</w:t>
      </w:r>
      <w:commentRangeEnd w:id="7"/>
      <w:r w:rsidRPr="7E749696">
        <w:rPr>
          <w:rStyle w:val="Jegyzethivatkozs"/>
          <w:sz w:val="24"/>
          <w:szCs w:val="24"/>
          <w:lang w:val="en-US"/>
        </w:rPr>
        <w:commentReference w:id="7"/>
      </w:r>
      <w:r w:rsidRPr="7E749696">
        <w:rPr>
          <w:lang w:val="en-US"/>
        </w:rPr>
        <w:t xml:space="preserve">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on </w:t>
      </w:r>
      <w:r w:rsidR="003D1D84">
        <w:rPr>
          <w:lang w:val="en-US"/>
        </w:rPr>
        <w:t>the</w:t>
      </w:r>
      <w:r w:rsidR="00154536" w:rsidRPr="7E749696">
        <w:rPr>
          <w:lang w:val="en-US"/>
        </w:rPr>
        <w:t xml:space="preserve"> </w:t>
      </w:r>
      <w:r w:rsidR="003D1D84" w:rsidRPr="7E749696">
        <w:rPr>
          <w:lang w:val="en-US"/>
        </w:rPr>
        <w:t>designs</w:t>
      </w:r>
      <w:r w:rsidR="00EF5091" w:rsidRPr="7E749696">
        <w:rPr>
          <w:lang w:val="en-US"/>
        </w:rPr>
        <w:t xml:space="preserve"> and implementation of the modules. </w:t>
      </w:r>
      <w:r w:rsidR="003D1D84" w:rsidRPr="7E749696">
        <w:rPr>
          <w:lang w:val="en-US"/>
        </w:rPr>
        <w:t>To</w:t>
      </w:r>
      <w:r w:rsidR="00EF5091" w:rsidRPr="7E749696">
        <w:rPr>
          <w:lang w:val="en-US"/>
        </w:rPr>
        <w:t xml:space="preserve"> </w:t>
      </w:r>
      <w:commentRangeStart w:id="8"/>
      <w:r w:rsidR="00053F8B" w:rsidRPr="7E749696">
        <w:rPr>
          <w:lang w:val="en-US"/>
        </w:rPr>
        <w:t>realize</w:t>
      </w:r>
      <w:r w:rsidR="00EF5091" w:rsidRPr="7E749696">
        <w:rPr>
          <w:lang w:val="en-US"/>
        </w:rPr>
        <w:t xml:space="preserve"> </w:t>
      </w:r>
      <w:commentRangeEnd w:id="8"/>
      <w:r w:rsidR="00140FE3" w:rsidRPr="7E749696">
        <w:rPr>
          <w:rStyle w:val="Jegyzethivatkozs"/>
          <w:sz w:val="24"/>
          <w:szCs w:val="24"/>
          <w:lang w:val="en-US"/>
        </w:rPr>
        <w:commentReference w:id="8"/>
      </w:r>
      <w:r w:rsidR="00EF5091" w:rsidRPr="7E749696">
        <w:rPr>
          <w:lang w:val="en-US"/>
        </w:rPr>
        <w:t xml:space="preserve">the project </w:t>
      </w:r>
      <w:r w:rsidR="00666608" w:rsidRPr="7E749696">
        <w:rPr>
          <w:lang w:val="en-US"/>
        </w:rPr>
        <w:t xml:space="preserve">I </w:t>
      </w:r>
      <w:r w:rsidR="003D1D84">
        <w:rPr>
          <w:lang w:val="en-US"/>
        </w:rPr>
        <w:t>implemented</w:t>
      </w:r>
      <w:r w:rsidR="00666608" w:rsidRPr="7E749696">
        <w:rPr>
          <w:lang w:val="en-US"/>
        </w:rPr>
        <w:t xml:space="preserve"> drivers, designed circuits and compared different mechanical approaches and </w:t>
      </w:r>
      <w:r w:rsidR="00E309D5" w:rsidRPr="7E749696">
        <w:rPr>
          <w:lang w:val="en-US"/>
        </w:rPr>
        <w:t xml:space="preserve">taken the relevant safety </w:t>
      </w:r>
      <w:commentRangeStart w:id="9"/>
      <w:commentRangeStart w:id="10"/>
      <w:r w:rsidR="00053F8B">
        <w:rPr>
          <w:lang w:val="en-US"/>
        </w:rPr>
        <w:t>guidelines</w:t>
      </w:r>
      <w:commentRangeStart w:id="11"/>
      <w:r w:rsidR="00E309D5" w:rsidRPr="7E749696">
        <w:rPr>
          <w:lang w:val="en-US"/>
        </w:rPr>
        <w:t xml:space="preserve"> </w:t>
      </w:r>
      <w:commentRangeEnd w:id="11"/>
      <w:r w:rsidRPr="7E749696">
        <w:rPr>
          <w:rStyle w:val="Jegyzethivatkozs"/>
          <w:sz w:val="24"/>
          <w:szCs w:val="24"/>
          <w:lang w:val="en-US"/>
        </w:rPr>
        <w:commentReference w:id="11"/>
      </w:r>
      <w:commentRangeEnd w:id="9"/>
      <w:r w:rsidR="002E3200" w:rsidRPr="7E749696">
        <w:rPr>
          <w:rStyle w:val="Jegyzethivatkozs"/>
          <w:sz w:val="24"/>
          <w:szCs w:val="24"/>
          <w:lang w:val="en-US"/>
        </w:rPr>
        <w:commentReference w:id="9"/>
      </w:r>
      <w:commentRangeEnd w:id="10"/>
      <w:r w:rsidR="00140FE3" w:rsidRPr="7E749696">
        <w:rPr>
          <w:rStyle w:val="Jegyzethivatkozs"/>
          <w:sz w:val="24"/>
          <w:szCs w:val="24"/>
          <w:lang w:val="en-US"/>
        </w:rPr>
        <w:commentReference w:id="10"/>
      </w:r>
      <w:commentRangeStart w:id="12"/>
      <w:r w:rsidR="00E309D5" w:rsidRPr="7E749696">
        <w:rPr>
          <w:lang w:val="en-US"/>
        </w:rPr>
        <w:t>into</w:t>
      </w:r>
      <w:commentRangeEnd w:id="12"/>
      <w:r w:rsidRPr="7E749696">
        <w:rPr>
          <w:rStyle w:val="Jegyzethivatkozs"/>
          <w:sz w:val="24"/>
          <w:szCs w:val="24"/>
          <w:lang w:val="en-US"/>
        </w:rPr>
        <w:commentReference w:id="12"/>
      </w:r>
      <w:r w:rsidR="00E309D5" w:rsidRPr="7E749696">
        <w:rPr>
          <w:lang w:val="en-US"/>
        </w:rPr>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sikeresen mutatja be jelenlegi képességeimet és azt, hogy miben kell még fejlődnöm.</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44398AA3" w14:textId="77777777" w:rsidR="007D5A72" w:rsidRDefault="007D5A72" w:rsidP="00EB1D17">
      <w:pPr>
        <w:sectPr w:rsidR="007D5A72" w:rsidSect="007D5A72">
          <w:headerReference w:type="even" r:id="rId15"/>
          <w:footerReference w:type="default" r:id="rId16"/>
          <w:type w:val="continuous"/>
          <w:pgSz w:w="11907" w:h="16840" w:code="9"/>
          <w:pgMar w:top="1418" w:right="1418" w:bottom="1418" w:left="1418" w:header="709" w:footer="709" w:gutter="567"/>
          <w:pgNumType w:fmt="upperRoman" w:start="1"/>
          <w:cols w:space="708"/>
          <w:titlePg/>
          <w:docGrid w:linePitch="360"/>
        </w:sectPr>
      </w:pPr>
    </w:p>
    <w:p w14:paraId="59574DBC" w14:textId="77777777" w:rsidR="00DA2287" w:rsidRDefault="00DA2287" w:rsidP="00EB1D17"/>
    <w:p w14:paraId="31536188" w14:textId="40CFD9A3" w:rsidR="001A57BC" w:rsidRDefault="003F5425" w:rsidP="006A1B7F">
      <w:pPr>
        <w:pStyle w:val="Cmsor1"/>
      </w:pPr>
      <w:bookmarkStart w:id="13" w:name="_Toc216882758"/>
      <w:r>
        <w:lastRenderedPageBreak/>
        <w:t>Bevezetés</w:t>
      </w:r>
      <w:bookmarkEnd w:id="2"/>
      <w:bookmarkEnd w:id="13"/>
    </w:p>
    <w:p w14:paraId="66D16C1B" w14:textId="32D421AC" w:rsidR="002841F9" w:rsidRDefault="00E31E1D" w:rsidP="00E31E1D">
      <w:pPr>
        <w:pStyle w:val="Cmsor2"/>
      </w:pPr>
      <w:bookmarkStart w:id="14" w:name="_Toc216882759"/>
      <w:r>
        <w:t>A munka indoka és célja</w:t>
      </w:r>
      <w:bookmarkEnd w:id="14"/>
    </w:p>
    <w:p w14:paraId="3BD40220" w14:textId="1F8152F0" w:rsidR="00E31E1D" w:rsidRDefault="00E31E1D" w:rsidP="00E31E1D">
      <w:r>
        <w:t>A feladat</w:t>
      </w:r>
      <w:r w:rsidR="00B25135">
        <w:t xml:space="preserve"> </w:t>
      </w:r>
      <w:commentRangeStart w:id="15"/>
      <w:r w:rsidR="00053F8B">
        <w:t>mikroelektromechanikai</w:t>
      </w:r>
      <w:r w:rsidR="00796261">
        <w:t xml:space="preserve"> </w:t>
      </w:r>
      <w:commentRangeEnd w:id="15"/>
      <w:r w:rsidR="00C459C4">
        <w:rPr>
          <w:rStyle w:val="Jegyzethivatkozs"/>
          <w:sz w:val="24"/>
          <w:szCs w:val="24"/>
        </w:rPr>
        <w:commentReference w:id="15"/>
      </w:r>
      <w:r w:rsidR="00836050">
        <w:t>(</w:t>
      </w:r>
      <w:commentRangeStart w:id="16"/>
      <w:r>
        <w:t>MEMS</w:t>
      </w:r>
      <w:commentRangeEnd w:id="16"/>
      <w:r>
        <w:rPr>
          <w:rStyle w:val="Jegyzethivatkozs"/>
          <w:sz w:val="24"/>
          <w:szCs w:val="24"/>
        </w:rPr>
        <w:commentReference w:id="16"/>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077AAD">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w:t>
      </w:r>
      <w:commentRangeStart w:id="17"/>
      <w:commentRangeStart w:id="18"/>
      <w:r>
        <w:t>akárcsak egyes digitális konyhai mérlegek melyek bekapcsolás után tárázzák önmagukat</w:t>
      </w:r>
      <w:commentRangeEnd w:id="17"/>
      <w:r w:rsidR="00B23545">
        <w:rPr>
          <w:rStyle w:val="Jegyzethivatkozs"/>
          <w:sz w:val="24"/>
          <w:szCs w:val="24"/>
        </w:rPr>
        <w:commentReference w:id="17"/>
      </w:r>
      <w:commentRangeEnd w:id="18"/>
      <w:r w:rsidR="009C3B8B">
        <w:rPr>
          <w:rStyle w:val="Jegyzethivatkozs"/>
          <w:sz w:val="24"/>
          <w:szCs w:val="24"/>
        </w:rPr>
        <w:commentReference w:id="18"/>
      </w:r>
      <w:r>
        <w:t xml:space="preserve">). A szenzorok karakterizálása során többek közt ezen viselkedések kiméréséhez szükséges a szenzor orientációjának változtatása. Jelen eljárás szerint </w:t>
      </w:r>
      <w:commentRangeStart w:id="19"/>
      <w:r>
        <w:t xml:space="preserve">ilyen mérések során </w:t>
      </w:r>
      <w:commentRangeEnd w:id="19"/>
      <w:r w:rsidR="00AC6116">
        <w:rPr>
          <w:rStyle w:val="Jegyzethivatkozs"/>
          <w:sz w:val="24"/>
          <w:szCs w:val="24"/>
        </w:rPr>
        <w:commentReference w:id="19"/>
      </w:r>
      <w:r>
        <w:t>a mérést végző mérnök jelenléte szükséges, hogy a mért szenzort manuálisan a megfelelő orientációba forgassa</w:t>
      </w:r>
      <w:r w:rsidR="007A591D">
        <w:t xml:space="preserve"> (termés</w:t>
      </w:r>
      <w:r w:rsidR="00EA5650">
        <w:t>zetesen a gyártásban lévő szenzoro</w:t>
      </w:r>
      <w:r w:rsidR="005405BA">
        <w:t>k esetén ez nem manuálisan történik</w:t>
      </w:r>
      <w:r w:rsidR="007A591D">
        <w:t>)</w:t>
      </w:r>
      <w:r>
        <w:t xml:space="preserve">. </w:t>
      </w:r>
      <w:r w:rsidR="00762916">
        <w:t xml:space="preserve">Ez nem </w:t>
      </w:r>
      <w:r>
        <w:t xml:space="preserve">csak meglassítja a mérési folyamatot, de ellehetetleníti a mérés távolról végzését, valamint az ismételhetőséget is korlátozza. A diplomaterv kereteiben létrehozott eszköz célja ezen problémák megoldása, </w:t>
      </w:r>
      <w:commentRangeStart w:id="20"/>
      <w:r>
        <w:t xml:space="preserve">ezáltal a </w:t>
      </w:r>
      <w:r w:rsidR="00C84E85">
        <w:t>tesztelést végző karakterizáló mérnök</w:t>
      </w:r>
      <w:r>
        <w:t xml:space="preserve"> munkáj</w:t>
      </w:r>
      <w:r w:rsidR="00853DC3">
        <w:t>ának</w:t>
      </w:r>
      <w:r>
        <w:t xml:space="preserve"> </w:t>
      </w:r>
      <w:commentRangeEnd w:id="20"/>
      <w:r w:rsidR="00C44735">
        <w:rPr>
          <w:rStyle w:val="Jegyzethivatkozs"/>
          <w:sz w:val="24"/>
          <w:szCs w:val="24"/>
        </w:rPr>
        <w:commentReference w:id="20"/>
      </w:r>
      <w:r>
        <w:t>könnyítése és a mérési idők csökkentése.</w:t>
      </w:r>
    </w:p>
    <w:p w14:paraId="545429CA" w14:textId="01607D5B" w:rsidR="00E31E1D" w:rsidRDefault="00E31E1D" w:rsidP="00E31E1D">
      <w:pPr>
        <w:pStyle w:val="Cmsor2"/>
      </w:pPr>
      <w:bookmarkStart w:id="21" w:name="_Toc216882760"/>
      <w:commentRangeStart w:id="22"/>
      <w:r>
        <w:t>Specifikáció</w:t>
      </w:r>
      <w:commentRangeEnd w:id="22"/>
      <w:r w:rsidR="00037231">
        <w:rPr>
          <w:rStyle w:val="Jegyzethivatkozs"/>
          <w:sz w:val="32"/>
          <w:szCs w:val="28"/>
        </w:rPr>
        <w:commentReference w:id="22"/>
      </w:r>
      <w:bookmarkEnd w:id="21"/>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02D382DB" w:rsidR="004C6200" w:rsidRDefault="005904BC" w:rsidP="00907237">
      <w:pPr>
        <w:pStyle w:val="Listaszerbekezds"/>
        <w:numPr>
          <w:ilvl w:val="0"/>
          <w:numId w:val="24"/>
        </w:numPr>
      </w:pPr>
      <w:commentRangeStart w:id="23"/>
      <w:r>
        <w:t>K</w:t>
      </w:r>
      <w:r w:rsidR="00F70486">
        <w:t>ét</w:t>
      </w:r>
      <w:r w:rsidR="009C039F">
        <w:t xml:space="preserve"> egymásra merőleges</w:t>
      </w:r>
      <w:r w:rsidR="00F70486">
        <w:t xml:space="preserve"> tengely mentén legyen képes forgatni </w:t>
      </w:r>
      <w:commentRangeEnd w:id="23"/>
      <w:r w:rsidR="0098358B">
        <w:rPr>
          <w:rStyle w:val="Jegyzethivatkozs"/>
          <w:sz w:val="24"/>
          <w:szCs w:val="24"/>
        </w:rPr>
        <w:commentReference w:id="23"/>
      </w:r>
      <w:r w:rsidR="00F70486">
        <w:t xml:space="preserve">egy </w:t>
      </w:r>
      <w:r w:rsidR="007A6844">
        <w:t>mért szenzort</w:t>
      </w:r>
      <w:r w:rsidR="00F30E48">
        <w:t>, tengelyenként egy teljes elfordulásra legyen képes</w:t>
      </w:r>
      <w:r>
        <w:t>!</w:t>
      </w:r>
    </w:p>
    <w:p w14:paraId="339E14B0" w14:textId="2D53D092" w:rsidR="00683BAE" w:rsidRDefault="00683BAE" w:rsidP="00907237">
      <w:pPr>
        <w:pStyle w:val="Listaszerbekezds"/>
        <w:numPr>
          <w:ilvl w:val="0"/>
          <w:numId w:val="24"/>
        </w:numPr>
      </w:pPr>
      <w:r>
        <w:t>A</w:t>
      </w:r>
      <w:r w:rsidR="00F54E11">
        <w:t xml:space="preserve"> (legalább egy) mért szenzor</w:t>
      </w:r>
      <w:r w:rsidR="003314FE">
        <w:t xml:space="preserve"> </w:t>
      </w:r>
      <w:r w:rsidR="007A3405">
        <w:t>és a</w:t>
      </w:r>
      <w:r w:rsidR="00CD0C76">
        <w:t xml:space="preserve"> szenzort kezelő</w:t>
      </w:r>
      <w:r w:rsidR="007A3405">
        <w:t xml:space="preserve"> külső</w:t>
      </w:r>
      <w:r w:rsidR="003314FE">
        <w:t xml:space="preserve"> mérőeszköz (</w:t>
      </w:r>
      <w:r w:rsidR="00522635">
        <w:t>SPI-Simulyzer)</w:t>
      </w:r>
      <w:r w:rsidR="00A146BC">
        <w:t xml:space="preserve"> között a forgatás során biztosítva legyen a folytonos kommunikációs kapcsol</w:t>
      </w:r>
    </w:p>
    <w:p w14:paraId="5E16F541" w14:textId="776A40C4" w:rsidR="00683BAE" w:rsidRDefault="000310D5" w:rsidP="00683BAE">
      <w:pPr>
        <w:pStyle w:val="Listaszerbekezds"/>
        <w:numPr>
          <w:ilvl w:val="0"/>
          <w:numId w:val="24"/>
        </w:numPr>
      </w:pPr>
      <w:r>
        <w:t>Háromtengelyes gyorsulásmérő szenzor bármely tengely</w:t>
      </w:r>
      <w:r w:rsidR="0011785C">
        <w:t>ét lehessen pozícionálni a gravitációs térhez képest</w:t>
      </w:r>
      <w:r w:rsidR="005904BC">
        <w:t>!</w:t>
      </w:r>
    </w:p>
    <w:p w14:paraId="0E312599" w14:textId="3B3019B8" w:rsidR="009C730F" w:rsidRDefault="00615EDB" w:rsidP="00907237">
      <w:pPr>
        <w:pStyle w:val="Listaszerbekezds"/>
        <w:numPr>
          <w:ilvl w:val="0"/>
          <w:numId w:val="24"/>
        </w:numPr>
      </w:pPr>
      <w:r>
        <w:t>A mért szenzor pozíciója egy referenciaszenzorral legyen visszamérve</w:t>
      </w:r>
      <w:r w:rsidR="005904BC">
        <w:t>!</w:t>
      </w:r>
    </w:p>
    <w:p w14:paraId="41FB3CE5" w14:textId="401AC581" w:rsidR="00615EDB" w:rsidRDefault="0016076E" w:rsidP="00907237">
      <w:pPr>
        <w:pStyle w:val="Listaszerbekezds"/>
        <w:numPr>
          <w:ilvl w:val="0"/>
          <w:numId w:val="24"/>
        </w:numPr>
      </w:pPr>
      <w:r>
        <w:t xml:space="preserve">A mért szenzort </w:t>
      </w:r>
      <w:r w:rsidR="00EF64A2">
        <w:t>a kiválasztott pozícióban mechanikus zaj nélkül tartsa</w:t>
      </w:r>
      <w:r w:rsidR="005904BC">
        <w:t>!</w:t>
      </w:r>
    </w:p>
    <w:p w14:paraId="07A775DE" w14:textId="2CEB5A82" w:rsidR="0016076E" w:rsidRDefault="005904BC" w:rsidP="00907237">
      <w:pPr>
        <w:pStyle w:val="Listaszerbekezds"/>
        <w:numPr>
          <w:ilvl w:val="0"/>
          <w:numId w:val="24"/>
        </w:numPr>
      </w:pPr>
      <w:r>
        <w:lastRenderedPageBreak/>
        <w:t xml:space="preserve">Az </w:t>
      </w:r>
      <w:commentRangeStart w:id="24"/>
      <w:r>
        <w:t xml:space="preserve">eszköz </w:t>
      </w:r>
      <w:r w:rsidR="00F06CB1">
        <w:t xml:space="preserve">mindkét tengelyen </w:t>
      </w:r>
      <w:r>
        <w:t>legalább</w:t>
      </w:r>
      <w:r w:rsidR="0016076E">
        <w:t xml:space="preserve"> </w:t>
      </w:r>
      <w:commentRangeEnd w:id="24"/>
      <w:r w:rsidR="006E632A">
        <w:rPr>
          <w:rStyle w:val="Jegyzethivatkozs"/>
          <w:sz w:val="24"/>
          <w:szCs w:val="24"/>
        </w:rPr>
        <w:commentReference w:id="24"/>
      </w:r>
      <w:r w:rsidR="0016076E">
        <w:t>0.5° beállási pontosság</w:t>
      </w:r>
      <w:r>
        <w:t>gal rendelkezzen!</w:t>
      </w:r>
    </w:p>
    <w:p w14:paraId="2B9E5BE2" w14:textId="45B240F8" w:rsidR="00CC5158" w:rsidRDefault="004801E1" w:rsidP="00907237">
      <w:pPr>
        <w:pStyle w:val="Listaszerbekezds"/>
        <w:numPr>
          <w:ilvl w:val="0"/>
          <w:numId w:val="24"/>
        </w:numPr>
      </w:pPr>
      <w:r>
        <w:t>Külső számítógép nélkül</w:t>
      </w:r>
      <w:r w:rsidR="005904BC">
        <w:t xml:space="preserve"> vezérelhető legyen az eszköz!</w:t>
      </w:r>
    </w:p>
    <w:p w14:paraId="25A770A9" w14:textId="559A9E72" w:rsidR="004801E1" w:rsidRDefault="005904BC" w:rsidP="00907237">
      <w:pPr>
        <w:pStyle w:val="Listaszerbekezds"/>
        <w:numPr>
          <w:ilvl w:val="0"/>
          <w:numId w:val="24"/>
        </w:numPr>
      </w:pPr>
      <w:r>
        <w:t>Az mérőeszköz számítógépről is vezérelhető legyen!</w:t>
      </w:r>
    </w:p>
    <w:p w14:paraId="525594B7" w14:textId="4C636FF9" w:rsidR="00EF64A2" w:rsidRDefault="001F26A6" w:rsidP="00EF64A2">
      <w:pPr>
        <w:pStyle w:val="Listaszerbekezds"/>
        <w:numPr>
          <w:ilvl w:val="0"/>
          <w:numId w:val="24"/>
        </w:numPr>
      </w:pPr>
      <w:r>
        <w:t>Feleljen meg alapvető biztonságtechnikai megfontolásoknak</w:t>
      </w:r>
      <w:r w:rsidR="005904BC">
        <w:t>!</w:t>
      </w:r>
    </w:p>
    <w:p w14:paraId="421390F8" w14:textId="1A05C11E" w:rsidR="0037381F" w:rsidRDefault="004C768D" w:rsidP="00F00811">
      <w:pPr>
        <w:pStyle w:val="Cmsor2"/>
      </w:pPr>
      <w:bookmarkStart w:id="25" w:name="_Toc216882761"/>
      <w:r>
        <w:t>Feladatok á</w:t>
      </w:r>
      <w:r w:rsidR="00E31E1D">
        <w:t>ttekintés</w:t>
      </w:r>
      <w:r>
        <w:t>e</w:t>
      </w:r>
      <w:bookmarkEnd w:id="25"/>
    </w:p>
    <w:p w14:paraId="0BB2858B" w14:textId="3EFEE908" w:rsidR="000841C2" w:rsidRDefault="001258EC" w:rsidP="000841C2">
      <w:r>
        <w:t xml:space="preserve">Minden feladat </w:t>
      </w:r>
      <w:commentRangeStart w:id="26"/>
      <w:r>
        <w:t xml:space="preserve">első lépése </w:t>
      </w:r>
      <w:commentRangeEnd w:id="26"/>
      <w:r w:rsidR="00643EF1">
        <w:rPr>
          <w:rStyle w:val="Jegyzethivatkozs"/>
          <w:sz w:val="24"/>
          <w:szCs w:val="24"/>
        </w:rPr>
        <w:commentReference w:id="26"/>
      </w:r>
      <w:r>
        <w:t>annak alfeladatokra bontása.</w:t>
      </w:r>
      <w:r w:rsidR="0067013D">
        <w:t xml:space="preserve"> </w:t>
      </w:r>
      <w:r w:rsidR="004C768D">
        <w:t>A diplomamunka első féléve során a lehetséges mechanikai megvalósításokat és a biztonságtechnikai elvárásokat tártam fel</w:t>
      </w:r>
      <w:r w:rsidR="00D54AD3">
        <w:t>, tehát a legelső alfeladata az irodalomkutatás</w:t>
      </w:r>
      <w:r w:rsidR="004C768D">
        <w:t>.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w:t>
      </w:r>
      <w:r w:rsidR="000841C2">
        <w:t xml:space="preserve"> eszköz mechanikájának konkrét megvalósítása nem képezte a diplomamunka tárgyát, de ez a közeljövőben megtörténik.</w:t>
      </w:r>
    </w:p>
    <w:p w14:paraId="6797E9A3" w14:textId="3B678AF3" w:rsidR="00B85404" w:rsidRDefault="00B85404" w:rsidP="00B85404">
      <w:pPr>
        <w:pStyle w:val="Cmsor2"/>
      </w:pPr>
      <w:bookmarkStart w:id="27" w:name="_Toc216882762"/>
      <w:r>
        <w:t>Projekt arculata</w:t>
      </w:r>
      <w:bookmarkEnd w:id="27"/>
    </w:p>
    <w:p w14:paraId="5B1347BB" w14:textId="2AF58D76" w:rsidR="00B85404" w:rsidRPr="00B85404" w:rsidRDefault="00B85404" w:rsidP="00B85404">
      <w:r>
        <w:t>Annak érdekében, hogy az eszközről könnyen és egyértelműen lehessen beszélni el kellett neveznem. Célom volt olyan nevet vagy betűszót találni, ami egyértelmű viszont könnyedebb hangulatú. Ezeknek megfelelően a projekt neve Kinematic Test Environment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Cmsor2"/>
      </w:pPr>
      <w:bookmarkStart w:id="28" w:name="_Toc216882763"/>
      <w:r>
        <w:lastRenderedPageBreak/>
        <w:t>Szakirodalmi áttekintés</w:t>
      </w:r>
      <w:r w:rsidR="006E3711">
        <w:t xml:space="preserve">, </w:t>
      </w:r>
      <w:r>
        <w:t>elméleti összefoglaló</w:t>
      </w:r>
      <w:r w:rsidR="006E3711">
        <w:t xml:space="preserve"> és tervezési irányelvek</w:t>
      </w:r>
      <w:bookmarkEnd w:id="28"/>
    </w:p>
    <w:p w14:paraId="4C293139" w14:textId="247D0AFF" w:rsidR="004C3F10" w:rsidRDefault="004C3F10" w:rsidP="004C3F10">
      <w:pPr>
        <w:pStyle w:val="Cmsor3"/>
      </w:pPr>
      <w:bookmarkStart w:id="29" w:name="_Ref215832478"/>
      <w:bookmarkStart w:id="30" w:name="_Toc216882764"/>
      <w:r>
        <w:t>MEMS szenzorok</w:t>
      </w:r>
      <w:bookmarkEnd w:id="29"/>
      <w:bookmarkEnd w:id="30"/>
    </w:p>
    <w:p w14:paraId="4F56AF2B" w14:textId="77777777" w:rsidR="00541108" w:rsidRDefault="00925A0F" w:rsidP="00541108">
      <w:pPr>
        <w:pStyle w:val="Kp"/>
      </w:pPr>
      <w:r>
        <w:rPr>
          <w:noProof/>
        </w:rPr>
        <w:drawing>
          <wp:inline distT="0" distB="0" distL="0" distR="0" wp14:anchorId="13624F28" wp14:editId="2B4AA61E">
            <wp:extent cx="4320000" cy="3116418"/>
            <wp:effectExtent l="0" t="0" r="4445" b="825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7" cstate="print">
                      <a:extLst>
                        <a:ext uri="{28A0092B-C50C-407E-A947-70E740481C1C}">
                          <a14:useLocalDpi xmlns:a14="http://schemas.microsoft.com/office/drawing/2010/main" val="0"/>
                        </a:ext>
                      </a:extLst>
                    </a:blip>
                    <a:srcRect l="30339" t="29787" r="34207" b="24749"/>
                    <a:stretch/>
                  </pic:blipFill>
                  <pic:spPr bwMode="auto">
                    <a:xfrm>
                      <a:off x="0" y="0"/>
                      <a:ext cx="4320000" cy="3116418"/>
                    </a:xfrm>
                    <a:prstGeom prst="rect">
                      <a:avLst/>
                    </a:prstGeom>
                    <a:ln>
                      <a:noFill/>
                    </a:ln>
                    <a:extLst>
                      <a:ext uri="{53640926-AAD7-44D8-BBD7-CCE9431645EC}">
                        <a14:shadowObscured xmlns:a14="http://schemas.microsoft.com/office/drawing/2010/main"/>
                      </a:ext>
                    </a:extLst>
                  </pic:spPr>
                </pic:pic>
              </a:graphicData>
            </a:graphic>
          </wp:inline>
        </w:drawing>
      </w:r>
    </w:p>
    <w:bookmarkStart w:id="31" w:name="_Ref198511128"/>
    <w:bookmarkStart w:id="32" w:name="_Ref214196545"/>
    <w:p w14:paraId="1B1B0EDC" w14:textId="08AC5431" w:rsidR="00F34F18" w:rsidRDefault="0011557C" w:rsidP="00F34F18">
      <w:pPr>
        <w:pStyle w:val="Kpalrs"/>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1</w:t>
      </w:r>
      <w:r>
        <w:fldChar w:fldCharType="end"/>
      </w:r>
      <w:bookmarkStart w:id="33" w:name="_Toc215442887"/>
      <w:r w:rsidR="00541108">
        <w:t>. ábra</w:t>
      </w:r>
      <w:bookmarkEnd w:id="31"/>
      <w:r w:rsidR="00541108">
        <w:t xml:space="preserve"> BMA508 </w:t>
      </w:r>
      <w:sdt>
        <w:sdtPr>
          <w:id w:val="73327540"/>
          <w:citation/>
        </w:sdtPr>
        <w:sdtContent>
          <w:r w:rsidR="00541108">
            <w:fldChar w:fldCharType="begin"/>
          </w:r>
          <w:r w:rsidR="009E6E85">
            <w:instrText xml:space="preserve">CITATION BMA580 \l 1038 </w:instrText>
          </w:r>
          <w:r w:rsidR="00541108">
            <w:fldChar w:fldCharType="separate"/>
          </w:r>
          <w:r w:rsidR="00077AAD">
            <w:rPr>
              <w:noProof/>
            </w:rPr>
            <w:t>[1]</w:t>
          </w:r>
          <w:r w:rsidR="00541108">
            <w:fldChar w:fldCharType="end"/>
          </w:r>
        </w:sdtContent>
      </w:sdt>
      <w:bookmarkEnd w:id="32"/>
      <w:bookmarkEnd w:id="33"/>
    </w:p>
    <w:p w14:paraId="73784080" w14:textId="48747599" w:rsidR="007F6C79" w:rsidRPr="007F6C79" w:rsidRDefault="00D51BCC" w:rsidP="00D51BCC">
      <w:r>
        <w:t>A mikroelektromechanikai (azaz MEMS) szenzorok valamilyen mikroelektromechanika segítségével alakítják mérendő elektromos jellé</w:t>
      </w:r>
      <w:r w:rsidR="00D401FB">
        <w:t xml:space="preserve">. MEMS gyorsulásérzékelők esetén </w:t>
      </w:r>
      <w:r w:rsidR="005145F3">
        <w:t>ez gyakran egy fésűs mechanizmus, melynek kapacitásváltozása arányos a gyorsulással</w:t>
      </w:r>
      <w:r>
        <w:t xml:space="preserve">. </w:t>
      </w:r>
      <w:r w:rsidR="00A6514C">
        <w:t>A MEMS szenzoro</w:t>
      </w:r>
      <w:r>
        <w:t>k a mikromechanikát és a jelfeldolgozó áramkört is tartalmazzák egy tokozáson belül. A mért jelet továbbítás előtt feldolgozza (erősíti, digitalizálja, szűri, esetleg kompenzálja stb.)</w:t>
      </w:r>
      <w:r w:rsidR="00EE77C8">
        <w:t xml:space="preserve">. Az </w:t>
      </w:r>
      <w:commentRangeStart w:id="34"/>
      <w:r w:rsidR="00EE77C8">
        <w:t>érzékel</w:t>
      </w:r>
      <w:r>
        <w:t>t</w:t>
      </w:r>
      <w:r w:rsidR="00EE77C8">
        <w:t xml:space="preserve"> </w:t>
      </w:r>
      <w:commentRangeEnd w:id="34"/>
      <w:r w:rsidR="00DC7152">
        <w:rPr>
          <w:rStyle w:val="Jegyzethivatkozs"/>
          <w:sz w:val="24"/>
          <w:szCs w:val="24"/>
        </w:rPr>
        <w:commentReference w:id="34"/>
      </w:r>
      <w:r w:rsidR="00EE77C8">
        <w:t xml:space="preserve">fizikai mennyiség többek közt lehet akár nyomás, gyorsulás, hőmérséklet, akár egy bizonyos gáz jelenléte. </w:t>
      </w:r>
      <w:commentRangeStart w:id="35"/>
      <w:r w:rsidR="00EE77C8">
        <w:t xml:space="preserve">Elterjedésük okai </w:t>
      </w:r>
      <w:commentRangeEnd w:id="35"/>
      <w:r w:rsidR="0035395A">
        <w:rPr>
          <w:rStyle w:val="Jegyzethivatkozs"/>
          <w:sz w:val="24"/>
          <w:szCs w:val="24"/>
        </w:rPr>
        <w:commentReference w:id="35"/>
      </w:r>
      <w:r w:rsidR="00EE77C8">
        <w:t>közt áll kis méretük (</w:t>
      </w:r>
      <w:commentRangeStart w:id="36"/>
      <w:r w:rsidR="00EE77C8">
        <w:t xml:space="preserve">mint a képen látható </w:t>
      </w:r>
      <w:commentRangeStart w:id="37"/>
      <w:r w:rsidR="00EE77C8">
        <w:t xml:space="preserve">Bosch BMA 580 </w:t>
      </w:r>
      <w:commentRangeEnd w:id="37"/>
      <w:r w:rsidR="001B6ABF">
        <w:rPr>
          <w:rStyle w:val="Jegyzethivatkozs"/>
          <w:sz w:val="24"/>
          <w:szCs w:val="24"/>
        </w:rPr>
        <w:commentReference w:id="37"/>
      </w:r>
      <w:r w:rsidR="00EE77C8">
        <w:t>gyorsulásmérő</w:t>
      </w:r>
      <w:commentRangeEnd w:id="36"/>
      <w:r w:rsidR="00387646">
        <w:rPr>
          <w:rStyle w:val="Jegyzethivatkozs"/>
          <w:sz w:val="24"/>
          <w:szCs w:val="24"/>
        </w:rPr>
        <w:commentReference w:id="36"/>
      </w:r>
      <w:r w:rsidR="00EE77C8">
        <w:t>)</w:t>
      </w:r>
      <w:r w:rsidR="00541108">
        <w:t>, alacsony energiafogyasztásuk</w:t>
      </w:r>
      <w:r w:rsidR="00F214CF">
        <w:t xml:space="preserve">, </w:t>
      </w:r>
      <w:r w:rsidR="00541108">
        <w:t>magas pontosságuk</w:t>
      </w:r>
      <w:r w:rsidR="00F214CF">
        <w:t xml:space="preserve"> és olcsó gyárthatóságuk</w:t>
      </w:r>
      <w:r w:rsidR="00541108">
        <w:t>.</w:t>
      </w:r>
      <w:r w:rsidR="007F6C79">
        <w:t xml:space="preserve"> </w:t>
      </w:r>
      <w:commentRangeStart w:id="38"/>
      <w:r w:rsidR="007F6C79">
        <w:t>A MEMS gyorsulásérzékelők népszerűsége</w:t>
      </w:r>
      <w:r w:rsidR="00D32ED3">
        <w:t xml:space="preserve"> egyes területeken</w:t>
      </w:r>
      <w:r w:rsidR="007F6C79">
        <w:t xml:space="preserve"> vetekszik az egykor domináns piezoelektromos gyorsulásérzékelőkkel</w:t>
      </w:r>
      <w:r w:rsidR="00D401FB">
        <w:t>, valamint a MEMS szenzorok képesek statikus gyorsulás detektálására is</w:t>
      </w:r>
      <w:r w:rsidR="00A6514C">
        <w:t xml:space="preserve"> </w:t>
      </w:r>
      <w:sdt>
        <w:sdtPr>
          <w:id w:val="-988475647"/>
          <w:citation/>
        </w:sdtPr>
        <w:sdtContent>
          <w:r w:rsidR="00286D91">
            <w:fldChar w:fldCharType="begin"/>
          </w:r>
          <w:r w:rsidR="00286D91">
            <w:instrText xml:space="preserve"> CITATION Mic25 \l 1038 </w:instrText>
          </w:r>
          <w:r w:rsidR="00286D91">
            <w:fldChar w:fldCharType="separate"/>
          </w:r>
          <w:r w:rsidR="00077AAD">
            <w:rPr>
              <w:noProof/>
            </w:rPr>
            <w:t>[2]</w:t>
          </w:r>
          <w:r w:rsidR="00286D91">
            <w:fldChar w:fldCharType="end"/>
          </w:r>
        </w:sdtContent>
      </w:sdt>
      <w:r w:rsidR="007F6C79">
        <w:t>.</w:t>
      </w:r>
      <w:commentRangeEnd w:id="38"/>
      <w:r w:rsidR="00B4599C">
        <w:rPr>
          <w:rStyle w:val="Jegyzethivatkozs"/>
          <w:sz w:val="24"/>
          <w:szCs w:val="24"/>
        </w:rPr>
        <w:commentReference w:id="38"/>
      </w:r>
      <w:r w:rsidR="00541108">
        <w:t xml:space="preserve"> </w:t>
      </w:r>
      <w:r w:rsidR="00D401FB">
        <w:t>.</w:t>
      </w:r>
      <w:r w:rsidR="007F6C79">
        <w:t>Felhasználási területük közt szerepelnek az okos eszközök és a gépjárművek is</w:t>
      </w:r>
      <w:r w:rsidR="002D320C">
        <w:t>. M</w:t>
      </w:r>
      <w:r w:rsidR="007F6C79">
        <w:t>egbízhatóságukat alátámasztja, hogy ez utóbbiban</w:t>
      </w:r>
      <w:r w:rsidR="00286D91">
        <w:t xml:space="preserve"> aktív és passzív</w:t>
      </w:r>
      <w:r w:rsidR="007F6C79">
        <w:t xml:space="preserve"> </w:t>
      </w:r>
      <w:commentRangeStart w:id="39"/>
      <w:commentRangeStart w:id="40"/>
      <w:r w:rsidR="007F6C79">
        <w:t xml:space="preserve">biztonsági </w:t>
      </w:r>
      <w:commentRangeEnd w:id="39"/>
      <w:r w:rsidR="00CF56D7">
        <w:rPr>
          <w:rStyle w:val="Jegyzethivatkozs"/>
          <w:sz w:val="24"/>
          <w:szCs w:val="24"/>
        </w:rPr>
        <w:commentReference w:id="39"/>
      </w:r>
      <w:r w:rsidR="007F6C79">
        <w:t>rendszerek részeiként is felhasználásra kerülnek</w:t>
      </w:r>
      <w:commentRangeEnd w:id="40"/>
      <w:r w:rsidR="0051481F" w:rsidRPr="007F6C79">
        <w:rPr>
          <w:rStyle w:val="Jegyzethivatkozs"/>
          <w:sz w:val="24"/>
          <w:szCs w:val="24"/>
        </w:rPr>
        <w:commentReference w:id="40"/>
      </w:r>
      <w:r w:rsidR="002F63EA">
        <w:t xml:space="preserve">, például légzsákrendszerek </w:t>
      </w:r>
      <w:r w:rsidR="00220978">
        <w:t>szenzorjaiként.</w:t>
      </w:r>
    </w:p>
    <w:p w14:paraId="30522A74" w14:textId="74DE25A8" w:rsidR="00F369AA" w:rsidRDefault="007F6C79" w:rsidP="00F369AA">
      <w:r>
        <w:lastRenderedPageBreak/>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w:t>
      </w:r>
      <w:commentRangeStart w:id="41"/>
      <w:r w:rsidR="0043408A">
        <w:t>0g ofszetnek</w:t>
      </w:r>
      <w:commentRangeEnd w:id="41"/>
      <w:r w:rsidR="0051481F">
        <w:rPr>
          <w:rStyle w:val="Jegyzethivatkozs"/>
          <w:sz w:val="24"/>
          <w:szCs w:val="24"/>
        </w:rPr>
        <w:commentReference w:id="41"/>
      </w:r>
      <w:r w:rsidR="0043408A">
        <w:t xml:space="preserve">, melynek kikompenzálása a magasabb minőségű szenzorok esetén már a szenzor belső jelfeldolgozásánál megtörténik, így a kiküldött digitális jel ezt már nem tartalmazza. Ez a folyamat az offset cancellation (ofszet törlés), mely </w:t>
      </w:r>
      <w:commentRangeStart w:id="42"/>
      <w:r w:rsidR="0043408A">
        <w:t xml:space="preserve">nemcsak </w:t>
      </w:r>
      <w:commentRangeEnd w:id="42"/>
      <w:r w:rsidR="004A5133">
        <w:rPr>
          <w:rStyle w:val="Jegyzethivatkozs"/>
          <w:sz w:val="24"/>
          <w:szCs w:val="24"/>
        </w:rPr>
        <w:commentReference w:id="42"/>
      </w:r>
      <w:r w:rsidR="0043408A">
        <w:t>a szenzor bekapcsolásakor, de az esetleges hőmérsékletváltozások miatt a szenzor működése közben is üzeme</w:t>
      </w:r>
      <w:r w:rsidR="00F369AA">
        <w:t>l.</w:t>
      </w:r>
    </w:p>
    <w:p w14:paraId="1A3517AA" w14:textId="330B0734" w:rsidR="00F34F18" w:rsidRPr="007F6C79" w:rsidRDefault="00F34F18" w:rsidP="00F369AA">
      <w:r>
        <w:t xml:space="preserve">A fejezethez felhasznált forrásosok: </w:t>
      </w:r>
      <w:sdt>
        <w:sdtPr>
          <w:id w:val="-1040131316"/>
          <w:citation/>
        </w:sdtPr>
        <w:sdtContent>
          <w:r>
            <w:fldChar w:fldCharType="begin"/>
          </w:r>
          <w:r>
            <w:instrText xml:space="preserve">CITATION BoschMEMS \l 1038 </w:instrText>
          </w:r>
          <w:r>
            <w:fldChar w:fldCharType="separate"/>
          </w:r>
          <w:r w:rsidR="00077AAD">
            <w:rPr>
              <w:noProof/>
            </w:rPr>
            <w:t>[3]</w:t>
          </w:r>
          <w:r>
            <w:fldChar w:fldCharType="end"/>
          </w:r>
        </w:sdtContent>
      </w:sdt>
      <w:sdt>
        <w:sdtPr>
          <w:id w:val="-1212501898"/>
          <w:citation/>
        </w:sdtPr>
        <w:sdtContent>
          <w:r>
            <w:fldChar w:fldCharType="begin"/>
          </w:r>
          <w:r>
            <w:instrText xml:space="preserve">CITATION AnDevMEMS \l 1038 </w:instrText>
          </w:r>
          <w:r>
            <w:fldChar w:fldCharType="separate"/>
          </w:r>
          <w:r w:rsidR="00077AAD">
            <w:rPr>
              <w:noProof/>
            </w:rPr>
            <w:t xml:space="preserve"> [4]</w:t>
          </w:r>
          <w:r>
            <w:fldChar w:fldCharType="end"/>
          </w:r>
        </w:sdtContent>
      </w:sdt>
      <w:sdt>
        <w:sdtPr>
          <w:id w:val="-1919547300"/>
          <w:citation/>
        </w:sdtPr>
        <w:sdtContent>
          <w:r>
            <w:fldChar w:fldCharType="begin"/>
          </w:r>
          <w:r>
            <w:instrText xml:space="preserve"> CITATION STMEMSguidelines \l 1038 </w:instrText>
          </w:r>
          <w:r>
            <w:fldChar w:fldCharType="separate"/>
          </w:r>
          <w:r w:rsidR="00077AAD">
            <w:rPr>
              <w:noProof/>
            </w:rPr>
            <w:t xml:space="preserve"> [5]</w:t>
          </w:r>
          <w:r>
            <w:fldChar w:fldCharType="end"/>
          </w:r>
        </w:sdtContent>
      </w:sdt>
      <w:r>
        <w:t>.</w:t>
      </w:r>
    </w:p>
    <w:p w14:paraId="438BFDD6" w14:textId="48A745DB" w:rsidR="004C3F10" w:rsidRDefault="00460AE3" w:rsidP="009259CD">
      <w:pPr>
        <w:pStyle w:val="Cmsor3"/>
      </w:pPr>
      <w:bookmarkStart w:id="43" w:name="_Ref215408390"/>
      <w:bookmarkStart w:id="44" w:name="_Toc216882765"/>
      <w:r>
        <w:t>Biztonságtechnikai lépések</w:t>
      </w:r>
      <w:bookmarkEnd w:id="43"/>
      <w:bookmarkEnd w:id="44"/>
    </w:p>
    <w:p w14:paraId="1CADDB80" w14:textId="318EF457" w:rsidR="00460AE3" w:rsidRDefault="00460AE3" w:rsidP="00460AE3">
      <w:r>
        <w:t xml:space="preserve">A mérőberendezés használatánál </w:t>
      </w:r>
      <w:r w:rsidR="00BE7403">
        <w:t>felmerülhet a</w:t>
      </w:r>
      <w:r>
        <w:t xml:space="preserve">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077AAD">
            <w:rPr>
              <w:noProof/>
            </w:rPr>
            <w:t>[6]</w:t>
          </w:r>
          <w:r>
            <w:fldChar w:fldCharType="end"/>
          </w:r>
        </w:sdtContent>
      </w:sdt>
      <w:commentRangeStart w:id="45"/>
      <w:commentRangeStart w:id="46"/>
      <w:commentRangeEnd w:id="45"/>
      <w:r w:rsidR="005F405F">
        <w:rPr>
          <w:rStyle w:val="Jegyzethivatkozs"/>
          <w:sz w:val="24"/>
          <w:szCs w:val="24"/>
        </w:rPr>
        <w:commentReference w:id="45"/>
      </w:r>
      <w:commentRangeEnd w:id="46"/>
      <w:r w:rsidR="00E8685B">
        <w:rPr>
          <w:rStyle w:val="Jegyzethivatkozs"/>
          <w:sz w:val="24"/>
          <w:szCs w:val="24"/>
        </w:rPr>
        <w:commentReference w:id="46"/>
      </w:r>
      <w:r w:rsidR="00FD6DDA">
        <w:t>.</w:t>
      </w:r>
    </w:p>
    <w:p w14:paraId="013AEEFC" w14:textId="27C07506"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w:t>
      </w:r>
      <w:r w:rsidR="00E8685B">
        <w:t>kiiktatható</w:t>
      </w:r>
      <w:r w:rsidR="00BF62A5">
        <w:t xml:space="preserve">,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077AAD">
            <w:rPr>
              <w:noProof/>
            </w:rPr>
            <w:t>[7]</w:t>
          </w:r>
          <w:r w:rsidR="00BF62A5">
            <w:fldChar w:fldCharType="end"/>
          </w:r>
        </w:sdtContent>
      </w:sdt>
      <w:r w:rsidR="00951CE6">
        <w:t xml:space="preserve">. Továbbá fontos elvárás, hogy a védőburkolat ne </w:t>
      </w:r>
      <w:r w:rsidR="008123BD">
        <w:t>akadályozza a</w:t>
      </w:r>
      <w:commentRangeStart w:id="47"/>
      <w:commentRangeEnd w:id="47"/>
      <w:r w:rsidR="00280462">
        <w:rPr>
          <w:rStyle w:val="Jegyzethivatkozs"/>
          <w:sz w:val="24"/>
          <w:szCs w:val="24"/>
        </w:rPr>
        <w:commentReference w:id="47"/>
      </w:r>
      <w:r w:rsidR="008123BD">
        <w:t xml:space="preserve"> </w:t>
      </w:r>
      <w:r w:rsidR="00951CE6">
        <w:t>munkát</w:t>
      </w:r>
      <w:r w:rsidR="008123BD">
        <w:t xml:space="preserve"> a szükségesnél nagyobb mértékben</w:t>
      </w:r>
      <w:r w:rsidR="00951CE6">
        <w: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55D5036F" w:rsidR="006F38C5" w:rsidRDefault="009A1629" w:rsidP="00BE4EBA">
      <w:r>
        <w:t xml:space="preserve">A </w:t>
      </w:r>
      <w:r w:rsidR="00031AC9">
        <w:t>felhasználó számára sérülésveszélyes</w:t>
      </w:r>
      <w:r>
        <w:t xml:space="preserve">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lastRenderedPageBreak/>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Default="00817FAA" w:rsidP="00BE4EBA">
      <w:r>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LED-del. </w:t>
      </w:r>
    </w:p>
    <w:p w14:paraId="170F6487" w14:textId="3B53C3BA" w:rsidR="009259CD" w:rsidRDefault="0008170E" w:rsidP="00F369AA">
      <w:pPr>
        <w:pStyle w:val="Cmsor3"/>
      </w:pPr>
      <w:bookmarkStart w:id="48" w:name="_Toc216882766"/>
      <w:r>
        <w:t>K</w:t>
      </w:r>
      <w:commentRangeStart w:id="49"/>
      <w:r w:rsidR="00F369AA">
        <w:t>éttengelyű</w:t>
      </w:r>
      <w:commentRangeEnd w:id="49"/>
      <w:r w:rsidR="00F369AA">
        <w:rPr>
          <w:rStyle w:val="Jegyzethivatkozs"/>
          <w:sz w:val="28"/>
          <w:szCs w:val="26"/>
        </w:rPr>
        <w:commentReference w:id="49"/>
      </w:r>
      <w:r w:rsidR="00F369AA">
        <w:t xml:space="preserve"> forgatómechanizmusok</w:t>
      </w:r>
      <w:bookmarkEnd w:id="48"/>
    </w:p>
    <w:p w14:paraId="063AC202" w14:textId="2CF88AA0" w:rsidR="00DC2B5C" w:rsidRDefault="00DC2B5C" w:rsidP="00DC2B5C">
      <w:pPr>
        <w:pStyle w:val="Cmsor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Amennyiben a két tengely egymással párhuzamos lenne a gimbal lock jelenség lépne fel, ezért a forgatás csak a közös tengely mentén lehetne lehetséges.</w:t>
      </w:r>
    </w:p>
    <w:p w14:paraId="33F3F72B" w14:textId="34633F92" w:rsidR="00107665" w:rsidRDefault="00107665" w:rsidP="00107665">
      <w:r>
        <w:t>A mechanizmusnak a háromtengelyű gyorsulásmérő szenzor bármely tengelyét a gravitációs térrel párhuzamos</w:t>
      </w:r>
      <w:r w:rsidR="00006065">
        <w:t xml:space="preserve"> pozícióba kell tudja forgatni</w:t>
      </w:r>
      <w:r>
        <w:t>.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07D899AE" w:rsidR="005A39F5" w:rsidRDefault="00107665" w:rsidP="005A39F5">
      <w:r>
        <w:t xml:space="preserve">Az első elvárás teljesítésének szükséges feltétele, hogy nem lehet olyan tengely, ami a gravitációs térrel állandóan párhuzamos, onnan ki nem fordítható. </w:t>
      </w:r>
      <w:commentRangeStart w:id="50"/>
      <w:r>
        <w:t xml:space="preserve">Tehát </w:t>
      </w:r>
      <w:r w:rsidR="00286353">
        <w:t xml:space="preserve">a leg egyszerűbb mechanikai </w:t>
      </w:r>
      <w:r w:rsidR="00473047">
        <w:t xml:space="preserve">megvalósításhoz célszerű a </w:t>
      </w:r>
      <w:r>
        <w:t>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 gravitációs térre merőlegesnek </w:t>
      </w:r>
      <w:commentRangeEnd w:id="50"/>
      <w:r w:rsidR="006C6ED6">
        <w:rPr>
          <w:rStyle w:val="Jegyzethivatkozs"/>
          <w:sz w:val="24"/>
          <w:szCs w:val="24"/>
        </w:rPr>
        <w:commentReference w:id="50"/>
      </w:r>
      <w:r>
        <w:t>kell lennie</w:t>
      </w:r>
      <w:r w:rsidR="00505D5A">
        <w:t xml:space="preserve">, ahogy ez az </w:t>
      </w:r>
      <w:r w:rsidR="00505D5A">
        <w:fldChar w:fldCharType="begin"/>
      </w:r>
      <w:r w:rsidR="00505D5A">
        <w:instrText xml:space="preserve"> REF _Ref215936631 \h </w:instrText>
      </w:r>
      <w:r w:rsidR="00505D5A">
        <w:fldChar w:fldCharType="separate"/>
      </w:r>
      <w:r w:rsidR="00077AAD">
        <w:rPr>
          <w:noProof/>
        </w:rPr>
        <w:t>1</w:t>
      </w:r>
      <w:r w:rsidR="00077AAD">
        <w:noBreakHyphen/>
      </w:r>
      <w:r w:rsidR="00077AAD">
        <w:rPr>
          <w:noProof/>
        </w:rPr>
        <w:t>2</w:t>
      </w:r>
      <w:r w:rsidR="00077AAD">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9D388C4">
                <wp:extent cx="5400000" cy="2009429"/>
                <wp:effectExtent l="0" t="0" r="0" b="0"/>
                <wp:docPr id="426178210" name="Group 1"/>
                <wp:cNvGraphicFramePr/>
                <a:graphic xmlns:a="http://schemas.openxmlformats.org/drawingml/2006/main">
                  <a:graphicData uri="http://schemas.microsoft.com/office/word/2010/wordprocessingGroup">
                    <wpg:wgp>
                      <wpg:cNvGrpSpPr/>
                      <wpg:grpSpPr>
                        <a:xfrm>
                          <a:off x="0" y="0"/>
                          <a:ext cx="5400000" cy="2009429"/>
                          <a:chOff x="0" y="0"/>
                          <a:chExt cx="5957396" cy="2009429"/>
                        </a:xfrm>
                      </wpg:grpSpPr>
                      <pic:pic xmlns:pic="http://schemas.openxmlformats.org/drawingml/2006/picture">
                        <pic:nvPicPr>
                          <pic:cNvPr id="1821568316"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3BF04D68" id="Group 1" o:spid="_x0000_s1026" style="width:425.2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">
                  <v:imagedata r:id="rId20"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1" o:title=""/>
                </v:shape>
                <w10:anchorlock/>
              </v:group>
            </w:pict>
          </mc:Fallback>
        </mc:AlternateContent>
      </w:r>
    </w:p>
    <w:bookmarkStart w:id="51" w:name="_Ref215936631"/>
    <w:p w14:paraId="1D164E4F" w14:textId="09C1E7F9" w:rsidR="005B71AB" w:rsidRDefault="0011557C" w:rsidP="00F37077">
      <w:pPr>
        <w:pStyle w:val="Kpalrs"/>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2</w:t>
      </w:r>
      <w:r>
        <w:fldChar w:fldCharType="end"/>
      </w:r>
      <w:r w:rsidR="008331D4">
        <w:t>. ábra</w:t>
      </w:r>
      <w:bookmarkEnd w:id="51"/>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Cmsor4"/>
      </w:pPr>
      <w:commentRangeStart w:id="52"/>
      <w:r w:rsidRPr="00DC2B5C">
        <w:lastRenderedPageBreak/>
        <w:t>Tengelyek meghajtása</w:t>
      </w:r>
      <w:commentRangeEnd w:id="52"/>
      <w:r w:rsidR="0059419F">
        <w:rPr>
          <w:rStyle w:val="Jegyzethivatkozs"/>
          <w:sz w:val="24"/>
          <w:szCs w:val="28"/>
        </w:rPr>
        <w:commentReference w:id="52"/>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733C7DDC" w14:textId="77777777" w:rsidR="001C0B4D" w:rsidRDefault="001C0B4D" w:rsidP="001C0B4D">
      <w:pPr>
        <w:pStyle w:val="Kp"/>
      </w:pPr>
      <w:r>
        <w:rPr>
          <w:noProof/>
          <w:sz w:val="20"/>
          <w:szCs w:val="20"/>
        </w:rPr>
        <w:drawing>
          <wp:inline distT="0" distB="0" distL="0" distR="0" wp14:anchorId="0E086D42" wp14:editId="606C2036">
            <wp:extent cx="4320000" cy="4320000"/>
            <wp:effectExtent l="0" t="0" r="0" b="0"/>
            <wp:docPr id="10960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bookmarkStart w:id="53" w:name="_Ref216794331"/>
    <w:p w14:paraId="08278D52" w14:textId="62A9A3DA" w:rsidR="00737E94" w:rsidRDefault="0011557C" w:rsidP="00F37077">
      <w:pPr>
        <w:pStyle w:val="Kpalrs"/>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3</w:t>
      </w:r>
      <w:r>
        <w:fldChar w:fldCharType="end"/>
      </w:r>
      <w:r w:rsidR="001C0B4D">
        <w:t>. ábra</w:t>
      </w:r>
      <w:bookmarkEnd w:id="53"/>
      <w:r w:rsidR="001C0B4D">
        <w:t xml:space="preserve"> </w:t>
      </w:r>
      <w:r w:rsidR="0011053D">
        <w:t>Első</w:t>
      </w:r>
      <w:r w:rsidR="001C0B4D">
        <w:t xml:space="preserve"> megoldás 3 tengelyes kamerastabilizátor esetén</w:t>
      </w:r>
      <w:r w:rsidR="00AA3BFB">
        <w:t xml:space="preserve"> </w:t>
      </w:r>
      <w:sdt>
        <w:sdtPr>
          <w:id w:val="1752925521"/>
          <w:citation/>
        </w:sdtPr>
        <w:sdtContent>
          <w:r w:rsidR="00AA3BFB">
            <w:fldChar w:fldCharType="begin"/>
          </w:r>
          <w:r w:rsidR="00AA3BFB">
            <w:instrText xml:space="preserve"> CITATION evo17 \l 1038 </w:instrText>
          </w:r>
          <w:r w:rsidR="00AA3BFB">
            <w:fldChar w:fldCharType="separate"/>
          </w:r>
          <w:r w:rsidR="00077AAD">
            <w:rPr>
              <w:noProof/>
            </w:rPr>
            <w:t>[8]</w:t>
          </w:r>
          <w:r w:rsidR="00AA3BFB">
            <w:fldChar w:fldCharType="end"/>
          </w:r>
        </w:sdtContent>
      </w:sdt>
    </w:p>
    <w:p w14:paraId="43815BD0" w14:textId="5DE5B23D" w:rsidR="00640B87" w:rsidRPr="00640B87" w:rsidRDefault="00640B87" w:rsidP="00640B87">
      <w:r>
        <w:t xml:space="preserve">Az első megoldás a mechanikailag </w:t>
      </w:r>
      <w:commentRangeStart w:id="54"/>
      <w:r>
        <w:t>legegyszerűbb</w:t>
      </w:r>
      <w:commentRangeEnd w:id="54"/>
      <w:r w:rsidR="00F75043">
        <w:rPr>
          <w:rStyle w:val="Jegyzethivatkozs"/>
          <w:sz w:val="24"/>
          <w:szCs w:val="24"/>
        </w:rPr>
        <w:commentReference w:id="54"/>
      </w:r>
      <w:r>
        <w:t>. Ebben az esetben egy, a gravitációs tengellyel merőleges tengelyű, rögzített motor forgat egy második motort. A mozgatott motor, a rögzített mozgató motor tengelyével merőleges</w:t>
      </w:r>
      <w:r w:rsidR="001C0B4D">
        <w:t xml:space="preserve"> tengelyű</w:t>
      </w:r>
      <w:r w:rsidR="003447C0">
        <w:t>, hasonlóan az</w:t>
      </w:r>
      <w:r w:rsidR="001C0B4D">
        <w:t xml:space="preserve"> </w:t>
      </w:r>
      <w:r w:rsidR="003447C0">
        <w:fldChar w:fldCharType="begin"/>
      </w:r>
      <w:r w:rsidR="003447C0">
        <w:instrText xml:space="preserve"> REF _Ref216794331 \h </w:instrText>
      </w:r>
      <w:r w:rsidR="003447C0">
        <w:fldChar w:fldCharType="separate"/>
      </w:r>
      <w:r w:rsidR="00077AAD">
        <w:rPr>
          <w:noProof/>
        </w:rPr>
        <w:t>1</w:t>
      </w:r>
      <w:r w:rsidR="00077AAD">
        <w:noBreakHyphen/>
      </w:r>
      <w:r w:rsidR="00077AAD">
        <w:rPr>
          <w:noProof/>
        </w:rPr>
        <w:t>3</w:t>
      </w:r>
      <w:r w:rsidR="00077AAD">
        <w:t>. ábra</w:t>
      </w:r>
      <w:r w:rsidR="003447C0">
        <w:fldChar w:fldCharType="end"/>
      </w:r>
      <w:r w:rsidR="00AA3BFB">
        <w:t xml:space="preserve"> által mutatott kamarastabilizátorhoz</w:t>
      </w:r>
      <w:r>
        <w:t xml:space="preserve">. </w:t>
      </w:r>
      <w:r w:rsidR="00972790">
        <w:t>Ennél a m</w:t>
      </w:r>
      <w:r w:rsidR="005916CD">
        <w:t xml:space="preserve">egoldásnál az egyik fő kihívás, hogy a </w:t>
      </w:r>
      <w:r w:rsidR="007F720B">
        <w:t>mérőasztalhoz menő jelvezetékeken kívül a forgatott motor tápvezetékeit és az enkóder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335C1506">
            <wp:extent cx="5400000" cy="3630726"/>
            <wp:effectExtent l="0" t="0" r="0" b="8255"/>
            <wp:docPr id="176164536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pic:cNvPicPr/>
                  </pic:nvPicPr>
                  <pic:blipFill rotWithShape="1">
                    <a:blip r:embed="rId23" cstate="print">
                      <a:extLst>
                        <a:ext uri="{28A0092B-C50C-407E-A947-70E740481C1C}">
                          <a14:useLocalDpi xmlns:a14="http://schemas.microsoft.com/office/drawing/2010/main" val="0"/>
                        </a:ext>
                      </a:extLst>
                    </a:blip>
                    <a:srcRect l="7364" t="6361" r="13125" b="8103"/>
                    <a:stretch>
                      <a:fillRect/>
                    </a:stretch>
                  </pic:blipFill>
                  <pic:spPr bwMode="auto">
                    <a:xfrm>
                      <a:off x="0" y="0"/>
                      <a:ext cx="5400000" cy="3630726"/>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Ref198511159"/>
    <w:p w14:paraId="15D5BEA3" w14:textId="035230D1" w:rsidR="00737E94" w:rsidRDefault="0011557C" w:rsidP="00F37077">
      <w:pPr>
        <w:pStyle w:val="Kpalrs"/>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4</w:t>
      </w:r>
      <w:r>
        <w:fldChar w:fldCharType="end"/>
      </w:r>
      <w:bookmarkStart w:id="56" w:name="_Toc215442889"/>
      <w:r w:rsidR="00737E94">
        <w:t>. ábra</w:t>
      </w:r>
      <w:bookmarkEnd w:id="55"/>
      <w:r w:rsidR="00737E94">
        <w:t xml:space="preserve"> Kézi vázlat a második megoldásra</w:t>
      </w:r>
      <w:bookmarkEnd w:id="56"/>
    </w:p>
    <w:p w14:paraId="60D47D81" w14:textId="461C2CB2" w:rsid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sidR="00077AAD">
        <w:rPr>
          <w:noProof/>
        </w:rPr>
        <w:t>1</w:t>
      </w:r>
      <w:r w:rsidR="00077AAD">
        <w:noBreakHyphen/>
      </w:r>
      <w:r w:rsidR="00077AAD">
        <w:rPr>
          <w:noProof/>
        </w:rPr>
        <w:t>4</w:t>
      </w:r>
      <w:r w:rsidR="00077AAD">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 xml:space="preserve">a </w:t>
      </w:r>
      <w:commentRangeStart w:id="57"/>
      <w:r w:rsidR="00840452">
        <w:t xml:space="preserve">legnagyobb </w:t>
      </w:r>
      <w:commentRangeEnd w:id="57"/>
      <w:r w:rsidR="00CA5D10">
        <w:rPr>
          <w:rStyle w:val="Jegyzethivatkozs"/>
          <w:sz w:val="24"/>
          <w:szCs w:val="24"/>
        </w:rPr>
        <w:commentReference w:id="57"/>
      </w:r>
      <w:commentRangeStart w:id="58"/>
      <w:r w:rsidR="00840452">
        <w:t xml:space="preserve">kihívás </w:t>
      </w:r>
      <w:commentRangeEnd w:id="58"/>
      <w:r w:rsidR="0059419F">
        <w:rPr>
          <w:rStyle w:val="Jegyzethivatkozs"/>
          <w:sz w:val="24"/>
          <w:szCs w:val="24"/>
        </w:rPr>
        <w:commentReference w:id="58"/>
      </w:r>
      <w:r w:rsidR="00840452">
        <w:t>a rendszer kotyogás</w:t>
      </w:r>
      <w:r w:rsidR="00B70C29">
        <w:t>mentesítése</w:t>
      </w:r>
      <w:r w:rsidR="00840452">
        <w:t>.</w:t>
      </w:r>
    </w:p>
    <w:p w14:paraId="6DC2E73B" w14:textId="21C7C1D6" w:rsidR="005853DB" w:rsidRPr="00093543" w:rsidRDefault="005853DB" w:rsidP="00093543">
      <w:r>
        <w:t>A</w:t>
      </w:r>
      <w:r w:rsidR="0011053D">
        <w:t xml:space="preserve"> tervezés során az egyszerűbb mechanika érdekében az első megoldással </w:t>
      </w:r>
      <w:r w:rsidR="00772F14">
        <w:t>megyek tovább.</w:t>
      </w:r>
    </w:p>
    <w:p w14:paraId="28F08034" w14:textId="1BACFAF2" w:rsidR="004C768D" w:rsidRPr="004D24C2" w:rsidRDefault="00274277" w:rsidP="004D24C2">
      <w:pPr>
        <w:pStyle w:val="Cmsor1"/>
      </w:pPr>
      <w:bookmarkStart w:id="59" w:name="_Toc216882767"/>
      <w:commentRangeStart w:id="60"/>
      <w:r w:rsidRPr="004D24C2">
        <w:lastRenderedPageBreak/>
        <w:t>Modulok</w:t>
      </w:r>
      <w:commentRangeEnd w:id="60"/>
      <w:r w:rsidR="001817DC" w:rsidRPr="004D24C2">
        <w:rPr>
          <w:rStyle w:val="Jegyzethivatkozs"/>
          <w:sz w:val="36"/>
          <w:szCs w:val="32"/>
        </w:rPr>
        <w:commentReference w:id="60"/>
      </w:r>
      <w:bookmarkEnd w:id="59"/>
    </w:p>
    <w:p w14:paraId="35EC0622" w14:textId="77777777" w:rsidR="002B291B" w:rsidRDefault="002B291B" w:rsidP="008D589A">
      <w:pPr>
        <w:rPr>
          <w:noProof/>
        </w:rPr>
      </w:pPr>
    </w:p>
    <w:p w14:paraId="709D44CC" w14:textId="5C38DBF1" w:rsidR="0046537C" w:rsidRDefault="002B291B" w:rsidP="005A497D">
      <w:pPr>
        <w:keepNext/>
        <w:ind w:firstLine="0"/>
        <w:jc w:val="center"/>
      </w:pPr>
      <w:commentRangeStart w:id="61"/>
      <w:r>
        <w:rPr>
          <w:noProof/>
        </w:rPr>
        <w:drawing>
          <wp:inline distT="0" distB="0" distL="0" distR="0" wp14:anchorId="65FE4A38" wp14:editId="74627062">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Picture 1"/>
                    <pic:cNvPicPr/>
                  </pic:nvPicPr>
                  <pic:blipFill>
                    <a:blip r:embed="rId24" cstate="print">
                      <a:extLst>
                        <a:ext uri="{28A0092B-C50C-407E-A947-70E740481C1C}">
                          <a14:useLocalDpi xmlns:a14="http://schemas.microsoft.com/office/drawing/2010/main" val="0"/>
                        </a:ext>
                      </a:extLst>
                    </a:blip>
                    <a:srcRect l="198" r="198"/>
                    <a:stretch>
                      <a:fillRect/>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commentRangeEnd w:id="61"/>
      <w:r w:rsidR="00AD62A9">
        <w:rPr>
          <w:rStyle w:val="Jegyzethivatkozs"/>
          <w:sz w:val="24"/>
          <w:szCs w:val="24"/>
        </w:rPr>
        <w:commentReference w:id="61"/>
      </w:r>
    </w:p>
    <w:bookmarkStart w:id="62" w:name="_Ref216343435"/>
    <w:p w14:paraId="29ECBCE5" w14:textId="50046AB6" w:rsidR="002B291B"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w:t>
      </w:r>
      <w:r>
        <w:fldChar w:fldCharType="end"/>
      </w:r>
      <w:r w:rsidR="0046537C">
        <w:t>. ábra</w:t>
      </w:r>
      <w:bookmarkEnd w:id="62"/>
      <w:r w:rsidR="0046537C">
        <w:t xml:space="preserve"> Az eszköz blokkdiagramja</w:t>
      </w:r>
    </w:p>
    <w:p w14:paraId="2E8E51FB" w14:textId="10343A2C"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077AAD">
        <w:rPr>
          <w:noProof/>
        </w:rPr>
        <w:t>2</w:t>
      </w:r>
      <w:r w:rsidR="00077AAD">
        <w:noBreakHyphen/>
      </w:r>
      <w:r w:rsidR="00077AAD">
        <w:rPr>
          <w:noProof/>
        </w:rPr>
        <w:t>1</w:t>
      </w:r>
      <w:r w:rsidR="00077AAD">
        <w:t>. ábra</w:t>
      </w:r>
      <w:r w:rsidR="002170D6">
        <w:fldChar w:fldCharType="end"/>
      </w:r>
      <w:r w:rsidR="002170D6">
        <w:t xml:space="preserve"> mutatja.</w:t>
      </w:r>
      <w:r w:rsidR="00E33770">
        <w:t xml:space="preserve"> </w:t>
      </w:r>
      <w:commentRangeStart w:id="63"/>
      <w:r w:rsidR="00847D3D">
        <w:t xml:space="preserve">Narancssárgával </w:t>
      </w:r>
      <w:commentRangeEnd w:id="63"/>
      <w:r w:rsidR="00661231">
        <w:rPr>
          <w:rStyle w:val="Jegyzethivatkozs"/>
          <w:sz w:val="24"/>
          <w:szCs w:val="24"/>
        </w:rPr>
        <w:commentReference w:id="63"/>
      </w:r>
      <w:r w:rsidR="00847D3D">
        <w:t xml:space="preserve">a </w:t>
      </w:r>
      <w:r w:rsidR="005D6D5F">
        <w:t>soros kommunikáció</w:t>
      </w:r>
      <w:r w:rsidR="008B036A">
        <w:t>t, kék</w:t>
      </w:r>
      <w:r w:rsidR="008C0199">
        <w:t>kel</w:t>
      </w:r>
      <w:r w:rsidR="008B036A">
        <w:t xml:space="preserve"> az I2C-t</w:t>
      </w:r>
      <w:r w:rsidR="0085111F">
        <w:t>, lil</w:t>
      </w:r>
      <w:r w:rsidR="008C0199">
        <w:t>ával</w:t>
      </w:r>
      <w:r w:rsidR="0085111F">
        <w:t xml:space="preserve"> az SPI-t,</w:t>
      </w:r>
      <w:r w:rsidR="002F58A4">
        <w:t xml:space="preserve"> piros</w:t>
      </w:r>
      <w:r w:rsidR="008C0199">
        <w:t>sal</w:t>
      </w:r>
      <w:r w:rsidR="002F58A4">
        <w:t xml:space="preserve"> pedig </w:t>
      </w:r>
      <w:r w:rsidR="00651BA0">
        <w:t xml:space="preserve">a motorvezérlőknek küldött lépés impulzusokat és az azok által kiküldött </w:t>
      </w:r>
      <w:r w:rsidR="000B615B">
        <w:t>modulált tápfeszültséget jelöl</w:t>
      </w:r>
      <w:r w:rsidR="008C0199">
        <w:t>tem</w:t>
      </w:r>
      <w:r w:rsidR="000B615B">
        <w:t>. A</w:t>
      </w:r>
      <w:r w:rsidR="00A028FF">
        <w:t>z eszköz központi eleme a mikrovezérlő</w:t>
      </w:r>
      <w:r w:rsidR="00CD0C76">
        <w:t xml:space="preserve"> (MCU)</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w:t>
      </w:r>
      <w:commentRangeStart w:id="64"/>
      <w:r w:rsidR="002A574B">
        <w:t>kapcsolatba lépni</w:t>
      </w:r>
      <w:commentRangeEnd w:id="64"/>
      <w:r w:rsidR="00FF6196">
        <w:rPr>
          <w:rStyle w:val="Jegyzethivatkozs"/>
          <w:sz w:val="24"/>
          <w:szCs w:val="24"/>
        </w:rPr>
        <w:commentReference w:id="64"/>
      </w:r>
      <w:r w:rsidR="00B1777D">
        <w:t xml:space="preserve"> az eszközzel</w:t>
      </w:r>
      <w:r w:rsidR="00121671">
        <w:t xml:space="preserve">. A felhasználó által </w:t>
      </w:r>
      <w:r w:rsidR="00D406DF">
        <w:t xml:space="preserve">küldött beállításokat az EEPROM-ba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enkóderek szolgáltatják a mikrovezérlőnek. A motorok </w:t>
      </w:r>
      <w:r w:rsidR="00091186">
        <w:t xml:space="preserve">által pozícionált mérőasztalon a mért szenzor mellett egy referenciaszenzor is megtalálható, ami az asztal orientációjáról küld információt az </w:t>
      </w:r>
      <w:commentRangeStart w:id="65"/>
      <w:r w:rsidR="00091186">
        <w:t>MCU-nak</w:t>
      </w:r>
      <w:commentRangeEnd w:id="65"/>
      <w:r w:rsidR="00B92176">
        <w:rPr>
          <w:rStyle w:val="Jegyzethivatkozs"/>
          <w:sz w:val="24"/>
          <w:szCs w:val="24"/>
        </w:rPr>
        <w:commentReference w:id="65"/>
      </w:r>
      <w:r w:rsidR="000706D7">
        <w:t xml:space="preserve">. </w:t>
      </w:r>
      <w:r w:rsidR="008719A1">
        <w:t xml:space="preserve">A </w:t>
      </w:r>
      <w:r w:rsidR="00465164">
        <w:t>mérőasztallal, csak</w:t>
      </w:r>
      <w:r w:rsidR="0080040D">
        <w:t xml:space="preserve"> a mért szenzorral kommunikáló </w:t>
      </w:r>
      <w:commentRangeStart w:id="66"/>
      <w:r w:rsidR="0080040D">
        <w:t xml:space="preserve">SPI-simulyzer </w:t>
      </w:r>
      <w:commentRangeEnd w:id="66"/>
      <w:r w:rsidR="00827B67">
        <w:rPr>
          <w:rStyle w:val="Jegyzethivatkozs"/>
          <w:sz w:val="24"/>
          <w:szCs w:val="24"/>
        </w:rPr>
        <w:commentReference w:id="66"/>
      </w:r>
      <w:r w:rsidR="0080040D">
        <w:t>van kapcsolatban. Ezt az SPI</w:t>
      </w:r>
      <w:r w:rsidR="00465164">
        <w:t>-</w:t>
      </w:r>
      <w:r w:rsidR="0080040D">
        <w:t>csat</w:t>
      </w:r>
      <w:r w:rsidR="00465164">
        <w:t>ornát a mikrovezérlő lehallgatja, így a pozicionálás akár adott SPI üzenetek észlelésére is ütemezhető.</w:t>
      </w:r>
    </w:p>
    <w:p w14:paraId="0B914DED" w14:textId="79A50DCB" w:rsidR="00E7754A" w:rsidRDefault="00E7754A" w:rsidP="0023418D">
      <w:pPr>
        <w:ind w:firstLine="0"/>
      </w:pPr>
      <w:r>
        <w:rPr>
          <w:noProof/>
        </w:rPr>
        <w:lastRenderedPageBreak/>
        <mc:AlternateContent>
          <mc:Choice Requires="wpg">
            <w:drawing>
              <wp:inline distT="0" distB="0" distL="0" distR="0" wp14:anchorId="4C0F2792" wp14:editId="1936E98F">
                <wp:extent cx="5400000" cy="4105275"/>
                <wp:effectExtent l="0" t="0" r="0" b="9525"/>
                <wp:docPr id="243139528" name="Group 1"/>
                <wp:cNvGraphicFramePr/>
                <a:graphic xmlns:a="http://schemas.openxmlformats.org/drawingml/2006/main">
                  <a:graphicData uri="http://schemas.microsoft.com/office/word/2010/wordprocessingGroup">
                    <wpg:wgp>
                      <wpg:cNvGrpSpPr/>
                      <wpg:grpSpPr>
                        <a:xfrm>
                          <a:off x="0" y="0"/>
                          <a:ext cx="540000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67" w:name="_Ref216345267"/>
                            <w:p w14:paraId="4D70C0E6" w14:textId="77777777" w:rsidR="00E7754A" w:rsidRPr="00FA180C" w:rsidRDefault="00E7754A" w:rsidP="00E7754A">
                              <w:pPr>
                                <w:pStyle w:val="Kpalrs"/>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67"/>
                              <w:r>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0F2792" id="Group 1" o:spid="_x0000_s1027" style="width:425.2pt;height:323.25pt;mso-position-horizontal-relative:char;mso-position-vertical-relative:line"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">
                    <v:imagedata r:id="rId27"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28"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68" w:name="_Ref216345267"/>
                      <w:p w14:paraId="4D70C0E6" w14:textId="77777777" w:rsidR="00E7754A" w:rsidRPr="00FA180C" w:rsidRDefault="00E7754A" w:rsidP="00E7754A">
                        <w:pPr>
                          <w:pStyle w:val="Kpalrs"/>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68"/>
                        <w:r>
                          <w:t xml:space="preserve"> Deszkamodellek különböző fejlesztési fázisokban</w:t>
                        </w:r>
                      </w:p>
                    </w:txbxContent>
                  </v:textbox>
                </v:shape>
                <w10:anchorlock/>
              </v:group>
            </w:pict>
          </mc:Fallback>
        </mc:AlternateContent>
      </w:r>
    </w:p>
    <w:p w14:paraId="74EBE906" w14:textId="69AC52B3" w:rsidR="006624D7" w:rsidRDefault="00274277" w:rsidP="001535DA">
      <w:r>
        <w:t xml:space="preserve">A </w:t>
      </w:r>
      <w:r w:rsidR="00E33770">
        <w:t>meg</w:t>
      </w:r>
      <w:r>
        <w:t xml:space="preserve">valósításhoz szükséges egységek fejlesztését úgynevezett </w:t>
      </w:r>
      <w:commentRangeStart w:id="69"/>
      <w:r>
        <w:t xml:space="preserve">deszkamodellen </w:t>
      </w:r>
      <w:commentRangeEnd w:id="69"/>
      <w:r>
        <w:rPr>
          <w:rStyle w:val="Jegyzethivatkozs"/>
          <w:sz w:val="24"/>
          <w:szCs w:val="24"/>
        </w:rPr>
        <w:commentReference w:id="69"/>
      </w:r>
      <w:r>
        <w:t>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077AAD">
        <w:rPr>
          <w:noProof/>
        </w:rPr>
        <w:t>2</w:t>
      </w:r>
      <w:r w:rsidR="00077AAD">
        <w:rPr>
          <w:noProof/>
        </w:rPr>
        <w:noBreakHyphen/>
        <w:t>2</w:t>
      </w:r>
      <w:r w:rsidR="00077AAD">
        <w:t>. ábra</w:t>
      </w:r>
      <w:r w:rsidR="00B9047E">
        <w:fldChar w:fldCharType="end"/>
      </w:r>
      <w:r w:rsidR="00703C9E">
        <w:t>)</w:t>
      </w:r>
      <w:r>
        <w:t xml:space="preserve">. </w:t>
      </w:r>
      <w:r w:rsidR="00A24B9A">
        <w:t>Ebben a fázisban az</w:t>
      </w:r>
      <w:r>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commentRangeStart w:id="70"/>
      <w:commentRangeEnd w:id="70"/>
      <w:r w:rsidR="006459DD">
        <w:rPr>
          <w:rStyle w:val="Jegyzethivatkozs"/>
          <w:sz w:val="24"/>
          <w:szCs w:val="24"/>
        </w:rPr>
        <w:commentReference w:id="70"/>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 xml:space="preserve">Miután megbizonyosodtam a választott alkatrészek megfelelőségéről és összeállt a </w:t>
      </w:r>
      <w:commentRangeStart w:id="71"/>
      <w:r>
        <w:t>deszkamodell,</w:t>
      </w:r>
      <w:commentRangeEnd w:id="71"/>
      <w:r>
        <w:rPr>
          <w:rStyle w:val="Jegyzethivatkozs"/>
          <w:sz w:val="24"/>
          <w:szCs w:val="24"/>
        </w:rPr>
        <w:commentReference w:id="71"/>
      </w:r>
      <w:r>
        <w:t xml:space="preserve"> megterveztem a modulokhoz szükséges nyomtatott áramköröket. Az áramkörök tervezéséhez a KiCAD szoftvert használtam</w:t>
      </w:r>
      <w:r w:rsidR="00836D78">
        <w:t>, ami egy ingyenes, jól dokumentált és elterjedt szoftver.</w:t>
      </w:r>
    </w:p>
    <w:p w14:paraId="63899430" w14:textId="3C63CB27" w:rsidR="0057375D" w:rsidRDefault="0057375D" w:rsidP="0057375D">
      <w:pPr>
        <w:pStyle w:val="Cmsor2"/>
      </w:pPr>
      <w:bookmarkStart w:id="72" w:name="_Toc216882768"/>
      <w:r>
        <w:t>Mikrovezérlő</w:t>
      </w:r>
      <w:bookmarkEnd w:id="72"/>
    </w:p>
    <w:p w14:paraId="3AEA6596" w14:textId="31788E9D" w:rsidR="0057375D" w:rsidRDefault="0057375D" w:rsidP="008D589A">
      <w:r>
        <w:t xml:space="preserve">Az eszköz központi egysége, amin az ezt működtető </w:t>
      </w:r>
      <w:commentRangeStart w:id="73"/>
      <w:r>
        <w:t>szoftver fut</w:t>
      </w:r>
      <w:commentRangeEnd w:id="73"/>
      <w:r>
        <w:rPr>
          <w:rStyle w:val="Jegyzethivatkozs"/>
          <w:sz w:val="24"/>
          <w:szCs w:val="24"/>
        </w:rPr>
        <w:commentReference w:id="73"/>
      </w:r>
      <w:r w:rsidR="00C13B76">
        <w:t>,</w:t>
      </w:r>
      <w:r>
        <w:t xml:space="preserve"> az maga a mikrovezérlő. A </w:t>
      </w:r>
      <w:commentRangeStart w:id="74"/>
      <w:r>
        <w:t>projektjeim</w:t>
      </w:r>
      <w:r w:rsidR="00C13B76">
        <w:t>hez</w:t>
      </w:r>
      <w:r>
        <w:t xml:space="preserve"> </w:t>
      </w:r>
      <w:commentRangeEnd w:id="74"/>
      <w:r>
        <w:rPr>
          <w:rStyle w:val="Jegyzethivatkozs"/>
          <w:sz w:val="24"/>
          <w:szCs w:val="24"/>
        </w:rPr>
        <w:commentReference w:id="74"/>
      </w:r>
      <w:r>
        <w:t xml:space="preserve">(szakdolgozatom, önálló projekt </w:t>
      </w:r>
      <w:commentRangeStart w:id="75"/>
      <w:r>
        <w:t>stb</w:t>
      </w:r>
      <w:commentRangeEnd w:id="75"/>
      <w:r>
        <w:rPr>
          <w:rStyle w:val="Jegyzethivatkozs"/>
          <w:sz w:val="24"/>
          <w:szCs w:val="24"/>
        </w:rPr>
        <w:commentReference w:id="75"/>
      </w:r>
      <w:r>
        <w:t xml:space="preserve">.) általában STM32 </w:t>
      </w:r>
      <w:r>
        <w:lastRenderedPageBreak/>
        <w:t>mikrovezérlőt használok</w:t>
      </w:r>
      <w:r w:rsidR="00AF05AA">
        <w:t>, valamint</w:t>
      </w:r>
      <w:r w:rsidR="00E400E0">
        <w:t xml:space="preserve"> a cégnél használt </w:t>
      </w:r>
      <w:commentRangeStart w:id="76"/>
      <w:r w:rsidR="00AF05AA">
        <w:t xml:space="preserve">belső fejlesztésű </w:t>
      </w:r>
      <w:commentRangeEnd w:id="76"/>
      <w:r w:rsidR="00EE2332">
        <w:rPr>
          <w:rStyle w:val="Jegyzethivatkozs"/>
          <w:sz w:val="24"/>
          <w:szCs w:val="24"/>
        </w:rPr>
        <w:commentReference w:id="76"/>
      </w:r>
      <w:r w:rsidR="00AF05AA">
        <w:t>eszköz</w:t>
      </w:r>
      <w:r w:rsidR="00396AB8">
        <w:t xml:space="preserve"> is STM32 alapú</w:t>
      </w:r>
      <w:r>
        <w:t xml:space="preserve">. Ezekhez a mikrovezérlőkhöz </w:t>
      </w:r>
      <w:r w:rsidR="007B3A1E">
        <w:t>a korábban említett CubeIDE</w:t>
      </w:r>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azaz HAL kezelő osztályainak megléte. Így a modulok drivereinek megírásakor a figyelmemet tudtam az adott modul kezelésére fordítani és nem a kommunikációs prot</w:t>
      </w:r>
      <w:r w:rsidR="003A3829">
        <w:t>okollal kellett töltenem a fejlesztés</w:t>
      </w:r>
      <w:r w:rsidR="005C549A">
        <w:t>i időt</w:t>
      </w:r>
      <w:r w:rsidR="00511907">
        <w:t xml:space="preserve">. További előnye ennek a platformnak, hogy a mikrovezérlők megvásárolhatóak „NUCLEO” fejlesztői panelre felszerelve, ahol a működéshez szükséges minden áramköri elem és kapcsolás ki van alakítva, valamint programozó és </w:t>
      </w:r>
      <w:commentRangeStart w:id="77"/>
      <w:r w:rsidR="00511907">
        <w:t>debugger</w:t>
      </w:r>
      <w:r w:rsidR="001D1DFA">
        <w:t xml:space="preserve"> </w:t>
      </w:r>
      <w:commentRangeEnd w:id="77"/>
      <w:r>
        <w:rPr>
          <w:rStyle w:val="Jegyzethivatkozs"/>
          <w:sz w:val="24"/>
          <w:szCs w:val="24"/>
        </w:rPr>
        <w:commentReference w:id="77"/>
      </w:r>
      <w:r w:rsidR="001D1DFA">
        <w:t>(hibakereső)</w:t>
      </w:r>
      <w:r w:rsidR="00511907">
        <w:t xml:space="preserve"> modullal vannak </w:t>
      </w:r>
      <w:r w:rsidR="001D1DFA">
        <w:t>felszere</w:t>
      </w:r>
      <w:r w:rsidR="00E41F91">
        <w:t>lve</w:t>
      </w:r>
      <w:r w:rsidR="00511907">
        <w:t>.</w:t>
      </w:r>
    </w:p>
    <w:p w14:paraId="60A61D33" w14:textId="577137D5" w:rsidR="00511907" w:rsidRDefault="00511907" w:rsidP="008D589A">
      <w:r>
        <w:t xml:space="preserve">A következő feladat az STM32 mikrokontroller családból </w:t>
      </w:r>
      <w:commentRangeStart w:id="78"/>
      <w:r>
        <w:t>kiválasztani a</w:t>
      </w:r>
      <w:r w:rsidR="00E400E0">
        <w:t xml:space="preserve"> tervezési szempontoknak legjobban</w:t>
      </w:r>
      <w:r>
        <w:t xml:space="preserve"> megfelelőt</w:t>
      </w:r>
      <w:commentRangeEnd w:id="78"/>
      <w:r w:rsidR="00A928FE">
        <w:rPr>
          <w:rStyle w:val="Jegyzethivatkozs"/>
          <w:sz w:val="24"/>
          <w:szCs w:val="24"/>
        </w:rPr>
        <w:commentReference w:id="78"/>
      </w:r>
      <w:r>
        <w:t>. A szempontok minél több GPIO</w:t>
      </w:r>
      <w:r w:rsidR="005F07DA">
        <w:t xml:space="preserve"> (későbbi bővíthetőség miatt)</w:t>
      </w:r>
      <w:r>
        <w:t>, legalább 3 SPI-csatorna</w:t>
      </w:r>
      <w:r w:rsidR="008C6313">
        <w:t xml:space="preserve"> (2 csatorna a lehallgatáshoz és egy az SPI perifériák kezelésére)</w:t>
      </w:r>
      <w:r w:rsidR="00484455">
        <w:t>, legalább 4 DMA</w:t>
      </w:r>
      <w:r w:rsidR="00C22CD4">
        <w:t xml:space="preserve"> (2 a motorok vezérléséhez, 2 a</w:t>
      </w:r>
      <w:r w:rsidR="00340BF4">
        <w:t>z SPI lehallgatáshoz)</w:t>
      </w:r>
      <w:r>
        <w:t>,</w:t>
      </w:r>
      <w:r w:rsidR="00027495">
        <w:t xml:space="preserve"> legalább 4 időzítő</w:t>
      </w:r>
      <w:r w:rsidR="004761C4">
        <w:t xml:space="preserve"> (2 a motorok vezérléséhez, 2 az AD</w:t>
      </w:r>
      <w:r w:rsidR="00DD3B99">
        <w:t xml:space="preserve"> konvertereknek</w:t>
      </w:r>
      <w:r w:rsidR="004761C4">
        <w:t>)</w:t>
      </w:r>
      <w:r w:rsidR="00027495">
        <w:t>,</w:t>
      </w:r>
      <w:r>
        <w:t xml:space="preserve"> </w:t>
      </w:r>
      <w:r w:rsidR="00027495">
        <w:t>Ethernet és USB kommunikáció</w:t>
      </w:r>
      <w:r>
        <w:t xml:space="preserve">. Ezen megfontolások alapján a választásom az </w:t>
      </w:r>
      <w:r w:rsidRPr="00511907">
        <w:t>STM32F767ZIT6</w:t>
      </w:r>
      <w:r>
        <w:t xml:space="preserve">-re esett. Ennek főbb </w:t>
      </w:r>
      <w:commentRangeStart w:id="79"/>
      <w:r>
        <w:t>tulajdonságai</w:t>
      </w:r>
      <w:r w:rsidR="00027495" w:rsidRPr="00027495">
        <w:t xml:space="preserve"> </w:t>
      </w:r>
      <w:commentRangeEnd w:id="79"/>
      <w:r w:rsidR="00FE60FE">
        <w:rPr>
          <w:rStyle w:val="Jegyzethivatkozs"/>
          <w:sz w:val="24"/>
          <w:szCs w:val="24"/>
        </w:rPr>
        <w:commentReference w:id="79"/>
      </w:r>
      <w:sdt>
        <w:sdtPr>
          <w:id w:val="1222486865"/>
          <w:citation/>
        </w:sdtPr>
        <w:sdtContent>
          <w:r w:rsidR="00027495">
            <w:fldChar w:fldCharType="begin"/>
          </w:r>
          <w:r w:rsidR="00027495">
            <w:instrText xml:space="preserve"> CITATION STM25 \l 1038 </w:instrText>
          </w:r>
          <w:r w:rsidR="00027495">
            <w:fldChar w:fldCharType="separate"/>
          </w:r>
          <w:r w:rsidR="00077AAD">
            <w:rPr>
              <w:noProof/>
            </w:rPr>
            <w:t xml:space="preserve"> [9]</w:t>
          </w:r>
          <w:r w:rsidR="00027495">
            <w:fldChar w:fldCharType="end"/>
          </w:r>
        </w:sdtContent>
      </w:sdt>
      <w:r>
        <w:t>:</w:t>
      </w:r>
    </w:p>
    <w:p w14:paraId="3358F561" w14:textId="6E7F62C4" w:rsidR="00484455" w:rsidRDefault="00027495" w:rsidP="00484455">
      <w:pPr>
        <w:pStyle w:val="Listaszerbekezds"/>
        <w:numPr>
          <w:ilvl w:val="0"/>
          <w:numId w:val="23"/>
        </w:numPr>
      </w:pPr>
      <w:r w:rsidRPr="00027495">
        <w:t>Arm® 32-bit Cortex®-M7 CPU</w:t>
      </w:r>
    </w:p>
    <w:p w14:paraId="5BF7EAD0" w14:textId="0EC66F38" w:rsidR="00027495" w:rsidRDefault="00027495" w:rsidP="00027495">
      <w:pPr>
        <w:pStyle w:val="Listaszerbekezds"/>
        <w:numPr>
          <w:ilvl w:val="0"/>
          <w:numId w:val="23"/>
        </w:numPr>
      </w:pPr>
      <w:r>
        <w:t>Akár 2Mbyte flash memória</w:t>
      </w:r>
      <w:r w:rsidR="009F5583">
        <w:t xml:space="preserve"> </w:t>
      </w:r>
    </w:p>
    <w:p w14:paraId="1773F476" w14:textId="62C75DC7" w:rsidR="00027495" w:rsidRDefault="00027495" w:rsidP="00027495">
      <w:pPr>
        <w:pStyle w:val="Listaszerbekezds"/>
        <w:numPr>
          <w:ilvl w:val="0"/>
          <w:numId w:val="23"/>
        </w:numPr>
      </w:pPr>
      <w:r>
        <w:t>Akár 512 Kbyte ram</w:t>
      </w:r>
      <w:r w:rsidR="00975A74">
        <w:t xml:space="preserve">: </w:t>
      </w:r>
      <w:r w:rsidR="00F010A3">
        <w:t>k</w:t>
      </w:r>
      <w:r w:rsidR="00BE3854">
        <w:t xml:space="preserve">eresőtáblák és kijelző </w:t>
      </w:r>
      <w:r w:rsidR="009F5583">
        <w:t>puffer miatt szükséges</w:t>
      </w:r>
    </w:p>
    <w:p w14:paraId="2C231949" w14:textId="344BEF6B" w:rsidR="00027495" w:rsidRDefault="00027495" w:rsidP="00027495">
      <w:pPr>
        <w:pStyle w:val="Listaszerbekezds"/>
        <w:numPr>
          <w:ilvl w:val="0"/>
          <w:numId w:val="23"/>
        </w:numPr>
      </w:pPr>
      <w:r>
        <w:t>Általános felhasználású</w:t>
      </w:r>
      <w:r w:rsidR="00F010A3">
        <w:t xml:space="preserve"> 16 csatornás</w:t>
      </w:r>
      <w:r>
        <w:t xml:space="preserve"> DMA</w:t>
      </w:r>
      <w:r w:rsidR="00F010A3">
        <w:t xml:space="preserve">: </w:t>
      </w:r>
      <w:r w:rsidR="00C22CD4">
        <w:t>m</w:t>
      </w:r>
      <w:r w:rsidR="00E62B31">
        <w:t>ivel marad nem felhasznált, DMA, a későbbiekben akár a képernyő frissítés és egyéb (akár újabb) perifériák kezelése is megoldható DMA-val.</w:t>
      </w:r>
    </w:p>
    <w:p w14:paraId="76665C3C" w14:textId="7228846D" w:rsidR="00027495" w:rsidRDefault="00027495" w:rsidP="00027495">
      <w:pPr>
        <w:pStyle w:val="Listaszerbekezds"/>
        <w:numPr>
          <w:ilvl w:val="0"/>
          <w:numId w:val="23"/>
        </w:numPr>
      </w:pPr>
      <w:r>
        <w:t>Akár 18 időzítő</w:t>
      </w:r>
    </w:p>
    <w:p w14:paraId="3DFFBC1F" w14:textId="75906169" w:rsidR="00027495" w:rsidRDefault="00027495" w:rsidP="00027495">
      <w:pPr>
        <w:pStyle w:val="Listaszerbekezds"/>
        <w:numPr>
          <w:ilvl w:val="0"/>
          <w:numId w:val="23"/>
        </w:numPr>
      </w:pPr>
      <w:r>
        <w:t>Akár 168 IO port</w:t>
      </w:r>
    </w:p>
    <w:p w14:paraId="4CA9F4A3" w14:textId="66C33B49" w:rsidR="00027495" w:rsidRDefault="00027495" w:rsidP="00027495">
      <w:pPr>
        <w:pStyle w:val="Listaszerbekezds"/>
        <w:numPr>
          <w:ilvl w:val="0"/>
          <w:numId w:val="23"/>
        </w:numPr>
      </w:pPr>
      <w:r>
        <w:t>Akár 4 I2C</w:t>
      </w:r>
    </w:p>
    <w:p w14:paraId="536AD1E3" w14:textId="74C6A9B5" w:rsidR="00027495" w:rsidRDefault="00027495" w:rsidP="00027495">
      <w:pPr>
        <w:pStyle w:val="Listaszerbekezds"/>
        <w:numPr>
          <w:ilvl w:val="0"/>
          <w:numId w:val="23"/>
        </w:numPr>
      </w:pPr>
      <w:r>
        <w:t>Akár 4 USART</w:t>
      </w:r>
    </w:p>
    <w:p w14:paraId="5AC32EEE" w14:textId="23A0487F" w:rsidR="00027495" w:rsidRDefault="00027495" w:rsidP="00027495">
      <w:pPr>
        <w:pStyle w:val="Listaszerbekezds"/>
        <w:numPr>
          <w:ilvl w:val="0"/>
          <w:numId w:val="23"/>
        </w:numPr>
      </w:pPr>
      <w:r>
        <w:t>Akár 6 SPI</w:t>
      </w:r>
    </w:p>
    <w:p w14:paraId="316AEFD6" w14:textId="26D5CB93" w:rsidR="00027495" w:rsidRDefault="00027495" w:rsidP="00027495">
      <w:pPr>
        <w:pStyle w:val="Listaszerbekezds"/>
        <w:numPr>
          <w:ilvl w:val="0"/>
          <w:numId w:val="23"/>
        </w:numPr>
      </w:pPr>
      <w:r>
        <w:t>USB2.0</w:t>
      </w:r>
    </w:p>
    <w:p w14:paraId="43890342" w14:textId="29BFF97C" w:rsidR="00027495" w:rsidRDefault="00027495" w:rsidP="00027495">
      <w:pPr>
        <w:pStyle w:val="Listaszerbekezds"/>
        <w:numPr>
          <w:ilvl w:val="0"/>
          <w:numId w:val="23"/>
        </w:numPr>
      </w:pPr>
      <w:r>
        <w:t>Ethernet</w:t>
      </w:r>
    </w:p>
    <w:p w14:paraId="1DCB2AC7" w14:textId="7D498A7D" w:rsidR="00274277" w:rsidRDefault="00274277" w:rsidP="004D24C2">
      <w:pPr>
        <w:pStyle w:val="Cmsor2"/>
      </w:pPr>
      <w:bookmarkStart w:id="80" w:name="_Toc216882769"/>
      <w:r>
        <w:lastRenderedPageBreak/>
        <w:t>Motorok</w:t>
      </w:r>
      <w:bookmarkEnd w:id="80"/>
    </w:p>
    <w:p w14:paraId="5D0BF970" w14:textId="77777777" w:rsidR="0011557C" w:rsidRDefault="0011557C" w:rsidP="0011557C">
      <w:pPr>
        <w:keepNext/>
        <w:spacing w:before="100" w:beforeAutospacing="1" w:after="100" w:afterAutospacing="1" w:line="240" w:lineRule="auto"/>
        <w:ind w:firstLine="0"/>
        <w:jc w:val="center"/>
      </w:pPr>
      <w:r w:rsidRPr="0011557C">
        <w:rPr>
          <w:noProof/>
          <w:lang w:eastAsia="hu-HU"/>
        </w:rPr>
        <w:drawing>
          <wp:inline distT="0" distB="0" distL="0" distR="0" wp14:anchorId="4CA3AE9D" wp14:editId="21A452F6">
            <wp:extent cx="3600000" cy="2579105"/>
            <wp:effectExtent l="0" t="0" r="635" b="0"/>
            <wp:docPr id="1235212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2658" name="Kép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394" b="38830"/>
                    <a:stretch>
                      <a:fillRect/>
                    </a:stretch>
                  </pic:blipFill>
                  <pic:spPr bwMode="auto">
                    <a:xfrm>
                      <a:off x="0" y="0"/>
                      <a:ext cx="3600000" cy="257910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81" w:name="_Ref216876380"/>
    <w:p w14:paraId="3E6E98F9" w14:textId="12C85A00" w:rsidR="0011557C" w:rsidRPr="0011557C" w:rsidRDefault="0011557C" w:rsidP="0011557C">
      <w:pPr>
        <w:pStyle w:val="Kpalrs"/>
        <w:rPr>
          <w:lang w:eastAsia="hu-HU"/>
        </w:rPr>
      </w:pPr>
      <w:r>
        <w:rPr>
          <w:lang w:eastAsia="hu-HU"/>
        </w:rPr>
        <w:fldChar w:fldCharType="begin"/>
      </w:r>
      <w:r>
        <w:rPr>
          <w:lang w:eastAsia="hu-HU"/>
        </w:rPr>
        <w:instrText xml:space="preserve"> STYLEREF 1 \s </w:instrText>
      </w:r>
      <w:r>
        <w:rPr>
          <w:lang w:eastAsia="hu-HU"/>
        </w:rPr>
        <w:fldChar w:fldCharType="separate"/>
      </w:r>
      <w:r w:rsidR="00077AAD">
        <w:rPr>
          <w:noProof/>
          <w:lang w:eastAsia="hu-HU"/>
        </w:rPr>
        <w:t>2</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077AAD">
        <w:rPr>
          <w:noProof/>
          <w:lang w:eastAsia="hu-HU"/>
        </w:rPr>
        <w:t>3</w:t>
      </w:r>
      <w:r>
        <w:rPr>
          <w:lang w:eastAsia="hu-HU"/>
        </w:rPr>
        <w:fldChar w:fldCharType="end"/>
      </w:r>
      <w:r>
        <w:t>. ábra</w:t>
      </w:r>
      <w:bookmarkEnd w:id="81"/>
      <w:r>
        <w:t xml:space="preserve"> </w:t>
      </w:r>
      <w:r w:rsidR="0092470F">
        <w:t>A m</w:t>
      </w:r>
      <w:r>
        <w:t>otorok</w:t>
      </w:r>
      <w:r w:rsidR="0092470F">
        <w:t xml:space="preserve"> </w:t>
      </w:r>
      <w:r>
        <w:t>mechanikában való elhelyezésének kézi vázlata</w:t>
      </w:r>
    </w:p>
    <w:p w14:paraId="06DF4446" w14:textId="7628851C" w:rsidR="0011557C" w:rsidRPr="0011557C" w:rsidRDefault="0011557C" w:rsidP="0011557C">
      <w:r>
        <w:t xml:space="preserve">Ahhoz, hogy a későbbiekben tárgyaltak érthetőbbek és elképzelhetőek legyenek a </w:t>
      </w:r>
      <w:r w:rsidR="00B87450">
        <w:fldChar w:fldCharType="begin"/>
      </w:r>
      <w:r w:rsidR="00B87450">
        <w:instrText xml:space="preserve"> REF _Ref216876380 \h </w:instrText>
      </w:r>
      <w:r w:rsidR="00B87450">
        <w:fldChar w:fldCharType="separate"/>
      </w:r>
      <w:r w:rsidR="00077AAD">
        <w:rPr>
          <w:noProof/>
          <w:lang w:eastAsia="hu-HU"/>
        </w:rPr>
        <w:t>2</w:t>
      </w:r>
      <w:r w:rsidR="00077AAD">
        <w:rPr>
          <w:lang w:eastAsia="hu-HU"/>
        </w:rPr>
        <w:noBreakHyphen/>
      </w:r>
      <w:r w:rsidR="00077AAD">
        <w:rPr>
          <w:noProof/>
          <w:lang w:eastAsia="hu-HU"/>
        </w:rPr>
        <w:t>3</w:t>
      </w:r>
      <w:r w:rsidR="00077AAD">
        <w:t>. ábra</w:t>
      </w:r>
      <w:r w:rsidR="00B87450">
        <w:fldChar w:fldCharType="end"/>
      </w:r>
      <w:r w:rsidR="00B87450">
        <w:t xml:space="preserve"> mutatja a motorok elrendezését a mechanizmus vázlatában.</w:t>
      </w:r>
      <w:r w:rsidR="0092470F">
        <w:t xml:space="preserve"> A színnel jelölt elemek szimbolizálják a léptetőmotorokat.</w:t>
      </w:r>
    </w:p>
    <w:p w14:paraId="259FEEAB" w14:textId="58281454" w:rsidR="00143DD1" w:rsidRDefault="000051CD" w:rsidP="00696511">
      <w:r>
        <w:t xml:space="preserve">Abból, hogy a </w:t>
      </w:r>
      <w:commentRangeStart w:id="82"/>
      <w:r>
        <w:t>mérőeszköz</w:t>
      </w:r>
      <w:commentRangeEnd w:id="82"/>
      <w:r>
        <w:rPr>
          <w:rStyle w:val="Jegyzethivatkozs"/>
          <w:sz w:val="24"/>
          <w:szCs w:val="24"/>
        </w:rPr>
        <w:commentReference w:id="82"/>
      </w:r>
      <w:r>
        <w:t xml:space="preserve"> gyorsulásmérő szenzorokat pozícionál következik az elvárás</w:t>
      </w:r>
      <w:r w:rsidR="00696511">
        <w:t xml:space="preserve">, hogy a mérőeszköz miután felvette a kívánt </w:t>
      </w:r>
      <w:commentRangeStart w:id="83"/>
      <w:r w:rsidR="00696511">
        <w:t>pozíciót</w:t>
      </w:r>
      <w:commentRangeEnd w:id="83"/>
      <w:r>
        <w:rPr>
          <w:rStyle w:val="Jegyzethivatkozs"/>
          <w:sz w:val="24"/>
          <w:szCs w:val="24"/>
        </w:rPr>
        <w:commentReference w:id="83"/>
      </w:r>
      <w:r w:rsidR="0036551C">
        <w:t>,</w:t>
      </w:r>
      <w:r w:rsidR="00696511">
        <w:t xml:space="preserve"> azt tartsa</w:t>
      </w:r>
      <w:r>
        <w:t>. T</w:t>
      </w:r>
      <w:r w:rsidR="00696511">
        <w:t xml:space="preserve">ehát nulla szögsebességnél is legyen </w:t>
      </w:r>
      <w:commentRangeStart w:id="84"/>
      <w:r w:rsidR="00696511">
        <w:t>nyomatéka</w:t>
      </w:r>
      <w:commentRangeEnd w:id="84"/>
      <w:r w:rsidR="00236D86">
        <w:rPr>
          <w:rStyle w:val="Jegyzethivatkozs"/>
          <w:sz w:val="24"/>
          <w:szCs w:val="24"/>
        </w:rPr>
        <w:commentReference w:id="84"/>
      </w:r>
      <w:r w:rsidR="00331DFD">
        <w:t xml:space="preserve"> a motoroknak</w:t>
      </w:r>
      <w:r w:rsidR="00696511">
        <w:t xml:space="preserve">, valamint oszcilláció lehetősége ne állhason </w:t>
      </w:r>
      <w:commentRangeStart w:id="85"/>
      <w:r w:rsidR="00696511">
        <w:t>fenn</w:t>
      </w:r>
      <w:commentRangeEnd w:id="85"/>
      <w:r>
        <w:rPr>
          <w:rStyle w:val="Jegyzethivatkozs"/>
          <w:sz w:val="24"/>
          <w:szCs w:val="24"/>
        </w:rPr>
        <w:commentReference w:id="85"/>
      </w:r>
      <w:r w:rsidR="00FE202A">
        <w:t xml:space="preserve">, hiszen az mechanikai zajt vinne a rendszerbe, amit a </w:t>
      </w:r>
      <w:commentRangeStart w:id="86"/>
      <w:r w:rsidR="00FE202A">
        <w:t>mért szenzor mérne</w:t>
      </w:r>
      <w:commentRangeEnd w:id="86"/>
      <w:r w:rsidR="00DA0A1A">
        <w:rPr>
          <w:rStyle w:val="Jegyzethivatkozs"/>
          <w:sz w:val="24"/>
          <w:szCs w:val="24"/>
        </w:rPr>
        <w:commentReference w:id="86"/>
      </w:r>
      <w:r w:rsidR="005E40B3">
        <w:t>, ezzel torzítaná a mérés</w:t>
      </w:r>
      <w:r w:rsidR="00E150AD">
        <w:t>i eredményeket</w:t>
      </w:r>
      <w:r w:rsidR="00696511">
        <w:t>. Ezen elvárások alapján léptetőmotorokat választottam aktuátor</w:t>
      </w:r>
      <w:r>
        <w:t xml:space="preserve">oknak. A léptetőmotor tekercseinek gerjesztésével a forgórész léptethető, vagy az adott pozícióban tarható. A tekercsek gerjesztését TMC2209 IC-t használó </w:t>
      </w:r>
      <w:hyperlink r:id="rId30" w:history="1">
        <w:commentRangeStart w:id="87"/>
        <w:r w:rsidRPr="00102EA0">
          <w:rPr>
            <w:rStyle w:val="Hiperhivatkozs"/>
            <w:color w:val="auto"/>
            <w:u w:val="none"/>
          </w:rPr>
          <w:t>SilentStepStick</w:t>
        </w:r>
      </w:hyperlink>
      <w:r w:rsidRPr="00102EA0">
        <w:t xml:space="preserve"> </w:t>
      </w:r>
      <w:commentRangeEnd w:id="87"/>
      <w:r>
        <w:rPr>
          <w:rStyle w:val="Jegyzethivatkozs"/>
          <w:sz w:val="24"/>
          <w:szCs w:val="24"/>
        </w:rPr>
        <w:commentReference w:id="87"/>
      </w:r>
      <w:r>
        <w:t xml:space="preserve">meghajtóval végeztem. A meghajtónak forgási irányt, </w:t>
      </w:r>
      <w:r w:rsidR="009F06AB">
        <w:t>mikr</w:t>
      </w:r>
      <w:r w:rsidR="00785750">
        <w:t>o</w:t>
      </w:r>
      <w:r w:rsidR="009F06AB">
        <w:t xml:space="preserve">lépés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r w:rsidR="00143DD1">
        <w:t xml:space="preserve">enkóderekkel </w:t>
      </w:r>
      <w:commentRangeStart w:id="88"/>
      <w:commentRangeStart w:id="89"/>
      <w:r w:rsidR="00143DD1">
        <w:t>mérem vissza</w:t>
      </w:r>
      <w:commentRangeEnd w:id="88"/>
      <w:r>
        <w:rPr>
          <w:rStyle w:val="Jegyzethivatkozs"/>
          <w:sz w:val="24"/>
          <w:szCs w:val="24"/>
        </w:rPr>
        <w:commentReference w:id="88"/>
      </w:r>
      <w:commentRangeEnd w:id="89"/>
      <w:r w:rsidR="00D354CA">
        <w:rPr>
          <w:rStyle w:val="Jegyzethivatkozs"/>
          <w:sz w:val="24"/>
          <w:szCs w:val="24"/>
        </w:rPr>
        <w:commentReference w:id="89"/>
      </w:r>
      <w:r w:rsidR="00486A6C">
        <w:t xml:space="preserve"> a mozgatás pontosságának ellenőrzése miatt</w:t>
      </w:r>
      <w:r w:rsidR="00D17236">
        <w:t xml:space="preserve"> ezen kívül a mérés kiértékelésénél hasznosak lehetnek a mért szögállások</w:t>
      </w:r>
      <w:r w:rsidR="00143DD1">
        <w:t>.</w:t>
      </w:r>
      <w:r w:rsidR="001D5DB3">
        <w:t xml:space="preserve"> Tehát a szöghelyzet mérése nem hat vissza a szabályzásra, a rendszer a visszamérés ellenére nyílt hatásláncú. </w:t>
      </w:r>
    </w:p>
    <w:p w14:paraId="7EA04751" w14:textId="0D3A3309" w:rsidR="0004624C" w:rsidRDefault="0004624C" w:rsidP="004D24C2">
      <w:pPr>
        <w:pStyle w:val="Cmsor3"/>
      </w:pPr>
      <w:bookmarkStart w:id="90" w:name="_Toc216882770"/>
      <w:r>
        <w:lastRenderedPageBreak/>
        <w:t>Motorvezérlő IC</w:t>
      </w:r>
      <w:bookmarkEnd w:id="90"/>
    </w:p>
    <w:p w14:paraId="33F83B7B" w14:textId="7EE4C7C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SilentStepStick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w:t>
      </w:r>
      <w:r w:rsidR="00EB2065">
        <w:t xml:space="preserve">z optimális </w:t>
      </w:r>
      <w:r w:rsidR="00AB01CC">
        <w:t xml:space="preserve">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w:t>
      </w:r>
      <w:commentRangeStart w:id="91"/>
      <w:r w:rsidR="00AB01CC">
        <w:t>legyen</w:t>
      </w:r>
      <w:commentRangeEnd w:id="91"/>
      <w:r>
        <w:rPr>
          <w:rStyle w:val="Jegyzethivatkozs"/>
          <w:sz w:val="24"/>
          <w:szCs w:val="24"/>
        </w:rPr>
        <w:commentReference w:id="91"/>
      </w:r>
      <w:r w:rsidR="00AB01CC">
        <w:t>.</w:t>
      </w:r>
    </w:p>
    <w:p w14:paraId="009031FD" w14:textId="77777777" w:rsidR="00322BEF" w:rsidRDefault="00322BEF" w:rsidP="00052D0E">
      <w:pPr>
        <w:keepNext/>
        <w:ind w:firstLine="0"/>
        <w:jc w:val="center"/>
        <w:rPr>
          <w:noProof/>
        </w:rPr>
      </w:pPr>
    </w:p>
    <w:p w14:paraId="332E7579" w14:textId="1C298997" w:rsidR="00052D0E" w:rsidRDefault="00052D0E" w:rsidP="00052D0E">
      <w:pPr>
        <w:keepNext/>
        <w:ind w:firstLine="0"/>
        <w:jc w:val="center"/>
      </w:pPr>
      <w:commentRangeStart w:id="92"/>
      <w:r>
        <w:rPr>
          <w:noProof/>
        </w:rPr>
        <w:drawing>
          <wp:inline distT="0" distB="0" distL="0" distR="0" wp14:anchorId="1F1844FA" wp14:editId="61CD4DAB">
            <wp:extent cx="5399321" cy="1479550"/>
            <wp:effectExtent l="0" t="0" r="0" b="635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40" b="68776"/>
                    <a:stretch/>
                  </pic:blipFill>
                  <pic:spPr bwMode="auto">
                    <a:xfrm>
                      <a:off x="0" y="0"/>
                      <a:ext cx="5400000" cy="1479736"/>
                    </a:xfrm>
                    <a:prstGeom prst="rect">
                      <a:avLst/>
                    </a:prstGeom>
                    <a:noFill/>
                    <a:ln>
                      <a:noFill/>
                    </a:ln>
                    <a:extLst>
                      <a:ext uri="{53640926-AAD7-44D8-BBD7-CCE9431645EC}">
                        <a14:shadowObscured xmlns:a14="http://schemas.microsoft.com/office/drawing/2010/main"/>
                      </a:ext>
                    </a:extLst>
                  </pic:spPr>
                </pic:pic>
              </a:graphicData>
            </a:graphic>
          </wp:inline>
        </w:drawing>
      </w:r>
      <w:commentRangeEnd w:id="92"/>
      <w:r w:rsidR="005407A8">
        <w:rPr>
          <w:rStyle w:val="Jegyzethivatkozs"/>
          <w:sz w:val="24"/>
          <w:szCs w:val="24"/>
        </w:rPr>
        <w:commentReference w:id="92"/>
      </w:r>
    </w:p>
    <w:p w14:paraId="3DF8434E" w14:textId="0E0AAC50" w:rsidR="00250BB3"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w:t>
      </w:r>
      <w:r>
        <w:fldChar w:fldCharType="end"/>
      </w:r>
      <w:r w:rsidR="00052D0E">
        <w:t xml:space="preserve">. ábra Kétfázisú bipoláris léptetőmotor elvi ábrája </w:t>
      </w:r>
      <w:sdt>
        <w:sdtPr>
          <w:id w:val="1382750383"/>
          <w:citation/>
        </w:sdtPr>
        <w:sdtContent>
          <w:r w:rsidR="00AC7B17">
            <w:fldChar w:fldCharType="begin"/>
          </w:r>
          <w:r w:rsidR="009E6E85">
            <w:instrText xml:space="preserve">CITATION ele25 \l 1038 </w:instrText>
          </w:r>
          <w:r w:rsidR="00AC7B17">
            <w:fldChar w:fldCharType="separate"/>
          </w:r>
          <w:r w:rsidR="00077AAD">
            <w:rPr>
              <w:noProof/>
            </w:rPr>
            <w:t>[10]</w:t>
          </w:r>
          <w:r w:rsidR="00AC7B17">
            <w:fldChar w:fldCharType="end"/>
          </w:r>
        </w:sdtContent>
      </w:sdt>
    </w:p>
    <w:p w14:paraId="1019585A" w14:textId="64E20EA1" w:rsidR="00EF7B2C" w:rsidRDefault="00EF7B2C" w:rsidP="00EF7B2C">
      <w:r>
        <w:t xml:space="preserve">Ez a motorvezérlő </w:t>
      </w:r>
      <w:commentRangeStart w:id="93"/>
      <w:commentRangeStart w:id="94"/>
      <w:r>
        <w:t>kétfázisú bipoláris léptetőmotorok</w:t>
      </w:r>
      <w:commentRangeEnd w:id="93"/>
      <w:r w:rsidR="000875D5">
        <w:rPr>
          <w:rStyle w:val="Jegyzethivatkozs"/>
          <w:sz w:val="24"/>
          <w:szCs w:val="24"/>
        </w:rPr>
        <w:commentReference w:id="93"/>
      </w:r>
      <w:commentRangeEnd w:id="94"/>
      <w:r w:rsidR="00250BB3">
        <w:rPr>
          <w:rStyle w:val="Jegyzethivatkozs"/>
          <w:sz w:val="24"/>
          <w:szCs w:val="24"/>
        </w:rPr>
        <w:commentReference w:id="94"/>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r w:rsidR="00505ABE">
        <w:t>mikrolépés</w:t>
      </w:r>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r w:rsidR="00D16BFA">
        <w:t>mikrolépés</w:t>
      </w:r>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6BE93D9E" w14:textId="63C66292" w:rsidR="00F34F18" w:rsidRDefault="00F34F18" w:rsidP="00696511">
      <w:r>
        <w:lastRenderedPageBreak/>
        <w:t xml:space="preserve">A fejezethez felhasznált forrás: </w:t>
      </w:r>
      <w:sdt>
        <w:sdtPr>
          <w:id w:val="-256136805"/>
          <w:citation/>
        </w:sdtPr>
        <w:sdtContent>
          <w:r>
            <w:fldChar w:fldCharType="begin"/>
          </w:r>
          <w:r>
            <w:instrText xml:space="preserve"> CITATION TMC2209 \l 1038 </w:instrText>
          </w:r>
          <w:r>
            <w:fldChar w:fldCharType="separate"/>
          </w:r>
          <w:r w:rsidR="00077AAD">
            <w:rPr>
              <w:noProof/>
            </w:rPr>
            <w:t>[11]</w:t>
          </w:r>
          <w:r>
            <w:fldChar w:fldCharType="end"/>
          </w:r>
        </w:sdtContent>
      </w:sdt>
      <w:r>
        <w:t>.</w:t>
      </w:r>
    </w:p>
    <w:p w14:paraId="1009FB36" w14:textId="458EF9EE" w:rsidR="00143DD1" w:rsidRDefault="00143DD1" w:rsidP="004D24C2">
      <w:pPr>
        <w:pStyle w:val="Cmsor3"/>
      </w:pPr>
      <w:bookmarkStart w:id="95" w:name="_Toc216882771"/>
      <w:r>
        <w:t>Léptetőmotorok sebességprofil vezérlése</w:t>
      </w:r>
      <w:bookmarkEnd w:id="95"/>
    </w:p>
    <w:p w14:paraId="33B00A08" w14:textId="3D35424D"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077AAD">
        <w:t>(</w:t>
      </w:r>
      <w:r w:rsidR="00077AAD">
        <w:rPr>
          <w:noProof/>
        </w:rPr>
        <w:t>2</w:t>
      </w:r>
      <w:r w:rsidR="00077AAD">
        <w:t>.</w:t>
      </w:r>
      <w:r w:rsidR="00077AAD">
        <w:rPr>
          <w:noProof/>
        </w:rPr>
        <w:t>1</w:t>
      </w:r>
      <w:r w:rsidR="00077AAD">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077AAD">
        <w:t>(</w:t>
      </w:r>
      <w:r w:rsidR="00077AAD">
        <w:rPr>
          <w:noProof/>
        </w:rPr>
        <w:t>2</w:t>
      </w:r>
      <w:r w:rsidR="00077AAD">
        <w:t>.</w:t>
      </w:r>
      <w:r w:rsidR="00077AAD">
        <w:rPr>
          <w:noProof/>
        </w:rPr>
        <w:t>2</w:t>
      </w:r>
      <w:r w:rsidR="00077AAD">
        <w:t>)</w:t>
      </w:r>
      <w:r w:rsidR="007356A9">
        <w:fldChar w:fldCharType="end"/>
      </w:r>
      <w:r w:rsidR="007356A9">
        <w:t xml:space="preserve"> egyenlet</w:t>
      </w:r>
      <w:r>
        <w: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61A8EB07" w:rsidR="007356A9" w:rsidRPr="005E49C8" w:rsidRDefault="007356A9" w:rsidP="009503D4">
            <w:pPr>
              <w:ind w:firstLine="0"/>
            </w:pPr>
            <w:bookmarkStart w:id="96" w:name="_Ref213619092"/>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w:t>
            </w:r>
            <w:r>
              <w:fldChar w:fldCharType="end"/>
            </w:r>
            <w:r>
              <w:t>)</w:t>
            </w:r>
            <w:bookmarkEnd w:id="96"/>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3A44BCC5" w:rsidR="007356A9" w:rsidRPr="005E49C8" w:rsidRDefault="007356A9" w:rsidP="009503D4">
            <w:pPr>
              <w:ind w:firstLine="0"/>
            </w:pPr>
            <w:bookmarkStart w:id="97" w:name="_Ref213619112"/>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2</w:t>
            </w:r>
            <w:r>
              <w:fldChar w:fldCharType="end"/>
            </w:r>
            <w:r>
              <w:t>)</w:t>
            </w:r>
            <w:bookmarkEnd w:id="97"/>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w:t>
      </w:r>
      <w:commentRangeStart w:id="98"/>
      <w:r w:rsidR="003D3498">
        <w:t>vezérelni</w:t>
      </w:r>
      <w:commentRangeEnd w:id="98"/>
      <w:r w:rsidR="00BA0678">
        <w:rPr>
          <w:rStyle w:val="Jegyzethivatkozs"/>
          <w:sz w:val="24"/>
          <w:szCs w:val="24"/>
        </w:rPr>
        <w:commentReference w:id="98"/>
      </w:r>
      <w:r w:rsidR="003D3498">
        <w:t>.</w:t>
      </w:r>
    </w:p>
    <w:p w14:paraId="0AA87489" w14:textId="4C0ED912" w:rsidR="00825AAC" w:rsidRDefault="00825AAC" w:rsidP="003C6485">
      <w:r>
        <w:t>Gyakran használt megoldás a sebességprofilt lineáris szakaszokból összeilleszteni</w:t>
      </w:r>
      <w:r w:rsidR="00560C6F">
        <w:t>, ahogy azt</w:t>
      </w:r>
      <w:r w:rsidR="0059307F">
        <w:t xml:space="preserve"> </w:t>
      </w:r>
      <w:r w:rsidR="00560C6F">
        <w:t xml:space="preserve">a </w:t>
      </w:r>
      <w:r w:rsidR="00560C6F">
        <w:fldChar w:fldCharType="begin"/>
      </w:r>
      <w:r w:rsidR="00560C6F">
        <w:instrText xml:space="preserve"> REF _Ref214196592 \h </w:instrText>
      </w:r>
      <w:r w:rsidR="00560C6F">
        <w:fldChar w:fldCharType="separate"/>
      </w:r>
      <w:r w:rsidR="00077AAD">
        <w:rPr>
          <w:noProof/>
        </w:rPr>
        <w:t>2</w:t>
      </w:r>
      <w:r w:rsidR="00077AAD">
        <w:noBreakHyphen/>
      </w:r>
      <w:r w:rsidR="00077AAD">
        <w:rPr>
          <w:noProof/>
        </w:rPr>
        <w:t>5</w:t>
      </w:r>
      <w:r w:rsidR="00077AAD">
        <w:t>. ábra</w:t>
      </w:r>
      <w:r w:rsidR="00560C6F">
        <w:fldChar w:fldCharType="end"/>
      </w:r>
      <w:r w:rsidR="00560C6F">
        <w:fldChar w:fldCharType="begin"/>
      </w:r>
      <w:r w:rsidR="00560C6F">
        <w:instrText xml:space="preserve"> REF _Ref198511128 \h </w:instrText>
      </w:r>
      <w:r w:rsidR="00560C6F">
        <w:fldChar w:fldCharType="separate"/>
      </w:r>
      <w:r w:rsidR="00077AAD">
        <w:rPr>
          <w:noProof/>
        </w:rPr>
        <w:t>1</w:t>
      </w:r>
      <w:r w:rsidR="00077AAD">
        <w:noBreakHyphen/>
      </w:r>
      <w:r w:rsidR="00077AAD">
        <w:rPr>
          <w:noProof/>
        </w:rPr>
        <w:t>1</w:t>
      </w:r>
      <w:r w:rsidR="00077AAD">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lastRenderedPageBreak/>
        <w:drawing>
          <wp:inline distT="0" distB="0" distL="0" distR="0" wp14:anchorId="426C4FB0" wp14:editId="276DF9CB">
            <wp:extent cx="2700000" cy="3225776"/>
            <wp:effectExtent l="0" t="0" r="571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2"/>
                    <a:stretch>
                      <a:fillRect/>
                    </a:stretch>
                  </pic:blipFill>
                  <pic:spPr>
                    <a:xfrm>
                      <a:off x="0" y="0"/>
                      <a:ext cx="2700000" cy="3225776"/>
                    </a:xfrm>
                    <a:prstGeom prst="rect">
                      <a:avLst/>
                    </a:prstGeom>
                  </pic:spPr>
                </pic:pic>
              </a:graphicData>
            </a:graphic>
          </wp:inline>
        </w:drawing>
      </w:r>
    </w:p>
    <w:bookmarkStart w:id="99" w:name="_Ref214196592"/>
    <w:p w14:paraId="1D42D277" w14:textId="4822079A" w:rsidR="00560C6F"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5</w:t>
      </w:r>
      <w:r>
        <w:fldChar w:fldCharType="end"/>
      </w:r>
      <w:bookmarkStart w:id="100" w:name="_Toc215442890"/>
      <w:r w:rsidR="00560C6F">
        <w:t>. ábra</w:t>
      </w:r>
      <w:bookmarkEnd w:id="99"/>
      <w:r w:rsidR="00560C6F">
        <w:t xml:space="preserve"> </w:t>
      </w:r>
      <w:r w:rsidR="00EA598B">
        <w:t>Szögg</w:t>
      </w:r>
      <w:commentRangeStart w:id="101"/>
      <w:r w:rsidR="00560C6F">
        <w:t>yorsulás (</w:t>
      </w:r>
      <m:oMath>
        <m:acc>
          <m:accPr>
            <m:chr m:val="̇"/>
            <m:ctrlPr>
              <w:rPr>
                <w:rFonts w:ascii="Cambria Math" w:hAnsi="Cambria Math"/>
                <w:i/>
              </w:rPr>
            </m:ctrlPr>
          </m:accPr>
          <m:e>
            <m:r>
              <m:rPr>
                <m:sty m:val="bi"/>
              </m:rPr>
              <w:rPr>
                <w:rFonts w:ascii="Cambria Math" w:hAnsi="Cambria Math"/>
              </w:rPr>
              <m:t>ω</m:t>
            </m:r>
          </m:e>
        </m:acc>
      </m:oMath>
      <w:r w:rsidR="00560C6F">
        <w:t xml:space="preserve">), </w:t>
      </w:r>
      <w:r w:rsidR="00EA598B">
        <w:t>szög</w:t>
      </w:r>
      <w:r w:rsidR="00560C6F">
        <w:t xml:space="preserve">sebesség </w:t>
      </w:r>
      <w:commentRangeEnd w:id="101"/>
      <w:r w:rsidR="00FF7FD9">
        <w:rPr>
          <w:rStyle w:val="Jegyzethivatkozs"/>
          <w:sz w:val="20"/>
          <w:szCs w:val="20"/>
        </w:rPr>
        <w:commentReference w:id="101"/>
      </w:r>
      <w:r w:rsidR="00560C6F">
        <w:t>(</w:t>
      </w:r>
      <m:oMath>
        <m:r>
          <m:rPr>
            <m:sty m:val="bi"/>
          </m:rPr>
          <w:rPr>
            <w:rFonts w:ascii="Cambria Math" w:hAnsi="Cambria Math"/>
          </w:rPr>
          <m:t>ω</m:t>
        </m:r>
      </m:oMath>
      <w:r w:rsidR="00560C6F">
        <w:t xml:space="preserve">), </w:t>
      </w:r>
      <w:r w:rsidR="00EA598B">
        <w:t>szög</w:t>
      </w:r>
      <w:r w:rsidR="00560C6F">
        <w:t>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077AAD">
            <w:rPr>
              <w:noProof/>
            </w:rPr>
            <w:t>[12]</w:t>
          </w:r>
          <w:r w:rsidR="00560C6F">
            <w:fldChar w:fldCharType="end"/>
          </w:r>
        </w:sdtContent>
      </w:sdt>
      <w:bookmarkEnd w:id="100"/>
    </w:p>
    <w:p w14:paraId="3DF5D5CD" w14:textId="36641E05" w:rsidR="002944D4" w:rsidRDefault="00560C6F" w:rsidP="00560C6F">
      <w:pPr>
        <w:ind w:firstLine="0"/>
      </w:pPr>
      <w:r>
        <w:tab/>
      </w:r>
      <w:r w:rsidR="002944D4">
        <w:t xml:space="preserve">Meg kell jegyezni, hogy ez a sebességprofil sem deriválható </w:t>
      </w:r>
      <w:r w:rsidR="00A10429">
        <w:t>folytonosan</w:t>
      </w:r>
      <w:r w:rsidR="002944D4">
        <w:t xml:space="preserve">, ugrások vannak a gyorsulásban, így a gyorsító nyomatékban is ugrások vannak. Ennek kiküszöbölése érdekében </w:t>
      </w:r>
      <w:r w:rsidR="00A73CD9">
        <w:t>tetszőleges számban</w:t>
      </w:r>
      <w:commentRangeStart w:id="102"/>
      <w:r w:rsidR="002944D4">
        <w:t xml:space="preserve"> </w:t>
      </w:r>
      <w:commentRangeEnd w:id="102"/>
      <w:r w:rsidR="007E1C0C">
        <w:rPr>
          <w:rStyle w:val="Jegyzethivatkozs"/>
          <w:sz w:val="24"/>
          <w:szCs w:val="24"/>
        </w:rPr>
        <w:commentReference w:id="102"/>
      </w:r>
      <w:r w:rsidR="002944D4">
        <w:t>deriválható sebességprofilt választottam. Kézenfekvő megoldás volt a trigonometrikus függvényekhez nyúlni.</w:t>
      </w:r>
    </w:p>
    <w:p w14:paraId="73B9D9DB" w14:textId="2259C0A3" w:rsidR="00560C6F" w:rsidRDefault="001E5BDC" w:rsidP="002944D4">
      <w:commentRangeStart w:id="103"/>
      <w:commentRangeStart w:id="104"/>
      <w:r>
        <w:t>Másik problémám a</w:t>
      </w:r>
      <w:r w:rsidR="00004196">
        <w:t xml:space="preserve"> </w:t>
      </w:r>
      <w:sdt>
        <w:sdtPr>
          <w:id w:val="1433927121"/>
          <w:citation/>
        </w:sdtPr>
        <w:sdtContent>
          <w:r w:rsidR="00004196">
            <w:fldChar w:fldCharType="begin"/>
          </w:r>
          <w:r w:rsidR="00004196">
            <w:instrText xml:space="preserve"> CITATION Linearspeed \l 1038 </w:instrText>
          </w:r>
          <w:r w:rsidR="00004196">
            <w:fldChar w:fldCharType="separate"/>
          </w:r>
          <w:r w:rsidR="00077AAD">
            <w:rPr>
              <w:noProof/>
            </w:rPr>
            <w:t>[12]</w:t>
          </w:r>
          <w:r w:rsidR="00004196">
            <w:fldChar w:fldCharType="end"/>
          </w:r>
        </w:sdtContent>
      </w:sdt>
      <w:r>
        <w:t xml:space="preserve">  forrásban bemutatott</w:t>
      </w:r>
      <w:r w:rsidR="007811A7">
        <w:t xml:space="preserve"> megoldással,</w:t>
      </w:r>
      <w:commentRangeEnd w:id="103"/>
      <w:r w:rsidR="00CB25C1">
        <w:rPr>
          <w:rStyle w:val="Jegyzethivatkozs"/>
          <w:sz w:val="24"/>
          <w:szCs w:val="24"/>
        </w:rPr>
        <w:commentReference w:id="103"/>
      </w:r>
      <w:r w:rsidR="007811A7">
        <w:t xml:space="preserve">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commentRangeEnd w:id="104"/>
      <w:r w:rsidR="004539DE">
        <w:rPr>
          <w:rStyle w:val="Jegyzethivatkozs"/>
          <w:sz w:val="24"/>
          <w:szCs w:val="24"/>
        </w:rPr>
        <w:commentReference w:id="104"/>
      </w:r>
      <w:r w:rsidR="00C50721">
        <w:t xml:space="preserve"> Ezt a problémát úgy oldottam meg, </w:t>
      </w:r>
      <w:r w:rsidR="00F62C66">
        <w:t>hogy az időzítést előre számolo</w:t>
      </w:r>
      <w:r w:rsidR="009E0A58">
        <w:t xml:space="preserve">m, mozgás során </w:t>
      </w:r>
      <w:r w:rsidR="00811FCC">
        <w:t>pedig</w:t>
      </w:r>
      <w:r w:rsidR="009E0A58">
        <w:t xml:space="preserve"> DMA</w:t>
      </w:r>
      <w:r w:rsidR="00811FCC">
        <w:t xml:space="preserve"> segítségével másolom ezeket az értékeket az időzítő ARR regiszterébe.</w:t>
      </w:r>
    </w:p>
    <w:p w14:paraId="1AF2EA94" w14:textId="632C9526" w:rsidR="00E36A9C" w:rsidRDefault="00E36A9C" w:rsidP="004D24C2">
      <w:pPr>
        <w:pStyle w:val="Cmsor3"/>
      </w:pPr>
      <w:bookmarkStart w:id="105" w:name="_Toc216882772"/>
      <w:r>
        <w:t>Trigonometrikus sebességprofil</w:t>
      </w:r>
      <w:bookmarkEnd w:id="105"/>
    </w:p>
    <w:p w14:paraId="16136848" w14:textId="58D47F9B"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077AAD">
        <w:t>(</w:t>
      </w:r>
      <w:r w:rsidR="00077AAD">
        <w:rPr>
          <w:noProof/>
        </w:rPr>
        <w:t>2</w:t>
      </w:r>
      <w:r w:rsidR="00077AAD">
        <w:t>.</w:t>
      </w:r>
      <w:r w:rsidR="00077AAD">
        <w:rPr>
          <w:noProof/>
        </w:rPr>
        <w:t>3</w:t>
      </w:r>
      <w:r w:rsidR="00077AAD">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w:commentRangeStart w:id="106"/>
      <m:oMath>
        <m:r>
          <w:rPr>
            <w:rFonts w:ascii="Cambria Math" w:hAnsi="Cambria Math"/>
          </w:rPr>
          <m:t>T</m:t>
        </m:r>
      </m:oMath>
      <w:commentRangeEnd w:id="106"/>
      <w:r w:rsidR="00ED7B5E">
        <w:rPr>
          <w:rStyle w:val="Jegyzethivatkozs"/>
          <w:sz w:val="24"/>
          <w:szCs w:val="24"/>
        </w:rPr>
        <w:commentReference w:id="106"/>
      </w:r>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077AAD">
        <w:rPr>
          <w:noProof/>
        </w:rPr>
        <w:t>2</w:t>
      </w:r>
      <w:r w:rsidR="00077AAD">
        <w:noBreakHyphen/>
      </w:r>
      <w:r w:rsidR="00077AAD">
        <w:rPr>
          <w:noProof/>
        </w:rPr>
        <w:t>6</w:t>
      </w:r>
      <w:r w:rsidR="00077AAD">
        <w:t>. ábra</w:t>
      </w:r>
      <w:r w:rsidR="00364744">
        <w:rPr>
          <w:noProof/>
        </w:rPr>
        <w:fldChar w:fldCharType="end"/>
      </w:r>
      <w:r w:rsidR="00364744">
        <w:rPr>
          <w:noProof/>
        </w:rPr>
        <w:t xml:space="preserve"> mutatja.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2DD95C36" w:rsidR="00A459E6" w:rsidRPr="00B93C66" w:rsidRDefault="00004368"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w:commentRangeStart w:id="107"/>
                            <w:commentRangeEnd w:id="107"/>
                            <m:r>
                              <w:rPr>
                                <w:rStyle w:val="Jegyzethivatkozs"/>
                                <w:rFonts w:ascii="Cambria Math" w:hAnsi="Cambria Math"/>
                                <w:i/>
                                <w:sz w:val="24"/>
                                <w:szCs w:val="24"/>
                              </w:rPr>
                              <w:commentReference w:id="107"/>
                            </m:r>
                            <m:r>
                              <w:rPr>
                                <w:rFonts w:ascii="Cambria Math" w:hAnsi="Cambria Math"/>
                              </w:rPr>
                              <m:t>T</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05CA52AC" w:rsidR="00A459E6" w:rsidRPr="005E49C8" w:rsidRDefault="00A459E6" w:rsidP="00B93C66">
            <w:bookmarkStart w:id="108" w:name="_Ref214632343"/>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3</w:t>
            </w:r>
            <w:r>
              <w:fldChar w:fldCharType="end"/>
            </w:r>
            <w:r>
              <w:t>)</w:t>
            </w:r>
            <w:bookmarkEnd w:id="108"/>
          </w:p>
        </w:tc>
      </w:tr>
    </w:tbl>
    <w:p w14:paraId="18E088E7" w14:textId="080D24C9" w:rsidR="00A459E6" w:rsidRDefault="00A459E6" w:rsidP="002944D4">
      <w:pPr>
        <w:rPr>
          <w:noProof/>
        </w:rPr>
      </w:pPr>
      <w:commentRangeStart w:id="109"/>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077AAD">
        <w:t>(</w:t>
      </w:r>
      <w:r w:rsidR="00077AAD">
        <w:rPr>
          <w:noProof/>
        </w:rPr>
        <w:t>2</w:t>
      </w:r>
      <w:r w:rsidR="00077AAD">
        <w:t>.</w:t>
      </w:r>
      <w:r w:rsidR="00077AAD">
        <w:rPr>
          <w:noProof/>
        </w:rPr>
        <w:t>4</w:t>
      </w:r>
      <w:r w:rsidR="00077AAD">
        <w:t>)</w:t>
      </w:r>
      <w:r w:rsidR="00D82E2F">
        <w:rPr>
          <w:noProof/>
        </w:rPr>
        <w:fldChar w:fldCharType="end"/>
      </w:r>
      <w:r w:rsidR="00D82E2F">
        <w:rPr>
          <w:noProof/>
        </w:rPr>
        <w:t xml:space="preserve"> függvény:</w:t>
      </w:r>
      <w:commentRangeEnd w:id="109"/>
      <w:r w:rsidR="00AF47E0">
        <w:rPr>
          <w:rStyle w:val="Jegyzethivatkozs"/>
          <w:noProof/>
          <w:sz w:val="24"/>
          <w:szCs w:val="24"/>
        </w:rPr>
        <w:commentReference w:id="109"/>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17369EC1" w14:textId="77777777" w:rsidTr="00603DC8">
        <w:trPr>
          <w:jc w:val="center"/>
        </w:trPr>
        <w:tc>
          <w:tcPr>
            <w:tcW w:w="131" w:type="pct"/>
            <w:vAlign w:val="center"/>
          </w:tcPr>
          <w:p w14:paraId="0D69FD2E" w14:textId="77777777" w:rsidR="00603DC8" w:rsidRPr="005E49C8" w:rsidRDefault="00603DC8" w:rsidP="00603DC8"/>
        </w:tc>
        <w:tc>
          <w:tcPr>
            <w:tcW w:w="4049" w:type="pct"/>
            <w:vAlign w:val="center"/>
          </w:tcPr>
          <w:p w14:paraId="3622847C" w14:textId="2AFF8E61" w:rsidR="00603DC8" w:rsidRPr="00B93C66" w:rsidRDefault="00603DC8" w:rsidP="00603DC8">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821" w:type="pct"/>
            <w:vAlign w:val="center"/>
          </w:tcPr>
          <w:p w14:paraId="65415A6B" w14:textId="20C69E8E" w:rsidR="00603DC8" w:rsidRPr="005E49C8" w:rsidRDefault="00603DC8" w:rsidP="00603DC8">
            <w:bookmarkStart w:id="110" w:name="_Ref214632558"/>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4</w:t>
            </w:r>
            <w:r>
              <w:fldChar w:fldCharType="end"/>
            </w:r>
            <w:r>
              <w:t>)</w:t>
            </w:r>
            <w:bookmarkEnd w:id="110"/>
          </w:p>
        </w:tc>
      </w:tr>
    </w:tbl>
    <w:p w14:paraId="6730050B" w14:textId="4058C4AA" w:rsidR="00D82E2F" w:rsidRDefault="00FB20A5" w:rsidP="002944D4">
      <w:pPr>
        <w:rPr>
          <w:noProof/>
        </w:rPr>
      </w:pPr>
      <w:r w:rsidRPr="00695E10">
        <w:rPr>
          <w:noProof/>
        </w:rPr>
        <w:t>Aminek deriváltja a szöggy</w:t>
      </w:r>
      <w:r w:rsidR="00951070" w:rsidRPr="00695E10">
        <w:rPr>
          <w:noProof/>
        </w:rPr>
        <w:t>o</w:t>
      </w:r>
      <w:r w:rsidRPr="00695E10">
        <w:rPr>
          <w:noProof/>
        </w:rPr>
        <w:t>rsulást leíró függvény:</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364EC5B8" w14:textId="77777777" w:rsidTr="00B927AE">
        <w:trPr>
          <w:jc w:val="center"/>
        </w:trPr>
        <w:tc>
          <w:tcPr>
            <w:tcW w:w="131" w:type="pct"/>
            <w:vAlign w:val="center"/>
          </w:tcPr>
          <w:p w14:paraId="02A4D7CB" w14:textId="77777777" w:rsidR="00603DC8" w:rsidRPr="005E49C8" w:rsidRDefault="00603DC8" w:rsidP="00B927AE"/>
        </w:tc>
        <w:tc>
          <w:tcPr>
            <w:tcW w:w="4049" w:type="pct"/>
            <w:vAlign w:val="center"/>
          </w:tcPr>
          <w:p w14:paraId="08F73E46" w14:textId="5B6A74E2" w:rsidR="00603DC8" w:rsidRPr="00B93C66" w:rsidRDefault="00000000" w:rsidP="00B927AE">
            <w:pPr>
              <w:jc w:val="center"/>
            </w:pPr>
            <m:oMathPara>
              <m:oMathParaPr>
                <m:jc m:val="center"/>
              </m:oMathParaPr>
              <m:oMath>
                <m:acc>
                  <m:accPr>
                    <m:chr m:val="̇"/>
                    <m:ctrlPr>
                      <w:rPr>
                        <w:rFonts w:ascii="Cambria Math" w:hAnsi="Cambria Math"/>
                        <w:i/>
                      </w:rPr>
                    </m:ctrlPr>
                  </m:accPr>
                  <m:e>
                    <m:r>
                      <w:rPr>
                        <w:rFonts w:ascii="Cambria Math" w:hAnsi="Cambria Math"/>
                      </w:rPr>
                      <m:t>ω</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oMath>
            </m:oMathPara>
          </w:p>
        </w:tc>
        <w:tc>
          <w:tcPr>
            <w:tcW w:w="821" w:type="pct"/>
            <w:vAlign w:val="center"/>
          </w:tcPr>
          <w:p w14:paraId="101CA767" w14:textId="15B5DF48" w:rsidR="00603DC8" w:rsidRPr="005E49C8" w:rsidRDefault="00603DC8" w:rsidP="00B927AE">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5</w:t>
            </w:r>
            <w:r>
              <w:fldChar w:fldCharType="end"/>
            </w:r>
            <w:r>
              <w:t>)</w:t>
            </w:r>
          </w:p>
        </w:tc>
      </w:tr>
    </w:tbl>
    <w:p w14:paraId="00D25C66" w14:textId="77777777" w:rsidR="00FB20A5" w:rsidRDefault="00FB20A5" w:rsidP="002944D4">
      <w:pPr>
        <w:rPr>
          <w:noProof/>
        </w:rPr>
      </w:pPr>
    </w:p>
    <w:p w14:paraId="1B1DE85A" w14:textId="2F25E530" w:rsidR="00F667DB" w:rsidRDefault="00860C93" w:rsidP="0064249D">
      <w:pPr>
        <w:keepNext/>
        <w:ind w:firstLine="0"/>
        <w:jc w:val="center"/>
      </w:pPr>
      <w:commentRangeStart w:id="111"/>
      <w:commentRangeStart w:id="112"/>
      <w:commentRangeStart w:id="113"/>
      <w:r w:rsidRPr="00860C93">
        <w:rPr>
          <w:noProof/>
        </w:rPr>
        <w:drawing>
          <wp:inline distT="0" distB="0" distL="0" distR="0" wp14:anchorId="6E375A67" wp14:editId="3DA4DBA4">
            <wp:extent cx="5400000" cy="5264847"/>
            <wp:effectExtent l="0" t="0" r="0" b="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400000" cy="5264847"/>
                    </a:xfrm>
                    <a:prstGeom prst="rect">
                      <a:avLst/>
                    </a:prstGeom>
                  </pic:spPr>
                </pic:pic>
              </a:graphicData>
            </a:graphic>
          </wp:inline>
        </w:drawing>
      </w:r>
      <w:commentRangeEnd w:id="111"/>
      <w:commentRangeEnd w:id="112"/>
      <w:r w:rsidR="00EC61B6" w:rsidRPr="00860C93">
        <w:rPr>
          <w:rStyle w:val="Jegyzethivatkozs"/>
          <w:noProof/>
          <w:sz w:val="24"/>
          <w:szCs w:val="24"/>
        </w:rPr>
        <w:commentReference w:id="111"/>
      </w:r>
      <w:r w:rsidR="00927CAD" w:rsidRPr="00860C93">
        <w:rPr>
          <w:rStyle w:val="Jegyzethivatkozs"/>
          <w:noProof/>
          <w:sz w:val="24"/>
          <w:szCs w:val="24"/>
        </w:rPr>
        <w:commentReference w:id="112"/>
      </w:r>
      <w:commentRangeEnd w:id="113"/>
      <w:r w:rsidR="004A5526" w:rsidRPr="00860C93">
        <w:rPr>
          <w:rStyle w:val="Jegyzethivatkozs"/>
          <w:sz w:val="24"/>
          <w:szCs w:val="24"/>
        </w:rPr>
        <w:commentReference w:id="113"/>
      </w:r>
      <w:r w:rsidRPr="00860C93">
        <w:rPr>
          <w:noProof/>
        </w:rPr>
        <w:t xml:space="preserve"> </w:t>
      </w:r>
    </w:p>
    <w:bookmarkStart w:id="114" w:name="_Ref214214877"/>
    <w:p w14:paraId="2629B4BC" w14:textId="0A988DDD" w:rsidR="00E36A9C"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6</w:t>
      </w:r>
      <w:r>
        <w:fldChar w:fldCharType="end"/>
      </w:r>
      <w:bookmarkStart w:id="115" w:name="_Toc215442891"/>
      <w:r w:rsidR="00F667DB">
        <w:t>. ábra</w:t>
      </w:r>
      <w:bookmarkEnd w:id="114"/>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115"/>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w:t>
      </w:r>
      <w:r w:rsidR="00406D59">
        <w:lastRenderedPageBreak/>
        <w:t xml:space="preserve">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26A58AC0" w:rsidR="001D7673" w:rsidRPr="00B93C66" w:rsidRDefault="00004368"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1218BAC"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6</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0E03A888" w:rsidR="001D7673" w:rsidRPr="00B93C66" w:rsidRDefault="00004368"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6"/>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6"/>
                            <m:r>
                              <w:rPr>
                                <w:rStyle w:val="Jegyzethivatkozs"/>
                                <w:rFonts w:ascii="Cambria Math" w:hAnsi="Cambria Math"/>
                                <w:i/>
                                <w:sz w:val="24"/>
                                <w:szCs w:val="24"/>
                              </w:rPr>
                              <w:commentReference w:id="116"/>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166F45FD"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7</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67D82EED" w:rsidR="006178AA" w:rsidRPr="006178AA" w:rsidRDefault="00000000"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7"/>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7"/>
                            <m:r>
                              <w:rPr>
                                <w:rStyle w:val="Jegyzethivatkozs"/>
                                <w:rFonts w:ascii="Cambria Math" w:hAnsi="Cambria Math"/>
                                <w:i/>
                                <w:sz w:val="24"/>
                                <w:szCs w:val="24"/>
                              </w:rPr>
                              <w:commentReference w:id="117"/>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p w14:paraId="49BB78C1" w14:textId="11288205" w:rsidR="001D7673" w:rsidRPr="00B93C66" w:rsidRDefault="00000000" w:rsidP="009503D4">
            <w:pPr>
              <w:jc w:val="center"/>
            </w:pPr>
            <m:oMathPara>
              <m:oMathParaPr>
                <m:jc m:val="center"/>
              </m:oMathParaPr>
              <m:oMath>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42A414F6"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8</w:t>
            </w:r>
            <w:r>
              <w:fldChar w:fldCharType="end"/>
            </w:r>
            <w:r>
              <w:t>)</w:t>
            </w:r>
          </w:p>
        </w:tc>
      </w:tr>
    </w:tbl>
    <w:p w14:paraId="0BCDDEE4" w14:textId="7D42AAA6" w:rsidR="00581D90" w:rsidRDefault="00581D90" w:rsidP="001864D7">
      <w:r w:rsidRPr="007E21A6">
        <w:t>A függvény argumentuma egyszerűsíthető:</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E21A6" w:rsidRPr="005E49C8" w14:paraId="222C34D3" w14:textId="77777777" w:rsidTr="00B927AE">
        <w:trPr>
          <w:jc w:val="center"/>
        </w:trPr>
        <w:tc>
          <w:tcPr>
            <w:tcW w:w="350" w:type="pct"/>
            <w:vAlign w:val="center"/>
          </w:tcPr>
          <w:p w14:paraId="63319603" w14:textId="77777777" w:rsidR="007E21A6" w:rsidRPr="005E49C8" w:rsidRDefault="007E21A6" w:rsidP="00B927AE"/>
        </w:tc>
        <w:tc>
          <w:tcPr>
            <w:tcW w:w="4300" w:type="pct"/>
            <w:vAlign w:val="center"/>
          </w:tcPr>
          <w:p w14:paraId="0054CE4E" w14:textId="5BB9B811" w:rsidR="007E21A6" w:rsidRPr="00B93C66" w:rsidRDefault="00000000" w:rsidP="00B927AE">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
                              <w:rPr>
                                <w:rStyle w:val="Jegyzethivatkozs"/>
                                <w:rFonts w:ascii="Cambria Math" w:hAnsi="Cambria Math"/>
                                <w:i/>
                                <w:sz w:val="24"/>
                                <w:szCs w:val="24"/>
                              </w:rPr>
                              <w:commentReference w:id="118"/>
                            </m:r>
                            <w:commentRangeStart w:id="118"/>
                            <w:commentRangeEnd w:id="118"/>
                            <m:r>
                              <w:rPr>
                                <w:rFonts w:ascii="Cambria Math" w:hAnsi="Cambria Math"/>
                              </w:rPr>
                              <m:t>1-2⋅</m:t>
                            </m:r>
                            <m:f>
                              <m:fPr>
                                <m:ctrlPr>
                                  <w:rPr>
                                    <w:rFonts w:ascii="Cambria Math" w:hAnsi="Cambria Math"/>
                                    <w:i/>
                                  </w:rPr>
                                </m:ctrlPr>
                              </m:fPr>
                              <m:num>
                                <m:r>
                                  <w:rPr>
                                    <w:rFonts w:ascii="Cambria Math" w:hAnsi="Cambria Math"/>
                                  </w:rPr>
                                  <m:t>k⋅α</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tc>
        <w:tc>
          <w:tcPr>
            <w:tcW w:w="350" w:type="pct"/>
            <w:vAlign w:val="center"/>
          </w:tcPr>
          <w:p w14:paraId="507B3850" w14:textId="31711411" w:rsidR="007E21A6" w:rsidRPr="005E49C8" w:rsidRDefault="007E21A6" w:rsidP="00B927AE">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9</w:t>
            </w:r>
            <w:r>
              <w:fldChar w:fldCharType="end"/>
            </w:r>
            <w:r>
              <w:t>)</w:t>
            </w:r>
          </w:p>
        </w:tc>
      </w:tr>
    </w:tbl>
    <w:p w14:paraId="7FB6D30E" w14:textId="77777777" w:rsidR="00581D90" w:rsidRDefault="00581D90" w:rsidP="001864D7"/>
    <w:p w14:paraId="53CBE053" w14:textId="42B09841"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126F07E5"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077AAD">
        <w:t>(</w:t>
      </w:r>
      <w:r w:rsidR="00077AAD">
        <w:rPr>
          <w:noProof/>
        </w:rPr>
        <w:t>2</w:t>
      </w:r>
      <w:r w:rsidR="00077AAD">
        <w:t>.</w:t>
      </w:r>
      <w:r w:rsidR="00077AAD">
        <w:rPr>
          <w:noProof/>
        </w:rPr>
        <w:t>4</w:t>
      </w:r>
      <w:r w:rsidR="00077AAD">
        <w:t>)</w:t>
      </w:r>
      <w:r w:rsidR="00D82E2F">
        <w:fldChar w:fldCharType="end"/>
      </w:r>
      <w:r w:rsidR="00D82E2F">
        <w:t xml:space="preserve"> függvénybe behelyettesítve ebben a pontban: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5D9AF2B6" w:rsidR="00D82E2F" w:rsidRPr="005E49C8" w:rsidRDefault="00D82E2F" w:rsidP="00B93C66">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10</w:t>
            </w:r>
            <w:r>
              <w:fldChar w:fldCharType="end"/>
            </w:r>
            <w:r>
              <w:t>)</w:t>
            </w:r>
          </w:p>
        </w:tc>
      </w:tr>
    </w:tbl>
    <w:p w14:paraId="68B15AFB" w14:textId="5B87A3BA" w:rsidR="00D82E2F" w:rsidRDefault="00D82E2F" w:rsidP="00D82E2F">
      <w:r>
        <w:lastRenderedPageBreak/>
        <w:t xml:space="preserve">majd kiértékelve, az </w:t>
      </w:r>
      <w:r>
        <w:fldChar w:fldCharType="begin"/>
      </w:r>
      <w:r>
        <w:instrText xml:space="preserve"> REF _Ref214632793 \h </w:instrText>
      </w:r>
      <w:r>
        <w:fldChar w:fldCharType="separate"/>
      </w:r>
      <w:r w:rsidR="00077AAD">
        <w:t>(</w:t>
      </w:r>
      <w:r w:rsidR="00077AAD">
        <w:rPr>
          <w:noProof/>
        </w:rPr>
        <w:t>2</w:t>
      </w:r>
      <w:r w:rsidR="00077AAD">
        <w:t>.</w:t>
      </w:r>
      <w:r w:rsidR="00077AAD">
        <w:rPr>
          <w:noProof/>
        </w:rPr>
        <w:t>11</w:t>
      </w:r>
      <w:r w:rsidR="00077AAD">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29FCFB69" w:rsidR="00D82E2F" w:rsidRPr="005E49C8" w:rsidRDefault="00D82E2F" w:rsidP="00B93C66">
            <w:bookmarkStart w:id="119" w:name="_Ref214632793"/>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11</w:t>
            </w:r>
            <w:r>
              <w:fldChar w:fldCharType="end"/>
            </w:r>
            <w:r>
              <w:t>)</w:t>
            </w:r>
            <w:bookmarkEnd w:id="119"/>
          </w:p>
        </w:tc>
      </w:tr>
    </w:tbl>
    <w:p w14:paraId="18FA3BF4" w14:textId="44775D55" w:rsidR="00D82E2F" w:rsidRPr="00A459E6" w:rsidRDefault="00D82E2F" w:rsidP="00D82E2F"/>
    <w:p w14:paraId="2C6F5096" w14:textId="022ED283" w:rsidR="00625BF2" w:rsidRPr="004D24C2" w:rsidRDefault="00625BF2" w:rsidP="004D24C2">
      <w:pPr>
        <w:pStyle w:val="Cmsor3"/>
      </w:pPr>
      <w:bookmarkStart w:id="120" w:name="_Toc216882773"/>
      <w:r w:rsidRPr="004D24C2">
        <w:t>Numerikus módszerek</w:t>
      </w:r>
      <w:bookmarkEnd w:id="120"/>
    </w:p>
    <w:p w14:paraId="0F8B76A7" w14:textId="66B91141"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9E6E85">
            <w:instrText xml:space="preserve">CITATION Asymptotic \l 1038 </w:instrText>
          </w:r>
          <w:r w:rsidR="00F37532">
            <w:fldChar w:fldCharType="separate"/>
          </w:r>
          <w:r w:rsidR="00077AAD">
            <w:rPr>
              <w:noProof/>
            </w:rPr>
            <w:t>[13]</w:t>
          </w:r>
          <w:r w:rsidR="00F37532">
            <w:fldChar w:fldCharType="end"/>
          </w:r>
        </w:sdtContent>
      </w:sdt>
      <w:r w:rsidR="00625BF2">
        <w:t xml:space="preserve"> vagy</w:t>
      </w:r>
      <w:r w:rsidR="00FE29F1">
        <w:t xml:space="preserve"> keresőtábla</w:t>
      </w:r>
      <w:r w:rsidR="004A3253">
        <w:t xml:space="preserve"> (másnéven LUT)</w:t>
      </w:r>
      <w:r w:rsidR="00FE29F1">
        <w:t xml:space="preserve">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3001AD3A" w:rsidR="00BD3466" w:rsidRDefault="00F37532" w:rsidP="00BD3466">
      <w:pPr>
        <w:keepNext/>
      </w:pPr>
      <w:r>
        <w:t xml:space="preserve">Az összehasonlításnál negyedfokú Taylor sort használtam. Ezzel a </w:t>
      </w:r>
      <w:commentRangeStart w:id="121"/>
      <w:r>
        <w:t xml:space="preserve">-arcsin </w:t>
      </w:r>
      <w:commentRangeEnd w:id="121"/>
      <w:r w:rsidR="009A6D8E">
        <w:rPr>
          <w:rStyle w:val="Jegyzethivatkozs"/>
          <w:sz w:val="24"/>
          <w:szCs w:val="24"/>
        </w:rPr>
        <w:commentReference w:id="121"/>
      </w:r>
      <w:r>
        <w:t>függvény közelítés</w:t>
      </w:r>
      <w:r w:rsidR="00BD3466">
        <w:t>ét</w:t>
      </w:r>
      <w:r>
        <w:t xml:space="preserve"> </w:t>
      </w:r>
      <w:r w:rsidR="00BD3466">
        <w:t xml:space="preserve">a </w:t>
      </w:r>
      <w:commentRangeStart w:id="122"/>
      <w:commentRangeEnd w:id="122"/>
      <w:r w:rsidR="009A6D8E">
        <w:rPr>
          <w:rStyle w:val="Jegyzethivatkozs"/>
          <w:sz w:val="24"/>
          <w:szCs w:val="24"/>
        </w:rPr>
        <w:commentReference w:id="122"/>
      </w:r>
      <w:r w:rsidR="0080434B">
        <w:fldChar w:fldCharType="begin"/>
      </w:r>
      <w:r w:rsidR="0080434B">
        <w:instrText xml:space="preserve"> REF _Ref214634411 \h </w:instrText>
      </w:r>
      <w:r w:rsidR="0080434B">
        <w:fldChar w:fldCharType="separate"/>
      </w:r>
      <w:r w:rsidR="00077AAD">
        <w:rPr>
          <w:noProof/>
        </w:rPr>
        <w:t>2</w:t>
      </w:r>
      <w:r w:rsidR="00077AAD">
        <w:noBreakHyphen/>
      </w:r>
      <w:r w:rsidR="00077AAD">
        <w:rPr>
          <w:noProof/>
        </w:rPr>
        <w:t>7</w:t>
      </w:r>
      <w:r w:rsidR="00077AAD">
        <w:t>. ábra</w:t>
      </w:r>
      <w:r w:rsidR="0080434B">
        <w:fldChar w:fldCharType="end"/>
      </w:r>
      <w:r w:rsidR="00BD3466">
        <w:t xml:space="preserve"> mutatja. </w:t>
      </w:r>
      <w:commentRangeStart w:id="123"/>
      <w:r w:rsidR="00BD3466">
        <w:t>Mint látható,</w:t>
      </w:r>
      <w:commentRangeEnd w:id="123"/>
      <w:r w:rsidR="009A6D8E">
        <w:rPr>
          <w:rStyle w:val="Jegyzethivatkozs"/>
          <w:sz w:val="24"/>
          <w:szCs w:val="24"/>
        </w:rPr>
        <w:commentReference w:id="123"/>
      </w:r>
      <w:r w:rsidR="00BD3466">
        <w:t xml:space="preserve">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5C8B24DC">
            <wp:extent cx="5399777" cy="4250690"/>
            <wp:effectExtent l="0" t="0" r="0" b="0"/>
            <wp:docPr id="1074716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pic:cNvPicPr/>
                  </pic:nvPicPr>
                  <pic:blipFill>
                    <a:blip r:embed="rId34">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4" w:name="_Ref214634411"/>
    <w:p w14:paraId="4BD8EC19" w14:textId="2A25E9D5" w:rsidR="00F37532"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7</w:t>
      </w:r>
      <w:r>
        <w:fldChar w:fldCharType="end"/>
      </w:r>
      <w:bookmarkStart w:id="125" w:name="_Toc215442892"/>
      <w:r w:rsidR="00BD3466">
        <w:t>. ábra</w:t>
      </w:r>
      <w:bookmarkEnd w:id="124"/>
      <w:r w:rsidR="00BD3466">
        <w:t xml:space="preserve"> -arcsin közelítése negyedfokú Taylor sorral</w:t>
      </w:r>
      <w:bookmarkEnd w:id="125"/>
    </w:p>
    <w:p w14:paraId="490C770D" w14:textId="756227EB" w:rsidR="00BD3466" w:rsidRDefault="00BD3466" w:rsidP="00BD3466">
      <w:r>
        <w:lastRenderedPageBreak/>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w:t>
      </w:r>
      <w:commentRangeStart w:id="126"/>
      <w:r>
        <w:t>arcsin</w:t>
      </w:r>
      <w:r w:rsidR="00BD411D">
        <w:t xml:space="preserve"> </w:t>
      </w:r>
      <w:commentRangeEnd w:id="126"/>
      <w:r w:rsidR="00004368">
        <w:rPr>
          <w:rStyle w:val="Jegyzethivatkozs"/>
          <w:sz w:val="24"/>
          <w:szCs w:val="24"/>
        </w:rPr>
        <w:commentReference w:id="126"/>
      </w:r>
      <w:r w:rsidR="00BD411D">
        <w:t>k</w:t>
      </w:r>
      <w:r>
        <w:t>özelít</w:t>
      </w:r>
      <w:r w:rsidR="00BD411D">
        <w:t>é</w:t>
      </w:r>
      <w:r>
        <w:t>s</w:t>
      </w:r>
      <w:r w:rsidR="00BD411D">
        <w:t xml:space="preserve">t a </w:t>
      </w:r>
      <w:commentRangeStart w:id="127"/>
      <w:commentRangeEnd w:id="127"/>
      <w:r w:rsidR="00004368">
        <w:rPr>
          <w:rStyle w:val="Jegyzethivatkozs"/>
          <w:sz w:val="24"/>
          <w:szCs w:val="24"/>
        </w:rPr>
        <w:commentReference w:id="127"/>
      </w:r>
      <w:r w:rsidR="001973E5">
        <w:fldChar w:fldCharType="begin"/>
      </w:r>
      <w:r w:rsidR="001973E5">
        <w:instrText xml:space="preserve"> REF _Ref214653611 \h </w:instrText>
      </w:r>
      <w:r w:rsidR="001973E5">
        <w:fldChar w:fldCharType="separate"/>
      </w:r>
      <w:r w:rsidR="00077AAD">
        <w:rPr>
          <w:noProof/>
        </w:rPr>
        <w:t>2</w:t>
      </w:r>
      <w:r w:rsidR="00077AAD">
        <w:noBreakHyphen/>
      </w:r>
      <w:r w:rsidR="00077AAD">
        <w:rPr>
          <w:noProof/>
        </w:rPr>
        <w:t>8</w:t>
      </w:r>
      <w:r w:rsidR="00077AAD">
        <w:t>. ábra</w:t>
      </w:r>
      <w:r w:rsidR="001973E5">
        <w:fldChar w:fldCharType="end"/>
      </w:r>
      <w:r w:rsidR="007B4348">
        <w:t xml:space="preserve"> </w:t>
      </w:r>
      <w:r w:rsidR="00BD411D">
        <w:t xml:space="preserve">mutatja. Látható, hogy itt törés van nullánál. Magasabb fokú kifejtésnél ez az effektus csökken, de a nem folytonosságból adódó hiba </w:t>
      </w:r>
      <w:r w:rsidR="0012707C">
        <w:t>sosem tűnik el.</w:t>
      </w:r>
      <w:sdt>
        <w:sdtPr>
          <w:id w:val="1938325506"/>
          <w:citation/>
        </w:sdtPr>
        <w:sdtContent>
          <w:r w:rsidR="002D30E4">
            <w:fldChar w:fldCharType="begin"/>
          </w:r>
          <w:r w:rsidR="009E6E85">
            <w:instrText xml:space="preserve">CITATION Asymptotic \l 1038 </w:instrText>
          </w:r>
          <w:r w:rsidR="002D30E4">
            <w:fldChar w:fldCharType="separate"/>
          </w:r>
          <w:r w:rsidR="00077AAD">
            <w:rPr>
              <w:noProof/>
            </w:rPr>
            <w:t xml:space="preserve"> [13]</w:t>
          </w:r>
          <w:r w:rsidR="002D30E4">
            <w:fldChar w:fldCharType="end"/>
          </w:r>
        </w:sdtContent>
      </w:sdt>
    </w:p>
    <w:p w14:paraId="4B40E281" w14:textId="77777777" w:rsidR="00BD411D" w:rsidRDefault="00BD411D" w:rsidP="0064249D">
      <w:pPr>
        <w:keepNext/>
        <w:ind w:firstLine="0"/>
        <w:jc w:val="center"/>
      </w:pPr>
      <w:r w:rsidRPr="00BD411D">
        <w:rPr>
          <w:noProof/>
        </w:rPr>
        <w:drawing>
          <wp:inline distT="0" distB="0" distL="0" distR="0" wp14:anchorId="078F2C64" wp14:editId="5F2C1640">
            <wp:extent cx="5399777" cy="4250690"/>
            <wp:effectExtent l="0" t="0" r="0" b="0"/>
            <wp:docPr id="714862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pic:cNvPicPr/>
                  </pic:nvPicPr>
                  <pic:blipFill>
                    <a:blip r:embed="rId35">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8" w:name="_Ref214653611"/>
    <w:p w14:paraId="2E682575" w14:textId="72B238DE" w:rsidR="00BD411D"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8</w:t>
      </w:r>
      <w:r>
        <w:fldChar w:fldCharType="end"/>
      </w:r>
      <w:bookmarkStart w:id="129" w:name="_Toc215442893"/>
      <w:r w:rsidR="00BD411D">
        <w:t>. ábra</w:t>
      </w:r>
      <w:bookmarkEnd w:id="128"/>
      <w:r w:rsidR="00BD411D">
        <w:t xml:space="preserve"> Aszimptotikus közelítés</w:t>
      </w:r>
      <w:bookmarkEnd w:id="129"/>
    </w:p>
    <w:p w14:paraId="626FEF0C" w14:textId="5163D81E"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1973E5">
        <w:fldChar w:fldCharType="begin"/>
      </w:r>
      <w:r w:rsidR="001973E5">
        <w:instrText xml:space="preserve"> REF _Ref214655261 \h </w:instrText>
      </w:r>
      <w:r w:rsidR="001973E5">
        <w:fldChar w:fldCharType="separate"/>
      </w:r>
      <w:r w:rsidR="00077AAD">
        <w:rPr>
          <w:noProof/>
        </w:rPr>
        <w:t>2</w:t>
      </w:r>
      <w:r w:rsidR="00077AAD">
        <w:noBreakHyphen/>
      </w:r>
      <w:r w:rsidR="00077AAD">
        <w:rPr>
          <w:noProof/>
        </w:rPr>
        <w:t>9</w:t>
      </w:r>
      <w:r w:rsidR="00077AAD">
        <w:t>. ábra</w:t>
      </w:r>
      <w:r w:rsidR="001973E5">
        <w:fldChar w:fldCharType="end"/>
      </w:r>
      <w:r w:rsidR="001973E5">
        <w:t xml:space="preserve"> </w:t>
      </w:r>
      <w:r w:rsidR="00955B7C">
        <w:t>mutatja.</w:t>
      </w:r>
    </w:p>
    <w:p w14:paraId="407D6B2C" w14:textId="77777777" w:rsidR="00955B7C" w:rsidRDefault="00955B7C" w:rsidP="0064249D">
      <w:pPr>
        <w:keepNext/>
        <w:ind w:firstLine="0"/>
        <w:jc w:val="center"/>
      </w:pPr>
      <w:commentRangeStart w:id="130"/>
      <w:r w:rsidRPr="00955B7C">
        <w:rPr>
          <w:noProof/>
        </w:rPr>
        <w:lastRenderedPageBreak/>
        <w:drawing>
          <wp:inline distT="0" distB="0" distL="0" distR="0" wp14:anchorId="6C41DE47" wp14:editId="2CE003AE">
            <wp:extent cx="5399777" cy="4250690"/>
            <wp:effectExtent l="0" t="0" r="0" b="0"/>
            <wp:docPr id="31353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pic:cNvPicPr/>
                  </pic:nvPicPr>
                  <pic:blipFill>
                    <a:blip r:embed="rId36">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commentRangeEnd w:id="130"/>
      <w:r w:rsidR="004E3A9E">
        <w:rPr>
          <w:rStyle w:val="Jegyzethivatkozs"/>
          <w:sz w:val="24"/>
          <w:szCs w:val="24"/>
        </w:rPr>
        <w:commentReference w:id="130"/>
      </w:r>
    </w:p>
    <w:bookmarkStart w:id="131" w:name="_Ref214655261"/>
    <w:p w14:paraId="585958DA" w14:textId="25D4DF97" w:rsidR="00955B7C"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9</w:t>
      </w:r>
      <w:r>
        <w:fldChar w:fldCharType="end"/>
      </w:r>
      <w:bookmarkStart w:id="132" w:name="_Toc215442894"/>
      <w:r w:rsidR="00955B7C">
        <w:t>. ábra</w:t>
      </w:r>
      <w:bookmarkEnd w:id="131"/>
      <w:r w:rsidR="00955B7C">
        <w:t xml:space="preserve"> -arcsin közelítése keresőtáblával</w:t>
      </w:r>
      <w:bookmarkEnd w:id="132"/>
      <w:r w:rsidR="000429A1">
        <w:t xml:space="preserve"> (a pontos és a közelített fedik egymást)</w:t>
      </w:r>
    </w:p>
    <w:p w14:paraId="3B5C1272" w14:textId="371061A8"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F77C14">
        <w:fldChar w:fldCharType="begin"/>
      </w:r>
      <w:r w:rsidR="00F77C14">
        <w:instrText xml:space="preserve"> REF _Ref214663617 \h </w:instrText>
      </w:r>
      <w:r w:rsidR="00F77C14">
        <w:fldChar w:fldCharType="separate"/>
      </w:r>
      <w:r w:rsidR="00077AAD">
        <w:rPr>
          <w:noProof/>
        </w:rPr>
        <w:t>2</w:t>
      </w:r>
      <w:r w:rsidR="00077AAD">
        <w:noBreakHyphen/>
      </w:r>
      <w:r w:rsidR="00077AAD">
        <w:rPr>
          <w:noProof/>
        </w:rPr>
        <w:t>10</w:t>
      </w:r>
      <w:r w:rsidR="00077AAD">
        <w:t>. ábra</w:t>
      </w:r>
      <w:r w:rsidR="00F77C14">
        <w:fldChar w:fldCharType="end"/>
      </w:r>
      <w:r w:rsidR="00F77C14">
        <w:t xml:space="preserve"> </w:t>
      </w:r>
      <w:r w:rsidR="00D9700D">
        <w:t>foglalja össze.</w:t>
      </w:r>
    </w:p>
    <w:p w14:paraId="767A7E19" w14:textId="29D7F595" w:rsidR="00D9700D" w:rsidRDefault="00D9700D" w:rsidP="0064249D">
      <w:pPr>
        <w:keepNext/>
        <w:ind w:firstLine="0"/>
        <w:jc w:val="center"/>
      </w:pPr>
      <w:commentRangeStart w:id="133"/>
      <w:commentRangeStart w:id="134"/>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7"/>
                    <a:stretch>
                      <a:fillRect/>
                    </a:stretch>
                  </pic:blipFill>
                  <pic:spPr>
                    <a:xfrm>
                      <a:off x="0" y="0"/>
                      <a:ext cx="5400040" cy="3886835"/>
                    </a:xfrm>
                    <a:prstGeom prst="rect">
                      <a:avLst/>
                    </a:prstGeom>
                  </pic:spPr>
                </pic:pic>
              </a:graphicData>
            </a:graphic>
          </wp:inline>
        </w:drawing>
      </w:r>
      <w:commentRangeEnd w:id="133"/>
      <w:r w:rsidR="00A05F7A">
        <w:rPr>
          <w:rStyle w:val="Jegyzethivatkozs"/>
          <w:sz w:val="24"/>
          <w:szCs w:val="24"/>
        </w:rPr>
        <w:commentReference w:id="133"/>
      </w:r>
      <w:commentRangeEnd w:id="134"/>
      <w:r w:rsidR="00B25474">
        <w:rPr>
          <w:rStyle w:val="Jegyzethivatkozs"/>
          <w:sz w:val="24"/>
          <w:szCs w:val="24"/>
        </w:rPr>
        <w:commentReference w:id="134"/>
      </w:r>
    </w:p>
    <w:bookmarkStart w:id="135" w:name="_Ref214663617"/>
    <w:p w14:paraId="25180051" w14:textId="10D65DF5" w:rsidR="00B06816"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10</w:t>
      </w:r>
      <w:r>
        <w:fldChar w:fldCharType="end"/>
      </w:r>
      <w:bookmarkStart w:id="136" w:name="_Toc215442895"/>
      <w:r w:rsidR="00D9700D">
        <w:t>. ábra</w:t>
      </w:r>
      <w:bookmarkEnd w:id="135"/>
      <w:r w:rsidR="00D9700D">
        <w:t xml:space="preserve"> közelítési módszerek</w:t>
      </w:r>
      <w:bookmarkEnd w:id="136"/>
    </w:p>
    <w:p w14:paraId="7D3B31C8" w14:textId="57A0C8E9"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w:t>
      </w:r>
      <w:commentRangeStart w:id="137"/>
      <w:r w:rsidR="00FA0E41">
        <w:t>érték</w:t>
      </w:r>
      <w:r w:rsidR="00EA6766">
        <w:t>párok</w:t>
      </w:r>
      <w:r w:rsidR="00FA0E41">
        <w:t xml:space="preserve"> </w:t>
      </w:r>
      <w:commentRangeEnd w:id="137"/>
      <w:r w:rsidR="00CC759D">
        <w:rPr>
          <w:rStyle w:val="Jegyzethivatkozs"/>
          <w:sz w:val="24"/>
          <w:szCs w:val="24"/>
        </w:rPr>
        <w:commentReference w:id="137"/>
      </w:r>
      <w:r w:rsidR="00FA0E41">
        <w:t xml:space="preserve">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Cmsor3"/>
      </w:pPr>
      <w:bookmarkStart w:id="138" w:name="_Toc216882774"/>
      <w:r>
        <w:lastRenderedPageBreak/>
        <w:t>Módszer implementálása beágyazott eszközre</w:t>
      </w:r>
      <w:bookmarkEnd w:id="138"/>
    </w:p>
    <w:p w14:paraId="26FA6FAF" w14:textId="516C8A56" w:rsidR="00396A49" w:rsidRDefault="00BA71AD" w:rsidP="00BD3466">
      <w:r>
        <w:t>K</w:t>
      </w:r>
      <w:r w:rsidR="00266B8A">
        <w:t>is számokkal kellene számolni,</w:t>
      </w:r>
      <w:r>
        <w:t xml:space="preserve"> így</w:t>
      </w:r>
      <w:r w:rsidR="00266B8A">
        <w:t xml:space="preserve">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nullázódások kis </w:t>
      </w:r>
      <w:r w:rsidR="006D2ECE">
        <w:t>részeredmények következtében.</w:t>
      </w:r>
    </w:p>
    <w:p w14:paraId="2FA7B1E1" w14:textId="603F44FB" w:rsidR="009534AE" w:rsidRPr="00BD3466" w:rsidRDefault="009534AE" w:rsidP="00BD3466">
      <w:r>
        <w:t>A megoldásom validá</w:t>
      </w:r>
      <w:r w:rsidR="00E601DD">
        <w:t>ciójá</w:t>
      </w:r>
      <w:r>
        <w:t xml:space="preserve">hoz </w:t>
      </w:r>
      <w:r w:rsidR="00F34F18">
        <w:t xml:space="preserve">vizuális </w:t>
      </w:r>
      <w:r>
        <w:t>jelz</w:t>
      </w:r>
      <w:r w:rsidR="00F34F18">
        <w:t>éssel</w:t>
      </w:r>
      <w:r>
        <w:t xml:space="preserve"> láttam el a motor tengelyét a mozgás jobb szemléltetése érdekében. Ezután olyan beállási szögeket választottam, amik összege egy teljek körbefordulást eredményez. Mivel a motor többszöri korul fordulásra is a kiinduló szögállásba </w:t>
      </w:r>
      <w:r w:rsidR="00E601DD">
        <w:t>érkezett,</w:t>
      </w:r>
      <w:r>
        <w:t xml:space="preserve"> valamint ezt a kívánt idő alatt tette, megfelelőnek találtam a megoldást.</w:t>
      </w:r>
    </w:p>
    <w:p w14:paraId="48943E3C" w14:textId="43E06C1B" w:rsidR="00274277" w:rsidRPr="004D24C2" w:rsidRDefault="00274277" w:rsidP="004D24C2">
      <w:pPr>
        <w:pStyle w:val="Cmsor3"/>
      </w:pPr>
      <w:bookmarkStart w:id="139" w:name="_Toc216882775"/>
      <w:r w:rsidRPr="004D24C2">
        <w:t>Enkóderek</w:t>
      </w:r>
      <w:bookmarkEnd w:id="139"/>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140" w:name="_Ref216536750"/>
    <w:p w14:paraId="16DF3558" w14:textId="641E7FD6" w:rsidR="00DB3628"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11</w:t>
      </w:r>
      <w:r>
        <w:fldChar w:fldCharType="end"/>
      </w:r>
      <w:r w:rsidR="00ED26B2">
        <w:t>. ábra</w:t>
      </w:r>
      <w:bookmarkEnd w:id="140"/>
      <w:r w:rsidR="00ED26B2">
        <w:t xml:space="preserve"> Mágneses enkóderek működési vázlata </w:t>
      </w:r>
      <w:sdt>
        <w:sdtPr>
          <w:id w:val="1709146981"/>
          <w:citation/>
        </w:sdtPr>
        <w:sdtContent>
          <w:r w:rsidR="00ED26B2">
            <w:fldChar w:fldCharType="begin"/>
          </w:r>
          <w:r w:rsidR="00ED26B2">
            <w:instrText xml:space="preserve"> CITATION Elt22 \l 1038 </w:instrText>
          </w:r>
          <w:r w:rsidR="00ED26B2">
            <w:fldChar w:fldCharType="separate"/>
          </w:r>
          <w:r w:rsidR="00077AAD">
            <w:rPr>
              <w:noProof/>
            </w:rPr>
            <w:t>[14]</w:t>
          </w:r>
          <w:r w:rsidR="00ED26B2">
            <w:fldChar w:fldCharType="end"/>
          </w:r>
        </w:sdtContent>
      </w:sdt>
    </w:p>
    <w:p w14:paraId="6F769B0D" w14:textId="22700D81" w:rsidR="00482B8A" w:rsidRDefault="00482B8A" w:rsidP="0004624C">
      <w:r>
        <w:t xml:space="preserve">Ezen megfontolások alapján mágneses alapú enkódert választottam. Ezek az eszközök a </w:t>
      </w:r>
      <w:r w:rsidR="00BA71AD">
        <w:t>H</w:t>
      </w:r>
      <w:commentRangeStart w:id="141"/>
      <w:r>
        <w:t>all</w:t>
      </w:r>
      <w:r w:rsidR="00BA71AD">
        <w:t>-</w:t>
      </w:r>
      <w:r>
        <w:t xml:space="preserve">effektuson </w:t>
      </w:r>
      <w:commentRangeEnd w:id="141"/>
      <w:r w:rsidR="00250B67">
        <w:rPr>
          <w:rStyle w:val="Jegyzethivatkozs"/>
          <w:sz w:val="24"/>
          <w:szCs w:val="24"/>
        </w:rPr>
        <w:commentReference w:id="141"/>
      </w:r>
      <w:r>
        <w:t>alapulna</w:t>
      </w:r>
      <w:r w:rsidR="009A551C">
        <w:t>k és a</w:t>
      </w:r>
      <w:r>
        <w:t xml:space="preserve"> tengelyre rögzített mágnes terének abszolút </w:t>
      </w:r>
      <w:r>
        <w:lastRenderedPageBreak/>
        <w:t>helyzetét képesek megállapítani</w:t>
      </w:r>
      <w:r w:rsidR="00F82533">
        <w:t xml:space="preserve"> (</w:t>
      </w:r>
      <w:r w:rsidR="00F82533">
        <w:fldChar w:fldCharType="begin"/>
      </w:r>
      <w:r w:rsidR="00F82533">
        <w:instrText xml:space="preserve"> REF _Ref216536750 \h </w:instrText>
      </w:r>
      <w:r w:rsidR="00F82533">
        <w:fldChar w:fldCharType="separate"/>
      </w:r>
      <w:r w:rsidR="00077AAD">
        <w:rPr>
          <w:noProof/>
        </w:rPr>
        <w:t>2</w:t>
      </w:r>
      <w:r w:rsidR="00077AAD">
        <w:noBreakHyphen/>
      </w:r>
      <w:r w:rsidR="00077AAD">
        <w:rPr>
          <w:noProof/>
        </w:rPr>
        <w:t>11</w:t>
      </w:r>
      <w:r w:rsidR="00077AAD">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ami kisebb, mint a</w:t>
      </w:r>
      <w:r w:rsidR="00F15A8D">
        <w:t xml:space="preserve"> léptetőmotorral</w:t>
      </w:r>
      <w:r w:rsidR="001A76FA">
        <w:t xml:space="preserve"> </w:t>
      </w:r>
      <w:commentRangeStart w:id="142"/>
      <w:commentRangeStart w:id="143"/>
      <w:r w:rsidR="001A76FA">
        <w:t xml:space="preserve">elérhető </w:t>
      </w:r>
      <w:commentRangeEnd w:id="142"/>
      <m:oMath>
        <m:r>
          <w:rPr>
            <w:rStyle w:val="Jegyzethivatkozs"/>
            <w:rFonts w:ascii="Cambria Math" w:hAnsi="Cambria Math"/>
            <w:i/>
            <w:sz w:val="24"/>
            <w:szCs w:val="24"/>
          </w:rPr>
          <w:commentReference w:id="142"/>
        </m:r>
        <w:commentRangeEnd w:id="143"/>
        <m:r>
          <w:rPr>
            <w:rStyle w:val="Jegyzethivatkozs"/>
            <w:rFonts w:ascii="Cambria Math" w:hAnsi="Cambria Math"/>
            <w:i/>
            <w:sz w:val="24"/>
            <w:szCs w:val="24"/>
          </w:rPr>
          <w:commentReference w:id="143"/>
        </m:r>
        <m:sSub>
          <m:sSubPr>
            <m:ctrlPr>
              <w:rPr>
                <w:rFonts w:ascii="Cambria Math" w:hAnsi="Cambria Math"/>
                <w:i/>
              </w:rPr>
            </m:ctrlPr>
          </m:sSubPr>
          <m:e>
            <m:r>
              <w:rPr>
                <w:rFonts w:ascii="Cambria Math" w:hAnsi="Cambria Math"/>
              </w:rPr>
              <m:t>α</m:t>
            </m:r>
          </m:e>
          <m:sub>
            <m:r>
              <w:rPr>
                <w:rFonts w:ascii="Cambria Math" w:hAnsi="Cambria Math"/>
              </w:rPr>
              <m:t>min</m:t>
            </m:r>
          </m:sub>
        </m:sSub>
      </m:oMath>
      <w:r w:rsidR="00F15A8D">
        <w:t xml:space="preserve"> legkisebb lépés</w:t>
      </w:r>
      <w:r w:rsidR="001A76FA">
        <w:t>.</w:t>
      </w:r>
      <w:r w:rsidR="002F02D4">
        <w:t xml:space="preserve"> A szenzor beszerezhető beépítve az AMS által gyártott „</w:t>
      </w:r>
      <w:hyperlink r:id="rId39" w:history="1">
        <w:commentRangeStart w:id="144"/>
        <w:r w:rsidR="002F02D4" w:rsidRPr="000E6569">
          <w:rPr>
            <w:rStyle w:val="Hiperhivatkozs"/>
            <w:color w:val="auto"/>
            <w:u w:val="none"/>
          </w:rPr>
          <w:t>AS5x47U Motor Board</w:t>
        </w:r>
        <w:commentRangeEnd w:id="144"/>
        <w:r w:rsidR="004133AD">
          <w:rPr>
            <w:rStyle w:val="Jegyzethivatkozs"/>
            <w:sz w:val="24"/>
            <w:szCs w:val="24"/>
          </w:rPr>
          <w:commentReference w:id="144"/>
        </w:r>
      </w:hyperlink>
      <w:r w:rsidR="002F02D4">
        <w:t xml:space="preserve">” panelbe. Ez a kész eszköz különböző tengelyátmérőkre rögzíthető, megfelelően </w:t>
      </w:r>
      <w:commentRangeStart w:id="145"/>
      <w:r w:rsidR="002F02D4">
        <w:t xml:space="preserve">polarizált mágnesekkel </w:t>
      </w:r>
      <w:commentRangeEnd w:id="145"/>
      <w:r w:rsidR="00BA5260">
        <w:rPr>
          <w:rStyle w:val="Jegyzethivatkozs"/>
          <w:sz w:val="24"/>
          <w:szCs w:val="24"/>
        </w:rPr>
        <w:commentReference w:id="145"/>
      </w:r>
      <w:r w:rsidR="002F02D4">
        <w:t>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518C315C">
            <wp:extent cx="2700000" cy="2406875"/>
            <wp:effectExtent l="0" t="0" r="5715" b="0"/>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2406875"/>
                    </a:xfrm>
                    <a:prstGeom prst="rect">
                      <a:avLst/>
                    </a:prstGeom>
                    <a:noFill/>
                    <a:ln>
                      <a:noFill/>
                    </a:ln>
                  </pic:spPr>
                </pic:pic>
              </a:graphicData>
            </a:graphic>
          </wp:inline>
        </w:drawing>
      </w:r>
    </w:p>
    <w:p w14:paraId="048FCC4F" w14:textId="13406C14" w:rsidR="00482B8A"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12</w:t>
      </w:r>
      <w:r>
        <w:fldChar w:fldCharType="end"/>
      </w:r>
      <w:bookmarkStart w:id="146" w:name="_Toc215442896"/>
      <w:r w:rsidR="00D059B9">
        <w:t xml:space="preserve">. ábra </w:t>
      </w:r>
      <w:r w:rsidR="00D059B9" w:rsidRPr="00422678">
        <w:t>AS5x47U Motor Board</w:t>
      </w:r>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077AAD">
            <w:rPr>
              <w:noProof/>
            </w:rPr>
            <w:t>[15]</w:t>
          </w:r>
          <w:r w:rsidR="00D059B9">
            <w:fldChar w:fldCharType="end"/>
          </w:r>
        </w:sdtContent>
      </w:sdt>
      <w:bookmarkEnd w:id="146"/>
    </w:p>
    <w:p w14:paraId="09A6A1E7" w14:textId="73BF4B23" w:rsidR="00482B8A" w:rsidRDefault="00482B8A" w:rsidP="0004624C">
      <w:r>
        <w:t xml:space="preserve">A választott szenzor képes az optikai enkódereknél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03627605" w14:textId="30FFADDC" w:rsidR="00F34F18" w:rsidRDefault="00F34F18" w:rsidP="0004624C">
      <w:r>
        <w:t xml:space="preserve">A fejezethez felhasznált forrás: </w:t>
      </w:r>
      <w:sdt>
        <w:sdtPr>
          <w:id w:val="-303617416"/>
          <w:citation/>
        </w:sdtPr>
        <w:sdtContent>
          <w:r w:rsidRPr="004D24C2">
            <w:fldChar w:fldCharType="begin"/>
          </w:r>
          <w:r w:rsidRPr="004D24C2">
            <w:instrText xml:space="preserve"> CITATION AS5147U \l 1038 </w:instrText>
          </w:r>
          <w:r w:rsidRPr="004D24C2">
            <w:fldChar w:fldCharType="separate"/>
          </w:r>
          <w:r w:rsidR="00077AAD">
            <w:rPr>
              <w:noProof/>
            </w:rPr>
            <w:t>[16]</w:t>
          </w:r>
          <w:r w:rsidRPr="004D24C2">
            <w:fldChar w:fldCharType="end"/>
          </w:r>
        </w:sdtContent>
      </w:sdt>
      <w:r>
        <w:t>.</w:t>
      </w:r>
    </w:p>
    <w:p w14:paraId="1AD9672F" w14:textId="07A560FF" w:rsidR="00E018D5" w:rsidRDefault="00E018D5" w:rsidP="00E018D5">
      <w:pPr>
        <w:pStyle w:val="Cmsor3"/>
      </w:pPr>
      <w:bookmarkStart w:id="147" w:name="_Toc216882776"/>
      <w:r>
        <w:lastRenderedPageBreak/>
        <w:t>Driver</w:t>
      </w:r>
      <w:bookmarkEnd w:id="147"/>
    </w:p>
    <w:p w14:paraId="04409DE5" w14:textId="77777777" w:rsidR="0000419B" w:rsidRDefault="00E8338E" w:rsidP="0000419B">
      <w:pPr>
        <w:keepNext/>
        <w:ind w:firstLine="0"/>
        <w:jc w:val="center"/>
      </w:pPr>
      <w:r>
        <w:rPr>
          <w:noProof/>
        </w:rPr>
        <w:drawing>
          <wp:inline distT="0" distB="0" distL="0" distR="0" wp14:anchorId="0AE57DF9" wp14:editId="6ABD3A74">
            <wp:extent cx="1423670" cy="2587625"/>
            <wp:effectExtent l="0" t="0" r="5080" b="3175"/>
            <wp:docPr id="17718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3670" cy="2587625"/>
                    </a:xfrm>
                    <a:prstGeom prst="rect">
                      <a:avLst/>
                    </a:prstGeom>
                    <a:noFill/>
                    <a:ln>
                      <a:noFill/>
                    </a:ln>
                  </pic:spPr>
                </pic:pic>
              </a:graphicData>
            </a:graphic>
          </wp:inline>
        </w:drawing>
      </w:r>
    </w:p>
    <w:p w14:paraId="46F96D31" w14:textId="6A2A717F" w:rsidR="00E8338E" w:rsidRPr="00E8338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13</w:t>
      </w:r>
      <w:r>
        <w:fldChar w:fldCharType="end"/>
      </w:r>
      <w:r w:rsidR="0000419B">
        <w:t>. ábra AS5147U kezelőosztályának UML diagramja</w:t>
      </w:r>
    </w:p>
    <w:p w14:paraId="6154072D" w14:textId="43B6EFB3" w:rsidR="00100FF2" w:rsidRDefault="00100FF2" w:rsidP="0004624C">
      <w:r>
        <w:t>Mivel nem találtam szabadon felhasználható drivert erre az enkóderre, ezért azt nekem kellett megvalósítani az adatlapja alapján.</w:t>
      </w:r>
    </w:p>
    <w:p w14:paraId="73D0BD16" w14:textId="16A01C5A" w:rsidR="003A6CE9" w:rsidRDefault="00E018D5" w:rsidP="0004624C">
      <w:commentRangeStart w:id="148"/>
      <w:commentRangeStart w:id="149"/>
      <w:r>
        <w:t>Az eszközök driveré</w:t>
      </w:r>
      <w:r w:rsidR="001F5A26">
        <w:t>nek megírásához a</w:t>
      </w:r>
      <w:r>
        <w:t xml:space="preserve"> C++ nyelve</w:t>
      </w:r>
      <w:r w:rsidR="001F5A26">
        <w:t>t</w:t>
      </w:r>
      <w:r>
        <w:t xml:space="preserve"> </w:t>
      </w:r>
      <w:commentRangeEnd w:id="148"/>
      <w:r>
        <w:rPr>
          <w:rStyle w:val="Jegyzethivatkozs"/>
          <w:sz w:val="24"/>
          <w:szCs w:val="24"/>
        </w:rPr>
        <w:commentReference w:id="148"/>
      </w:r>
      <w:commentRangeEnd w:id="149"/>
      <w:r w:rsidR="00C27C43">
        <w:rPr>
          <w:rStyle w:val="Jegyzethivatkozs"/>
          <w:sz w:val="24"/>
          <w:szCs w:val="24"/>
        </w:rPr>
        <w:commentReference w:id="149"/>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w:t>
      </w:r>
      <w:commentRangeStart w:id="150"/>
      <w:r w:rsidR="003A6CE9">
        <w:t xml:space="preserve">Külön header </w:t>
      </w:r>
      <w:commentRangeEnd w:id="150"/>
      <w:r>
        <w:rPr>
          <w:rStyle w:val="Jegyzethivatkozs"/>
          <w:sz w:val="24"/>
          <w:szCs w:val="24"/>
        </w:rPr>
        <w:commentReference w:id="150"/>
      </w:r>
      <w:r w:rsidR="003A6CE9">
        <w:t>fájlba kigyűjtöttem az eszköz regisztereit, majd létrehoztam az eszközt kezelő osztályt. Jelenleg csak a</w:t>
      </w:r>
      <w:r w:rsidR="004C3606">
        <w:t xml:space="preserve"> modul működéséhez </w:t>
      </w:r>
      <w:r w:rsidR="003A6CE9">
        <w:t xml:space="preserve">szükséges, </w:t>
      </w:r>
      <w:commentRangeStart w:id="151"/>
      <w:r w:rsidR="003A6CE9">
        <w:t>legalapvetőbb</w:t>
      </w:r>
      <w:commentRangeEnd w:id="151"/>
      <w:r>
        <w:rPr>
          <w:rStyle w:val="Jegyzethivatkozs"/>
          <w:sz w:val="24"/>
          <w:szCs w:val="24"/>
        </w:rPr>
        <w:commentReference w:id="151"/>
      </w:r>
      <w:r w:rsidR="003A6CE9">
        <w:t xml:space="preserve"> funkciókat valósítottam meg. </w:t>
      </w:r>
    </w:p>
    <w:p w14:paraId="01F4CCD5" w14:textId="728C45EB"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w:t>
      </w:r>
      <w:r w:rsidR="00D535A0">
        <w:t>A magasabb biztonság és jobb hibakezelés érdekében a</w:t>
      </w:r>
      <w:commentRangeStart w:id="152"/>
      <w:r w:rsidR="008105B1">
        <w:t xml:space="preserve"> 24 bites kommunikációt választottam</w:t>
      </w:r>
      <w:commentRangeEnd w:id="152"/>
      <w:r w:rsidR="00CD3593">
        <w:rPr>
          <w:rStyle w:val="Jegyzethivatkozs"/>
          <w:sz w:val="24"/>
          <w:szCs w:val="24"/>
        </w:rPr>
        <w:commentReference w:id="152"/>
      </w:r>
      <w:r w:rsidR="008105B1">
        <w:t>. Ennek a kezelésére</w:t>
      </w:r>
      <w:r w:rsidR="000A252B">
        <w:t xml:space="preserve"> 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2F5DD695"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w:t>
      </w:r>
      <w:commentRangeStart w:id="153"/>
      <w:r>
        <w:t>adatlapban</w:t>
      </w:r>
      <w:r w:rsidR="00947C36">
        <w:t xml:space="preserve"> </w:t>
      </w:r>
      <w:sdt>
        <w:sdtPr>
          <w:id w:val="918601556"/>
          <w:citation/>
        </w:sdtPr>
        <w:sdtContent>
          <w:r w:rsidR="00947C36">
            <w:fldChar w:fldCharType="begin"/>
          </w:r>
          <w:r w:rsidR="00947C36">
            <w:instrText xml:space="preserve"> CITATION AS5147U \l 1038 </w:instrText>
          </w:r>
          <w:r w:rsidR="00947C36">
            <w:fldChar w:fldCharType="separate"/>
          </w:r>
          <w:r w:rsidR="00077AAD">
            <w:rPr>
              <w:noProof/>
            </w:rPr>
            <w:t>[16]</w:t>
          </w:r>
          <w:r w:rsidR="00947C36">
            <w:fldChar w:fldCharType="end"/>
          </w:r>
        </w:sdtContent>
      </w:sdt>
      <w:r>
        <w:t xml:space="preserve"> </w:t>
      </w:r>
      <w:commentRangeEnd w:id="153"/>
      <w:r w:rsidR="001472B7">
        <w:rPr>
          <w:rStyle w:val="Jegyzethivatkozs"/>
          <w:sz w:val="24"/>
          <w:szCs w:val="24"/>
        </w:rPr>
        <w:commentReference w:id="153"/>
      </w:r>
      <w:r>
        <w:t xml:space="preserve">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w:t>
      </w:r>
      <w:r w:rsidR="005261C8">
        <w:lastRenderedPageBreak/>
        <w:t xml:space="preserve">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Default="00853974" w:rsidP="0004624C">
      <w:r>
        <w:t>A mágnes megfelelő távolságának beállítása érdekében diagnosztikai célokból megvalósítottam az AGC (Automatic Gain Control) értéket kiolvasó metódust is. Ez az érték a mágneses tér erősségével arányos.</w:t>
      </w:r>
    </w:p>
    <w:p w14:paraId="0F78ACE3" w14:textId="2D9BBD8D" w:rsidR="00274277" w:rsidRDefault="00274277" w:rsidP="004D24C2">
      <w:pPr>
        <w:pStyle w:val="Cmsor2"/>
      </w:pPr>
      <w:bookmarkStart w:id="154" w:name="_Ref215491212"/>
      <w:bookmarkStart w:id="155" w:name="_Toc216882777"/>
      <w:r>
        <w:t>Kezelőfelület</w:t>
      </w:r>
      <w:bookmarkEnd w:id="154"/>
      <w:bookmarkEnd w:id="155"/>
    </w:p>
    <w:p w14:paraId="10D862D5" w14:textId="77777777" w:rsidR="001676A4" w:rsidRDefault="001676A4" w:rsidP="0064249D">
      <w:pPr>
        <w:keepNext/>
        <w:ind w:firstLine="0"/>
        <w:jc w:val="center"/>
      </w:pPr>
      <w:commentRangeStart w:id="156"/>
      <w:r>
        <w:rPr>
          <w:noProof/>
        </w:rPr>
        <w:drawing>
          <wp:inline distT="0" distB="0" distL="0" distR="0" wp14:anchorId="01FCD7A6" wp14:editId="6323213C">
            <wp:extent cx="5400000" cy="4048412"/>
            <wp:effectExtent l="0" t="0" r="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4048412"/>
                    </a:xfrm>
                    <a:prstGeom prst="rect">
                      <a:avLst/>
                    </a:prstGeom>
                    <a:noFill/>
                    <a:ln>
                      <a:noFill/>
                    </a:ln>
                  </pic:spPr>
                </pic:pic>
              </a:graphicData>
            </a:graphic>
          </wp:inline>
        </w:drawing>
      </w:r>
      <w:commentRangeEnd w:id="156"/>
      <w:r w:rsidR="0045399B">
        <w:rPr>
          <w:rStyle w:val="Jegyzethivatkozs"/>
          <w:sz w:val="24"/>
          <w:szCs w:val="24"/>
        </w:rPr>
        <w:commentReference w:id="156"/>
      </w:r>
    </w:p>
    <w:bookmarkStart w:id="157" w:name="_Ref215319694"/>
    <w:p w14:paraId="1822066C" w14:textId="249E4A51" w:rsidR="00476593" w:rsidRPr="00476593"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14</w:t>
      </w:r>
      <w:r>
        <w:fldChar w:fldCharType="end"/>
      </w:r>
      <w:bookmarkStart w:id="158" w:name="_Toc215442897"/>
      <w:r w:rsidR="001676A4">
        <w:t>. ábra</w:t>
      </w:r>
      <w:bookmarkEnd w:id="157"/>
      <w:r w:rsidR="001676A4">
        <w:t xml:space="preserve"> OLED modulon megjelenített kezelőfelület (OLED próbapanelen, fejlesztés alatt)</w:t>
      </w:r>
      <w:bookmarkEnd w:id="158"/>
    </w:p>
    <w:p w14:paraId="61A51E21" w14:textId="4F55961F" w:rsidR="00AE7C5C" w:rsidRDefault="00AE7C5C" w:rsidP="00AE7C5C">
      <w:r>
        <w:lastRenderedPageBreak/>
        <w:t xml:space="preserve">Mivel cél, hogy az eszköz számítógép nélkül is intuitívan használható </w:t>
      </w:r>
      <w:commentRangeStart w:id="159"/>
      <w:r>
        <w:t>legyen</w:t>
      </w:r>
      <w:r w:rsidR="003D3102">
        <w:t>,</w:t>
      </w:r>
      <w:r>
        <w:t xml:space="preserve"> </w:t>
      </w:r>
      <w:commentRangeEnd w:id="159"/>
      <w:r>
        <w:rPr>
          <w:rStyle w:val="Jegyzethivatkozs"/>
          <w:sz w:val="24"/>
          <w:szCs w:val="24"/>
        </w:rPr>
        <w:commentReference w:id="159"/>
      </w:r>
      <w:r>
        <w:t>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commentRangeStart w:id="160"/>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commentRangeEnd w:id="160"/>
      <w:r w:rsidR="00374454">
        <w:rPr>
          <w:rStyle w:val="Jegyzethivatkozs"/>
          <w:sz w:val="24"/>
          <w:szCs w:val="24"/>
        </w:rPr>
        <w:commentReference w:id="160"/>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Cmsor3"/>
      </w:pPr>
      <w:bookmarkStart w:id="161" w:name="_Toc216882778"/>
      <w:r>
        <w:t>Állapotgép</w:t>
      </w:r>
      <w:bookmarkEnd w:id="161"/>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3"/>
                    <a:stretch>
                      <a:fillRect/>
                    </a:stretch>
                  </pic:blipFill>
                  <pic:spPr>
                    <a:xfrm>
                      <a:off x="0" y="0"/>
                      <a:ext cx="5400040" cy="2658745"/>
                    </a:xfrm>
                    <a:prstGeom prst="rect">
                      <a:avLst/>
                    </a:prstGeom>
                  </pic:spPr>
                </pic:pic>
              </a:graphicData>
            </a:graphic>
          </wp:inline>
        </w:drawing>
      </w:r>
    </w:p>
    <w:bookmarkStart w:id="162" w:name="_Ref215319398"/>
    <w:p w14:paraId="78EB7813" w14:textId="5F900B5A" w:rsidR="00476593"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15</w:t>
      </w:r>
      <w:r>
        <w:fldChar w:fldCharType="end"/>
      </w:r>
      <w:bookmarkStart w:id="163" w:name="_Toc215442898"/>
      <w:r w:rsidR="00476593">
        <w:t>. ábra</w:t>
      </w:r>
      <w:bookmarkEnd w:id="162"/>
      <w:r w:rsidR="00476593">
        <w:t xml:space="preserve"> állapotgép</w:t>
      </w:r>
      <w:bookmarkEnd w:id="163"/>
    </w:p>
    <w:p w14:paraId="3FC2EF11" w14:textId="758E7E30" w:rsidR="00B97B80" w:rsidRDefault="00A14712" w:rsidP="00476593">
      <w:commentRangeStart w:id="164"/>
      <w:commentRangeStart w:id="165"/>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077AAD">
        <w:rPr>
          <w:noProof/>
        </w:rPr>
        <w:t>2</w:t>
      </w:r>
      <w:r w:rsidR="00077AAD">
        <w:noBreakHyphen/>
      </w:r>
      <w:r w:rsidR="00077AAD">
        <w:rPr>
          <w:noProof/>
        </w:rPr>
        <w:t>15</w:t>
      </w:r>
      <w:r w:rsidR="00077AAD">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commentRangeStart w:id="166"/>
      <w:r w:rsidR="001676A4">
        <w:fldChar w:fldCharType="begin"/>
      </w:r>
      <w:r w:rsidR="001676A4">
        <w:instrText xml:space="preserve"> REF _Ref215319694 \h </w:instrText>
      </w:r>
      <w:r w:rsidR="001676A4">
        <w:fldChar w:fldCharType="separate"/>
      </w:r>
      <w:r w:rsidR="00077AAD">
        <w:rPr>
          <w:noProof/>
        </w:rPr>
        <w:t>2</w:t>
      </w:r>
      <w:r w:rsidR="00077AAD">
        <w:noBreakHyphen/>
      </w:r>
      <w:r w:rsidR="00077AAD">
        <w:rPr>
          <w:noProof/>
        </w:rPr>
        <w:t>14</w:t>
      </w:r>
      <w:r w:rsidR="00077AAD">
        <w:t>. ábra</w:t>
      </w:r>
      <w:r w:rsidR="001676A4">
        <w:fldChar w:fldCharType="end"/>
      </w:r>
      <w:commentRangeEnd w:id="166"/>
      <w:r w:rsidR="006404AC">
        <w:rPr>
          <w:rStyle w:val="Jegyzethivatkozs"/>
          <w:sz w:val="24"/>
          <w:szCs w:val="24"/>
        </w:rPr>
        <w:commentReference w:id="166"/>
      </w:r>
      <w:r w:rsidR="001676A4">
        <w:t>)</w:t>
      </w:r>
      <w:r w:rsidR="00476593">
        <w:t xml:space="preserve">. </w:t>
      </w:r>
      <w:commentRangeStart w:id="167"/>
      <w:r w:rsidR="00476593">
        <w:t>E</w:t>
      </w:r>
      <w:r w:rsidR="003D3102">
        <w:t>zen</w:t>
      </w:r>
      <w:r w:rsidR="00476593">
        <w:t xml:space="preserve"> az állapoton</w:t>
      </w:r>
      <w:commentRangeEnd w:id="167"/>
      <w:r>
        <w:rPr>
          <w:rStyle w:val="Jegyzethivatkozs"/>
          <w:sz w:val="24"/>
          <w:szCs w:val="24"/>
        </w:rPr>
        <w:commentReference w:id="167"/>
      </w:r>
      <w:r w:rsidR="00476593">
        <w:t xml:space="preserve"> belül egy belső állapotgép fut. A felhasználó kiválaszthatja a követett és a rögzített tengelyt, valamint a kívánt szöget. A </w:t>
      </w:r>
      <w:commentRangeStart w:id="168"/>
      <w:r w:rsidR="00E45624">
        <w:rPr>
          <w:i/>
          <w:iCs/>
        </w:rPr>
        <w:t>Me</w:t>
      </w:r>
      <w:r w:rsidR="00476593" w:rsidRPr="00016B76">
        <w:rPr>
          <w:i/>
          <w:iCs/>
        </w:rPr>
        <w:t xml:space="preserve">mória </w:t>
      </w:r>
      <w:commentRangeEnd w:id="168"/>
      <w:r w:rsidR="000F16C5" w:rsidRPr="00016B76">
        <w:rPr>
          <w:rStyle w:val="Jegyzethivatkozs"/>
          <w:i/>
          <w:sz w:val="24"/>
          <w:szCs w:val="24"/>
        </w:rPr>
        <w:commentReference w:id="168"/>
      </w:r>
      <w:r w:rsidR="00476593" w:rsidRPr="00016B76">
        <w:rPr>
          <w:i/>
          <w:iCs/>
        </w:rPr>
        <w:t>választás</w:t>
      </w:r>
      <w:r w:rsidR="00476593">
        <w:t xml:space="preserve"> menüben korábbi beállításokat hívhat vissza. A </w:t>
      </w:r>
      <w:commentRangeStart w:id="169"/>
      <w:commentRangeStart w:id="170"/>
      <w:r w:rsidR="00476593" w:rsidRPr="00016B76">
        <w:rPr>
          <w:i/>
          <w:iCs/>
        </w:rPr>
        <w:t>Beállás</w:t>
      </w:r>
      <w:commentRangeEnd w:id="169"/>
      <w:r>
        <w:rPr>
          <w:rStyle w:val="Jegyzethivatkozs"/>
          <w:sz w:val="24"/>
          <w:szCs w:val="24"/>
        </w:rPr>
        <w:commentReference w:id="169"/>
      </w:r>
      <w:commentRangeEnd w:id="170"/>
      <w:r w:rsidR="00D0785D">
        <w:rPr>
          <w:rStyle w:val="Jegyzethivatkozs"/>
          <w:sz w:val="24"/>
          <w:szCs w:val="24"/>
        </w:rPr>
        <w:commentReference w:id="170"/>
      </w:r>
      <w:r w:rsidR="00476593">
        <w:t xml:space="preserve"> állapotban nem lehet további parancsokat adni az eszköznek, amíg az a beállást végzi. A </w:t>
      </w:r>
      <w:r w:rsidR="00CC5A8B" w:rsidRPr="00CC5A8B">
        <w:rPr>
          <w:i/>
          <w:iCs/>
        </w:rPr>
        <w:t>S</w:t>
      </w:r>
      <w:commentRangeStart w:id="171"/>
      <w:commentRangeStart w:id="172"/>
      <w:r w:rsidR="00476593" w:rsidRPr="00CC5A8B">
        <w:rPr>
          <w:i/>
          <w:iCs/>
        </w:rPr>
        <w:t>zabad mozgatás</w:t>
      </w:r>
      <w:commentRangeEnd w:id="171"/>
      <w:r>
        <w:rPr>
          <w:rStyle w:val="Jegyzethivatkozs"/>
          <w:sz w:val="24"/>
          <w:szCs w:val="24"/>
        </w:rPr>
        <w:commentReference w:id="171"/>
      </w:r>
      <w:commentRangeEnd w:id="172"/>
      <w:r w:rsidR="00CC5A8B">
        <w:rPr>
          <w:rStyle w:val="Jegyzethivatkozs"/>
          <w:sz w:val="24"/>
          <w:szCs w:val="24"/>
        </w:rPr>
        <w:commentReference w:id="172"/>
      </w:r>
      <w:r w:rsidR="00476593">
        <w:t xml:space="preserve"> állapotban a felhasználó a numerikus billentyűzetet használhatja „nyilakként”, hogy a két mozgatott tengelyt a mozgástartományon belül tetszőleges pozícióba forgassa.</w:t>
      </w:r>
      <w:commentRangeEnd w:id="164"/>
      <w:r w:rsidR="002351DE">
        <w:rPr>
          <w:rStyle w:val="Jegyzethivatkozs"/>
          <w:sz w:val="24"/>
          <w:szCs w:val="24"/>
        </w:rPr>
        <w:commentReference w:id="164"/>
      </w:r>
      <w:commentRangeEnd w:id="165"/>
      <w:r w:rsidR="0091029B">
        <w:rPr>
          <w:rStyle w:val="Jegyzethivatkozs"/>
          <w:sz w:val="24"/>
          <w:szCs w:val="24"/>
        </w:rPr>
        <w:commentReference w:id="165"/>
      </w:r>
    </w:p>
    <w:p w14:paraId="4C37492E" w14:textId="30D444DC" w:rsidR="000B308B" w:rsidRDefault="000B308B" w:rsidP="000B308B">
      <w:pPr>
        <w:pStyle w:val="Cmsor4"/>
      </w:pPr>
      <w:r>
        <w:t>Állapotgép objektum orientált megoldása</w:t>
      </w:r>
    </w:p>
    <w:p w14:paraId="0D37439B" w14:textId="71A9775E" w:rsidR="000B308B" w:rsidRDefault="00845D80" w:rsidP="00476593">
      <w:r>
        <w:t>Az állapotgépet a komplexitása miatt nem a klasszikus switch-case megoldással valósítottam meg, hanem objektu</w:t>
      </w:r>
      <w:r w:rsidR="00346E7C">
        <w:t>mokkal</w:t>
      </w:r>
      <w:r>
        <w:t>. A switch-case megoldást csak a beállítások állapoton belüli alállapotgép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4"/>
                    <a:stretch>
                      <a:fillRect/>
                    </a:stretch>
                  </pic:blipFill>
                  <pic:spPr>
                    <a:xfrm>
                      <a:off x="0" y="0"/>
                      <a:ext cx="5400040" cy="887095"/>
                    </a:xfrm>
                    <a:prstGeom prst="rect">
                      <a:avLst/>
                    </a:prstGeom>
                  </pic:spPr>
                </pic:pic>
              </a:graphicData>
            </a:graphic>
          </wp:inline>
        </w:drawing>
      </w:r>
    </w:p>
    <w:bookmarkStart w:id="173" w:name="_Ref215975365"/>
    <w:p w14:paraId="162BAF80" w14:textId="58AB9FE9" w:rsidR="00E3153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16</w:t>
      </w:r>
      <w:r>
        <w:fldChar w:fldCharType="end"/>
      </w:r>
      <w:r w:rsidR="00E3153E">
        <w:t>. ábra Állapot osztály öröklődési fája</w:t>
      </w:r>
      <w:bookmarkEnd w:id="173"/>
    </w:p>
    <w:p w14:paraId="2F9B7497" w14:textId="65178C1F" w:rsidR="00845D80" w:rsidRDefault="00845D80" w:rsidP="00845D80">
      <w:r>
        <w:t>Az állapotokat egy közös ősosztályból származtatom le</w:t>
      </w:r>
      <w:r w:rsidR="00E3153E">
        <w:t xml:space="preserve"> (</w:t>
      </w:r>
      <w:commentRangeStart w:id="174"/>
      <w:r w:rsidR="00E3153E">
        <w:fldChar w:fldCharType="begin"/>
      </w:r>
      <w:r w:rsidR="00E3153E">
        <w:instrText xml:space="preserve"> REF _Ref215975365 \h </w:instrText>
      </w:r>
      <w:r w:rsidR="00E3153E">
        <w:fldChar w:fldCharType="separate"/>
      </w:r>
      <w:r w:rsidR="00077AAD">
        <w:rPr>
          <w:noProof/>
        </w:rPr>
        <w:t>2</w:t>
      </w:r>
      <w:r w:rsidR="00077AAD">
        <w:noBreakHyphen/>
      </w:r>
      <w:r w:rsidR="00077AAD">
        <w:rPr>
          <w:noProof/>
        </w:rPr>
        <w:t>16</w:t>
      </w:r>
      <w:r w:rsidR="00077AAD">
        <w:t>. ábra Állapot osztály öröklődési fája</w:t>
      </w:r>
      <w:r w:rsidR="00E3153E">
        <w:fldChar w:fldCharType="end"/>
      </w:r>
      <w:r w:rsidR="00E3153E">
        <w:t>)</w:t>
      </w:r>
      <w:commentRangeEnd w:id="174"/>
      <w:r w:rsidR="00C70545">
        <w:rPr>
          <w:rStyle w:val="Jegyzethivatkozs"/>
          <w:sz w:val="24"/>
          <w:szCs w:val="24"/>
        </w:rPr>
        <w:commentReference w:id="174"/>
      </w:r>
      <w:r>
        <w:t>. Minden állapotnak van belépő (onEnter), kilépő (onExit) és futó (run) függvénye. A leszármazott, specifikus állapotok felülírhatják a be- és kilépő függvényt, de a futást leíró függvényt mindenképpen felül kell írniuk. Ezzel a struktúrával nagyon jól kezelhetőek az egyes állapotok és azok tranziens viselkedései</w:t>
      </w:r>
      <w:commentRangeStart w:id="175"/>
      <w:commentRangeEnd w:id="175"/>
      <w:r w:rsidR="004F0014">
        <w:rPr>
          <w:rStyle w:val="Jegyzethivatkozs"/>
          <w:sz w:val="24"/>
          <w:szCs w:val="24"/>
        </w:rPr>
        <w:commentReference w:id="175"/>
      </w:r>
      <w:r>
        <w:t>.</w:t>
      </w:r>
      <w:r w:rsidR="00247534">
        <w:t xml:space="preserve"> Ennek a megközelítésnek a hátránya a nagyobb memóriaigény</w:t>
      </w:r>
      <w:r w:rsidR="00B167D7">
        <w:t xml:space="preserve">, de ez a választott mikrovezérlő esetén nem </w:t>
      </w:r>
      <w:r w:rsidR="009309BC">
        <w:t>okoz problémát</w:t>
      </w:r>
      <w:r w:rsidR="00F71AD5">
        <w:t>.</w:t>
      </w:r>
    </w:p>
    <w:p w14:paraId="13A2BBBF" w14:textId="2816EFCA" w:rsidR="003723A9" w:rsidRDefault="00845D80" w:rsidP="003723A9">
      <w:r>
        <w:t xml:space="preserve">Az állapotgép maga is egy külön osztály. Az állapotgép konstruktorának meg kell adni a már lepéldányosított állapotok pointereit. Ez mind statikusan történik, ezért nem áll fenn a </w:t>
      </w:r>
      <w:commentRangeStart w:id="176"/>
      <w:commentRangeStart w:id="177"/>
      <w:r>
        <w:t xml:space="preserve">memóriaszivárgás </w:t>
      </w:r>
      <w:commentRangeEnd w:id="176"/>
      <w:r>
        <w:rPr>
          <w:rStyle w:val="Jegyzethivatkozs"/>
          <w:sz w:val="24"/>
          <w:szCs w:val="24"/>
        </w:rPr>
        <w:commentReference w:id="176"/>
      </w:r>
      <w:commentRangeEnd w:id="177"/>
      <w:r w:rsidR="00697E13">
        <w:rPr>
          <w:rStyle w:val="Jegyzethivatkozs"/>
          <w:sz w:val="24"/>
          <w:szCs w:val="24"/>
        </w:rPr>
        <w:commentReference w:id="177"/>
      </w:r>
      <w:r>
        <w:t>veszélye. Az állapotgépnek a konstruktorán kívül további kettő, egy futás (run) és egy állapotváltás (change state) függvénye van.</w:t>
      </w:r>
      <w:r w:rsidR="003723A9">
        <w:t xml:space="preserve"> Az osztály változói: minden típusú állapot pointer típusú változók, a jelenlegi állapotot </w:t>
      </w:r>
      <w:commentRangeStart w:id="178"/>
      <w:r w:rsidR="003723A9">
        <w:t>sz</w:t>
      </w:r>
      <w:r w:rsidR="00697E13">
        <w:t>á</w:t>
      </w:r>
      <w:r w:rsidR="003723A9">
        <w:t>mon</w:t>
      </w:r>
      <w:commentRangeEnd w:id="178"/>
      <w:r>
        <w:rPr>
          <w:rStyle w:val="Jegyzethivatkozs"/>
          <w:sz w:val="24"/>
          <w:szCs w:val="24"/>
        </w:rPr>
        <w:commentReference w:id="178"/>
      </w:r>
      <w:r w:rsidR="003723A9">
        <w:t xml:space="preserve"> tartó jelenlegi (current)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lastRenderedPageBreak/>
        <w:t xml:space="preserve">Az állapotgép jelenleg még nem teljesen befejezett, egyelőre a beállítások és a memória előhívás </w:t>
      </w:r>
      <w:r w:rsidR="00B802A1">
        <w:t>állapotok funkcionalitása van implementálva</w:t>
      </w:r>
      <w:r w:rsidR="00E819C1">
        <w:t>.</w:t>
      </w:r>
    </w:p>
    <w:p w14:paraId="1075AA96" w14:textId="20C248A6" w:rsidR="00274277" w:rsidRDefault="00274277" w:rsidP="004D24C2">
      <w:pPr>
        <w:pStyle w:val="Cmsor3"/>
      </w:pPr>
      <w:bookmarkStart w:id="179" w:name="_Toc216882779"/>
      <w:r>
        <w:t>Számítógépes vezérlés</w:t>
      </w:r>
      <w:bookmarkEnd w:id="179"/>
    </w:p>
    <w:p w14:paraId="76165D86" w14:textId="612D8026" w:rsidR="00A01860" w:rsidRDefault="00A01860" w:rsidP="00A01860">
      <w:r>
        <w:t xml:space="preserve">A számítógépes vezérléshez a nyílt forráskódú „Shellminator”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6CAEA9CE" w14:textId="43C50E67" w:rsidR="00F34F18" w:rsidRPr="00A01860" w:rsidRDefault="00F34F18" w:rsidP="00A01860">
      <w:r>
        <w:t xml:space="preserve">A fejezethez felhasznált forrás: </w:t>
      </w:r>
      <w:sdt>
        <w:sdtPr>
          <w:id w:val="185790625"/>
          <w:citation/>
        </w:sdtPr>
        <w:sdtContent>
          <w:r>
            <w:fldChar w:fldCharType="begin"/>
          </w:r>
          <w:r>
            <w:instrText xml:space="preserve"> CITATION Shellminator \l 1038 </w:instrText>
          </w:r>
          <w:r>
            <w:fldChar w:fldCharType="separate"/>
          </w:r>
          <w:r w:rsidR="00077AAD">
            <w:rPr>
              <w:noProof/>
            </w:rPr>
            <w:t>[17]</w:t>
          </w:r>
          <w:r>
            <w:fldChar w:fldCharType="end"/>
          </w:r>
        </w:sdtContent>
      </w:sdt>
      <w:r>
        <w:t>.</w:t>
      </w:r>
    </w:p>
    <w:p w14:paraId="5F833E76" w14:textId="3A467404" w:rsidR="002D36DD" w:rsidRDefault="001E1D54" w:rsidP="004D24C2">
      <w:pPr>
        <w:pStyle w:val="Cmsor2"/>
      </w:pPr>
      <w:bookmarkStart w:id="180" w:name="_Toc216882780"/>
      <w:r>
        <w:t>Kijelző</w:t>
      </w:r>
      <w:bookmarkEnd w:id="180"/>
      <w:r w:rsidR="000F65F8">
        <w:t xml:space="preserve"> </w:t>
      </w:r>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525210F0" w:rsidR="001E1D54" w:rsidRDefault="001E1D54" w:rsidP="001E1D54">
      <w:r>
        <w:t>A fenti elvárásaimat tökéletesen teljesítette egy</w:t>
      </w:r>
      <w:r w:rsidR="00100FF2">
        <w:t xml:space="preserve">, a </w:t>
      </w:r>
      <w:r w:rsidR="00100FF2" w:rsidRPr="00100FF2">
        <w:t>Newhaven Display International</w:t>
      </w:r>
      <w:r>
        <w:t xml:space="preserve"> </w:t>
      </w:r>
      <w:r w:rsidR="00100FF2">
        <w:t xml:space="preserve">által gyártott </w:t>
      </w:r>
      <w:r>
        <w:t>128x32 felbontású kék OLED</w:t>
      </w:r>
      <w:r w:rsidR="00100FF2">
        <w:t xml:space="preserve"> panel </w:t>
      </w:r>
      <w:r w:rsidR="00100FF2" w:rsidRPr="00E45624">
        <w:t>(</w:t>
      </w:r>
      <w:hyperlink r:id="rId45" w:history="1">
        <w:commentRangeStart w:id="181"/>
        <w:r w:rsidR="00100FF2" w:rsidRPr="00E45624">
          <w:rPr>
            <w:rStyle w:val="Hiperhivatkozs"/>
            <w:color w:val="auto"/>
            <w:u w:val="none"/>
          </w:rPr>
          <w:t>NHD-2.23-12832UCB3</w:t>
        </w:r>
        <w:commentRangeEnd w:id="181"/>
        <w:r w:rsidR="00200C84">
          <w:rPr>
            <w:rStyle w:val="Jegyzethivatkozs"/>
            <w:sz w:val="24"/>
            <w:szCs w:val="24"/>
          </w:rPr>
          <w:commentReference w:id="181"/>
        </w:r>
      </w:hyperlink>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commentRangeStart w:id="182"/>
      <w:r w:rsidR="00E822DE">
        <w:t>megvalósítás</w:t>
      </w:r>
      <w:r w:rsidR="002C05DA">
        <w:t>a</w:t>
      </w:r>
      <w:r w:rsidR="00E822DE">
        <w:t xml:space="preserve"> </w:t>
      </w:r>
      <w:commentRangeEnd w:id="182"/>
      <w:r w:rsidR="006A0592">
        <w:rPr>
          <w:rStyle w:val="Jegyzethivatkozs"/>
          <w:sz w:val="24"/>
          <w:szCs w:val="24"/>
        </w:rPr>
        <w:commentReference w:id="182"/>
      </w:r>
      <w:r w:rsidR="00E822DE">
        <w:t>lehetséges legyen. É</w:t>
      </w:r>
      <w:r w:rsidR="00100FF2">
        <w:t>n az I2C kommunikációt választottam.</w:t>
      </w:r>
      <w:r w:rsidR="005E60EE">
        <w:t xml:space="preserve"> A választásom indoka a kevesebb vezeték és egyszerű kommunikáció.</w:t>
      </w:r>
    </w:p>
    <w:p w14:paraId="3FFBFEAB" w14:textId="5EB7CE82" w:rsidR="00F34F18" w:rsidRDefault="00F34F18" w:rsidP="001E1D54">
      <w:r>
        <w:t xml:space="preserve">Felhasznált források: </w:t>
      </w:r>
      <w:sdt>
        <w:sdtPr>
          <w:id w:val="-1275404401"/>
          <w:citation/>
        </w:sdtPr>
        <w:sdtContent>
          <w:r>
            <w:fldChar w:fldCharType="begin"/>
          </w:r>
          <w:r>
            <w:instrText xml:space="preserve"> CITATION SSD1305 \l 1038 </w:instrText>
          </w:r>
          <w:r>
            <w:fldChar w:fldCharType="separate"/>
          </w:r>
          <w:r w:rsidR="00077AAD">
            <w:rPr>
              <w:noProof/>
            </w:rPr>
            <w:t>[18]</w:t>
          </w:r>
          <w:r>
            <w:fldChar w:fldCharType="end"/>
          </w:r>
        </w:sdtContent>
      </w:sdt>
      <w:sdt>
        <w:sdtPr>
          <w:id w:val="1165353358"/>
          <w:citation/>
        </w:sdtPr>
        <w:sdtContent>
          <w:r>
            <w:fldChar w:fldCharType="begin"/>
          </w:r>
          <w:r>
            <w:instrText xml:space="preserve"> CITATION NHD \l 1038 </w:instrText>
          </w:r>
          <w:r>
            <w:fldChar w:fldCharType="separate"/>
          </w:r>
          <w:r w:rsidR="00077AAD">
            <w:rPr>
              <w:noProof/>
            </w:rPr>
            <w:t xml:space="preserve"> [19]</w:t>
          </w:r>
          <w:r>
            <w:fldChar w:fldCharType="end"/>
          </w:r>
        </w:sdtContent>
      </w:sdt>
      <w:r>
        <w:t>.</w:t>
      </w:r>
    </w:p>
    <w:p w14:paraId="2D6BEE1E" w14:textId="77777777" w:rsidR="004E0A58" w:rsidRDefault="004E0A58">
      <w:pPr>
        <w:spacing w:after="0" w:line="240" w:lineRule="auto"/>
        <w:ind w:firstLine="0"/>
        <w:jc w:val="left"/>
      </w:pPr>
      <w:r>
        <w:rPr>
          <w:b/>
          <w:bCs/>
        </w:rPr>
        <w:br w:type="page"/>
      </w:r>
    </w:p>
    <w:p w14:paraId="2605D8E8" w14:textId="4E18EDE9" w:rsidR="004D24C2" w:rsidRDefault="004D24C2" w:rsidP="004D24C2">
      <w:pPr>
        <w:pStyle w:val="Cmsor3"/>
      </w:pPr>
      <w:bookmarkStart w:id="183" w:name="_Toc216882781"/>
      <w:r>
        <w:lastRenderedPageBreak/>
        <w:t>Nyomtatott áramkör</w:t>
      </w:r>
      <w:bookmarkEnd w:id="183"/>
    </w:p>
    <w:p w14:paraId="6F0A8E4A" w14:textId="6E5D3C99"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commentRangeStart w:id="184"/>
      <w:r w:rsidR="00467FCC">
        <w:fldChar w:fldCharType="begin"/>
      </w:r>
      <w:r w:rsidR="00467FCC">
        <w:instrText xml:space="preserve"> REF _Ref214812732 \h </w:instrText>
      </w:r>
      <w:r w:rsidR="00467FCC">
        <w:fldChar w:fldCharType="separate"/>
      </w:r>
      <w:r w:rsidR="00077AAD">
        <w:rPr>
          <w:noProof/>
        </w:rPr>
        <w:t>2</w:t>
      </w:r>
      <w:r w:rsidR="00077AAD">
        <w:noBreakHyphen/>
      </w:r>
      <w:r w:rsidR="00077AAD">
        <w:rPr>
          <w:noProof/>
        </w:rPr>
        <w:t>17</w:t>
      </w:r>
      <w:r w:rsidR="00077AAD">
        <w:t>. ábra</w:t>
      </w:r>
      <w:r w:rsidR="00467FCC">
        <w:fldChar w:fldCharType="end"/>
      </w:r>
      <w:commentRangeEnd w:id="184"/>
      <w:r w:rsidR="00A515F1">
        <w:rPr>
          <w:rStyle w:val="Jegyzethivatkozs"/>
          <w:sz w:val="24"/>
          <w:szCs w:val="24"/>
        </w:rPr>
        <w:commentReference w:id="184"/>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0F7FD5A">
            <wp:extent cx="5400000" cy="5686176"/>
            <wp:effectExtent l="0" t="0" r="0" b="0"/>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6"/>
                    <a:stretch>
                      <a:fillRect/>
                    </a:stretch>
                  </pic:blipFill>
                  <pic:spPr>
                    <a:xfrm>
                      <a:off x="0" y="0"/>
                      <a:ext cx="5400000" cy="5686176"/>
                    </a:xfrm>
                    <a:prstGeom prst="rect">
                      <a:avLst/>
                    </a:prstGeom>
                  </pic:spPr>
                </pic:pic>
              </a:graphicData>
            </a:graphic>
          </wp:inline>
        </w:drawing>
      </w:r>
    </w:p>
    <w:bookmarkStart w:id="185" w:name="_Ref214812732"/>
    <w:p w14:paraId="1BC897A5" w14:textId="060CEB46" w:rsidR="00D118C6"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17</w:t>
      </w:r>
      <w:r>
        <w:fldChar w:fldCharType="end"/>
      </w:r>
      <w:bookmarkStart w:id="186" w:name="_Toc215442899"/>
      <w:r w:rsidR="00D118C6">
        <w:t>. ábra</w:t>
      </w:r>
      <w:bookmarkEnd w:id="185"/>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077AAD">
            <w:rPr>
              <w:noProof/>
            </w:rPr>
            <w:t>[19]</w:t>
          </w:r>
          <w:r w:rsidR="00D118C6">
            <w:fldChar w:fldCharType="end"/>
          </w:r>
        </w:sdtContent>
      </w:sdt>
      <w:bookmarkEnd w:id="186"/>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268FB6BE">
                <wp:extent cx="5400000" cy="2067340"/>
                <wp:effectExtent l="0" t="0" r="0" b="9525"/>
                <wp:docPr id="788439522" name="Csoportba foglalás 6"/>
                <wp:cNvGraphicFramePr/>
                <a:graphic xmlns:a="http://schemas.openxmlformats.org/drawingml/2006/main">
                  <a:graphicData uri="http://schemas.microsoft.com/office/word/2010/wordprocessingGroup">
                    <wpg:wgp>
                      <wpg:cNvGrpSpPr/>
                      <wpg:grpSpPr>
                        <a:xfrm>
                          <a:off x="0" y="0"/>
                          <a:ext cx="5400000"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7"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061B6BCF" id="Csoportba foglalás 6" o:spid="_x0000_s1026" style="width:425.2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49"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50" o:title="A képen Elektromos vezetékek, Elektrontechnika, kábel, elektronika látható&#10;&#10;Előfordulhat, hogy az AI által létrehozott tartalom helytelen"/>
                </v:shape>
                <w10:anchorlock/>
              </v:group>
            </w:pict>
          </mc:Fallback>
        </mc:AlternateContent>
      </w:r>
    </w:p>
    <w:p w14:paraId="089855E0" w14:textId="3E3145C8" w:rsidR="009C14BD"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18</w:t>
      </w:r>
      <w:r>
        <w:fldChar w:fldCharType="end"/>
      </w:r>
      <w:bookmarkStart w:id="187" w:name="_Toc215442900"/>
      <w:r w:rsidR="009C14BD">
        <w:t xml:space="preserve">. ábra </w:t>
      </w:r>
      <w:r w:rsidR="009C14BD" w:rsidRPr="0043433C">
        <w:t>OLED modul próbapanelen</w:t>
      </w:r>
      <w:bookmarkEnd w:id="187"/>
    </w:p>
    <w:p w14:paraId="6EF622BD" w14:textId="5A7B173A" w:rsidR="00125996" w:rsidRDefault="00D118C6" w:rsidP="00125996">
      <w:r>
        <w:t>A</w:t>
      </w:r>
      <w:r w:rsidR="00467FCC">
        <w:t xml:space="preserve">míg a panel funkcionalitásait teszteltem és a drivert írtam </w:t>
      </w:r>
      <w:commentRangeStart w:id="188"/>
      <w:r w:rsidR="00467FCC">
        <w:t>hozzá</w:t>
      </w:r>
      <w:commentRangeEnd w:id="188"/>
      <w:r>
        <w:rPr>
          <w:rStyle w:val="Jegyzethivatkozs"/>
          <w:sz w:val="24"/>
          <w:szCs w:val="24"/>
        </w:rPr>
        <w:commentReference w:id="188"/>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LEDet is (ez a próbapanelen is helyet kapott). </w:t>
      </w:r>
    </w:p>
    <w:p w14:paraId="623F1332" w14:textId="77777777" w:rsidR="00AB7450" w:rsidRDefault="00AB7450" w:rsidP="0064249D">
      <w:pPr>
        <w:keepNext/>
        <w:ind w:firstLine="0"/>
        <w:jc w:val="center"/>
      </w:pPr>
      <w:r w:rsidRPr="00AB7450">
        <w:rPr>
          <w:noProof/>
        </w:rPr>
        <w:lastRenderedPageBreak/>
        <w:drawing>
          <wp:inline distT="0" distB="0" distL="0" distR="0" wp14:anchorId="476E46FE" wp14:editId="2B491FC6">
            <wp:extent cx="5400000" cy="4265264"/>
            <wp:effectExtent l="0" t="0" r="0" b="2540"/>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51"/>
                    <a:stretch>
                      <a:fillRect/>
                    </a:stretch>
                  </pic:blipFill>
                  <pic:spPr>
                    <a:xfrm>
                      <a:off x="0" y="0"/>
                      <a:ext cx="5400000" cy="4265264"/>
                    </a:xfrm>
                    <a:prstGeom prst="rect">
                      <a:avLst/>
                    </a:prstGeom>
                  </pic:spPr>
                </pic:pic>
              </a:graphicData>
            </a:graphic>
          </wp:inline>
        </w:drawing>
      </w:r>
    </w:p>
    <w:p w14:paraId="34854960" w14:textId="20C62784" w:rsidR="00AB7450"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19</w:t>
      </w:r>
      <w:r>
        <w:fldChar w:fldCharType="end"/>
      </w:r>
      <w:bookmarkStart w:id="189" w:name="_Toc215442901"/>
      <w:r w:rsidR="00AB7450">
        <w:t xml:space="preserve">. ábra </w:t>
      </w:r>
      <w:r w:rsidR="00AB7450" w:rsidRPr="003D24B9">
        <w:t>OLED modul nyomtatott áramkörön</w:t>
      </w:r>
      <w:bookmarkEnd w:id="189"/>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Cmsor3"/>
      </w:pPr>
      <w:bookmarkStart w:id="190" w:name="_Toc216882782"/>
      <w:r>
        <w:lastRenderedPageBreak/>
        <w:t>Driver</w:t>
      </w:r>
      <w:bookmarkEnd w:id="190"/>
    </w:p>
    <w:p w14:paraId="02A6C021" w14:textId="77777777" w:rsidR="001B2D81" w:rsidRDefault="002E520E" w:rsidP="001B2D81">
      <w:pPr>
        <w:keepNext/>
        <w:ind w:firstLine="0"/>
        <w:jc w:val="center"/>
      </w:pPr>
      <w:r>
        <w:rPr>
          <w:noProof/>
        </w:rPr>
        <w:drawing>
          <wp:inline distT="0" distB="0" distL="0" distR="0" wp14:anchorId="25C5CF39" wp14:editId="2454A154">
            <wp:extent cx="1656080" cy="4624070"/>
            <wp:effectExtent l="0" t="0" r="1270" b="5080"/>
            <wp:docPr id="2023657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56080" cy="4624070"/>
                    </a:xfrm>
                    <a:prstGeom prst="rect">
                      <a:avLst/>
                    </a:prstGeom>
                    <a:noFill/>
                    <a:ln>
                      <a:noFill/>
                    </a:ln>
                  </pic:spPr>
                </pic:pic>
              </a:graphicData>
            </a:graphic>
          </wp:inline>
        </w:drawing>
      </w:r>
    </w:p>
    <w:p w14:paraId="3E2BBD3A" w14:textId="324174A5" w:rsidR="00EE1C5E" w:rsidRPr="00EE1C5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20</w:t>
      </w:r>
      <w:r>
        <w:fldChar w:fldCharType="end"/>
      </w:r>
      <w:r w:rsidR="001B2D81">
        <w:t>. ábra SSD1305</w:t>
      </w:r>
      <w:r w:rsidR="001B2D81" w:rsidRPr="00D240BD">
        <w:t xml:space="preserve"> kezelőosztályának UML diagramja</w:t>
      </w:r>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0FE53D30" w:rsidR="005E60EE" w:rsidRDefault="005E60EE" w:rsidP="005E60EE">
      <w:pPr>
        <w:ind w:firstLine="0"/>
      </w:pPr>
      <w:r>
        <w:tab/>
        <w:t xml:space="preserve">Ezt a drivert is C++ nyelven valósítottam meg, objektum orientált módon. A driver megírásához a következő linken elérhető MIT licenszes driverből merítettem ötleteket néhány megoldásra, a betűk bitmapjeit viszont teljes egészében innen </w:t>
      </w:r>
      <w:commentRangeStart w:id="191"/>
      <w:r>
        <w:t>másoltam</w:t>
      </w:r>
      <w:commentRangeEnd w:id="191"/>
      <w:r w:rsidR="009612D1">
        <w:rPr>
          <w:rStyle w:val="Jegyzethivatkozs"/>
          <w:sz w:val="24"/>
          <w:szCs w:val="24"/>
        </w:rPr>
        <w:commentReference w:id="191"/>
      </w:r>
      <w:r w:rsidR="009D7BE1">
        <w:t xml:space="preserve">, hiszen </w:t>
      </w:r>
      <w:r w:rsidR="00D161D3">
        <w:t xml:space="preserve">megrajzolásuk időigényes lett volna, ami valós hozzáadott érték nélkül hosszabbította volna a tervezési folyamatot. </w:t>
      </w:r>
      <w:r>
        <w:t>(</w:t>
      </w:r>
      <w:hyperlink r:id="rId53" w:history="1">
        <w:r w:rsidRPr="003106B2">
          <w:rPr>
            <w:rStyle w:val="Hiperhivatkozs"/>
          </w:rPr>
          <w:t>https://github.com/4ilo/ssd1306-stm32HAL</w:t>
        </w:r>
      </w:hyperlink>
      <w:r>
        <w:t>). A driver megírása ennek ellenére nagyon sok időt vett igénybe, főleg a sorok és oszlopok kalibrálása miatt. Ehhez nagy segítségre volt egyszerű bitmapek használata (</w:t>
      </w:r>
      <w:r w:rsidR="002C05DA">
        <w:t xml:space="preserve">például </w:t>
      </w:r>
      <w:r>
        <w:t>kalibráló keresztek).</w:t>
      </w:r>
    </w:p>
    <w:p w14:paraId="55E0F670" w14:textId="27E501AE" w:rsidR="005E60EE" w:rsidRDefault="005E60EE" w:rsidP="005E60EE">
      <w:pPr>
        <w:ind w:firstLine="709"/>
      </w:pPr>
      <w:r>
        <w:lastRenderedPageBreak/>
        <w:t xml:space="preserve">A vezérlő IC nagyon sok funkcióval rendelkezik, igyekeztem ezeknek többségét implementálni. Az IC működését parancsok küldésével lehet vezérelni. A drivert is ennek a kezelési megközelítés szerint alakítottam ki. Az </w:t>
      </w:r>
      <w:commentRangeStart w:id="192"/>
      <w:r>
        <w:t xml:space="preserve">OLED </w:t>
      </w:r>
      <w:commentRangeEnd w:id="192"/>
      <w:r w:rsidR="00C80FE3">
        <w:rPr>
          <w:rStyle w:val="Jegyzethivatkozs"/>
          <w:sz w:val="24"/>
          <w:szCs w:val="24"/>
        </w:rPr>
        <w:commentReference w:id="192"/>
      </w:r>
      <w:r>
        <w:t>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w:t>
      </w:r>
      <w:commentRangeStart w:id="193"/>
      <w:r>
        <w:t>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commentRangeEnd w:id="193"/>
      <w:r w:rsidR="00F2421A">
        <w:rPr>
          <w:rStyle w:val="Jegyzethivatkozs"/>
          <w:sz w:val="24"/>
          <w:szCs w:val="24"/>
        </w:rPr>
        <w:commentReference w:id="193"/>
      </w:r>
    </w:p>
    <w:p w14:paraId="1FCB2B68" w14:textId="45628F2E" w:rsidR="0077645E" w:rsidRDefault="0077645E" w:rsidP="0077645E">
      <w:pPr>
        <w:pStyle w:val="Cmsor3"/>
      </w:pPr>
      <w:bookmarkStart w:id="194" w:name="_Toc216882783"/>
      <w:r>
        <w:t>Grafikus kezelői felület</w:t>
      </w:r>
      <w:bookmarkEnd w:id="194"/>
    </w:p>
    <w:p w14:paraId="59980B5E" w14:textId="77777777" w:rsidR="00544EBF" w:rsidRDefault="00544EBF" w:rsidP="00544EBF">
      <w:pPr>
        <w:keepNext/>
        <w:ind w:firstLine="0"/>
        <w:jc w:val="center"/>
      </w:pPr>
      <w:r>
        <w:rPr>
          <w:noProof/>
        </w:rPr>
        <w:drawing>
          <wp:inline distT="0" distB="0" distL="0" distR="0" wp14:anchorId="01F9AB7F" wp14:editId="692F08C4">
            <wp:extent cx="5400000" cy="3912337"/>
            <wp:effectExtent l="0" t="0" r="0" b="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2269" t="31630" b="12580"/>
                    <a:stretch>
                      <a:fillRect/>
                    </a:stretch>
                  </pic:blipFill>
                  <pic:spPr bwMode="auto">
                    <a:xfrm>
                      <a:off x="0" y="0"/>
                      <a:ext cx="5400000" cy="391233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5" w:name="_Ref215977020"/>
    <w:p w14:paraId="398DA4E8" w14:textId="1584651C" w:rsidR="00544EBF"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21</w:t>
      </w:r>
      <w:r>
        <w:fldChar w:fldCharType="end"/>
      </w:r>
      <w:r w:rsidR="00544EBF">
        <w:t>. ábra</w:t>
      </w:r>
      <w:bookmarkEnd w:id="195"/>
      <w:r w:rsidR="00544EBF">
        <w:t xml:space="preserve"> Grafikus kezelői felület, memóriaválasztás állapotban</w:t>
      </w:r>
    </w:p>
    <w:p w14:paraId="490F46AE" w14:textId="0C85FDEF" w:rsidR="00067597" w:rsidRDefault="0077645E" w:rsidP="005E60EE">
      <w:pPr>
        <w:ind w:firstLine="709"/>
      </w:pPr>
      <w:r>
        <w:lastRenderedPageBreak/>
        <w:t xml:space="preserve">A grafikus kezelői környezete függvényeit külön header és cpp fájlba írtam a rendezett </w:t>
      </w:r>
      <w:commentRangeStart w:id="196"/>
      <w:commentRangeStart w:id="197"/>
      <w:r>
        <w:t>kód érdekében</w:t>
      </w:r>
      <w:commentRangeEnd w:id="196"/>
      <w:r w:rsidR="005947A8">
        <w:rPr>
          <w:rStyle w:val="Jegyzethivatkozs"/>
          <w:sz w:val="24"/>
          <w:szCs w:val="24"/>
        </w:rPr>
        <w:commentReference w:id="196"/>
      </w:r>
      <w:commentRangeEnd w:id="197"/>
      <w:r w:rsidR="00273FC4">
        <w:rPr>
          <w:rStyle w:val="Jegyzethivatkozs"/>
          <w:sz w:val="24"/>
          <w:szCs w:val="24"/>
        </w:rPr>
        <w:commentReference w:id="197"/>
      </w:r>
      <w:r>
        <w:t xml:space="preserve">. </w:t>
      </w:r>
      <w:commentRangeStart w:id="198"/>
      <w:r>
        <w:t>A</w:t>
      </w:r>
      <w:r w:rsidR="00D1661B">
        <w:t xml:space="preserve"> </w:t>
      </w:r>
      <w:r w:rsidR="00D1661B">
        <w:fldChar w:fldCharType="begin"/>
      </w:r>
      <w:r w:rsidR="00D1661B">
        <w:instrText xml:space="preserve"> REF _Ref215977020 \h </w:instrText>
      </w:r>
      <w:r w:rsidR="00D1661B">
        <w:fldChar w:fldCharType="separate"/>
      </w:r>
      <w:r w:rsidR="00077AAD">
        <w:rPr>
          <w:noProof/>
        </w:rPr>
        <w:t>2</w:t>
      </w:r>
      <w:r w:rsidR="00077AAD">
        <w:noBreakHyphen/>
      </w:r>
      <w:r w:rsidR="00077AAD">
        <w:rPr>
          <w:noProof/>
        </w:rPr>
        <w:t>21</w:t>
      </w:r>
      <w:r w:rsidR="00077AAD">
        <w:t>. ábra</w:t>
      </w:r>
      <w:r w:rsidR="00D1661B">
        <w:fldChar w:fldCharType="end"/>
      </w:r>
      <w:r>
        <w:t xml:space="preserve"> mutatja a grafikus felületet</w:t>
      </w:r>
      <w:commentRangeEnd w:id="198"/>
      <w:r w:rsidR="00FA0F20">
        <w:rPr>
          <w:rStyle w:val="Jegyzethivatkozs"/>
          <w:sz w:val="24"/>
          <w:szCs w:val="24"/>
        </w:rPr>
        <w:commentReference w:id="198"/>
      </w:r>
      <w:r>
        <w:t>. Alapvetően egy statikus ábra, amin csak a számok változnak, illetve az éppen kiválasztott és beállított értéket kiemeléssel jelzi.</w:t>
      </w:r>
    </w:p>
    <w:p w14:paraId="1FC5A316" w14:textId="77777777" w:rsidR="00403C77" w:rsidRDefault="00403C77" w:rsidP="005E60EE">
      <w:pPr>
        <w:ind w:firstLine="709"/>
      </w:pP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Cmsor2"/>
      </w:pPr>
      <w:bookmarkStart w:id="199" w:name="_Toc216882784"/>
      <w:r>
        <w:t>Gomb panel</w:t>
      </w:r>
      <w:bookmarkEnd w:id="199"/>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 xml:space="preserve">A nyomógombok típusának kiválasztásában fontos szempont volt a taktilis visszajelzés. A gumimembrános gomboknál a felhasználók sokszor nem </w:t>
      </w:r>
      <w:commentRangeStart w:id="200"/>
      <w:r>
        <w:t>ér</w:t>
      </w:r>
      <w:r w:rsidR="00A34F89">
        <w:t>z</w:t>
      </w:r>
      <w:r>
        <w:t>ik</w:t>
      </w:r>
      <w:commentRangeEnd w:id="200"/>
      <w:r>
        <w:rPr>
          <w:rStyle w:val="Jegyzethivatkozs"/>
          <w:sz w:val="24"/>
          <w:szCs w:val="24"/>
        </w:rPr>
        <w:commentReference w:id="200"/>
      </w:r>
      <w:r>
        <w:t xml:space="preserve"> biztosra, hogy lenyomták-e a gombot, van, hogy túl erősen nyomják és összességében „olcsó” hatást adnak az eszköznek. Ezzel szemben a mechanikus gombok,</w:t>
      </w:r>
      <w:commentRangeStart w:id="201"/>
      <w:r>
        <w:t xml:space="preserve"> </w:t>
      </w:r>
      <w:r w:rsidR="00B900D6">
        <w:t>amelyeknek</w:t>
      </w:r>
      <w:r>
        <w:t xml:space="preserve"> </w:t>
      </w:r>
      <w:commentRangeEnd w:id="201"/>
      <w:r>
        <w:rPr>
          <w:rStyle w:val="Jegyzethivatkozs"/>
          <w:sz w:val="24"/>
          <w:szCs w:val="24"/>
        </w:rPr>
        <w:commentReference w:id="201"/>
      </w:r>
      <w:r>
        <w:t>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4A6810A" w:rsidR="00EA1667" w:rsidRDefault="00395E61" w:rsidP="00125DFF">
      <w:r>
        <w:t xml:space="preserve">A mechanikus kapcsolók (nyomógombok, relék stb.) tulajdonsága az úgynevezett „pergés”. Ez a jelenség abból adódik, hogy a mechanikailag bistabil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077AAD">
            <w:rPr>
              <w:noProof/>
            </w:rPr>
            <w:t>[20]</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aluláteresztő</w:t>
      </w:r>
      <w:r>
        <w:t xml:space="preserve"> RC </w:t>
      </w:r>
      <w:r w:rsidR="00946D0F">
        <w:t>tag</w:t>
      </w:r>
      <w:r>
        <w:t>, illetve ennek ötvözése egy hiszterézises kapcsolóval (</w:t>
      </w:r>
      <w:r w:rsidR="001A3A89">
        <w:t>S</w:t>
      </w:r>
      <w:commentRangeStart w:id="202"/>
      <w:r>
        <w:t xml:space="preserve">chmitt </w:t>
      </w:r>
      <w:commentRangeEnd w:id="202"/>
      <w:r w:rsidR="004D70ED">
        <w:rPr>
          <w:rStyle w:val="Jegyzethivatkozs"/>
          <w:sz w:val="24"/>
          <w:szCs w:val="24"/>
        </w:rPr>
        <w:lastRenderedPageBreak/>
        <w:commentReference w:id="202"/>
      </w:r>
      <w:r>
        <w:t xml:space="preserve">triggerrel). Én schmitt trigger nélküli, egyszerű RC tagos megoldást </w:t>
      </w:r>
      <w:commentRangeStart w:id="203"/>
      <w:r>
        <w:t>választottam</w:t>
      </w:r>
      <w:r w:rsidR="00EF2F88">
        <w:t xml:space="preserve"> </w:t>
      </w:r>
      <w:commentRangeEnd w:id="203"/>
      <w:r w:rsidR="00AF6265">
        <w:rPr>
          <w:rStyle w:val="Jegyzethivatkozs"/>
          <w:sz w:val="24"/>
          <w:szCs w:val="24"/>
        </w:rPr>
        <w:commentReference w:id="203"/>
      </w:r>
      <w:r w:rsidR="00EF2F88">
        <w:t>(</w:t>
      </w:r>
      <w:commentRangeStart w:id="204"/>
      <w:r w:rsidR="00EF2F88">
        <w:fldChar w:fldCharType="begin"/>
      </w:r>
      <w:r w:rsidR="00EF2F88">
        <w:instrText xml:space="preserve"> REF _Ref215064879 \h </w:instrText>
      </w:r>
      <w:r w:rsidR="00EF2F88">
        <w:fldChar w:fldCharType="separate"/>
      </w:r>
      <w:r w:rsidR="00077AAD">
        <w:rPr>
          <w:noProof/>
        </w:rPr>
        <w:t>2</w:t>
      </w:r>
      <w:r w:rsidR="00077AAD">
        <w:noBreakHyphen/>
      </w:r>
      <w:r w:rsidR="00077AAD">
        <w:rPr>
          <w:noProof/>
        </w:rPr>
        <w:t>22</w:t>
      </w:r>
      <w:r w:rsidR="00077AAD">
        <w:t>. ábra</w:t>
      </w:r>
      <w:r w:rsidR="00EF2F88">
        <w:fldChar w:fldCharType="end"/>
      </w:r>
      <w:commentRangeEnd w:id="204"/>
      <w:r w:rsidR="00D8449D">
        <w:rPr>
          <w:rStyle w:val="Jegyzethivatkozs"/>
          <w:sz w:val="24"/>
          <w:szCs w:val="24"/>
        </w:rPr>
        <w:commentReference w:id="204"/>
      </w:r>
      <w:r w:rsidR="00EF2F88">
        <w:t>)</w:t>
      </w:r>
      <w:r>
        <w:t xml:space="preserve">, ami lényegében egy </w:t>
      </w:r>
      <w:commentRangeStart w:id="205"/>
      <w:r>
        <w:t xml:space="preserve">aluláteresztő </w:t>
      </w:r>
      <w:commentRangeEnd w:id="205"/>
      <w:r w:rsidR="00FC5FF9">
        <w:rPr>
          <w:rStyle w:val="Jegyzethivatkozs"/>
          <w:sz w:val="24"/>
          <w:szCs w:val="24"/>
        </w:rPr>
        <w:commentReference w:id="205"/>
      </w:r>
      <w:r>
        <w:t>szűrő</w:t>
      </w:r>
      <w:r w:rsidR="00125DFF">
        <w:t>. Schmitt triggerre azért nincs külön szükség, mivel a mikrovezérlő digitális bemenetei rendelkeznek hiszterézissel</w:t>
      </w:r>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0A89CA70">
            <wp:extent cx="1800000" cy="2372233"/>
            <wp:effectExtent l="0" t="0" r="0" b="0"/>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5"/>
                    <a:stretch>
                      <a:fillRect/>
                    </a:stretch>
                  </pic:blipFill>
                  <pic:spPr>
                    <a:xfrm>
                      <a:off x="0" y="0"/>
                      <a:ext cx="1800000" cy="2372233"/>
                    </a:xfrm>
                    <a:prstGeom prst="rect">
                      <a:avLst/>
                    </a:prstGeom>
                  </pic:spPr>
                </pic:pic>
              </a:graphicData>
            </a:graphic>
          </wp:inline>
        </w:drawing>
      </w:r>
    </w:p>
    <w:bookmarkStart w:id="206" w:name="_Ref215064879"/>
    <w:p w14:paraId="02C3AC53" w14:textId="164E84DA" w:rsidR="004E0A58" w:rsidRPr="004E0A58" w:rsidRDefault="0011557C" w:rsidP="004E0A58">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22</w:t>
      </w:r>
      <w:r>
        <w:fldChar w:fldCharType="end"/>
      </w:r>
      <w:bookmarkStart w:id="207" w:name="_Toc215442902"/>
      <w:r w:rsidR="00EF2F88">
        <w:t>. ábra</w:t>
      </w:r>
      <w:bookmarkEnd w:id="206"/>
      <w:r w:rsidR="00EF2F88">
        <w:t xml:space="preserve"> </w:t>
      </w:r>
      <w:r w:rsidR="00EF2F88" w:rsidRPr="00B328BE">
        <w:t>Nyomógomb pergésmentesítése</w:t>
      </w:r>
      <w:bookmarkEnd w:id="207"/>
    </w:p>
    <w:p w14:paraId="3D6C14ED" w14:textId="65F46EF9"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077AAD">
        <w:rPr>
          <w:noProof/>
        </w:rPr>
        <w:t>2</w:t>
      </w:r>
      <w:r w:rsidR="00077AAD">
        <w:noBreakHyphen/>
      </w:r>
      <w:r w:rsidR="00077AAD">
        <w:rPr>
          <w:noProof/>
        </w:rPr>
        <w:t>23</w:t>
      </w:r>
      <w:r w:rsidR="00077AAD">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55B1EFDB">
            <wp:extent cx="3240000" cy="3305911"/>
            <wp:effectExtent l="0" t="0" r="0" b="889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6"/>
                    <a:stretch>
                      <a:fillRect/>
                    </a:stretch>
                  </pic:blipFill>
                  <pic:spPr>
                    <a:xfrm>
                      <a:off x="0" y="0"/>
                      <a:ext cx="3240000" cy="3305911"/>
                    </a:xfrm>
                    <a:prstGeom prst="rect">
                      <a:avLst/>
                    </a:prstGeom>
                  </pic:spPr>
                </pic:pic>
              </a:graphicData>
            </a:graphic>
          </wp:inline>
        </w:drawing>
      </w:r>
    </w:p>
    <w:bookmarkStart w:id="208" w:name="_Ref215319781"/>
    <w:p w14:paraId="056CB1EB" w14:textId="3513F945" w:rsidR="00EB54CF"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23</w:t>
      </w:r>
      <w:r>
        <w:fldChar w:fldCharType="end"/>
      </w:r>
      <w:bookmarkStart w:id="209" w:name="_Toc215442903"/>
      <w:r w:rsidR="00457F06">
        <w:t>. ábra</w:t>
      </w:r>
      <w:bookmarkEnd w:id="208"/>
      <w:r w:rsidR="00457F06">
        <w:t xml:space="preserve"> RC kör beállása</w:t>
      </w:r>
      <w:bookmarkEnd w:id="209"/>
    </w:p>
    <w:p w14:paraId="5B38E66C" w14:textId="378C1F83" w:rsidR="00072878" w:rsidRDefault="00B85404" w:rsidP="004E0A58">
      <w:pPr>
        <w:keepNext/>
        <w:ind w:firstLine="0"/>
        <w:jc w:val="center"/>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61BE9D50">
            <wp:extent cx="3600000" cy="2675447"/>
            <wp:effectExtent l="0" t="0" r="635" b="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7"/>
                    <a:stretch>
                      <a:fillRect/>
                    </a:stretch>
                  </pic:blipFill>
                  <pic:spPr>
                    <a:xfrm>
                      <a:off x="0" y="0"/>
                      <a:ext cx="3600000" cy="2675447"/>
                    </a:xfrm>
                    <a:prstGeom prst="rect">
                      <a:avLst/>
                    </a:prstGeom>
                  </pic:spPr>
                </pic:pic>
              </a:graphicData>
            </a:graphic>
          </wp:inline>
        </w:drawing>
      </w:r>
    </w:p>
    <w:p w14:paraId="543AA30B" w14:textId="30BFB034" w:rsidR="00EF2F88"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24</w:t>
      </w:r>
      <w:r>
        <w:fldChar w:fldCharType="end"/>
      </w:r>
      <w:bookmarkStart w:id="210" w:name="_Toc215442904"/>
      <w:r w:rsidR="00072878">
        <w:t>. ábra Nyomógombok nyomtatott áramkörön</w:t>
      </w:r>
      <w:bookmarkEnd w:id="210"/>
    </w:p>
    <w:p w14:paraId="770FF469" w14:textId="77777777" w:rsidR="004E0A58" w:rsidRDefault="004E0A58">
      <w:pPr>
        <w:spacing w:after="0" w:line="240" w:lineRule="auto"/>
        <w:ind w:firstLine="0"/>
        <w:jc w:val="left"/>
      </w:pPr>
      <w:r>
        <w:rPr>
          <w:b/>
          <w:bCs/>
          <w:iCs/>
        </w:rPr>
        <w:br w:type="page"/>
      </w:r>
    </w:p>
    <w:p w14:paraId="12C28E3D" w14:textId="20BFBF05" w:rsidR="002D36DD" w:rsidRDefault="00072878" w:rsidP="004D24C2">
      <w:pPr>
        <w:pStyle w:val="Cmsor2"/>
      </w:pPr>
      <w:bookmarkStart w:id="211" w:name="_Toc216882785"/>
      <w:r>
        <w:lastRenderedPageBreak/>
        <w:t>Numerikus billentyűzet</w:t>
      </w:r>
      <w:bookmarkEnd w:id="211"/>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k, ezért itt is Cherry Blue nyomógombokat használtam.</w:t>
      </w:r>
    </w:p>
    <w:p w14:paraId="4AAE7865" w14:textId="51862E99" w:rsidR="00763062" w:rsidRDefault="00DF5DA0" w:rsidP="00EB6C50">
      <w:r>
        <w:t xml:space="preserve">Mivel az eszköznek sok perifériát kell kezelnie és szempont a bővíthetőség, </w:t>
      </w:r>
      <w:r w:rsidR="001A3A89">
        <w:t>m</w:t>
      </w:r>
      <w:commentRangeStart w:id="212"/>
      <w:r>
        <w:t>inimalizálni</w:t>
      </w:r>
      <w:commentRangeEnd w:id="212"/>
      <w:r w:rsidR="000F58F1">
        <w:rPr>
          <w:rStyle w:val="Jegyzethivatkozs"/>
          <w:sz w:val="24"/>
          <w:szCs w:val="24"/>
        </w:rPr>
        <w:commentReference w:id="212"/>
      </w:r>
      <w:r>
        <w:t xml:space="preserve"> szerettem volna a számlap kezeléséhez felhasznált </w:t>
      </w:r>
      <w:commentRangeStart w:id="213"/>
      <w:commentRangeStart w:id="214"/>
      <w:r>
        <w:t>GPIO-k számát</w:t>
      </w:r>
      <w:commentRangeEnd w:id="213"/>
      <w:r w:rsidR="00531DD7">
        <w:rPr>
          <w:rStyle w:val="Jegyzethivatkozs"/>
          <w:sz w:val="24"/>
          <w:szCs w:val="24"/>
        </w:rPr>
        <w:commentReference w:id="213"/>
      </w:r>
      <w:commentRangeEnd w:id="214"/>
      <w:r w:rsidR="00735E89">
        <w:rPr>
          <w:rStyle w:val="Jegyzethivatkozs"/>
          <w:sz w:val="24"/>
          <w:szCs w:val="24"/>
        </w:rPr>
        <w:commentReference w:id="214"/>
      </w:r>
      <w:r>
        <w:t xml:space="preserve">. </w:t>
      </w:r>
      <w:r w:rsidR="006F1803">
        <w:t xml:space="preserve">A lehetséges megoldások közül </w:t>
      </w:r>
      <w:commentRangeStart w:id="215"/>
      <w:r>
        <w:t>egy analóg megközelítés</w:t>
      </w:r>
      <w:r w:rsidR="006F1803">
        <w:t>t választottam</w:t>
      </w:r>
      <w:r>
        <w:t>.</w:t>
      </w:r>
      <w:commentRangeEnd w:id="215"/>
      <w:r w:rsidR="00DC1B57">
        <w:rPr>
          <w:rStyle w:val="Jegyzethivatkozs"/>
          <w:sz w:val="24"/>
          <w:szCs w:val="24"/>
        </w:rPr>
        <w:commentReference w:id="215"/>
      </w:r>
      <w:r>
        <w:t xml:space="preserve"> </w:t>
      </w:r>
      <w:commentRangeStart w:id="216"/>
      <w:r w:rsidR="0016203E">
        <w:t>A kimeneti feszültség a lenyomott gomb</w:t>
      </w:r>
      <w:r w:rsidR="00FD1EDA">
        <w:t xml:space="preserve"> indexével</w:t>
      </w:r>
      <w:r w:rsidR="0016203E">
        <w:t xml:space="preserve"> arányos</w:t>
      </w:r>
      <w:commentRangeEnd w:id="216"/>
      <w:r w:rsidR="00847B08">
        <w:rPr>
          <w:rStyle w:val="Jegyzethivatkozs"/>
          <w:sz w:val="24"/>
          <w:szCs w:val="24"/>
        </w:rPr>
        <w:commentReference w:id="216"/>
      </w:r>
      <w:r w:rsidR="0016203E">
        <w:t xml:space="preserve">.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077AAD">
            <w:rPr>
              <w:noProof/>
            </w:rPr>
            <w:t>[21]</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000000"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n</m:t>
                    </m:r>
                  </m:den>
                </m:f>
              </m:oMath>
            </m:oMathPara>
          </w:p>
        </w:tc>
        <w:tc>
          <w:tcPr>
            <w:tcW w:w="350" w:type="pct"/>
            <w:vAlign w:val="center"/>
          </w:tcPr>
          <w:p w14:paraId="673D3DC2" w14:textId="68CD6D41" w:rsidR="00763062" w:rsidRPr="005E49C8" w:rsidRDefault="00763062" w:rsidP="00594A45">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12</w:t>
            </w:r>
            <w:r>
              <w:fldChar w:fldCharType="end"/>
            </w:r>
            <w:r>
              <w:t>)</w:t>
            </w:r>
          </w:p>
        </w:tc>
      </w:tr>
    </w:tbl>
    <w:p w14:paraId="16BC0CC8" w14:textId="77777777" w:rsidR="004E0A58" w:rsidRDefault="004E0A58">
      <w:pPr>
        <w:spacing w:after="0" w:line="240" w:lineRule="auto"/>
        <w:ind w:firstLine="0"/>
        <w:jc w:val="left"/>
      </w:pPr>
      <w:r>
        <w:br w:type="page"/>
      </w:r>
    </w:p>
    <w:p w14:paraId="35268064" w14:textId="1A90B5B5" w:rsidR="00647D93" w:rsidRDefault="004E7367" w:rsidP="00647D93">
      <w:r>
        <w:lastRenderedPageBreak/>
        <w:t xml:space="preserve">Ezt 4 kapcsolóval szemlélteti a </w:t>
      </w:r>
      <w:r>
        <w:fldChar w:fldCharType="begin"/>
      </w:r>
      <w:r>
        <w:instrText xml:space="preserve"> REF _Ref216609612 \h </w:instrText>
      </w:r>
      <w:r>
        <w:fldChar w:fldCharType="separate"/>
      </w:r>
      <w:r w:rsidR="00077AAD">
        <w:rPr>
          <w:noProof/>
        </w:rPr>
        <w:t>2</w:t>
      </w:r>
      <w:r w:rsidR="00077AAD">
        <w:noBreakHyphen/>
      </w:r>
      <w:r w:rsidR="00077AAD">
        <w:rPr>
          <w:noProof/>
        </w:rPr>
        <w:t>25</w:t>
      </w:r>
      <w:r w:rsidR="00077AAD">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aluláteresztő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commentRangeStart w:id="217"/>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commentRangeEnd w:id="217"/>
      <w:r w:rsidR="00FB2EFF">
        <w:rPr>
          <w:rStyle w:val="Jegyzethivatkozs"/>
          <w:sz w:val="24"/>
          <w:szCs w:val="24"/>
        </w:rPr>
        <w:commentReference w:id="217"/>
      </w:r>
    </w:p>
    <w:bookmarkStart w:id="218" w:name="_Ref216609612"/>
    <w:p w14:paraId="16B5D830" w14:textId="7F350E2A" w:rsidR="001618C3"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25</w:t>
      </w:r>
      <w:r>
        <w:fldChar w:fldCharType="end"/>
      </w:r>
      <w:r w:rsidR="004E7367">
        <w:t>. ábra</w:t>
      </w:r>
      <w:bookmarkEnd w:id="218"/>
      <w:r w:rsidR="004E7367">
        <w:t xml:space="preserve"> Feszültségosztó 4 kapcsolóval</w:t>
      </w:r>
    </w:p>
    <w:p w14:paraId="2F20EA74" w14:textId="068ABA8C" w:rsidR="00647D93" w:rsidRDefault="00647D93" w:rsidP="00DF575D">
      <w:r>
        <w:t>Egyszerre több gomb lenyomása esetén</w:t>
      </w:r>
      <w:r w:rsidR="000934BF">
        <w:t xml:space="preserve"> a regisztrált gombnyomás az lesz, aminek lenyomásakor létrehozott feszültségértékhez legközelebb áll a </w:t>
      </w:r>
      <w:r w:rsidR="003C6320">
        <w:t>több gom lenyomásakor kapott feszültség.</w:t>
      </w:r>
    </w:p>
    <w:p w14:paraId="2617000B" w14:textId="33646FC7" w:rsidR="0016203E" w:rsidRDefault="0016203E" w:rsidP="00DF575D">
      <w:r>
        <w:lastRenderedPageBreak/>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commentRangeStart w:id="219"/>
      <w:r w:rsidR="00835450">
        <w:t>indkét</w:t>
      </w:r>
      <w:commentRangeEnd w:id="219"/>
      <w:r>
        <w:rPr>
          <w:rStyle w:val="Jegyzethivatkozs"/>
          <w:sz w:val="24"/>
          <w:szCs w:val="24"/>
        </w:rPr>
        <w:commentReference w:id="219"/>
      </w:r>
      <w:r w:rsidR="00835450">
        <w:t xml:space="preserve">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58FB5B63" w:rsidR="00946D0F" w:rsidRDefault="008208F3" w:rsidP="00946D0F">
      <w:commentRangeStart w:id="220"/>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commentRangeStart w:id="221"/>
      <w:r w:rsidR="00F87404">
        <w:fldChar w:fldCharType="begin"/>
      </w:r>
      <w:r w:rsidR="00F87404">
        <w:instrText xml:space="preserve"> REF _Ref215405272 \h </w:instrText>
      </w:r>
      <w:r w:rsidR="00F87404">
        <w:fldChar w:fldCharType="separate"/>
      </w:r>
      <w:r w:rsidR="00077AAD">
        <w:rPr>
          <w:noProof/>
        </w:rPr>
        <w:t>2</w:t>
      </w:r>
      <w:r w:rsidR="00077AAD">
        <w:noBreakHyphen/>
      </w:r>
      <w:r w:rsidR="00077AAD">
        <w:rPr>
          <w:noProof/>
        </w:rPr>
        <w:t>26</w:t>
      </w:r>
      <w:r w:rsidR="00077AAD">
        <w:t>. ábra</w:t>
      </w:r>
      <w:r w:rsidR="00F87404">
        <w:fldChar w:fldCharType="end"/>
      </w:r>
      <w:commentRangeEnd w:id="221"/>
      <w:r w:rsidR="00FB2EFF">
        <w:rPr>
          <w:rStyle w:val="Jegyzethivatkozs"/>
          <w:sz w:val="24"/>
          <w:szCs w:val="24"/>
        </w:rPr>
        <w:commentReference w:id="221"/>
      </w:r>
      <w:r w:rsidR="00F87404">
        <w:t>)</w:t>
      </w:r>
      <w:r w:rsidR="003F32E4">
        <w:t>, Monte Carlo legrosszabb esetek elemzéssel.</w:t>
      </w:r>
      <w:r w:rsidR="00946D0F">
        <w:t xml:space="preserve"> Ennek a lényege, hogy </w:t>
      </w:r>
      <w:commentRangeStart w:id="222"/>
      <w:r w:rsidR="00735E89">
        <w:t>végigiterálja</w:t>
      </w:r>
      <w:commentRangeStart w:id="223"/>
      <w:commentRangeStart w:id="224"/>
      <w:commentRangeEnd w:id="223"/>
      <w:r>
        <w:rPr>
          <w:rStyle w:val="Jegyzethivatkozs"/>
          <w:sz w:val="24"/>
          <w:szCs w:val="24"/>
        </w:rPr>
        <w:commentReference w:id="223"/>
      </w:r>
      <w:commentRangeEnd w:id="224"/>
      <w:r w:rsidR="00735E89">
        <w:rPr>
          <w:rStyle w:val="Jegyzethivatkozs"/>
          <w:sz w:val="24"/>
          <w:szCs w:val="24"/>
        </w:rPr>
        <w:commentReference w:id="224"/>
      </w:r>
      <w:commentRangeEnd w:id="222"/>
      <w:r w:rsidR="008C3A9E">
        <w:rPr>
          <w:rStyle w:val="Jegyzethivatkozs"/>
          <w:sz w:val="24"/>
          <w:szCs w:val="24"/>
        </w:rPr>
        <w:commentReference w:id="222"/>
      </w:r>
      <w:r w:rsidR="00946D0F">
        <w:t xml:space="preserve"> a tűréssel ellátott passzív komponenseknek az adott tűréssel megadott </w:t>
      </w:r>
      <w:r w:rsidR="00AA2DF1">
        <w:t>szélső értékeit</w:t>
      </w:r>
      <w:r w:rsidR="00946D0F">
        <w:t xml:space="preserve">, így minden </w:t>
      </w:r>
      <w:commentRangeStart w:id="225"/>
      <w:commentRangeStart w:id="226"/>
      <w:r w:rsidR="00946D0F">
        <w:t>legrosszabb</w:t>
      </w:r>
      <w:commentRangeEnd w:id="225"/>
      <w:r>
        <w:rPr>
          <w:rStyle w:val="Jegyzethivatkozs"/>
          <w:sz w:val="24"/>
          <w:szCs w:val="24"/>
        </w:rPr>
        <w:commentReference w:id="225"/>
      </w:r>
      <w:commentRangeEnd w:id="226"/>
      <w:r w:rsidR="005B4E0A">
        <w:rPr>
          <w:rStyle w:val="Jegyzethivatkozs"/>
          <w:sz w:val="24"/>
          <w:szCs w:val="24"/>
        </w:rPr>
        <w:commentReference w:id="226"/>
      </w:r>
      <w:r w:rsidR="00946D0F">
        <w:t xml:space="preserve"> kombinációt lemodellez.</w:t>
      </w:r>
      <w:r w:rsidR="00D22815">
        <w:t xml:space="preserve"> A tűréssel ellátott elemek a feszültségreferenciát beállító </w:t>
      </w:r>
      <w:r w:rsidR="00F87404">
        <w:t>ellenállások,</w:t>
      </w:r>
      <w:r w:rsidR="00D22815">
        <w:t xml:space="preserve"> illetve a feszültségosztó ellenállásai.</w:t>
      </w:r>
      <w:commentRangeEnd w:id="220"/>
      <w:r w:rsidR="00521F8F">
        <w:rPr>
          <w:rStyle w:val="Jegyzethivatkozs"/>
          <w:sz w:val="24"/>
          <w:szCs w:val="24"/>
        </w:rPr>
        <w:commentReference w:id="220"/>
      </w:r>
      <w:r w:rsidR="00835203">
        <w:t xml:space="preserve"> Így tehát összesen </w:t>
      </w:r>
      <m:oMath>
        <m:r>
          <w:rPr>
            <w:rFonts w:ascii="Cambria Math" w:hAnsi="Cambria Math"/>
          </w:rPr>
          <m:t>N= 12</m:t>
        </m:r>
      </m:oMath>
      <w:r w:rsidR="00565F54">
        <w:t xml:space="preserve"> tűréssel ellátott komponens</w:t>
      </w:r>
      <w:r w:rsidR="004020BB">
        <w:t xml:space="preserve">sel rendelkezik a modell. </w:t>
      </w:r>
      <w:r w:rsidR="00C20611">
        <w:t>Ez összesen</w:t>
      </w:r>
      <w:r w:rsidR="004020BB">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+1=2097</m:t>
        </m:r>
      </m:oMath>
      <w:r w:rsidR="00C20611">
        <w:t xml:space="preserve"> futtatást jelent. </w:t>
      </w:r>
      <w:sdt>
        <w:sdtPr>
          <w:id w:val="1798335233"/>
          <w:citation/>
        </w:sdtPr>
        <w:sdtContent>
          <w:r w:rsidR="00C20611">
            <w:fldChar w:fldCharType="begin"/>
          </w:r>
          <w:r w:rsidR="009E6E85">
            <w:instrText xml:space="preserve">CITATION Spe17 \l 1038 </w:instrText>
          </w:r>
          <w:r w:rsidR="00C20611">
            <w:fldChar w:fldCharType="separate"/>
          </w:r>
          <w:r w:rsidR="00077AAD">
            <w:rPr>
              <w:noProof/>
            </w:rPr>
            <w:t>[22]</w:t>
          </w:r>
          <w:r w:rsidR="00C20611">
            <w:fldChar w:fldCharType="end"/>
          </w:r>
        </w:sdtContent>
      </w:sdt>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59"/>
                    <a:stretch>
                      <a:fillRect/>
                    </a:stretch>
                  </pic:blipFill>
                  <pic:spPr>
                    <a:xfrm>
                      <a:off x="0" y="0"/>
                      <a:ext cx="5400040" cy="2350135"/>
                    </a:xfrm>
                    <a:prstGeom prst="rect">
                      <a:avLst/>
                    </a:prstGeom>
                  </pic:spPr>
                </pic:pic>
              </a:graphicData>
            </a:graphic>
          </wp:inline>
        </w:drawing>
      </w:r>
    </w:p>
    <w:bookmarkStart w:id="227" w:name="_Ref215405272"/>
    <w:p w14:paraId="6039C5AF" w14:textId="5FE01A22" w:rsidR="00614B9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26</w:t>
      </w:r>
      <w:r>
        <w:fldChar w:fldCharType="end"/>
      </w:r>
      <w:bookmarkStart w:id="228" w:name="_Toc215442905"/>
      <w:r w:rsidR="00614B9E">
        <w:t>. ábra</w:t>
      </w:r>
      <w:bookmarkEnd w:id="227"/>
      <w:r w:rsidR="00614B9E">
        <w:t xml:space="preserve"> numerikus billentyűzet LTspice </w:t>
      </w:r>
      <w:bookmarkEnd w:id="228"/>
      <w:r w:rsidR="00614B9E">
        <w:t>model</w:t>
      </w:r>
      <w:commentRangeStart w:id="229"/>
      <w:r w:rsidR="00614B9E">
        <w:t>lj</w:t>
      </w:r>
      <w:commentRangeEnd w:id="229"/>
      <w:r w:rsidR="00F873C2">
        <w:rPr>
          <w:rStyle w:val="Jegyzethivatkozs"/>
          <w:sz w:val="20"/>
          <w:szCs w:val="20"/>
        </w:rPr>
        <w:commentReference w:id="229"/>
      </w:r>
      <w:r w:rsidR="00614B9E">
        <w:t>e</w:t>
      </w:r>
    </w:p>
    <w:p w14:paraId="329B38CF" w14:textId="0FDA9AF0" w:rsidR="00F87404" w:rsidRDefault="00D22815" w:rsidP="0064249D">
      <w:pPr>
        <w:keepNext/>
        <w:ind w:firstLine="0"/>
        <w:jc w:val="center"/>
      </w:pPr>
      <w:commentRangeStart w:id="230"/>
      <w:commentRangeStart w:id="231"/>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60"/>
                    <a:stretch>
                      <a:fillRect/>
                    </a:stretch>
                  </pic:blipFill>
                  <pic:spPr>
                    <a:xfrm>
                      <a:off x="0" y="0"/>
                      <a:ext cx="5400040" cy="3479165"/>
                    </a:xfrm>
                    <a:prstGeom prst="rect">
                      <a:avLst/>
                    </a:prstGeom>
                  </pic:spPr>
                </pic:pic>
              </a:graphicData>
            </a:graphic>
          </wp:inline>
        </w:drawing>
      </w:r>
      <w:commentRangeEnd w:id="230"/>
      <w:r w:rsidR="00E90DFF">
        <w:rPr>
          <w:rStyle w:val="Jegyzethivatkozs"/>
          <w:sz w:val="24"/>
          <w:szCs w:val="24"/>
        </w:rPr>
        <w:commentReference w:id="230"/>
      </w:r>
      <w:commentRangeEnd w:id="231"/>
      <w:r w:rsidR="00F873C2">
        <w:rPr>
          <w:rStyle w:val="Jegyzethivatkozs"/>
          <w:sz w:val="24"/>
          <w:szCs w:val="24"/>
        </w:rPr>
        <w:commentReference w:id="231"/>
      </w:r>
    </w:p>
    <w:bookmarkStart w:id="232" w:name="_Ref215405384"/>
    <w:p w14:paraId="696C75F6" w14:textId="41C092F3" w:rsidR="00614B9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27</w:t>
      </w:r>
      <w:r>
        <w:fldChar w:fldCharType="end"/>
      </w:r>
      <w:bookmarkStart w:id="233" w:name="_Toc215442906"/>
      <w:r w:rsidR="00F87404">
        <w:t>. ábra</w:t>
      </w:r>
      <w:bookmarkEnd w:id="232"/>
      <w:r w:rsidR="00F87404">
        <w:t xml:space="preserve"> Monte Carlo szimuláció eredménye</w:t>
      </w:r>
      <w:bookmarkEnd w:id="233"/>
    </w:p>
    <w:p w14:paraId="0232393E" w14:textId="2539DBDE" w:rsidR="000F7C12" w:rsidRDefault="000F7C12" w:rsidP="00614B9E">
      <w:r>
        <w:t xml:space="preserve">A </w:t>
      </w:r>
      <w:commentRangeStart w:id="234"/>
      <w:r>
        <w:fldChar w:fldCharType="begin"/>
      </w:r>
      <w:r>
        <w:instrText xml:space="preserve"> REF _Ref215405384 \h </w:instrText>
      </w:r>
      <w:r>
        <w:fldChar w:fldCharType="separate"/>
      </w:r>
      <w:r w:rsidR="00077AAD">
        <w:rPr>
          <w:noProof/>
        </w:rPr>
        <w:t>2</w:t>
      </w:r>
      <w:r w:rsidR="00077AAD">
        <w:noBreakHyphen/>
      </w:r>
      <w:r w:rsidR="00077AAD">
        <w:rPr>
          <w:noProof/>
        </w:rPr>
        <w:t>27</w:t>
      </w:r>
      <w:r w:rsidR="00077AAD">
        <w:t>. ábra</w:t>
      </w:r>
      <w:r>
        <w:fldChar w:fldCharType="end"/>
      </w:r>
      <w:commentRangeEnd w:id="234"/>
      <w:r w:rsidR="002F0131">
        <w:rPr>
          <w:rStyle w:val="Jegyzethivatkozs"/>
          <w:sz w:val="24"/>
          <w:szCs w:val="24"/>
        </w:rPr>
        <w:commentReference w:id="234"/>
      </w:r>
      <w:r>
        <w:t xml:space="preserve"> szemlélteti a Monte Carlo szimuláció eredményét</w:t>
      </w:r>
      <w:r w:rsidR="00C55D90">
        <w:t>.</w:t>
      </w:r>
      <w:r w:rsidR="00C55D90" w:rsidRPr="00C55D90">
        <w:t xml:space="preserve"> </w:t>
      </w:r>
      <w:r w:rsidR="00C55D90">
        <w:t xml:space="preserve">A szimuláció során sorban az </w:t>
      </w:r>
      <w:r w:rsidR="00BF0C95">
        <w:t>valamennyi gomb</w:t>
      </w:r>
      <w:commentRangeStart w:id="235"/>
      <w:r w:rsidR="00C55D90">
        <w:t xml:space="preserve"> </w:t>
      </w:r>
      <w:commentRangeEnd w:id="235"/>
      <w:r w:rsidR="00BB722A">
        <w:rPr>
          <w:rStyle w:val="Jegyzethivatkozs"/>
          <w:sz w:val="24"/>
          <w:szCs w:val="24"/>
        </w:rPr>
        <w:commentReference w:id="235"/>
      </w:r>
      <w:r w:rsidR="00226599">
        <w:t>lenyomása</w:t>
      </w:r>
      <w:r w:rsidR="00C55D90">
        <w:t xml:space="preserve"> szimulálva lett.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226599">
        <w:t xml:space="preserve"> </w:t>
      </w:r>
      <w:r w:rsidR="005F6899">
        <w:t>egy adott gomb lenyomásakor mérhető kimeneti feszültséget mutatja.</w:t>
      </w:r>
    </w:p>
    <w:p w14:paraId="42611BB5" w14:textId="6BE58E1A" w:rsidR="00F87404" w:rsidRPr="00614B9E" w:rsidRDefault="00F87404" w:rsidP="00614B9E">
      <w:r>
        <w:lastRenderedPageBreak/>
        <w:t xml:space="preserve">Ahogy azt a </w:t>
      </w:r>
      <w:commentRangeStart w:id="236"/>
      <w:r>
        <w:fldChar w:fldCharType="begin"/>
      </w:r>
      <w:r>
        <w:instrText xml:space="preserve"> REF _Ref215405384 \h </w:instrText>
      </w:r>
      <w:r>
        <w:fldChar w:fldCharType="separate"/>
      </w:r>
      <w:r w:rsidR="00077AAD">
        <w:rPr>
          <w:noProof/>
        </w:rPr>
        <w:t>2</w:t>
      </w:r>
      <w:r w:rsidR="00077AAD">
        <w:noBreakHyphen/>
      </w:r>
      <w:r w:rsidR="00077AAD">
        <w:rPr>
          <w:noProof/>
        </w:rPr>
        <w:t>27</w:t>
      </w:r>
      <w:r w:rsidR="00077AAD">
        <w:t>. ábra</w:t>
      </w:r>
      <w:r>
        <w:fldChar w:fldCharType="end"/>
      </w:r>
      <w:commentRangeEnd w:id="236"/>
      <w:r w:rsidR="00BB722A">
        <w:rPr>
          <w:rStyle w:val="Jegyzethivatkozs"/>
          <w:sz w:val="24"/>
          <w:szCs w:val="24"/>
        </w:rPr>
        <w:commentReference w:id="236"/>
      </w:r>
      <w:r>
        <w:t xml:space="preserve"> mutatja, a 0.1%-os tűréssel rendelkező ellenállások által okozott szórás a lépések magasságánál nagyságrendekkel kisebb, az ábrán nem is értelmezhető.</w:t>
      </w:r>
    </w:p>
    <w:p w14:paraId="29E414C5" w14:textId="6FF65065" w:rsidR="00946D0F" w:rsidRDefault="00946D0F" w:rsidP="00946D0F">
      <w:r>
        <w:t xml:space="preserve">Az áramkör tervezésénél a visszamérés előtt a feszültségosztó kimenetét egy </w:t>
      </w:r>
      <w:commentRangeStart w:id="237"/>
      <w:r>
        <w:t>aluláteresztő</w:t>
      </w:r>
      <w:commentRangeEnd w:id="237"/>
      <w:r w:rsidR="5FB7C5F0">
        <w:rPr>
          <w:rStyle w:val="Jegyzethivatkozs"/>
          <w:sz w:val="24"/>
          <w:szCs w:val="24"/>
        </w:rPr>
        <w:commentReference w:id="237"/>
      </w:r>
      <w:r>
        <w:t xml:space="preserve"> szűrőn </w:t>
      </w:r>
      <w:commentRangeStart w:id="238"/>
      <w:r>
        <w:t>vezetem</w:t>
      </w:r>
      <w:commentRangeEnd w:id="238"/>
      <w:r w:rsidR="009117BE">
        <w:rPr>
          <w:rStyle w:val="Jegyzethivatkozs"/>
          <w:sz w:val="24"/>
          <w:szCs w:val="24"/>
        </w:rPr>
        <w:commentReference w:id="238"/>
      </w:r>
      <w:r>
        <w:t xml:space="preserve"> </w:t>
      </w:r>
      <w:r w:rsidR="00226599">
        <w:t xml:space="preserve">keresztül. </w:t>
      </w:r>
      <w:r>
        <w:t xml:space="preserve">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668BC43D">
            <wp:extent cx="5400000" cy="4632291"/>
            <wp:effectExtent l="0" t="0" r="0" b="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61"/>
                    <a:stretch>
                      <a:fillRect/>
                    </a:stretch>
                  </pic:blipFill>
                  <pic:spPr>
                    <a:xfrm>
                      <a:off x="0" y="0"/>
                      <a:ext cx="5400000" cy="4632291"/>
                    </a:xfrm>
                    <a:prstGeom prst="rect">
                      <a:avLst/>
                    </a:prstGeom>
                  </pic:spPr>
                </pic:pic>
              </a:graphicData>
            </a:graphic>
          </wp:inline>
        </w:drawing>
      </w:r>
    </w:p>
    <w:p w14:paraId="2CACC50C" w14:textId="434CC843" w:rsidR="002F732C"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28</w:t>
      </w:r>
      <w:r>
        <w:fldChar w:fldCharType="end"/>
      </w:r>
      <w:bookmarkStart w:id="239" w:name="_Toc215442907"/>
      <w:r w:rsidR="00072878">
        <w:t>. ábra Numerikus billentyűzet PCB panel</w:t>
      </w:r>
      <w:r w:rsidR="00C054F1">
        <w:t>j</w:t>
      </w:r>
      <w:r w:rsidR="00072878">
        <w:t>e</w:t>
      </w:r>
      <w:bookmarkEnd w:id="239"/>
    </w:p>
    <w:p w14:paraId="63A59952" w14:textId="77777777" w:rsidR="004E0A58" w:rsidRDefault="004E0A58">
      <w:pPr>
        <w:spacing w:after="0" w:line="240" w:lineRule="auto"/>
        <w:ind w:firstLine="0"/>
        <w:jc w:val="left"/>
      </w:pPr>
      <w:r>
        <w:rPr>
          <w:b/>
          <w:bCs/>
          <w:iCs/>
        </w:rPr>
        <w:br w:type="page"/>
      </w:r>
    </w:p>
    <w:p w14:paraId="09581C7F" w14:textId="4AE8E4FD" w:rsidR="00A01860" w:rsidRDefault="00A01860" w:rsidP="004D24C2">
      <w:pPr>
        <w:pStyle w:val="Cmsor2"/>
      </w:pPr>
      <w:bookmarkStart w:id="240" w:name="_Toc216882786"/>
      <w:r>
        <w:lastRenderedPageBreak/>
        <w:t>Referenciaszenzor</w:t>
      </w:r>
      <w:bookmarkEnd w:id="240"/>
    </w:p>
    <w:p w14:paraId="5043A907" w14:textId="5197F6AF" w:rsidR="00C45F66" w:rsidRDefault="00945A95" w:rsidP="00C45F66">
      <w:r>
        <w:t xml:space="preserve">A </w:t>
      </w:r>
      <w:commentRangeStart w:id="241"/>
      <w:r>
        <w:t xml:space="preserve">mért szenzor </w:t>
      </w:r>
      <w:r w:rsidR="007A1BD0">
        <w:t>orientációjá</w:t>
      </w:r>
      <w:r w:rsidR="007D2B97">
        <w:t>nak</w:t>
      </w:r>
      <w:r>
        <w:t xml:space="preserve"> </w:t>
      </w:r>
      <w:commentRangeEnd w:id="241"/>
      <w:r w:rsidR="00480C8E">
        <w:rPr>
          <w:rStyle w:val="Jegyzethivatkozs"/>
          <w:sz w:val="24"/>
          <w:szCs w:val="24"/>
        </w:rPr>
        <w:commentReference w:id="241"/>
      </w:r>
      <w:r>
        <w:t xml:space="preserve">visszamérhetőségét egy referenciaszenzorral biztosítom. A </w:t>
      </w:r>
      <w:r w:rsidR="00025423">
        <w:t xml:space="preserve">választott szenzor </w:t>
      </w:r>
      <w:r w:rsidR="00620991">
        <w:t>a TDK által gyárt</w:t>
      </w:r>
      <w:commentRangeStart w:id="242"/>
      <w:r w:rsidR="00620991">
        <w:t xml:space="preserve">ott </w:t>
      </w:r>
      <w:commentRangeStart w:id="243"/>
      <w:r w:rsidR="00620991">
        <w:t xml:space="preserve">ICM </w:t>
      </w:r>
      <w:commentRangeEnd w:id="243"/>
      <w:r w:rsidR="00E90DFF">
        <w:rPr>
          <w:rStyle w:val="Jegyzethivatkozs"/>
          <w:sz w:val="24"/>
          <w:szCs w:val="24"/>
        </w:rPr>
        <w:commentReference w:id="243"/>
      </w:r>
      <w:r w:rsidR="00620991">
        <w:t>20</w:t>
      </w:r>
      <w:commentRangeEnd w:id="242"/>
      <w:r w:rsidR="00F14959">
        <w:rPr>
          <w:rStyle w:val="Jegyzethivatkozs"/>
          <w:sz w:val="24"/>
          <w:szCs w:val="24"/>
        </w:rPr>
        <w:commentReference w:id="242"/>
      </w:r>
      <w:r w:rsidR="00620991">
        <w:t>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Adafruit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73DFFAF6" w:rsidR="000B3ED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29</w:t>
      </w:r>
      <w:r>
        <w:fldChar w:fldCharType="end"/>
      </w:r>
      <w:bookmarkStart w:id="244" w:name="_Toc215442908"/>
      <w:r w:rsidR="000B3EDE">
        <w:t xml:space="preserve">. ábra </w:t>
      </w:r>
      <w:r w:rsidR="000B3EDE" w:rsidRPr="0064512D">
        <w:t>Adafruit TDK InvenSense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077AAD">
            <w:rPr>
              <w:noProof/>
            </w:rPr>
            <w:t>[23]</w:t>
          </w:r>
          <w:r w:rsidR="000B3EDE">
            <w:fldChar w:fldCharType="end"/>
          </w:r>
        </w:sdtContent>
      </w:sdt>
      <w:bookmarkEnd w:id="244"/>
    </w:p>
    <w:p w14:paraId="3E301F66" w14:textId="6DEEB5D5" w:rsidR="009E57E8" w:rsidRDefault="009E57E8" w:rsidP="009E57E8">
      <w:pPr>
        <w:pStyle w:val="Cmsor3"/>
      </w:pPr>
      <w:bookmarkStart w:id="245" w:name="_Toc216882787"/>
      <w:r>
        <w:lastRenderedPageBreak/>
        <w:t>Driver</w:t>
      </w:r>
      <w:bookmarkEnd w:id="245"/>
    </w:p>
    <w:p w14:paraId="430FCE11" w14:textId="77777777" w:rsidR="00F37077" w:rsidRDefault="00F37077" w:rsidP="00F37077">
      <w:pPr>
        <w:keepNext/>
        <w:ind w:firstLine="0"/>
        <w:jc w:val="center"/>
      </w:pPr>
      <w:r>
        <w:rPr>
          <w:noProof/>
        </w:rPr>
        <w:drawing>
          <wp:inline distT="0" distB="0" distL="0" distR="0" wp14:anchorId="52DF4581" wp14:editId="6484B868">
            <wp:extent cx="1362710" cy="5538470"/>
            <wp:effectExtent l="0" t="0" r="8890" b="5080"/>
            <wp:docPr id="230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62710" cy="5538470"/>
                    </a:xfrm>
                    <a:prstGeom prst="rect">
                      <a:avLst/>
                    </a:prstGeom>
                    <a:noFill/>
                    <a:ln>
                      <a:noFill/>
                    </a:ln>
                  </pic:spPr>
                </pic:pic>
              </a:graphicData>
            </a:graphic>
          </wp:inline>
        </w:drawing>
      </w:r>
    </w:p>
    <w:p w14:paraId="10D5AF9D" w14:textId="7970CAA0" w:rsidR="005C78FA" w:rsidRPr="005C78FA"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30</w:t>
      </w:r>
      <w:r>
        <w:fldChar w:fldCharType="end"/>
      </w:r>
      <w:r w:rsidR="00F37077">
        <w:t>. ábra ICM20948</w:t>
      </w:r>
      <w:r w:rsidR="00F37077" w:rsidRPr="000A1961">
        <w:t xml:space="preserve"> kezelőosztályának UML diagramja</w:t>
      </w:r>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rPr>
          <w:noProof/>
        </w:rPr>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64"/>
                    <a:stretch>
                      <a:fillRect/>
                    </a:stretch>
                  </pic:blipFill>
                  <pic:spPr>
                    <a:xfrm>
                      <a:off x="0" y="0"/>
                      <a:ext cx="5400040" cy="4669790"/>
                    </a:xfrm>
                    <a:prstGeom prst="rect">
                      <a:avLst/>
                    </a:prstGeom>
                  </pic:spPr>
                </pic:pic>
              </a:graphicData>
            </a:graphic>
          </wp:inline>
        </w:drawing>
      </w:r>
    </w:p>
    <w:p w14:paraId="5F1DD760" w14:textId="6DBEE70C" w:rsidR="00DE663F"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31</w:t>
      </w:r>
      <w:r>
        <w:fldChar w:fldCharType="end"/>
      </w:r>
      <w:r w:rsidR="003209BB">
        <w:t xml:space="preserve">. ábra ICM20948 blokkdiagrammja az adatlapból </w:t>
      </w:r>
      <w:sdt>
        <w:sdtPr>
          <w:id w:val="942421841"/>
          <w:citation/>
        </w:sdtPr>
        <w:sdtContent>
          <w:r w:rsidR="008E7061">
            <w:fldChar w:fldCharType="begin"/>
          </w:r>
          <w:r w:rsidR="008E7061">
            <w:instrText xml:space="preserve"> CITATION adafruitICM \l 1038 </w:instrText>
          </w:r>
          <w:r w:rsidR="008E7061">
            <w:fldChar w:fldCharType="separate"/>
          </w:r>
          <w:r w:rsidR="00077AAD">
            <w:rPr>
              <w:noProof/>
            </w:rPr>
            <w:t>[23]</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 nem implementáltam a mágneses szenzor kezelését,</w:t>
      </w:r>
      <w:r w:rsidR="007B354E">
        <w:t xml:space="preserve"> így a driver</w:t>
      </w:r>
      <w:r w:rsidR="0027452C">
        <w:t xml:space="preserve"> csak </w:t>
      </w:r>
      <w:r w:rsidR="007B354E">
        <w:t xml:space="preserve">gyorsulás és giroszkóp adatok </w:t>
      </w:r>
      <w:r w:rsidR="00DE663F">
        <w:t>lekérdezését támogatja</w:t>
      </w:r>
      <w:r w:rsidR="0027452C">
        <w:t>.</w:t>
      </w:r>
    </w:p>
    <w:p w14:paraId="38654249" w14:textId="32D30B62" w:rsidR="00117ECB" w:rsidRDefault="00E02665" w:rsidP="00117ECB">
      <w:r>
        <w:t xml:space="preserve">Itt is, mint az enkóder esetében is, külön header </w:t>
      </w:r>
      <w:commentRangeStart w:id="246"/>
      <w:r>
        <w:t>fájlba írtam ki az IC fontosabb regisztereinek</w:t>
      </w:r>
      <w:commentRangeEnd w:id="246"/>
      <w:r w:rsidR="00B259B2">
        <w:rPr>
          <w:rStyle w:val="Jegyzethivatkozs"/>
          <w:sz w:val="24"/>
          <w:szCs w:val="24"/>
        </w:rPr>
        <w:commentReference w:id="246"/>
      </w:r>
      <w:r>
        <w:t xml:space="preserve">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w:t>
      </w:r>
      <w:commentRangeStart w:id="247"/>
      <w:r>
        <w:t>beépítésre</w:t>
      </w:r>
      <w:commentRangeEnd w:id="247"/>
      <w:r>
        <w:rPr>
          <w:rStyle w:val="Jegyzethivatkozs"/>
          <w:sz w:val="24"/>
          <w:szCs w:val="24"/>
        </w:rPr>
        <w:commentReference w:id="247"/>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commentRangeStart w:id="248"/>
      <w:r w:rsidR="00AD469A">
        <w:t>jel</w:t>
      </w:r>
      <w:r w:rsidR="003739BC">
        <w:t>feldolgozó</w:t>
      </w:r>
      <w:commentRangeEnd w:id="248"/>
      <w:r>
        <w:rPr>
          <w:rStyle w:val="Jegyzethivatkozs"/>
          <w:sz w:val="24"/>
          <w:szCs w:val="24"/>
        </w:rPr>
        <w:commentReference w:id="248"/>
      </w:r>
      <w:r w:rsidR="003739BC">
        <w:t xml:space="preserve"> metódus</w:t>
      </w:r>
      <w:r>
        <w:t xml:space="preserve"> implementálásával.</w:t>
      </w:r>
    </w:p>
    <w:p w14:paraId="4E6BEB40" w14:textId="3A3D09E7" w:rsidR="00A01860" w:rsidRDefault="00D340F5" w:rsidP="004D24C2">
      <w:pPr>
        <w:pStyle w:val="Cmsor2"/>
      </w:pPr>
      <w:bookmarkStart w:id="249" w:name="_Toc216882788"/>
      <w:r>
        <w:t>Alaplap</w:t>
      </w:r>
      <w:bookmarkEnd w:id="249"/>
    </w:p>
    <w:p w14:paraId="6815DE65" w14:textId="61E881ED" w:rsidR="000B3EDE" w:rsidRDefault="000B3EDE" w:rsidP="000B3EDE">
      <w:r>
        <w:t xml:space="preserve">Az eszköz </w:t>
      </w:r>
      <w:commentRangeStart w:id="250"/>
      <w:r>
        <w:t>legkomplexebb</w:t>
      </w:r>
      <w:commentRangeEnd w:id="250"/>
      <w:r>
        <w:rPr>
          <w:rStyle w:val="Jegyzethivatkozs"/>
          <w:sz w:val="24"/>
          <w:szCs w:val="24"/>
        </w:rPr>
        <w:commentReference w:id="250"/>
      </w:r>
      <w:r>
        <w:t xml:space="preserve"> áramköre, </w:t>
      </w:r>
      <w:r w:rsidR="0072085D">
        <w:t xml:space="preserve">ami az összes modult </w:t>
      </w:r>
      <w:commentRangeStart w:id="251"/>
      <w:r w:rsidR="0072085D">
        <w:t>összefogja</w:t>
      </w:r>
      <w:commentRangeEnd w:id="251"/>
      <w:r>
        <w:rPr>
          <w:rStyle w:val="Jegyzethivatkozs"/>
          <w:sz w:val="24"/>
          <w:szCs w:val="24"/>
        </w:rPr>
        <w:commentReference w:id="251"/>
      </w:r>
      <w:r w:rsidR="00E93F02">
        <w:t>,</w:t>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Cmsor3"/>
      </w:pPr>
      <w:bookmarkStart w:id="252" w:name="_Toc216882789"/>
      <w:r>
        <w:t>Táp áramkör</w:t>
      </w:r>
      <w:bookmarkEnd w:id="252"/>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13F59D0E" w:rsidR="006608DE" w:rsidRDefault="006608DE" w:rsidP="00255B12">
      <w:r>
        <w:t xml:space="preserve">A túlfeszültség elleni védelmet egy </w:t>
      </w:r>
      <w:commentRangeStart w:id="253"/>
      <w:r>
        <w:t>kétirányú</w:t>
      </w:r>
      <w:commentRangeEnd w:id="253"/>
      <w:r>
        <w:rPr>
          <w:rStyle w:val="Jegyzethivatkozs"/>
          <w:sz w:val="24"/>
          <w:szCs w:val="24"/>
        </w:rPr>
        <w:commentReference w:id="253"/>
      </w:r>
      <w:r>
        <w:t xml:space="preserve"> </w:t>
      </w:r>
      <w:r w:rsidR="00824B75">
        <w:t>Z</w:t>
      </w:r>
      <w:commentRangeStart w:id="254"/>
      <w:r>
        <w:t>éner</w:t>
      </w:r>
      <w:r w:rsidR="00824B75">
        <w:t>-</w:t>
      </w:r>
      <w:r>
        <w:t xml:space="preserve">diódával </w:t>
      </w:r>
      <w:commentRangeEnd w:id="254"/>
      <w:r w:rsidR="00C92F90">
        <w:rPr>
          <w:rStyle w:val="Jegyzethivatkozs"/>
          <w:sz w:val="24"/>
          <w:szCs w:val="24"/>
        </w:rPr>
        <w:commentReference w:id="254"/>
      </w:r>
      <w:r>
        <w:t>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39F31371">
            <wp:extent cx="5400000" cy="3068932"/>
            <wp:effectExtent l="0" t="0" r="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5"/>
                    <a:stretch>
                      <a:fillRect/>
                    </a:stretch>
                  </pic:blipFill>
                  <pic:spPr>
                    <a:xfrm>
                      <a:off x="0" y="0"/>
                      <a:ext cx="5400000" cy="3068932"/>
                    </a:xfrm>
                    <a:prstGeom prst="rect">
                      <a:avLst/>
                    </a:prstGeom>
                  </pic:spPr>
                </pic:pic>
              </a:graphicData>
            </a:graphic>
          </wp:inline>
        </w:drawing>
      </w:r>
    </w:p>
    <w:p w14:paraId="383F1ADB" w14:textId="1D857110" w:rsidR="00F46CC2"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32</w:t>
      </w:r>
      <w:r>
        <w:fldChar w:fldCharType="end"/>
      </w:r>
      <w:bookmarkStart w:id="255" w:name="_Toc215442909"/>
      <w:r w:rsidR="00F46CC2">
        <w:t>. ábra Tápfeszültség előkészítése</w:t>
      </w:r>
      <w:bookmarkEnd w:id="255"/>
    </w:p>
    <w:p w14:paraId="5C9FEC46" w14:textId="50A56F6B" w:rsidR="00FD7296" w:rsidRDefault="00F46CC2" w:rsidP="00FD7296">
      <w:r>
        <w:t>A panelen szükség van továbbá 3.3V, illetve 5V feszültségre is. Ezeket a feszültségeket kapcsolóüzemű DC-DC buck konverterekkel állítom elő</w:t>
      </w:r>
      <w:r w:rsidR="00FD7296">
        <w:t xml:space="preserve"> (</w:t>
      </w:r>
      <w:commentRangeStart w:id="256"/>
      <w:r w:rsidR="00FD7296">
        <w:fldChar w:fldCharType="begin"/>
      </w:r>
      <w:r w:rsidR="00FD7296">
        <w:instrText xml:space="preserve"> REF _Ref215400793 \h </w:instrText>
      </w:r>
      <w:r w:rsidR="00FD7296">
        <w:fldChar w:fldCharType="separate"/>
      </w:r>
      <w:r w:rsidR="00077AAD">
        <w:rPr>
          <w:noProof/>
        </w:rPr>
        <w:t>2</w:t>
      </w:r>
      <w:r w:rsidR="00077AAD">
        <w:noBreakHyphen/>
      </w:r>
      <w:r w:rsidR="00077AAD">
        <w:rPr>
          <w:noProof/>
        </w:rPr>
        <w:t>33</w:t>
      </w:r>
      <w:r w:rsidR="00077AAD">
        <w:t>. ábra</w:t>
      </w:r>
      <w:r w:rsidR="00FD7296">
        <w:fldChar w:fldCharType="end"/>
      </w:r>
      <w:commentRangeEnd w:id="256"/>
      <w:r w:rsidR="005D5416">
        <w:rPr>
          <w:rStyle w:val="Jegyzethivatkozs"/>
          <w:sz w:val="24"/>
          <w:szCs w:val="24"/>
        </w:rPr>
        <w:commentReference w:id="256"/>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w:t>
      </w:r>
      <w:commentRangeStart w:id="257"/>
      <w:r w:rsidR="00DC3662">
        <w:t xml:space="preserve">3.3V-ot </w:t>
      </w:r>
      <w:r w:rsidR="00DC3662" w:rsidRPr="00DC3662">
        <w:t>P780</w:t>
      </w:r>
      <w:r w:rsidR="00824B75">
        <w:t>5</w:t>
      </w:r>
      <w:r w:rsidR="00DC3662" w:rsidRPr="00DC3662">
        <w:t>B-1000</w:t>
      </w:r>
      <w:r w:rsidR="00DC3662">
        <w:t xml:space="preserve">, míg 5V-ot </w:t>
      </w:r>
      <w:r w:rsidR="00DC3662" w:rsidRPr="00DC3662">
        <w:t>P7803B-1000</w:t>
      </w:r>
      <w:commentRangeEnd w:id="257"/>
      <w:r w:rsidR="00C33DA6">
        <w:rPr>
          <w:rStyle w:val="Jegyzethivatkozs"/>
          <w:sz w:val="24"/>
          <w:szCs w:val="24"/>
        </w:rPr>
        <w:commentReference w:id="257"/>
      </w:r>
      <w:r w:rsidR="00DC3662">
        <w:t xml:space="preserve"> állít elő. Az 1000 a sorozatszám végén az 1A maximális kimeneti áramot jelzi. Létezik 2A változat is, amennyiben ez szükséges </w:t>
      </w:r>
      <w:commentRangeStart w:id="258"/>
      <w:r w:rsidR="00DC3662">
        <w:t>lenne</w:t>
      </w:r>
      <w:r w:rsidR="00824B75">
        <w:t>,</w:t>
      </w:r>
      <w:r w:rsidR="00DC3662">
        <w:t xml:space="preserve"> a csere </w:t>
      </w:r>
      <w:commentRangeEnd w:id="258"/>
      <w:r w:rsidR="0058235B">
        <w:rPr>
          <w:rStyle w:val="Jegyzethivatkozs"/>
          <w:sz w:val="24"/>
          <w:szCs w:val="24"/>
        </w:rPr>
        <w:commentReference w:id="258"/>
      </w:r>
      <w:r w:rsidR="00DC3662">
        <w:t xml:space="preserve">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commentRangeStart w:id="259"/>
      <w:r w:rsidR="00FD7296">
        <w:t xml:space="preserve">alacsony </w:t>
      </w:r>
      <w:commentRangeEnd w:id="259"/>
      <w:r w:rsidR="00A27036">
        <w:rPr>
          <w:rStyle w:val="Jegyzethivatkozs"/>
          <w:sz w:val="24"/>
          <w:szCs w:val="24"/>
        </w:rPr>
        <w:commentReference w:id="259"/>
      </w:r>
      <w:r w:rsidR="00FD7296">
        <w:t xml:space="preserve">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077AAD">
            <w:rPr>
              <w:noProof/>
            </w:rPr>
            <w:t>[24]</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6"/>
                    <a:stretch>
                      <a:fillRect/>
                    </a:stretch>
                  </pic:blipFill>
                  <pic:spPr>
                    <a:xfrm>
                      <a:off x="0" y="0"/>
                      <a:ext cx="5400040" cy="4546600"/>
                    </a:xfrm>
                    <a:prstGeom prst="rect">
                      <a:avLst/>
                    </a:prstGeom>
                  </pic:spPr>
                </pic:pic>
              </a:graphicData>
            </a:graphic>
          </wp:inline>
        </w:drawing>
      </w:r>
    </w:p>
    <w:bookmarkStart w:id="260" w:name="_Ref215400793"/>
    <w:p w14:paraId="10292792" w14:textId="525335E7" w:rsidR="00820C9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33</w:t>
      </w:r>
      <w:r>
        <w:fldChar w:fldCharType="end"/>
      </w:r>
      <w:bookmarkStart w:id="261" w:name="_Toc215442910"/>
      <w:r w:rsidR="00820C9E">
        <w:t>. ábra</w:t>
      </w:r>
      <w:bookmarkEnd w:id="260"/>
      <w:r w:rsidR="00820C9E">
        <w:t xml:space="preserve"> Alacsonyabb feszültségek előállítása</w:t>
      </w:r>
      <w:bookmarkEnd w:id="261"/>
    </w:p>
    <w:p w14:paraId="18876D19" w14:textId="1EE8FB9E" w:rsidR="00820C9E" w:rsidRDefault="00FD0FAC" w:rsidP="00EB7190">
      <w:pPr>
        <w:pStyle w:val="Cmsor3"/>
      </w:pPr>
      <w:bookmarkStart w:id="262" w:name="_Toc216882790"/>
      <w:r>
        <w:t>Vészkapcsoló</w:t>
      </w:r>
      <w:bookmarkEnd w:id="262"/>
    </w:p>
    <w:p w14:paraId="27D1F04A" w14:textId="77375F95"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077AAD">
        <w:t>Biztonságtechnikai lépések</w:t>
      </w:r>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077AAD">
        <w:t>1.5.2</w:t>
      </w:r>
      <w:r w:rsidR="006E53A3">
        <w:fldChar w:fldCharType="end"/>
      </w:r>
      <w:r w:rsidR="006E53A3">
        <w:t>) fejezetben</w:t>
      </w:r>
      <w:r w:rsidR="00C2475C">
        <w:t xml:space="preserve"> </w:t>
      </w:r>
      <w:r w:rsidR="003208A3">
        <w:t xml:space="preserve">is </w:t>
      </w:r>
      <w:commentRangeStart w:id="263"/>
      <w:r w:rsidR="003208A3">
        <w:t>említettem</w:t>
      </w:r>
      <w:commentRangeEnd w:id="263"/>
      <w:r>
        <w:rPr>
          <w:rStyle w:val="Jegyzethivatkozs"/>
          <w:sz w:val="24"/>
          <w:szCs w:val="24"/>
        </w:rPr>
        <w:commentReference w:id="263"/>
      </w:r>
      <w:r w:rsidR="006E53A3">
        <w:t>,</w:t>
      </w:r>
      <w:r w:rsidR="003208A3">
        <w:t xml:space="preserve"> az eszközt el kell látni </w:t>
      </w:r>
      <w:commentRangeStart w:id="264"/>
      <w:r w:rsidR="003208A3">
        <w:t xml:space="preserve">vészleállító berendezéssel, ami az </w:t>
      </w:r>
      <w:commentRangeStart w:id="265"/>
      <w:r w:rsidR="003208A3">
        <w:t>akt</w:t>
      </w:r>
      <w:r w:rsidR="00A349B0">
        <w:t>u</w:t>
      </w:r>
      <w:r w:rsidR="003208A3">
        <w:t xml:space="preserve">átorokat </w:t>
      </w:r>
      <w:commentRangeEnd w:id="265"/>
      <w:r w:rsidR="003051D7">
        <w:rPr>
          <w:rStyle w:val="Jegyzethivatkozs"/>
          <w:sz w:val="24"/>
          <w:szCs w:val="24"/>
        </w:rPr>
        <w:commentReference w:id="265"/>
      </w:r>
      <w:r w:rsidR="003208A3">
        <w:t>deaktiválja</w:t>
      </w:r>
      <w:commentRangeEnd w:id="264"/>
      <w:r w:rsidR="009565C9">
        <w:rPr>
          <w:rStyle w:val="Jegyzethivatkozs"/>
          <w:sz w:val="24"/>
          <w:szCs w:val="24"/>
        </w:rPr>
        <w:commentReference w:id="264"/>
      </w:r>
      <w:r w:rsidR="00A84D43">
        <w:t xml:space="preserve">. </w:t>
      </w:r>
      <w:r w:rsidR="00964C45">
        <w:t xml:space="preserve">Ahogy itt is látható és ahogy azt a biztonsági megfontolásoknál említettem </w:t>
      </w:r>
      <w:r w:rsidR="00E70CB3">
        <w:t>a vészleállító nem áramtalanítanja a</w:t>
      </w:r>
      <w:r w:rsidR="00085A86">
        <w:t>z egész</w:t>
      </w:r>
      <w:r w:rsidR="00E70CB3">
        <w:t xml:space="preserve"> rendszert, csupán a motorokat</w:t>
      </w:r>
      <w:r w:rsidR="003208A3">
        <w:t xml:space="preserve">. Mivel a motorvezérlő modulokon van „Enable Not”, azaz „nem engedélyez” bemenet, elegendő ezt magas logikai szintre kapcsolni, ekkor a motorok áramtalanítása megtörténik és megszűnik a </w:t>
      </w:r>
      <w:commentRangeStart w:id="266"/>
      <w:r w:rsidR="003208A3">
        <w:t>nyomaték</w:t>
      </w:r>
      <w:commentRangeEnd w:id="266"/>
      <w:r w:rsidR="00900898">
        <w:rPr>
          <w:rStyle w:val="Jegyzethivatkozs"/>
          <w:sz w:val="24"/>
          <w:szCs w:val="24"/>
        </w:rPr>
        <w:commentReference w:id="266"/>
      </w:r>
      <w:r w:rsidR="003208A3">
        <w:t>.</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676573F4" w:rsidR="006F36CA" w:rsidRDefault="006F36CA" w:rsidP="00820C9E">
      <w:r>
        <w:t xml:space="preserve">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w:t>
      </w:r>
      <w:r>
        <w:lastRenderedPageBreak/>
        <w:t>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077AAD">
        <w:rPr>
          <w:noProof/>
        </w:rPr>
        <w:t>2</w:t>
      </w:r>
      <w:r w:rsidR="00077AAD">
        <w:noBreakHyphen/>
      </w:r>
      <w:r w:rsidR="00077AAD">
        <w:rPr>
          <w:noProof/>
        </w:rPr>
        <w:t>34</w:t>
      </w:r>
      <w:r w:rsidR="00077AAD">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7"/>
                    <a:stretch>
                      <a:fillRect/>
                    </a:stretch>
                  </pic:blipFill>
                  <pic:spPr>
                    <a:xfrm>
                      <a:off x="0" y="0"/>
                      <a:ext cx="3486816" cy="3837385"/>
                    </a:xfrm>
                    <a:prstGeom prst="rect">
                      <a:avLst/>
                    </a:prstGeom>
                  </pic:spPr>
                </pic:pic>
              </a:graphicData>
            </a:graphic>
          </wp:inline>
        </w:drawing>
      </w:r>
    </w:p>
    <w:bookmarkStart w:id="267" w:name="_Ref215440735"/>
    <w:p w14:paraId="3D7290FA" w14:textId="60CF6C48" w:rsidR="007765A1"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34</w:t>
      </w:r>
      <w:r>
        <w:fldChar w:fldCharType="end"/>
      </w:r>
      <w:bookmarkStart w:id="268" w:name="_Toc215442911"/>
      <w:r w:rsidR="00E83785">
        <w:t>. ábra</w:t>
      </w:r>
      <w:bookmarkEnd w:id="267"/>
      <w:r w:rsidR="00E83785">
        <w:t xml:space="preserve"> Leállító kapcsolók jelei</w:t>
      </w:r>
      <w:bookmarkEnd w:id="268"/>
    </w:p>
    <w:p w14:paraId="2BB657D9" w14:textId="4C1BE301"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077AAD">
        <w:rPr>
          <w:noProof/>
        </w:rPr>
        <w:t>2</w:t>
      </w:r>
      <w:r w:rsidR="00077AAD">
        <w:noBreakHyphen/>
      </w:r>
      <w:r w:rsidR="00077AAD">
        <w:rPr>
          <w:noProof/>
        </w:rPr>
        <w:t>35</w:t>
      </w:r>
      <w:r w:rsidR="00077AAD">
        <w:t>. ábra</w:t>
      </w:r>
      <w:r w:rsidR="008A4F3A">
        <w:fldChar w:fldCharType="end"/>
      </w:r>
      <w:r w:rsidR="008A4F3A">
        <w:t xml:space="preserve"> mutatja, a piros x-ek a </w:t>
      </w:r>
      <w:r w:rsidR="00DC00E3">
        <w:t xml:space="preserve">KiCad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8"/>
                    <a:stretch>
                      <a:fillRect/>
                    </a:stretch>
                  </pic:blipFill>
                  <pic:spPr>
                    <a:xfrm>
                      <a:off x="0" y="0"/>
                      <a:ext cx="5400040" cy="2562860"/>
                    </a:xfrm>
                    <a:prstGeom prst="rect">
                      <a:avLst/>
                    </a:prstGeom>
                  </pic:spPr>
                </pic:pic>
              </a:graphicData>
            </a:graphic>
          </wp:inline>
        </w:drawing>
      </w:r>
    </w:p>
    <w:bookmarkStart w:id="269" w:name="_Ref215440947"/>
    <w:p w14:paraId="6828E562" w14:textId="7FC24310" w:rsidR="008A4F3A"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35</w:t>
      </w:r>
      <w:r>
        <w:fldChar w:fldCharType="end"/>
      </w:r>
      <w:bookmarkStart w:id="270" w:name="_Toc215442912"/>
      <w:r w:rsidR="008A4F3A">
        <w:t>. ábra</w:t>
      </w:r>
      <w:bookmarkEnd w:id="269"/>
      <w:r w:rsidR="008A4F3A">
        <w:t xml:space="preserve"> negált jel létrehozásának lehetősége</w:t>
      </w:r>
      <w:bookmarkEnd w:id="270"/>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0B9AE646">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6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6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B631819"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71"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71" o:title="A képen szöveg, képernyőkép, szám, Párhuzamos látható&#10;&#10;Előfordulhat, hogy az AI által létrehozott tartalom helytelen" croptop="31449f" cropbottom="2429f" cropright="2975f"/>
                </v:shape>
                <w10:anchorlock/>
              </v:group>
            </w:pict>
          </mc:Fallback>
        </mc:AlternateContent>
      </w:r>
    </w:p>
    <w:p w14:paraId="150DC151" w14:textId="6E74400F" w:rsidR="00712A7D"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36</w:t>
      </w:r>
      <w:r>
        <w:fldChar w:fldCharType="end"/>
      </w:r>
      <w:bookmarkStart w:id="271" w:name="_Toc215442913"/>
      <w:r w:rsidR="00712A7D">
        <w:t>. ábra Visszajelző LED és külső jelet kapcsoló szilárdtest relé</w:t>
      </w:r>
      <w:bookmarkEnd w:id="271"/>
    </w:p>
    <w:p w14:paraId="3EC75310" w14:textId="13B98790" w:rsidR="00C74E0C" w:rsidRDefault="00712A7D" w:rsidP="00712A7D">
      <w:r>
        <w:t xml:space="preserve">A kapcsolók jeleit és a külső jelet is csavaros </w:t>
      </w:r>
      <w:commentRangeStart w:id="272"/>
      <w:r>
        <w:t>csatlakozóval</w:t>
      </w:r>
      <w:r w:rsidR="00214E6B">
        <w:t>, úgynevezett sorkapoccsal</w:t>
      </w:r>
      <w:r>
        <w:t xml:space="preserve"> </w:t>
      </w:r>
      <w:commentRangeEnd w:id="272"/>
      <w:r w:rsidR="000040D6">
        <w:rPr>
          <w:rStyle w:val="Jegyzethivatkozs"/>
          <w:sz w:val="24"/>
          <w:szCs w:val="24"/>
        </w:rPr>
        <w:commentReference w:id="272"/>
      </w:r>
      <w:r>
        <w:t>lehet bevezetni</w:t>
      </w:r>
      <w:r w:rsidR="00C74E0C">
        <w:t xml:space="preserve"> (</w:t>
      </w:r>
      <w:r w:rsidR="00C74E0C">
        <w:fldChar w:fldCharType="begin"/>
      </w:r>
      <w:r w:rsidR="00C74E0C">
        <w:instrText xml:space="preserve"> REF _Ref215442337 \h </w:instrText>
      </w:r>
      <w:r w:rsidR="00C74E0C">
        <w:fldChar w:fldCharType="separate"/>
      </w:r>
      <w:r w:rsidR="00077AAD">
        <w:rPr>
          <w:noProof/>
        </w:rPr>
        <w:t>2</w:t>
      </w:r>
      <w:r w:rsidR="00077AAD">
        <w:noBreakHyphen/>
      </w:r>
      <w:r w:rsidR="00077AAD">
        <w:rPr>
          <w:noProof/>
        </w:rPr>
        <w:t>37</w:t>
      </w:r>
      <w:r w:rsidR="00077AAD">
        <w:t>. ábra</w:t>
      </w:r>
      <w:r w:rsidR="00C74E0C">
        <w:fldChar w:fldCharType="end"/>
      </w:r>
      <w:r w:rsidR="00C74E0C">
        <w:t>)</w:t>
      </w:r>
      <w:r>
        <w:t xml:space="preserve">. Így sokféle vezetékezési megoldás egyaránt beköthető az alaplapba. </w:t>
      </w:r>
      <w:commentRangeStart w:id="273"/>
      <w:r>
        <w:t>Amennyiben ez hosszú távon rossz megközelítésnek bizonyul, nem nehéz ezeket más csatlakozóra cserélni.</w:t>
      </w:r>
      <w:commentRangeEnd w:id="273"/>
      <w:r w:rsidR="00F01805">
        <w:rPr>
          <w:rStyle w:val="Jegyzethivatkozs"/>
          <w:sz w:val="24"/>
          <w:szCs w:val="24"/>
        </w:rPr>
        <w:commentReference w:id="273"/>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8B9C1F9">
            <wp:extent cx="5400000" cy="3334360"/>
            <wp:effectExtent l="0" t="0" r="0" b="0"/>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72"/>
                    <a:stretch>
                      <a:fillRect/>
                    </a:stretch>
                  </pic:blipFill>
                  <pic:spPr>
                    <a:xfrm>
                      <a:off x="0" y="0"/>
                      <a:ext cx="5400000" cy="3334360"/>
                    </a:xfrm>
                    <a:prstGeom prst="rect">
                      <a:avLst/>
                    </a:prstGeom>
                  </pic:spPr>
                </pic:pic>
              </a:graphicData>
            </a:graphic>
          </wp:inline>
        </w:drawing>
      </w:r>
    </w:p>
    <w:bookmarkStart w:id="274" w:name="_Ref215442337"/>
    <w:p w14:paraId="572D24AF" w14:textId="53BD29CD" w:rsidR="00C74E0C"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37</w:t>
      </w:r>
      <w:r>
        <w:fldChar w:fldCharType="end"/>
      </w:r>
      <w:bookmarkStart w:id="275" w:name="_Toc215442914"/>
      <w:r w:rsidR="00C74E0C">
        <w:t>. ábra</w:t>
      </w:r>
      <w:bookmarkEnd w:id="274"/>
      <w:r w:rsidR="00C74E0C">
        <w:t xml:space="preserve"> Jelek csatlakozói</w:t>
      </w:r>
      <w:bookmarkEnd w:id="275"/>
    </w:p>
    <w:p w14:paraId="0D82491D" w14:textId="77777777" w:rsidR="004E0A58" w:rsidRDefault="004E0A58">
      <w:pPr>
        <w:spacing w:after="0" w:line="240" w:lineRule="auto"/>
        <w:ind w:firstLine="0"/>
        <w:jc w:val="left"/>
      </w:pPr>
      <w:r>
        <w:rPr>
          <w:b/>
          <w:bCs/>
        </w:rPr>
        <w:br w:type="page"/>
      </w:r>
    </w:p>
    <w:p w14:paraId="4FFD7CB9" w14:textId="064483D5" w:rsidR="00712A7D" w:rsidRDefault="00712A7D" w:rsidP="00C74E0C">
      <w:pPr>
        <w:pStyle w:val="Cmsor3"/>
      </w:pPr>
      <w:r>
        <w:lastRenderedPageBreak/>
        <w:t xml:space="preserve"> </w:t>
      </w:r>
      <w:bookmarkStart w:id="276" w:name="_Toc216882791"/>
      <w:r w:rsidR="00C74E0C">
        <w:t>Külső trigger jel</w:t>
      </w:r>
      <w:bookmarkEnd w:id="276"/>
    </w:p>
    <w:p w14:paraId="60CE92EB" w14:textId="19DDECA0" w:rsidR="00216E75" w:rsidRDefault="00216E75" w:rsidP="00216E75">
      <w:r>
        <w:t>Elvárás volt, hogy kívülről lehessen a beállást időzíteni egy trigger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077AAD">
        <w:rPr>
          <w:noProof/>
        </w:rPr>
        <w:t>2</w:t>
      </w:r>
      <w:r w:rsidR="00077AAD">
        <w:noBreakHyphen/>
      </w:r>
      <w:r w:rsidR="00077AAD">
        <w:rPr>
          <w:noProof/>
        </w:rPr>
        <w:t>38</w:t>
      </w:r>
      <w:r w:rsidR="00077AAD">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73"/>
                    <a:stretch>
                      <a:fillRect/>
                    </a:stretch>
                  </pic:blipFill>
                  <pic:spPr>
                    <a:xfrm>
                      <a:off x="0" y="0"/>
                      <a:ext cx="2501247" cy="4010910"/>
                    </a:xfrm>
                    <a:prstGeom prst="rect">
                      <a:avLst/>
                    </a:prstGeom>
                  </pic:spPr>
                </pic:pic>
              </a:graphicData>
            </a:graphic>
          </wp:inline>
        </w:drawing>
      </w:r>
    </w:p>
    <w:bookmarkStart w:id="277" w:name="_Ref215487924"/>
    <w:p w14:paraId="005A9CF5" w14:textId="03E2A067" w:rsidR="00735AD2"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38</w:t>
      </w:r>
      <w:r>
        <w:fldChar w:fldCharType="end"/>
      </w:r>
      <w:r w:rsidR="00386C22">
        <w:t>. ábra</w:t>
      </w:r>
      <w:bookmarkEnd w:id="277"/>
      <w:r w:rsidR="00386C22">
        <w:t xml:space="preserve"> külső időzítő jel</w:t>
      </w:r>
    </w:p>
    <w:p w14:paraId="307D3160" w14:textId="129E9352" w:rsidR="00386C22" w:rsidRDefault="00386C22" w:rsidP="00386C22">
      <w:r>
        <w:t>A külső időzítőjel csatlakozóján lévő tápfeszültséget LED fénnyel visszajelzem, így könnyen megmondható, ha be van kapcsolva a külső eszköz. A kívülről érkező jelet optocsatolón keresztül viszem a mikrovezérlő</w:t>
      </w:r>
      <w:r w:rsidR="00E24C1C">
        <w:t xml:space="preserve">höz és a mikrovezérlőtől a külső eszközhöz is optocsatolón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lastRenderedPageBreak/>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74"/>
                    <a:stretch>
                      <a:fillRect/>
                    </a:stretch>
                  </pic:blipFill>
                  <pic:spPr>
                    <a:xfrm>
                      <a:off x="0" y="0"/>
                      <a:ext cx="5400040" cy="3549650"/>
                    </a:xfrm>
                    <a:prstGeom prst="rect">
                      <a:avLst/>
                    </a:prstGeom>
                  </pic:spPr>
                </pic:pic>
              </a:graphicData>
            </a:graphic>
          </wp:inline>
        </w:drawing>
      </w:r>
    </w:p>
    <w:p w14:paraId="0D4C6BD9" w14:textId="5C41423E" w:rsidR="00386C22" w:rsidRPr="00386C22"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39</w:t>
      </w:r>
      <w:r>
        <w:fldChar w:fldCharType="end"/>
      </w:r>
      <w:r w:rsidR="00386C22">
        <w:t>. ábra külső időzítőjel és visszajelzés galvanikus leválasztása</w:t>
      </w:r>
    </w:p>
    <w:p w14:paraId="485E776A" w14:textId="6220D2CC" w:rsidR="00C74E0C" w:rsidRDefault="003E20F4" w:rsidP="003E20F4">
      <w:pPr>
        <w:pStyle w:val="Cmsor3"/>
      </w:pPr>
      <w:bookmarkStart w:id="278" w:name="_Toc216882792"/>
      <w:r>
        <w:t>SPI lehallgató</w:t>
      </w:r>
      <w:bookmarkEnd w:id="278"/>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75"/>
                    <a:stretch>
                      <a:fillRect/>
                    </a:stretch>
                  </pic:blipFill>
                  <pic:spPr>
                    <a:xfrm>
                      <a:off x="0" y="0"/>
                      <a:ext cx="5075729" cy="1753586"/>
                    </a:xfrm>
                    <a:prstGeom prst="rect">
                      <a:avLst/>
                    </a:prstGeom>
                  </pic:spPr>
                </pic:pic>
              </a:graphicData>
            </a:graphic>
          </wp:inline>
        </w:drawing>
      </w:r>
    </w:p>
    <w:p w14:paraId="447FACC2" w14:textId="033A5C68" w:rsidR="0064249D" w:rsidRPr="0064249D"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40</w:t>
      </w:r>
      <w:r>
        <w:fldChar w:fldCharType="end"/>
      </w:r>
      <w:r w:rsidR="0064249D">
        <w:t>. ábra SPI logikai szint illesztése</w:t>
      </w:r>
    </w:p>
    <w:p w14:paraId="6484D076" w14:textId="263474E4" w:rsidR="003E20F4" w:rsidRDefault="003E20F4" w:rsidP="003E20F4">
      <w:pPr>
        <w:pStyle w:val="Cmsor3"/>
      </w:pPr>
      <w:bookmarkStart w:id="279" w:name="_Toc216882793"/>
      <w:r>
        <w:t>EEPROM</w:t>
      </w:r>
      <w:bookmarkEnd w:id="279"/>
    </w:p>
    <w:p w14:paraId="71C160B6" w14:textId="0ECE95C4" w:rsidR="002204E6" w:rsidRDefault="002204E6" w:rsidP="002204E6">
      <w:r>
        <w:t xml:space="preserve">A </w:t>
      </w:r>
      <w:r>
        <w:fldChar w:fldCharType="begin"/>
      </w:r>
      <w:r>
        <w:instrText xml:space="preserve"> REF _Ref215491212 \h </w:instrText>
      </w:r>
      <w:r>
        <w:fldChar w:fldCharType="separate"/>
      </w:r>
      <w:r w:rsidR="00077AAD">
        <w:t>Kezelőfelület</w:t>
      </w:r>
      <w:r>
        <w:fldChar w:fldCharType="end"/>
      </w:r>
      <w:r>
        <w:t xml:space="preserve"> fejezetben már említettem, hogy a beállításokat egy EEPROM-ra le lehet menteni. Az EEPROM IC az alaplapon kapott helye. Ez egy 24LC512 típusú </w:t>
      </w:r>
      <w:r>
        <w:lastRenderedPageBreak/>
        <w:t>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6"/>
                    <a:stretch>
                      <a:fillRect/>
                    </a:stretch>
                  </pic:blipFill>
                  <pic:spPr>
                    <a:xfrm>
                      <a:off x="0" y="0"/>
                      <a:ext cx="5400040" cy="2301240"/>
                    </a:xfrm>
                    <a:prstGeom prst="rect">
                      <a:avLst/>
                    </a:prstGeom>
                  </pic:spPr>
                </pic:pic>
              </a:graphicData>
            </a:graphic>
          </wp:inline>
        </w:drawing>
      </w:r>
    </w:p>
    <w:p w14:paraId="3C141061" w14:textId="79892C06" w:rsidR="002204E6"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41</w:t>
      </w:r>
      <w:r>
        <w:fldChar w:fldCharType="end"/>
      </w:r>
      <w:r w:rsidR="002204E6">
        <w:t>. ábra EEPROM</w:t>
      </w:r>
    </w:p>
    <w:p w14:paraId="60E4283D" w14:textId="086CD4D8" w:rsidR="00232DA6" w:rsidRDefault="00232DA6" w:rsidP="00232DA6">
      <w:pPr>
        <w:pStyle w:val="Cmsor3"/>
      </w:pPr>
      <w:bookmarkStart w:id="280" w:name="_Toc216882794"/>
      <w:r>
        <w:t>EEPROM driver</w:t>
      </w:r>
      <w:bookmarkEnd w:id="280"/>
    </w:p>
    <w:p w14:paraId="4CF5CE9D" w14:textId="3A352596" w:rsidR="00232DA6" w:rsidRDefault="000957B9" w:rsidP="00232DA6">
      <w:r>
        <w:t xml:space="preserve">Erre az EEPROM-ra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byte-os lapra van tagolva. Az első 55 oldalon 440 </w:t>
      </w:r>
      <w:r w:rsidR="00067597">
        <w:t>„</w:t>
      </w:r>
      <w:r>
        <w:t>header</w:t>
      </w:r>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Cmsor3"/>
      </w:pPr>
      <w:bookmarkStart w:id="281" w:name="_Toc216882795"/>
      <w:r>
        <w:lastRenderedPageBreak/>
        <w:t>Mikrovezérlő</w:t>
      </w:r>
      <w:r w:rsidR="0064249D">
        <w:t xml:space="preserve"> és további modularitási/bővítési megfontolások</w:t>
      </w:r>
      <w:bookmarkEnd w:id="281"/>
    </w:p>
    <w:p w14:paraId="38379E65" w14:textId="2A155509" w:rsidR="002204E6" w:rsidRDefault="00E24404" w:rsidP="002204E6">
      <w:r>
        <w:t>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Nucleo összes csatlakozóját kivezettem. Mindegyik csatlakozót jumperen keresztül vezettem ki, a jumper előtt és után is tüskesor került. Így könnyedén újra konfigurálható a kivezetés, valamint új modulok könnyen beilleszthetőek.  A nyomtatott áramkörön pedig minde</w:t>
      </w:r>
      <w:r w:rsidR="00DC71A8">
        <w:t>n</w:t>
      </w:r>
      <w:r>
        <w:t xml:space="preserve"> jelet feliratozta</w:t>
      </w:r>
      <w:r w:rsidR="00E87F9E">
        <w:t>, ami a Nucleo-ba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077AAD">
        <w:rPr>
          <w:noProof/>
        </w:rPr>
        <w:t>2</w:t>
      </w:r>
      <w:r w:rsidR="00077AAD">
        <w:noBreakHyphen/>
      </w:r>
      <w:r w:rsidR="00077AAD">
        <w:rPr>
          <w:noProof/>
        </w:rPr>
        <w:t>42</w:t>
      </w:r>
      <w:r w:rsidR="00077AAD">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077AAD">
        <w:rPr>
          <w:noProof/>
        </w:rPr>
        <w:t>2</w:t>
      </w:r>
      <w:r w:rsidR="00077AAD">
        <w:noBreakHyphen/>
      </w:r>
      <w:r w:rsidR="00077AAD">
        <w:rPr>
          <w:noProof/>
        </w:rPr>
        <w:t>43</w:t>
      </w:r>
      <w:r w:rsidR="00077AAD">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drawing>
          <wp:inline distT="0" distB="0" distL="0" distR="0" wp14:anchorId="710BB7EF" wp14:editId="1CB8B4AA">
            <wp:extent cx="5400000" cy="4113501"/>
            <wp:effectExtent l="0" t="0" r="0" b="1905"/>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7"/>
                    <a:stretch>
                      <a:fillRect/>
                    </a:stretch>
                  </pic:blipFill>
                  <pic:spPr>
                    <a:xfrm>
                      <a:off x="0" y="0"/>
                      <a:ext cx="5400000" cy="4113501"/>
                    </a:xfrm>
                    <a:prstGeom prst="rect">
                      <a:avLst/>
                    </a:prstGeom>
                  </pic:spPr>
                </pic:pic>
              </a:graphicData>
            </a:graphic>
          </wp:inline>
        </w:drawing>
      </w:r>
    </w:p>
    <w:bookmarkStart w:id="282" w:name="_Ref215497006"/>
    <w:p w14:paraId="530FEEB8" w14:textId="3496180E" w:rsidR="009511D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42</w:t>
      </w:r>
      <w:r>
        <w:fldChar w:fldCharType="end"/>
      </w:r>
      <w:r w:rsidR="009511DE">
        <w:t>. ábra</w:t>
      </w:r>
      <w:bookmarkEnd w:id="282"/>
      <w:r w:rsidR="009511DE">
        <w:t xml:space="preserve"> Mikrovezérlő "A" portjának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35EF3382">
            <wp:extent cx="5400000" cy="5064089"/>
            <wp:effectExtent l="0" t="0" r="0" b="381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8"/>
                    <a:stretch>
                      <a:fillRect/>
                    </a:stretch>
                  </pic:blipFill>
                  <pic:spPr>
                    <a:xfrm>
                      <a:off x="0" y="0"/>
                      <a:ext cx="5400000" cy="5064089"/>
                    </a:xfrm>
                    <a:prstGeom prst="rect">
                      <a:avLst/>
                    </a:prstGeom>
                  </pic:spPr>
                </pic:pic>
              </a:graphicData>
            </a:graphic>
          </wp:inline>
        </w:drawing>
      </w:r>
    </w:p>
    <w:bookmarkStart w:id="283" w:name="_Ref215497013"/>
    <w:p w14:paraId="1B9CEC48" w14:textId="33FD0F1C" w:rsidR="009511DE" w:rsidRPr="009511DE"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43</w:t>
      </w:r>
      <w:r>
        <w:fldChar w:fldCharType="end"/>
      </w:r>
      <w:r w:rsidR="009511DE">
        <w:t>. ábra</w:t>
      </w:r>
      <w:bookmarkEnd w:id="283"/>
      <w:r w:rsidR="009511DE">
        <w:t xml:space="preserve"> Mikrovezérlő jeleinek kivezetése a nyomtatott áramkörön</w:t>
      </w:r>
    </w:p>
    <w:p w14:paraId="505F7C9C" w14:textId="77777777" w:rsidR="004E0A58" w:rsidRDefault="004E0A58">
      <w:pPr>
        <w:spacing w:after="0" w:line="240" w:lineRule="auto"/>
        <w:ind w:firstLine="0"/>
        <w:jc w:val="left"/>
      </w:pPr>
      <w:r>
        <w:br w:type="page"/>
      </w:r>
    </w:p>
    <w:p w14:paraId="4F22E32C" w14:textId="48C32E6E" w:rsidR="00E24404" w:rsidRDefault="00E24404" w:rsidP="00E24404">
      <w:r>
        <w:lastRenderedPageBreak/>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077AAD">
        <w:rPr>
          <w:noProof/>
        </w:rPr>
        <w:t>2</w:t>
      </w:r>
      <w:r w:rsidR="00077AAD">
        <w:noBreakHyphen/>
      </w:r>
      <w:r w:rsidR="00077AAD">
        <w:rPr>
          <w:noProof/>
        </w:rPr>
        <w:t>44</w:t>
      </w:r>
      <w:r w:rsidR="00077AAD">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077AAD">
        <w:rPr>
          <w:noProof/>
        </w:rPr>
        <w:t>2</w:t>
      </w:r>
      <w:r w:rsidR="00077AAD">
        <w:noBreakHyphen/>
      </w:r>
      <w:r w:rsidR="00077AAD">
        <w:rPr>
          <w:noProof/>
        </w:rPr>
        <w:t>45</w:t>
      </w:r>
      <w:r w:rsidR="00077AAD">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38F7A4BC">
            <wp:extent cx="5400000" cy="2442826"/>
            <wp:effectExtent l="0" t="0" r="0" b="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9"/>
                    <a:stretch>
                      <a:fillRect/>
                    </a:stretch>
                  </pic:blipFill>
                  <pic:spPr>
                    <a:xfrm>
                      <a:off x="0" y="0"/>
                      <a:ext cx="5400000" cy="2442826"/>
                    </a:xfrm>
                    <a:prstGeom prst="rect">
                      <a:avLst/>
                    </a:prstGeom>
                  </pic:spPr>
                </pic:pic>
              </a:graphicData>
            </a:graphic>
          </wp:inline>
        </w:drawing>
      </w:r>
    </w:p>
    <w:bookmarkStart w:id="284" w:name="_Ref215497419"/>
    <w:p w14:paraId="0D219017" w14:textId="1F9220C8" w:rsidR="00DD2AB3"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44</w:t>
      </w:r>
      <w:r>
        <w:fldChar w:fldCharType="end"/>
      </w:r>
      <w:r w:rsidR="00DD2AB3">
        <w:t>. ábra</w:t>
      </w:r>
      <w:bookmarkEnd w:id="284"/>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drawing>
          <wp:inline distT="0" distB="0" distL="0" distR="0" wp14:anchorId="7EC4AEC9" wp14:editId="0E51E5DF">
            <wp:extent cx="5400000" cy="1558210"/>
            <wp:effectExtent l="0" t="0" r="0" b="4445"/>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80"/>
                    <a:srcRect t="2662"/>
                    <a:stretch/>
                  </pic:blipFill>
                  <pic:spPr bwMode="auto">
                    <a:xfrm>
                      <a:off x="0" y="0"/>
                      <a:ext cx="5400000" cy="1558210"/>
                    </a:xfrm>
                    <a:prstGeom prst="rect">
                      <a:avLst/>
                    </a:prstGeom>
                    <a:ln>
                      <a:noFill/>
                    </a:ln>
                    <a:extLst>
                      <a:ext uri="{53640926-AAD7-44D8-BBD7-CCE9431645EC}">
                        <a14:shadowObscured xmlns:a14="http://schemas.microsoft.com/office/drawing/2010/main"/>
                      </a:ext>
                    </a:extLst>
                  </pic:spPr>
                </pic:pic>
              </a:graphicData>
            </a:graphic>
          </wp:inline>
        </w:drawing>
      </w:r>
    </w:p>
    <w:bookmarkStart w:id="285" w:name="_Ref215497424"/>
    <w:p w14:paraId="1399A012" w14:textId="6D558E2D" w:rsidR="00DD2AB3" w:rsidRPr="002204E6" w:rsidRDefault="0011557C" w:rsidP="00F37077">
      <w:pPr>
        <w:pStyle w:val="Kpalrs"/>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45</w:t>
      </w:r>
      <w:r>
        <w:fldChar w:fldCharType="end"/>
      </w:r>
      <w:r w:rsidR="00DD2AB3">
        <w:t>. ábra</w:t>
      </w:r>
      <w:bookmarkEnd w:id="285"/>
      <w:r w:rsidR="00DD2AB3">
        <w:t xml:space="preserve"> </w:t>
      </w:r>
      <w:r w:rsidR="00E018D5">
        <w:t>Kiegészítő</w:t>
      </w:r>
      <w:r w:rsidR="00DD2AB3">
        <w:t xml:space="preserve"> gombok pergésmentesítése</w:t>
      </w:r>
    </w:p>
    <w:p w14:paraId="1275AAD5" w14:textId="6EB7C55C" w:rsidR="000B308B" w:rsidRDefault="00E819C1" w:rsidP="00372919">
      <w:pPr>
        <w:pStyle w:val="Cmsor1"/>
      </w:pPr>
      <w:bookmarkStart w:id="286" w:name="_Toc216882796"/>
      <w:r>
        <w:lastRenderedPageBreak/>
        <w:t>Összefoglalás/eredmények értékelése</w:t>
      </w:r>
      <w:bookmarkEnd w:id="286"/>
    </w:p>
    <w:p w14:paraId="02B5A65B" w14:textId="28E76751" w:rsidR="00E819C1" w:rsidRDefault="00E819C1" w:rsidP="00E819C1">
      <w:pPr>
        <w:pStyle w:val="Cmsor2"/>
      </w:pPr>
      <w:bookmarkStart w:id="287" w:name="_Toc216882797"/>
      <w:r>
        <w:t>Eredmények</w:t>
      </w:r>
      <w:bookmarkEnd w:id="287"/>
    </w:p>
    <w:p w14:paraId="6C75BFF7" w14:textId="01983BAC" w:rsidR="008E328D" w:rsidRDefault="008E328D" w:rsidP="008E328D">
      <w:r>
        <w:t>A</w:t>
      </w:r>
      <w:r w:rsidR="66BF60CD">
        <w:t xml:space="preserve"> mechanikai design kivitelezése még folyamatban van</w:t>
      </w:r>
      <w:r>
        <w:t xml:space="preserve">. Ennek ellenére az eszköz legfontosabb részei elkészültek és bebizonyosodott, hogy tudnak </w:t>
      </w:r>
      <w:commentRangeStart w:id="288"/>
      <w:r>
        <w:t>együttműködni</w:t>
      </w:r>
      <w:commentRangeEnd w:id="288"/>
      <w:r>
        <w:rPr>
          <w:rStyle w:val="Jegyzethivatkozs"/>
          <w:sz w:val="24"/>
          <w:szCs w:val="24"/>
        </w:rPr>
        <w:commentReference w:id="288"/>
      </w:r>
      <w:r>
        <w:t>. Az eszköz megvalósítása közben a legnagyobb kihívást a motorok folytonos vezérélés jelentette. Ezen</w:t>
      </w:r>
      <w:r w:rsidR="00076106">
        <w:t xml:space="preserve"> kívül </w:t>
      </w:r>
      <w:r>
        <w:t>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enkóderhez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2117AB97" w14:textId="77777777" w:rsidR="007F3C15" w:rsidRDefault="007F3C15">
      <w:pPr>
        <w:spacing w:after="0" w:line="240" w:lineRule="auto"/>
        <w:ind w:firstLine="0"/>
        <w:jc w:val="left"/>
      </w:pPr>
      <w:r>
        <w:rPr>
          <w:b/>
          <w:bCs/>
          <w:iCs/>
        </w:rPr>
        <w:br w:type="page"/>
      </w:r>
    </w:p>
    <w:p w14:paraId="1EC4E0E0" w14:textId="3C298D1F" w:rsidR="00D37FEA" w:rsidRDefault="00E819C1" w:rsidP="00A44658">
      <w:pPr>
        <w:pStyle w:val="Cmsor2"/>
      </w:pPr>
      <w:bookmarkStart w:id="289" w:name="_Toc216882798"/>
      <w:r>
        <w:lastRenderedPageBreak/>
        <w:t>Javaslatok/Következtetések/Tanulságo</w:t>
      </w:r>
      <w:r w:rsidR="00A44658">
        <w:t>k</w:t>
      </w:r>
      <w:bookmarkEnd w:id="289"/>
    </w:p>
    <w:p w14:paraId="6D700C22" w14:textId="77777777" w:rsidR="00152A43" w:rsidRDefault="00C421AC" w:rsidP="00152A43">
      <w:pPr>
        <w:keepNext/>
        <w:ind w:firstLine="0"/>
      </w:pPr>
      <w:r w:rsidRPr="00C421AC">
        <w:rPr>
          <w:noProof/>
        </w:rPr>
        <w:drawing>
          <wp:inline distT="0" distB="0" distL="0" distR="0" wp14:anchorId="3709CE3C" wp14:editId="64D047AA">
            <wp:extent cx="5400040" cy="3037205"/>
            <wp:effectExtent l="0" t="0" r="0" b="0"/>
            <wp:docPr id="6220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5962" name=""/>
                    <pic:cNvPicPr/>
                  </pic:nvPicPr>
                  <pic:blipFill>
                    <a:blip r:embed="rId81"/>
                    <a:stretch>
                      <a:fillRect/>
                    </a:stretch>
                  </pic:blipFill>
                  <pic:spPr>
                    <a:xfrm>
                      <a:off x="0" y="0"/>
                      <a:ext cx="5400040" cy="3037205"/>
                    </a:xfrm>
                    <a:prstGeom prst="rect">
                      <a:avLst/>
                    </a:prstGeom>
                  </pic:spPr>
                </pic:pic>
              </a:graphicData>
            </a:graphic>
          </wp:inline>
        </w:drawing>
      </w:r>
    </w:p>
    <w:bookmarkStart w:id="290" w:name="_Ref216828752"/>
    <w:p w14:paraId="1E85E55B" w14:textId="133C1E13" w:rsidR="002C0B42" w:rsidRDefault="0011557C" w:rsidP="00F37077">
      <w:pPr>
        <w:pStyle w:val="Kpalrs"/>
      </w:pPr>
      <w:r>
        <w:fldChar w:fldCharType="begin"/>
      </w:r>
      <w:r>
        <w:instrText xml:space="preserve"> STYLEREF 1 \s </w:instrText>
      </w:r>
      <w:r>
        <w:fldChar w:fldCharType="separate"/>
      </w:r>
      <w:r w:rsidR="00077AAD">
        <w:rPr>
          <w:noProof/>
        </w:rPr>
        <w:t>3</w:t>
      </w:r>
      <w:r>
        <w:fldChar w:fldCharType="end"/>
      </w:r>
      <w:r>
        <w:noBreakHyphen/>
      </w:r>
      <w:r>
        <w:fldChar w:fldCharType="begin"/>
      </w:r>
      <w:r>
        <w:instrText xml:space="preserve"> SEQ ábra \* ARABIC \s 1 </w:instrText>
      </w:r>
      <w:r>
        <w:fldChar w:fldCharType="separate"/>
      </w:r>
      <w:r w:rsidR="00077AAD">
        <w:rPr>
          <w:noProof/>
        </w:rPr>
        <w:t>1</w:t>
      </w:r>
      <w:r>
        <w:fldChar w:fldCharType="end"/>
      </w:r>
      <w:r w:rsidR="00152A43">
        <w:t>. ábra</w:t>
      </w:r>
      <w:bookmarkEnd w:id="290"/>
      <w:r w:rsidR="00152A43">
        <w:t xml:space="preserve"> Projekt ütemezése</w:t>
      </w:r>
    </w:p>
    <w:p w14:paraId="4C0DE2BD" w14:textId="11AAC79B" w:rsidR="006B1BB2" w:rsidRDefault="00474865" w:rsidP="002C0B42">
      <w:commentRangeStart w:id="291"/>
      <w:r>
        <w:t>A projekt ütemezését a</w:t>
      </w:r>
      <w:r w:rsidR="00085A86">
        <w:t xml:space="preserve"> </w:t>
      </w:r>
      <w:r w:rsidR="00085A86">
        <w:fldChar w:fldCharType="begin"/>
      </w:r>
      <w:r w:rsidR="00085A86">
        <w:instrText xml:space="preserve"> REF _Ref216828752 \h </w:instrText>
      </w:r>
      <w:r w:rsidR="00085A86">
        <w:fldChar w:fldCharType="separate"/>
      </w:r>
      <w:r w:rsidR="00077AAD">
        <w:rPr>
          <w:noProof/>
        </w:rPr>
        <w:t>3</w:t>
      </w:r>
      <w:r w:rsidR="00077AAD">
        <w:noBreakHyphen/>
      </w:r>
      <w:r w:rsidR="00077AAD">
        <w:rPr>
          <w:noProof/>
        </w:rPr>
        <w:t>1</w:t>
      </w:r>
      <w:r w:rsidR="00077AAD">
        <w:t>. ábra</w:t>
      </w:r>
      <w:r w:rsidR="00085A86">
        <w:fldChar w:fldCharType="end"/>
      </w:r>
      <w:r>
        <w:t xml:space="preserve"> szemlélteti. A diplomamunka </w:t>
      </w:r>
      <w:r w:rsidR="00A030D0">
        <w:t>keretei</w:t>
      </w:r>
      <w:r w:rsidR="00791332">
        <w:t xml:space="preserve">n belül az első két </w:t>
      </w:r>
      <w:r w:rsidR="00452CF2">
        <w:t xml:space="preserve">lépést </w:t>
      </w:r>
      <w:r w:rsidR="00ED66AB">
        <w:t>kellett megvalósítanom. Munkám</w:t>
      </w:r>
      <w:r w:rsidR="00FF691B">
        <w:t xml:space="preserve"> során elkészült a tőlem elvárt funkcionális (deszka) modell</w:t>
      </w:r>
      <w:r w:rsidR="00FF5C51">
        <w:t xml:space="preserve">. </w:t>
      </w:r>
      <w:commentRangeEnd w:id="291"/>
      <w:r w:rsidR="007B2558">
        <w:rPr>
          <w:rStyle w:val="Jegyzethivatkozs"/>
          <w:sz w:val="24"/>
          <w:szCs w:val="24"/>
        </w:rPr>
        <w:commentReference w:id="291"/>
      </w:r>
      <w:r w:rsidR="00FF5C51">
        <w:t xml:space="preserve">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7A10C2C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önnyen szkriptelhető az eszköz, és Matlab környezetből is kezelhetővé teszi</w:t>
      </w:r>
      <w:commentRangeStart w:id="292"/>
      <w:commentRangeEnd w:id="292"/>
      <w:r w:rsidR="008330AE">
        <w:rPr>
          <w:rStyle w:val="Jegyzethivatkozs"/>
          <w:sz w:val="24"/>
          <w:szCs w:val="24"/>
        </w:rPr>
        <w:commentReference w:id="292"/>
      </w:r>
      <w:r w:rsidR="00E1474A">
        <w:t>.</w:t>
      </w:r>
    </w:p>
    <w:bookmarkStart w:id="293" w:name="_Toc216882799" w:displacedByCustomXml="next"/>
    <w:sdt>
      <w:sdtPr>
        <w:rPr>
          <w:rFonts w:cs="Times New Roman"/>
          <w:b w:val="0"/>
          <w:bCs w:val="0"/>
          <w:kern w:val="0"/>
          <w:sz w:val="24"/>
          <w:szCs w:val="24"/>
        </w:rPr>
        <w:id w:val="1638151403"/>
        <w:docPartObj>
          <w:docPartGallery w:val="Bibliographies"/>
          <w:docPartUnique/>
        </w:docPartObj>
      </w:sdtPr>
      <w:sdtContent>
        <w:commentRangeStart w:id="294" w:displacedByCustomXml="prev"/>
        <w:p w14:paraId="1AA3BDB1" w14:textId="456AE4A6" w:rsidR="00825AAC" w:rsidRDefault="00825AAC">
          <w:pPr>
            <w:pStyle w:val="Cmsor1"/>
          </w:pPr>
          <w:r>
            <w:t>Irodalomjegyzék</w:t>
          </w:r>
          <w:commentRangeEnd w:id="294"/>
          <w:r w:rsidR="00EC08BB">
            <w:rPr>
              <w:rStyle w:val="Jegyzethivatkozs"/>
              <w:sz w:val="36"/>
              <w:szCs w:val="32"/>
            </w:rPr>
            <w:commentReference w:id="294"/>
          </w:r>
          <w:bookmarkEnd w:id="293"/>
        </w:p>
        <w:sdt>
          <w:sdtPr>
            <w:id w:val="111145805"/>
            <w:bibliography/>
          </w:sdtPr>
          <w:sdtContent>
            <w:p w14:paraId="544904E5" w14:textId="77777777" w:rsidR="00077AAD" w:rsidRDefault="00825AAC" w:rsidP="00216D0D">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077AAD" w14:paraId="3A8866C9" w14:textId="77777777">
                <w:trPr>
                  <w:divId w:val="1652782205"/>
                  <w:tblCellSpacing w:w="15" w:type="dxa"/>
                </w:trPr>
                <w:tc>
                  <w:tcPr>
                    <w:tcW w:w="50" w:type="pct"/>
                    <w:hideMark/>
                  </w:tcPr>
                  <w:p w14:paraId="079D30E2" w14:textId="022EB100" w:rsidR="00077AAD" w:rsidRDefault="00077AAD">
                    <w:pPr>
                      <w:pStyle w:val="Irodalomjegyzk"/>
                      <w:rPr>
                        <w:noProof/>
                      </w:rPr>
                    </w:pPr>
                    <w:r>
                      <w:rPr>
                        <w:noProof/>
                      </w:rPr>
                      <w:t xml:space="preserve">[1] </w:t>
                    </w:r>
                  </w:p>
                </w:tc>
                <w:tc>
                  <w:tcPr>
                    <w:tcW w:w="0" w:type="auto"/>
                    <w:hideMark/>
                  </w:tcPr>
                  <w:p w14:paraId="3468FB96" w14:textId="77777777" w:rsidR="00077AAD" w:rsidRDefault="00077AAD">
                    <w:pPr>
                      <w:pStyle w:val="Irodalomjegyzk"/>
                      <w:rPr>
                        <w:noProof/>
                      </w:rPr>
                    </w:pPr>
                    <w:r>
                      <w:rPr>
                        <w:noProof/>
                      </w:rPr>
                      <w:t>„Acceleration sensor: BMA580,” © Bosch Sensortec GmbH, 2024. [Online]. Available: https://www.bosch-sensortec.com/products/motion-sensors/accelerometers/bma580/. [Hozzáférés dátuma: 10 május 2025].</w:t>
                    </w:r>
                  </w:p>
                </w:tc>
              </w:tr>
              <w:tr w:rsidR="00077AAD" w14:paraId="73EDD701" w14:textId="77777777">
                <w:trPr>
                  <w:divId w:val="1652782205"/>
                  <w:tblCellSpacing w:w="15" w:type="dxa"/>
                </w:trPr>
                <w:tc>
                  <w:tcPr>
                    <w:tcW w:w="50" w:type="pct"/>
                    <w:hideMark/>
                  </w:tcPr>
                  <w:p w14:paraId="1DDBF6D4" w14:textId="77777777" w:rsidR="00077AAD" w:rsidRDefault="00077AAD">
                    <w:pPr>
                      <w:pStyle w:val="Irodalomjegyzk"/>
                      <w:rPr>
                        <w:noProof/>
                      </w:rPr>
                    </w:pPr>
                    <w:r>
                      <w:rPr>
                        <w:noProof/>
                      </w:rPr>
                      <w:t xml:space="preserve">[2] </w:t>
                    </w:r>
                  </w:p>
                </w:tc>
                <w:tc>
                  <w:tcPr>
                    <w:tcW w:w="0" w:type="auto"/>
                    <w:hideMark/>
                  </w:tcPr>
                  <w:p w14:paraId="1A98D346" w14:textId="77777777" w:rsidR="00077AAD" w:rsidRDefault="00077AAD">
                    <w:pPr>
                      <w:pStyle w:val="Irodalomjegyzk"/>
                      <w:rPr>
                        <w:noProof/>
                      </w:rPr>
                    </w:pPr>
                    <w:r>
                      <w:rPr>
                        <w:noProof/>
                      </w:rPr>
                      <w:t>Micromega Dynamics, „MEMS vs Piezoelectric Accelerometers: Which One to Choose?,” 2025. [Online]. Available: https://micromega-dynamics.com/mems-vs-piezoelectric-accelerometers-which-one-to-choose/. [Hozzáférés dátuma: 16 december 2025].</w:t>
                    </w:r>
                  </w:p>
                </w:tc>
              </w:tr>
              <w:tr w:rsidR="00077AAD" w14:paraId="1729B071" w14:textId="77777777">
                <w:trPr>
                  <w:divId w:val="1652782205"/>
                  <w:tblCellSpacing w:w="15" w:type="dxa"/>
                </w:trPr>
                <w:tc>
                  <w:tcPr>
                    <w:tcW w:w="50" w:type="pct"/>
                    <w:hideMark/>
                  </w:tcPr>
                  <w:p w14:paraId="065E3282" w14:textId="77777777" w:rsidR="00077AAD" w:rsidRDefault="00077AAD">
                    <w:pPr>
                      <w:pStyle w:val="Irodalomjegyzk"/>
                      <w:rPr>
                        <w:noProof/>
                      </w:rPr>
                    </w:pPr>
                    <w:r>
                      <w:rPr>
                        <w:noProof/>
                      </w:rPr>
                      <w:t xml:space="preserve">[3] </w:t>
                    </w:r>
                  </w:p>
                </w:tc>
                <w:tc>
                  <w:tcPr>
                    <w:tcW w:w="0" w:type="auto"/>
                    <w:hideMark/>
                  </w:tcPr>
                  <w:p w14:paraId="66C4637D" w14:textId="77777777" w:rsidR="00077AAD" w:rsidRDefault="00077AAD">
                    <w:pPr>
                      <w:pStyle w:val="Irodalomjegyzk"/>
                      <w:rPr>
                        <w:noProof/>
                      </w:rPr>
                    </w:pPr>
                    <w:r>
                      <w:rPr>
                        <w:noProof/>
                      </w:rPr>
                      <w:t>„All about MEMS sensors,” © Bosch Sensortec GmbH, 2024. [Online]. Available: https://www.bosch-sensortec.com/about-us/our-company/mems/. [Hozzáférés dátuma: 10 május 2025].</w:t>
                    </w:r>
                  </w:p>
                </w:tc>
              </w:tr>
              <w:tr w:rsidR="00077AAD" w14:paraId="114A4ACA" w14:textId="77777777">
                <w:trPr>
                  <w:divId w:val="1652782205"/>
                  <w:tblCellSpacing w:w="15" w:type="dxa"/>
                </w:trPr>
                <w:tc>
                  <w:tcPr>
                    <w:tcW w:w="50" w:type="pct"/>
                    <w:hideMark/>
                  </w:tcPr>
                  <w:p w14:paraId="3562A675" w14:textId="77777777" w:rsidR="00077AAD" w:rsidRDefault="00077AAD">
                    <w:pPr>
                      <w:pStyle w:val="Irodalomjegyzk"/>
                      <w:rPr>
                        <w:noProof/>
                      </w:rPr>
                    </w:pPr>
                    <w:r>
                      <w:rPr>
                        <w:noProof/>
                      </w:rPr>
                      <w:t xml:space="preserve">[4] </w:t>
                    </w:r>
                  </w:p>
                </w:tc>
                <w:tc>
                  <w:tcPr>
                    <w:tcW w:w="0" w:type="auto"/>
                    <w:hideMark/>
                  </w:tcPr>
                  <w:p w14:paraId="2498B451" w14:textId="77777777" w:rsidR="00077AAD" w:rsidRDefault="00077AAD">
                    <w:pPr>
                      <w:pStyle w:val="Irodalomjegyzk"/>
                      <w:rPr>
                        <w:noProof/>
                      </w:rPr>
                    </w:pPr>
                    <w:r>
                      <w:rPr>
                        <w:noProof/>
                      </w:rPr>
                      <w:t>C. Murphy, „Why MEMS Accelerometers Are Becoming the Designer’s Best Choice for CbM Applications,” Analog Devices, 01 február 2021. [Online]. Available: https://www.analog.com/en/resources/technical-articles/why-memes-acceler-are-best-choice-for-cbm-apps.html. [Hozzáférés dátuma: 10 május 2025].</w:t>
                    </w:r>
                  </w:p>
                </w:tc>
              </w:tr>
              <w:tr w:rsidR="00077AAD" w14:paraId="463C4519" w14:textId="77777777">
                <w:trPr>
                  <w:divId w:val="1652782205"/>
                  <w:tblCellSpacing w:w="15" w:type="dxa"/>
                </w:trPr>
                <w:tc>
                  <w:tcPr>
                    <w:tcW w:w="50" w:type="pct"/>
                    <w:hideMark/>
                  </w:tcPr>
                  <w:p w14:paraId="6A23E62C" w14:textId="77777777" w:rsidR="00077AAD" w:rsidRDefault="00077AAD">
                    <w:pPr>
                      <w:pStyle w:val="Irodalomjegyzk"/>
                      <w:rPr>
                        <w:noProof/>
                      </w:rPr>
                    </w:pPr>
                    <w:r>
                      <w:rPr>
                        <w:noProof/>
                      </w:rPr>
                      <w:t xml:space="preserve">[5] </w:t>
                    </w:r>
                  </w:p>
                </w:tc>
                <w:tc>
                  <w:tcPr>
                    <w:tcW w:w="0" w:type="auto"/>
                    <w:hideMark/>
                  </w:tcPr>
                  <w:p w14:paraId="7E420810" w14:textId="77777777" w:rsidR="00077AAD" w:rsidRDefault="00077AAD">
                    <w:pPr>
                      <w:pStyle w:val="Irodalomjegyzk"/>
                      <w:rPr>
                        <w:noProof/>
                      </w:rPr>
                    </w:pPr>
                    <w:r>
                      <w:rPr>
                        <w:i/>
                        <w:iCs/>
                        <w:noProof/>
                      </w:rPr>
                      <w:t xml:space="preserve">PCB design guidelines for MEMS sensors, </w:t>
                    </w:r>
                    <w:r>
                      <w:rPr>
                        <w:noProof/>
                      </w:rPr>
                      <w:t xml:space="preserve">STMicroelectronics, 2023. </w:t>
                    </w:r>
                  </w:p>
                </w:tc>
              </w:tr>
              <w:tr w:rsidR="00077AAD" w14:paraId="4720998D" w14:textId="77777777">
                <w:trPr>
                  <w:divId w:val="1652782205"/>
                  <w:tblCellSpacing w:w="15" w:type="dxa"/>
                </w:trPr>
                <w:tc>
                  <w:tcPr>
                    <w:tcW w:w="50" w:type="pct"/>
                    <w:hideMark/>
                  </w:tcPr>
                  <w:p w14:paraId="1133B085" w14:textId="77777777" w:rsidR="00077AAD" w:rsidRDefault="00077AAD">
                    <w:pPr>
                      <w:pStyle w:val="Irodalomjegyzk"/>
                      <w:rPr>
                        <w:noProof/>
                      </w:rPr>
                    </w:pPr>
                    <w:r>
                      <w:rPr>
                        <w:noProof/>
                      </w:rPr>
                      <w:t xml:space="preserve">[6] </w:t>
                    </w:r>
                  </w:p>
                </w:tc>
                <w:tc>
                  <w:tcPr>
                    <w:tcW w:w="0" w:type="auto"/>
                    <w:hideMark/>
                  </w:tcPr>
                  <w:p w14:paraId="07078908" w14:textId="77777777" w:rsidR="00077AAD" w:rsidRDefault="00077AAD">
                    <w:pPr>
                      <w:pStyle w:val="Irodalomjegyzk"/>
                      <w:rPr>
                        <w:noProof/>
                      </w:rPr>
                    </w:pPr>
                    <w:r>
                      <w:rPr>
                        <w:noProof/>
                      </w:rPr>
                      <w:t xml:space="preserve">Z. Bende és A. Rávai, Gépek biztonsága, Budapest: Akadémiai Kiadó, 2018. </w:t>
                    </w:r>
                  </w:p>
                </w:tc>
              </w:tr>
              <w:tr w:rsidR="00077AAD" w14:paraId="08889442" w14:textId="77777777">
                <w:trPr>
                  <w:divId w:val="1652782205"/>
                  <w:tblCellSpacing w:w="15" w:type="dxa"/>
                </w:trPr>
                <w:tc>
                  <w:tcPr>
                    <w:tcW w:w="50" w:type="pct"/>
                    <w:hideMark/>
                  </w:tcPr>
                  <w:p w14:paraId="48AF7F0E" w14:textId="77777777" w:rsidR="00077AAD" w:rsidRDefault="00077AAD">
                    <w:pPr>
                      <w:pStyle w:val="Irodalomjegyzk"/>
                      <w:rPr>
                        <w:noProof/>
                      </w:rPr>
                    </w:pPr>
                    <w:r>
                      <w:rPr>
                        <w:noProof/>
                      </w:rPr>
                      <w:t xml:space="preserve">[7] </w:t>
                    </w:r>
                  </w:p>
                </w:tc>
                <w:tc>
                  <w:tcPr>
                    <w:tcW w:w="0" w:type="auto"/>
                    <w:hideMark/>
                  </w:tcPr>
                  <w:p w14:paraId="0FAA04D8" w14:textId="77777777" w:rsidR="00077AAD" w:rsidRDefault="00077AAD">
                    <w:pPr>
                      <w:pStyle w:val="Irodalomjegyzk"/>
                      <w:rPr>
                        <w:noProof/>
                      </w:rPr>
                    </w:pPr>
                    <w:r>
                      <w:rPr>
                        <w:noProof/>
                      </w:rPr>
                      <w:t xml:space="preserve">Technológiai és Ipari Minisztérium, MUNKAESZKÖZÖK BIZTONSÁGA, Technológiai és Ipari Minisztérium, 2022. </w:t>
                    </w:r>
                  </w:p>
                </w:tc>
              </w:tr>
              <w:tr w:rsidR="00077AAD" w14:paraId="5DE2C00E" w14:textId="77777777">
                <w:trPr>
                  <w:divId w:val="1652782205"/>
                  <w:tblCellSpacing w:w="15" w:type="dxa"/>
                </w:trPr>
                <w:tc>
                  <w:tcPr>
                    <w:tcW w:w="50" w:type="pct"/>
                    <w:hideMark/>
                  </w:tcPr>
                  <w:p w14:paraId="7AAC6DE2" w14:textId="77777777" w:rsidR="00077AAD" w:rsidRDefault="00077AAD">
                    <w:pPr>
                      <w:pStyle w:val="Irodalomjegyzk"/>
                      <w:rPr>
                        <w:noProof/>
                      </w:rPr>
                    </w:pPr>
                    <w:r>
                      <w:rPr>
                        <w:noProof/>
                      </w:rPr>
                      <w:t xml:space="preserve">[8] </w:t>
                    </w:r>
                  </w:p>
                </w:tc>
                <w:tc>
                  <w:tcPr>
                    <w:tcW w:w="0" w:type="auto"/>
                    <w:hideMark/>
                  </w:tcPr>
                  <w:p w14:paraId="44006300" w14:textId="77777777" w:rsidR="00077AAD" w:rsidRDefault="00077AAD">
                    <w:pPr>
                      <w:pStyle w:val="Irodalomjegyzk"/>
                      <w:rPr>
                        <w:noProof/>
                      </w:rPr>
                    </w:pPr>
                    <w:r>
                      <w:rPr>
                        <w:noProof/>
                      </w:rPr>
                      <w:t>evogimbals, „How Does a 3 Axis GoPro or DSLR Gimbal Work?,” 20 október 2017. [Online]. Available: https://www.evogimbals.com/blogs/evo-blog/how-does-a-3-axis-gopro-or-dslr-gimbal-</w:t>
                    </w:r>
                    <w:r>
                      <w:rPr>
                        <w:noProof/>
                      </w:rPr>
                      <w:lastRenderedPageBreak/>
                      <w:t>work?srsltid=AfmBOorvBczEIqaMZhcBiq_msvbJ5f39ZO5wl-6lc-ebMVzyROUqKVBI. [Hozzáférés dátuma: 16 december 2025].</w:t>
                    </w:r>
                  </w:p>
                </w:tc>
              </w:tr>
              <w:tr w:rsidR="00077AAD" w14:paraId="31321A62" w14:textId="77777777">
                <w:trPr>
                  <w:divId w:val="1652782205"/>
                  <w:tblCellSpacing w:w="15" w:type="dxa"/>
                </w:trPr>
                <w:tc>
                  <w:tcPr>
                    <w:tcW w:w="50" w:type="pct"/>
                    <w:hideMark/>
                  </w:tcPr>
                  <w:p w14:paraId="5EEEB6BF" w14:textId="77777777" w:rsidR="00077AAD" w:rsidRDefault="00077AAD">
                    <w:pPr>
                      <w:pStyle w:val="Irodalomjegyzk"/>
                      <w:rPr>
                        <w:noProof/>
                      </w:rPr>
                    </w:pPr>
                    <w:r>
                      <w:rPr>
                        <w:noProof/>
                      </w:rPr>
                      <w:t xml:space="preserve">[9] </w:t>
                    </w:r>
                  </w:p>
                </w:tc>
                <w:tc>
                  <w:tcPr>
                    <w:tcW w:w="0" w:type="auto"/>
                    <w:hideMark/>
                  </w:tcPr>
                  <w:p w14:paraId="06E5992D" w14:textId="77777777" w:rsidR="00077AAD" w:rsidRDefault="00077AAD">
                    <w:pPr>
                      <w:pStyle w:val="Irodalomjegyzk"/>
                      <w:rPr>
                        <w:noProof/>
                      </w:rPr>
                    </w:pPr>
                    <w:r>
                      <w:rPr>
                        <w:noProof/>
                      </w:rPr>
                      <w:t>STMicroelectronics, „STM32F767ZI,” STMicroelectronics, 2025. [Online]. Available: https://www.st.com/en/microcontrollers-microprocessors/stm32f767zi.html. [Hozzáférés dátuma: 19 június 2025].</w:t>
                    </w:r>
                  </w:p>
                </w:tc>
              </w:tr>
              <w:tr w:rsidR="00077AAD" w14:paraId="4232FAA5" w14:textId="77777777">
                <w:trPr>
                  <w:divId w:val="1652782205"/>
                  <w:tblCellSpacing w:w="15" w:type="dxa"/>
                </w:trPr>
                <w:tc>
                  <w:tcPr>
                    <w:tcW w:w="50" w:type="pct"/>
                    <w:hideMark/>
                  </w:tcPr>
                  <w:p w14:paraId="6A2ADC91" w14:textId="77777777" w:rsidR="00077AAD" w:rsidRDefault="00077AAD">
                    <w:pPr>
                      <w:pStyle w:val="Irodalomjegyzk"/>
                      <w:rPr>
                        <w:noProof/>
                      </w:rPr>
                    </w:pPr>
                    <w:r>
                      <w:rPr>
                        <w:noProof/>
                      </w:rPr>
                      <w:t xml:space="preserve">[10] </w:t>
                    </w:r>
                  </w:p>
                </w:tc>
                <w:tc>
                  <w:tcPr>
                    <w:tcW w:w="0" w:type="auto"/>
                    <w:hideMark/>
                  </w:tcPr>
                  <w:p w14:paraId="095CA502" w14:textId="77777777" w:rsidR="00077AAD" w:rsidRDefault="00077AAD">
                    <w:pPr>
                      <w:pStyle w:val="Irodalomjegyzk"/>
                      <w:rPr>
                        <w:noProof/>
                      </w:rPr>
                    </w:pPr>
                    <w:r>
                      <w:rPr>
                        <w:noProof/>
                      </w:rPr>
                      <w:t>„electronics.stackexchange.com,” [Online]. Available: https://electronics.stackexchange.com/questions/70643/how-to-reverse-rotation-direction-of-stepper-motor. [Hozzáférés dátuma: december 12 2025].</w:t>
                    </w:r>
                  </w:p>
                </w:tc>
              </w:tr>
              <w:tr w:rsidR="00077AAD" w14:paraId="4B080B2A" w14:textId="77777777">
                <w:trPr>
                  <w:divId w:val="1652782205"/>
                  <w:tblCellSpacing w:w="15" w:type="dxa"/>
                </w:trPr>
                <w:tc>
                  <w:tcPr>
                    <w:tcW w:w="50" w:type="pct"/>
                    <w:hideMark/>
                  </w:tcPr>
                  <w:p w14:paraId="38C65945" w14:textId="77777777" w:rsidR="00077AAD" w:rsidRDefault="00077AAD">
                    <w:pPr>
                      <w:pStyle w:val="Irodalomjegyzk"/>
                      <w:rPr>
                        <w:noProof/>
                      </w:rPr>
                    </w:pPr>
                    <w:r>
                      <w:rPr>
                        <w:noProof/>
                      </w:rPr>
                      <w:t xml:space="preserve">[11] </w:t>
                    </w:r>
                  </w:p>
                </w:tc>
                <w:tc>
                  <w:tcPr>
                    <w:tcW w:w="0" w:type="auto"/>
                    <w:hideMark/>
                  </w:tcPr>
                  <w:p w14:paraId="2C5B70ED" w14:textId="77777777" w:rsidR="00077AAD" w:rsidRDefault="00077AAD">
                    <w:pPr>
                      <w:pStyle w:val="Irodalomjegyzk"/>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077AAD" w14:paraId="5B0169C9" w14:textId="77777777">
                <w:trPr>
                  <w:divId w:val="1652782205"/>
                  <w:tblCellSpacing w:w="15" w:type="dxa"/>
                </w:trPr>
                <w:tc>
                  <w:tcPr>
                    <w:tcW w:w="50" w:type="pct"/>
                    <w:hideMark/>
                  </w:tcPr>
                  <w:p w14:paraId="0EA126A6" w14:textId="77777777" w:rsidR="00077AAD" w:rsidRDefault="00077AAD">
                    <w:pPr>
                      <w:pStyle w:val="Irodalomjegyzk"/>
                      <w:rPr>
                        <w:noProof/>
                      </w:rPr>
                    </w:pPr>
                    <w:r>
                      <w:rPr>
                        <w:noProof/>
                      </w:rPr>
                      <w:t xml:space="preserve">[12] </w:t>
                    </w:r>
                  </w:p>
                </w:tc>
                <w:tc>
                  <w:tcPr>
                    <w:tcW w:w="0" w:type="auto"/>
                    <w:hideMark/>
                  </w:tcPr>
                  <w:p w14:paraId="5754605B" w14:textId="77777777" w:rsidR="00077AAD" w:rsidRDefault="00077AAD">
                    <w:pPr>
                      <w:pStyle w:val="Irodalomjegyzk"/>
                      <w:rPr>
                        <w:noProof/>
                      </w:rPr>
                    </w:pPr>
                    <w:r>
                      <w:rPr>
                        <w:noProof/>
                      </w:rPr>
                      <w:t>ATMEL, „AVR446: Linear speed control of stepper motor,” Atmel Corporation, San Jose, CA 95131, USA, 2006.</w:t>
                    </w:r>
                  </w:p>
                </w:tc>
              </w:tr>
              <w:tr w:rsidR="00077AAD" w14:paraId="3E9F9EF8" w14:textId="77777777">
                <w:trPr>
                  <w:divId w:val="1652782205"/>
                  <w:tblCellSpacing w:w="15" w:type="dxa"/>
                </w:trPr>
                <w:tc>
                  <w:tcPr>
                    <w:tcW w:w="50" w:type="pct"/>
                    <w:hideMark/>
                  </w:tcPr>
                  <w:p w14:paraId="60441EFB" w14:textId="77777777" w:rsidR="00077AAD" w:rsidRDefault="00077AAD">
                    <w:pPr>
                      <w:pStyle w:val="Irodalomjegyzk"/>
                      <w:rPr>
                        <w:noProof/>
                      </w:rPr>
                    </w:pPr>
                    <w:r>
                      <w:rPr>
                        <w:noProof/>
                      </w:rPr>
                      <w:t xml:space="preserve">[13] </w:t>
                    </w:r>
                  </w:p>
                </w:tc>
                <w:tc>
                  <w:tcPr>
                    <w:tcW w:w="0" w:type="auto"/>
                    <w:hideMark/>
                  </w:tcPr>
                  <w:p w14:paraId="306570A8" w14:textId="77777777" w:rsidR="00077AAD" w:rsidRDefault="00077AAD">
                    <w:pPr>
                      <w:pStyle w:val="Irodalomjegyzk"/>
                      <w:rPr>
                        <w:noProof/>
                      </w:rPr>
                    </w:pPr>
                    <w:r>
                      <w:rPr>
                        <w:noProof/>
                      </w:rPr>
                      <w:t>„ASN Inverse Sine,” Algorithms Project, 1 augusztus 2003. [Online]. Available: https://algo.inria.fr/esf/function/ASN/ASN.html. [Hozzáférés dátuma: 18 szeptember 2025].</w:t>
                    </w:r>
                  </w:p>
                </w:tc>
              </w:tr>
              <w:tr w:rsidR="00077AAD" w14:paraId="67DF1545" w14:textId="77777777">
                <w:trPr>
                  <w:divId w:val="1652782205"/>
                  <w:tblCellSpacing w:w="15" w:type="dxa"/>
                </w:trPr>
                <w:tc>
                  <w:tcPr>
                    <w:tcW w:w="50" w:type="pct"/>
                    <w:hideMark/>
                  </w:tcPr>
                  <w:p w14:paraId="0CA263F1" w14:textId="77777777" w:rsidR="00077AAD" w:rsidRDefault="00077AAD">
                    <w:pPr>
                      <w:pStyle w:val="Irodalomjegyzk"/>
                      <w:rPr>
                        <w:noProof/>
                      </w:rPr>
                    </w:pPr>
                    <w:r>
                      <w:rPr>
                        <w:noProof/>
                      </w:rPr>
                      <w:t xml:space="preserve">[14] </w:t>
                    </w:r>
                  </w:p>
                </w:tc>
                <w:tc>
                  <w:tcPr>
                    <w:tcW w:w="0" w:type="auto"/>
                    <w:hideMark/>
                  </w:tcPr>
                  <w:p w14:paraId="4CE0D1D7" w14:textId="77777777" w:rsidR="00077AAD" w:rsidRDefault="00077AAD">
                    <w:pPr>
                      <w:pStyle w:val="Irodalomjegyzk"/>
                      <w:rPr>
                        <w:noProof/>
                      </w:rPr>
                    </w:pPr>
                    <w:r>
                      <w:rPr>
                        <w:noProof/>
                      </w:rPr>
                      <w:t>Eltra-encoder, „Magnetic rotary encoder. Working Principle,” 4 augusztus 2022. [Online]. Available: https://eltra-encoder.eu/news/magnetic-rotary-encoder-working-principle. [Hozzáférés dátuma: 13 december 2025].</w:t>
                    </w:r>
                  </w:p>
                </w:tc>
              </w:tr>
              <w:tr w:rsidR="00077AAD" w14:paraId="6500A2D3" w14:textId="77777777">
                <w:trPr>
                  <w:divId w:val="1652782205"/>
                  <w:tblCellSpacing w:w="15" w:type="dxa"/>
                </w:trPr>
                <w:tc>
                  <w:tcPr>
                    <w:tcW w:w="50" w:type="pct"/>
                    <w:hideMark/>
                  </w:tcPr>
                  <w:p w14:paraId="743FF50B" w14:textId="77777777" w:rsidR="00077AAD" w:rsidRDefault="00077AAD">
                    <w:pPr>
                      <w:pStyle w:val="Irodalomjegyzk"/>
                      <w:rPr>
                        <w:noProof/>
                      </w:rPr>
                    </w:pPr>
                    <w:r>
                      <w:rPr>
                        <w:noProof/>
                      </w:rPr>
                      <w:t xml:space="preserve">[15] </w:t>
                    </w:r>
                  </w:p>
                </w:tc>
                <w:tc>
                  <w:tcPr>
                    <w:tcW w:w="0" w:type="auto"/>
                    <w:hideMark/>
                  </w:tcPr>
                  <w:p w14:paraId="54A8A64C" w14:textId="77777777" w:rsidR="00077AAD" w:rsidRDefault="00077AAD">
                    <w:pPr>
                      <w:pStyle w:val="Irodalomjegyzk"/>
                      <w:rPr>
                        <w:noProof/>
                      </w:rPr>
                    </w:pPr>
                    <w:r>
                      <w:rPr>
                        <w:noProof/>
                      </w:rPr>
                      <w:t xml:space="preserve">AMS, </w:t>
                    </w:r>
                    <w:r>
                      <w:rPr>
                        <w:i/>
                        <w:iCs/>
                        <w:noProof/>
                      </w:rPr>
                      <w:t xml:space="preserve">AS5x47U Motor Board, </w:t>
                    </w:r>
                    <w:r>
                      <w:rPr>
                        <w:noProof/>
                      </w:rPr>
                      <w:t xml:space="preserve">AMS, 2021. </w:t>
                    </w:r>
                  </w:p>
                </w:tc>
              </w:tr>
              <w:tr w:rsidR="00077AAD" w14:paraId="14EC8C1D" w14:textId="77777777">
                <w:trPr>
                  <w:divId w:val="1652782205"/>
                  <w:tblCellSpacing w:w="15" w:type="dxa"/>
                </w:trPr>
                <w:tc>
                  <w:tcPr>
                    <w:tcW w:w="50" w:type="pct"/>
                    <w:hideMark/>
                  </w:tcPr>
                  <w:p w14:paraId="64736419" w14:textId="77777777" w:rsidR="00077AAD" w:rsidRDefault="00077AAD">
                    <w:pPr>
                      <w:pStyle w:val="Irodalomjegyzk"/>
                      <w:rPr>
                        <w:noProof/>
                      </w:rPr>
                    </w:pPr>
                    <w:r>
                      <w:rPr>
                        <w:noProof/>
                      </w:rPr>
                      <w:t xml:space="preserve">[16] </w:t>
                    </w:r>
                  </w:p>
                </w:tc>
                <w:tc>
                  <w:tcPr>
                    <w:tcW w:w="0" w:type="auto"/>
                    <w:hideMark/>
                  </w:tcPr>
                  <w:p w14:paraId="39D3FF0E" w14:textId="77777777" w:rsidR="00077AAD" w:rsidRDefault="00077AAD">
                    <w:pPr>
                      <w:pStyle w:val="Irodalomjegyzk"/>
                      <w:rPr>
                        <w:noProof/>
                      </w:rPr>
                    </w:pPr>
                    <w:r>
                      <w:rPr>
                        <w:noProof/>
                      </w:rPr>
                      <w:t xml:space="preserve">AMS, </w:t>
                    </w:r>
                    <w:r>
                      <w:rPr>
                        <w:i/>
                        <w:iCs/>
                        <w:noProof/>
                      </w:rPr>
                      <w:t xml:space="preserve">AS5147U/AS5247U, </w:t>
                    </w:r>
                    <w:r>
                      <w:rPr>
                        <w:noProof/>
                      </w:rPr>
                      <w:t xml:space="preserve">ams OSRAM Group, 2020. </w:t>
                    </w:r>
                  </w:p>
                </w:tc>
              </w:tr>
              <w:tr w:rsidR="00077AAD" w14:paraId="123746AB" w14:textId="77777777">
                <w:trPr>
                  <w:divId w:val="1652782205"/>
                  <w:tblCellSpacing w:w="15" w:type="dxa"/>
                </w:trPr>
                <w:tc>
                  <w:tcPr>
                    <w:tcW w:w="50" w:type="pct"/>
                    <w:hideMark/>
                  </w:tcPr>
                  <w:p w14:paraId="51C7E7B6" w14:textId="77777777" w:rsidR="00077AAD" w:rsidRDefault="00077AAD">
                    <w:pPr>
                      <w:pStyle w:val="Irodalomjegyzk"/>
                      <w:rPr>
                        <w:noProof/>
                      </w:rPr>
                    </w:pPr>
                    <w:r>
                      <w:rPr>
                        <w:noProof/>
                      </w:rPr>
                      <w:t xml:space="preserve">[17] </w:t>
                    </w:r>
                  </w:p>
                </w:tc>
                <w:tc>
                  <w:tcPr>
                    <w:tcW w:w="0" w:type="auto"/>
                    <w:hideMark/>
                  </w:tcPr>
                  <w:p w14:paraId="7D110D47" w14:textId="77777777" w:rsidR="00077AAD" w:rsidRDefault="00077AAD">
                    <w:pPr>
                      <w:pStyle w:val="Irodalomjegyzk"/>
                      <w:rPr>
                        <w:noProof/>
                      </w:rPr>
                    </w:pPr>
                    <w:r>
                      <w:rPr>
                        <w:noProof/>
                      </w:rPr>
                      <w:t>D. Hajnal, „Shellminator,” 2025. [Online]. Available: www.shellminator.org. [Hozzáférés dátuma: 13 szeptember 2025].</w:t>
                    </w:r>
                  </w:p>
                </w:tc>
              </w:tr>
              <w:tr w:rsidR="00077AAD" w14:paraId="2387520D" w14:textId="77777777">
                <w:trPr>
                  <w:divId w:val="1652782205"/>
                  <w:tblCellSpacing w:w="15" w:type="dxa"/>
                </w:trPr>
                <w:tc>
                  <w:tcPr>
                    <w:tcW w:w="50" w:type="pct"/>
                    <w:hideMark/>
                  </w:tcPr>
                  <w:p w14:paraId="6D9EDAEC" w14:textId="77777777" w:rsidR="00077AAD" w:rsidRDefault="00077AAD">
                    <w:pPr>
                      <w:pStyle w:val="Irodalomjegyzk"/>
                      <w:rPr>
                        <w:noProof/>
                      </w:rPr>
                    </w:pPr>
                    <w:r>
                      <w:rPr>
                        <w:noProof/>
                      </w:rPr>
                      <w:t xml:space="preserve">[18] </w:t>
                    </w:r>
                  </w:p>
                </w:tc>
                <w:tc>
                  <w:tcPr>
                    <w:tcW w:w="0" w:type="auto"/>
                    <w:hideMark/>
                  </w:tcPr>
                  <w:p w14:paraId="0241708C" w14:textId="77777777" w:rsidR="00077AAD" w:rsidRDefault="00077AAD">
                    <w:pPr>
                      <w:pStyle w:val="Irodalomjegyzk"/>
                      <w:rPr>
                        <w:noProof/>
                      </w:rPr>
                    </w:pPr>
                    <w:r>
                      <w:rPr>
                        <w:noProof/>
                      </w:rPr>
                      <w:t xml:space="preserve">Solomon Systech Limited, </w:t>
                    </w:r>
                    <w:r>
                      <w:rPr>
                        <w:i/>
                        <w:iCs/>
                        <w:noProof/>
                      </w:rPr>
                      <w:t xml:space="preserve">SSD1305, </w:t>
                    </w:r>
                    <w:r>
                      <w:rPr>
                        <w:noProof/>
                      </w:rPr>
                      <w:t xml:space="preserve">Solomon Systech Limited, 2008. </w:t>
                    </w:r>
                  </w:p>
                </w:tc>
              </w:tr>
              <w:tr w:rsidR="00077AAD" w14:paraId="78F65A52" w14:textId="77777777">
                <w:trPr>
                  <w:divId w:val="1652782205"/>
                  <w:tblCellSpacing w:w="15" w:type="dxa"/>
                </w:trPr>
                <w:tc>
                  <w:tcPr>
                    <w:tcW w:w="50" w:type="pct"/>
                    <w:hideMark/>
                  </w:tcPr>
                  <w:p w14:paraId="19637021" w14:textId="77777777" w:rsidR="00077AAD" w:rsidRDefault="00077AAD">
                    <w:pPr>
                      <w:pStyle w:val="Irodalomjegyzk"/>
                      <w:rPr>
                        <w:noProof/>
                      </w:rPr>
                    </w:pPr>
                    <w:r>
                      <w:rPr>
                        <w:noProof/>
                      </w:rPr>
                      <w:lastRenderedPageBreak/>
                      <w:t xml:space="preserve">[19] </w:t>
                    </w:r>
                  </w:p>
                </w:tc>
                <w:tc>
                  <w:tcPr>
                    <w:tcW w:w="0" w:type="auto"/>
                    <w:hideMark/>
                  </w:tcPr>
                  <w:p w14:paraId="16D15D56" w14:textId="77777777" w:rsidR="00077AAD" w:rsidRDefault="00077AAD">
                    <w:pPr>
                      <w:pStyle w:val="Irodalomjegyzk"/>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077AAD" w14:paraId="44FC0B56" w14:textId="77777777">
                <w:trPr>
                  <w:divId w:val="1652782205"/>
                  <w:tblCellSpacing w:w="15" w:type="dxa"/>
                </w:trPr>
                <w:tc>
                  <w:tcPr>
                    <w:tcW w:w="50" w:type="pct"/>
                    <w:hideMark/>
                  </w:tcPr>
                  <w:p w14:paraId="1DF3F0D4" w14:textId="77777777" w:rsidR="00077AAD" w:rsidRDefault="00077AAD">
                    <w:pPr>
                      <w:pStyle w:val="Irodalomjegyzk"/>
                      <w:rPr>
                        <w:noProof/>
                      </w:rPr>
                    </w:pPr>
                    <w:r>
                      <w:rPr>
                        <w:noProof/>
                      </w:rPr>
                      <w:t xml:space="preserve">[20] </w:t>
                    </w:r>
                  </w:p>
                </w:tc>
                <w:tc>
                  <w:tcPr>
                    <w:tcW w:w="0" w:type="auto"/>
                    <w:hideMark/>
                  </w:tcPr>
                  <w:p w14:paraId="326AC45E" w14:textId="77777777" w:rsidR="00077AAD" w:rsidRDefault="00077AAD">
                    <w:pPr>
                      <w:pStyle w:val="Irodalomjegyzk"/>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077AAD" w14:paraId="73AB84D4" w14:textId="77777777">
                <w:trPr>
                  <w:divId w:val="1652782205"/>
                  <w:tblCellSpacing w:w="15" w:type="dxa"/>
                </w:trPr>
                <w:tc>
                  <w:tcPr>
                    <w:tcW w:w="50" w:type="pct"/>
                    <w:hideMark/>
                  </w:tcPr>
                  <w:p w14:paraId="144BBD22" w14:textId="77777777" w:rsidR="00077AAD" w:rsidRDefault="00077AAD">
                    <w:pPr>
                      <w:pStyle w:val="Irodalomjegyzk"/>
                      <w:rPr>
                        <w:noProof/>
                      </w:rPr>
                    </w:pPr>
                    <w:r>
                      <w:rPr>
                        <w:noProof/>
                      </w:rPr>
                      <w:t xml:space="preserve">[21] </w:t>
                    </w:r>
                  </w:p>
                </w:tc>
                <w:tc>
                  <w:tcPr>
                    <w:tcW w:w="0" w:type="auto"/>
                    <w:hideMark/>
                  </w:tcPr>
                  <w:p w14:paraId="38A3817E" w14:textId="77777777" w:rsidR="00077AAD" w:rsidRDefault="00077AAD">
                    <w:pPr>
                      <w:pStyle w:val="Irodalomjegyzk"/>
                      <w:rPr>
                        <w:noProof/>
                      </w:rPr>
                    </w:pPr>
                    <w:r>
                      <w:rPr>
                        <w:noProof/>
                      </w:rPr>
                      <w:t>„android.com,” 12 február 2025. [Online]. Available: https://source.android.com/docs/core/interaction/accessories/headset/plug-headset-spec. [Hozzáférés dátuma: 15 szeptember 2025].</w:t>
                    </w:r>
                  </w:p>
                </w:tc>
              </w:tr>
              <w:tr w:rsidR="00077AAD" w14:paraId="667BE8E0" w14:textId="77777777">
                <w:trPr>
                  <w:divId w:val="1652782205"/>
                  <w:tblCellSpacing w:w="15" w:type="dxa"/>
                </w:trPr>
                <w:tc>
                  <w:tcPr>
                    <w:tcW w:w="50" w:type="pct"/>
                    <w:hideMark/>
                  </w:tcPr>
                  <w:p w14:paraId="1613B2DA" w14:textId="77777777" w:rsidR="00077AAD" w:rsidRDefault="00077AAD">
                    <w:pPr>
                      <w:pStyle w:val="Irodalomjegyzk"/>
                      <w:rPr>
                        <w:noProof/>
                      </w:rPr>
                    </w:pPr>
                    <w:r>
                      <w:rPr>
                        <w:noProof/>
                      </w:rPr>
                      <w:t xml:space="preserve">[22] </w:t>
                    </w:r>
                  </w:p>
                </w:tc>
                <w:tc>
                  <w:tcPr>
                    <w:tcW w:w="0" w:type="auto"/>
                    <w:hideMark/>
                  </w:tcPr>
                  <w:p w14:paraId="0CC11629" w14:textId="77777777" w:rsidR="00077AAD" w:rsidRDefault="00077AAD">
                    <w:pPr>
                      <w:pStyle w:val="Irodalomjegyzk"/>
                      <w:rPr>
                        <w:noProof/>
                      </w:rPr>
                    </w:pPr>
                    <w:r>
                      <w:rPr>
                        <w:noProof/>
                      </w:rPr>
                      <w:t>J. Spencer és G. Alonso, „LTspice: Worst-Case Circuit Analysis with Minimal Simulations Runs,” 8 június 2017. [Online]. Available: https://www.analog.com/en/resources/technical-articles/ltspice-worst-case-circuit-analysis-with-minimal-simulations-runs.html. [Hozzáférés dátuma: 15 október 2025].</w:t>
                    </w:r>
                  </w:p>
                </w:tc>
              </w:tr>
              <w:tr w:rsidR="00077AAD" w14:paraId="69010589" w14:textId="77777777">
                <w:trPr>
                  <w:divId w:val="1652782205"/>
                  <w:tblCellSpacing w:w="15" w:type="dxa"/>
                </w:trPr>
                <w:tc>
                  <w:tcPr>
                    <w:tcW w:w="50" w:type="pct"/>
                    <w:hideMark/>
                  </w:tcPr>
                  <w:p w14:paraId="3AA1CC3E" w14:textId="77777777" w:rsidR="00077AAD" w:rsidRDefault="00077AAD">
                    <w:pPr>
                      <w:pStyle w:val="Irodalomjegyzk"/>
                      <w:rPr>
                        <w:noProof/>
                      </w:rPr>
                    </w:pPr>
                    <w:r>
                      <w:rPr>
                        <w:noProof/>
                      </w:rPr>
                      <w:t xml:space="preserve">[23] </w:t>
                    </w:r>
                  </w:p>
                </w:tc>
                <w:tc>
                  <w:tcPr>
                    <w:tcW w:w="0" w:type="auto"/>
                    <w:hideMark/>
                  </w:tcPr>
                  <w:p w14:paraId="6C252B75" w14:textId="77777777" w:rsidR="00077AAD" w:rsidRDefault="00077AAD">
                    <w:pPr>
                      <w:pStyle w:val="Irodalomjegyzk"/>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077AAD" w14:paraId="0EBEF791" w14:textId="77777777">
                <w:trPr>
                  <w:divId w:val="1652782205"/>
                  <w:tblCellSpacing w:w="15" w:type="dxa"/>
                </w:trPr>
                <w:tc>
                  <w:tcPr>
                    <w:tcW w:w="50" w:type="pct"/>
                    <w:hideMark/>
                  </w:tcPr>
                  <w:p w14:paraId="673E5779" w14:textId="77777777" w:rsidR="00077AAD" w:rsidRDefault="00077AAD">
                    <w:pPr>
                      <w:pStyle w:val="Irodalomjegyzk"/>
                      <w:rPr>
                        <w:noProof/>
                      </w:rPr>
                    </w:pPr>
                    <w:r>
                      <w:rPr>
                        <w:noProof/>
                      </w:rPr>
                      <w:t xml:space="preserve">[24] </w:t>
                    </w:r>
                  </w:p>
                </w:tc>
                <w:tc>
                  <w:tcPr>
                    <w:tcW w:w="0" w:type="auto"/>
                    <w:hideMark/>
                  </w:tcPr>
                  <w:p w14:paraId="5DAE9CB7" w14:textId="77777777" w:rsidR="00077AAD" w:rsidRDefault="00077AAD">
                    <w:pPr>
                      <w:pStyle w:val="Irodalomjegyzk"/>
                      <w:rPr>
                        <w:noProof/>
                      </w:rPr>
                    </w:pPr>
                    <w:r>
                      <w:rPr>
                        <w:noProof/>
                      </w:rPr>
                      <w:t xml:space="preserve">CUI inc., </w:t>
                    </w:r>
                    <w:r>
                      <w:rPr>
                        <w:i/>
                        <w:iCs/>
                        <w:noProof/>
                      </w:rPr>
                      <w:t xml:space="preserve">P78B-1000, </w:t>
                    </w:r>
                    <w:r>
                      <w:rPr>
                        <w:noProof/>
                      </w:rPr>
                      <w:t xml:space="preserve">Portland: CUI inc., 2025. </w:t>
                    </w:r>
                  </w:p>
                </w:tc>
              </w:tr>
              <w:tr w:rsidR="00077AAD" w14:paraId="45ABF565" w14:textId="77777777">
                <w:trPr>
                  <w:divId w:val="1652782205"/>
                  <w:tblCellSpacing w:w="15" w:type="dxa"/>
                </w:trPr>
                <w:tc>
                  <w:tcPr>
                    <w:tcW w:w="50" w:type="pct"/>
                    <w:hideMark/>
                  </w:tcPr>
                  <w:p w14:paraId="4F2C3C68" w14:textId="77777777" w:rsidR="00077AAD" w:rsidRDefault="00077AAD">
                    <w:pPr>
                      <w:pStyle w:val="Irodalomjegyzk"/>
                      <w:rPr>
                        <w:noProof/>
                      </w:rPr>
                    </w:pPr>
                    <w:r>
                      <w:rPr>
                        <w:noProof/>
                      </w:rPr>
                      <w:t xml:space="preserve">[25] </w:t>
                    </w:r>
                  </w:p>
                </w:tc>
                <w:tc>
                  <w:tcPr>
                    <w:tcW w:w="0" w:type="auto"/>
                    <w:hideMark/>
                  </w:tcPr>
                  <w:p w14:paraId="6F164D9A" w14:textId="77777777" w:rsidR="00077AAD" w:rsidRDefault="00077AAD">
                    <w:pPr>
                      <w:pStyle w:val="Irodalomjegyzk"/>
                      <w:rPr>
                        <w:noProof/>
                      </w:rPr>
                    </w:pPr>
                    <w:r>
                      <w:rPr>
                        <w:noProof/>
                      </w:rPr>
                      <w:t>Oriental Motor U.S.A. Corp., „Oriental Motor,” Oriental Motor U.S.A. Corp., [Online]. Available: https://www.orientalmotor.com/stepper-motors/technology/unipolar-bipolar-connections.html. [Hozzáférés dátuma: 11 december 2025].</w:t>
                    </w:r>
                  </w:p>
                </w:tc>
              </w:tr>
            </w:tbl>
            <w:p w14:paraId="70F2059F" w14:textId="77777777" w:rsidR="00077AAD" w:rsidRDefault="00077AAD">
              <w:pPr>
                <w:divId w:val="1652782205"/>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295" w:name="_Toc216882800"/>
      <w:r>
        <w:lastRenderedPageBreak/>
        <w:t>Függelék</w:t>
      </w:r>
      <w:bookmarkEnd w:id="295"/>
    </w:p>
    <w:p w14:paraId="5747A86F" w14:textId="77777777" w:rsidR="00B50CAA" w:rsidRDefault="00B50CAA" w:rsidP="00B50CAA"/>
    <w:sectPr w:rsidR="00B50CAA" w:rsidSect="007D5A72">
      <w:type w:val="continuous"/>
      <w:pgSz w:w="11907" w:h="16840" w:code="9"/>
      <w:pgMar w:top="1418" w:right="1418"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Borda Peter (ME-SE/ESB-T3)" w:date="2025-12-15T08:01:00Z" w:initials="PB">
    <w:p w14:paraId="3B5C703C" w14:textId="77777777" w:rsidR="000808BB" w:rsidRDefault="000808BB" w:rsidP="000808BB">
      <w:pPr>
        <w:pStyle w:val="Jegyzetszveg"/>
        <w:ind w:firstLine="0"/>
        <w:jc w:val="left"/>
      </w:pPr>
      <w:r>
        <w:rPr>
          <w:rStyle w:val="Jegyzethivatkozs"/>
        </w:rPr>
        <w:annotationRef/>
      </w:r>
      <w:r>
        <w:t xml:space="preserve">Characterization </w:t>
      </w:r>
    </w:p>
    <w:p w14:paraId="644A7F8B" w14:textId="77777777" w:rsidR="000808BB" w:rsidRDefault="000808BB" w:rsidP="000808BB">
      <w:pPr>
        <w:pStyle w:val="Jegyzetszveg"/>
        <w:ind w:firstLine="0"/>
        <w:jc w:val="left"/>
      </w:pPr>
    </w:p>
    <w:p w14:paraId="4876D5B9" w14:textId="77777777" w:rsidR="000808BB" w:rsidRDefault="000808BB" w:rsidP="000808BB">
      <w:pPr>
        <w:pStyle w:val="Jegyzetszveg"/>
        <w:ind w:firstLine="0"/>
        <w:jc w:val="left"/>
      </w:pPr>
      <w:r>
        <w:t>z-vel írjuk, nem s-sel</w:t>
      </w:r>
    </w:p>
  </w:comment>
  <w:comment w:id="4" w:author="Borda Peter (ME-SE/ESB-T3)" w:date="2025-12-15T08:01:00Z" w:initials="PB">
    <w:p w14:paraId="3246EDE8" w14:textId="77777777" w:rsidR="004536BD" w:rsidRDefault="004536BD" w:rsidP="004536BD">
      <w:pPr>
        <w:pStyle w:val="Jegyzetszveg"/>
        <w:ind w:firstLine="0"/>
        <w:jc w:val="left"/>
      </w:pPr>
      <w:r>
        <w:rPr>
          <w:rStyle w:val="Jegyzethivatkozs"/>
        </w:rPr>
        <w:annotationRef/>
      </w:r>
      <w:r>
        <w:t>Lásd előző komment</w:t>
      </w:r>
    </w:p>
  </w:comment>
  <w:comment w:id="5" w:author="Hajnal Daniel (ME-SE/ESB-T3)" w:date="2025-12-09T08:06:00Z" w:initials="DH">
    <w:p w14:paraId="7B2ADB9B" w14:textId="77777777" w:rsidR="008F43AC" w:rsidRDefault="008F43AC" w:rsidP="008F43AC">
      <w:pPr>
        <w:pStyle w:val="Jegyzetszveg"/>
        <w:ind w:firstLine="0"/>
        <w:jc w:val="left"/>
      </w:pPr>
      <w:r>
        <w:rPr>
          <w:rStyle w:val="Jegyzethivatkozs"/>
        </w:rPr>
        <w:annotationRef/>
      </w:r>
      <w:r>
        <w:t>Characterization</w:t>
      </w:r>
    </w:p>
  </w:comment>
  <w:comment w:id="6" w:author="FIXED-TERM Poncsak Akos (ME-SE/ESB-T3)" w:date="2025-12-08T10:46:00Z" w:initials="F(">
    <w:p w14:paraId="1C318A62" w14:textId="06D3DA8A" w:rsidR="00C44A65" w:rsidRDefault="00C44A65">
      <w:pPr>
        <w:pStyle w:val="Jegyzetszveg"/>
      </w:pPr>
      <w:r>
        <w:rPr>
          <w:rStyle w:val="Jegyzethivatkozs"/>
        </w:rPr>
        <w:annotationRef/>
      </w:r>
      <w:r w:rsidRPr="5DE59FE8">
        <w:t>the the</w:t>
      </w:r>
    </w:p>
  </w:comment>
  <w:comment w:id="7" w:author="FIXED-TERM Poncsak Akos (ME-SE/ESB-T3)" w:date="2025-12-08T10:46:00Z" w:initials="F(">
    <w:p w14:paraId="0326BC09" w14:textId="5054771F" w:rsidR="00C44A65" w:rsidRDefault="00C44A65">
      <w:pPr>
        <w:pStyle w:val="Jegyzetszveg"/>
      </w:pPr>
      <w:r>
        <w:rPr>
          <w:rStyle w:val="Jegyzethivatkozs"/>
        </w:rPr>
        <w:annotationRef/>
      </w:r>
      <w:r w:rsidRPr="530F9B18">
        <w:t>design</w:t>
      </w:r>
    </w:p>
  </w:comment>
  <w:comment w:id="8" w:author="Borda Peter (ME-SE/ESB-T3)" w:date="2025-12-15T08:02:00Z" w:initials="PB">
    <w:p w14:paraId="06419735" w14:textId="77777777" w:rsidR="00140FE3" w:rsidRDefault="00140FE3" w:rsidP="00140FE3">
      <w:pPr>
        <w:pStyle w:val="Jegyzetszveg"/>
        <w:ind w:firstLine="0"/>
        <w:jc w:val="left"/>
      </w:pPr>
      <w:r>
        <w:rPr>
          <w:rStyle w:val="Jegyzethivatkozs"/>
        </w:rPr>
        <w:annotationRef/>
      </w:r>
      <w:r>
        <w:t xml:space="preserve">Realize </w:t>
      </w:r>
    </w:p>
  </w:comment>
  <w:comment w:id="11" w:author="Gora Evelin (ME-SE/ESB-T3)" w:date="2025-12-09T09:34:00Z" w:initials="G(">
    <w:p w14:paraId="6977F996" w14:textId="7090C8F8" w:rsidR="00605124" w:rsidRDefault="00605124">
      <w:pPr>
        <w:pStyle w:val="Jegyzetszveg"/>
      </w:pPr>
      <w:r>
        <w:rPr>
          <w:rStyle w:val="Jegyzethivatkozs"/>
        </w:rPr>
        <w:annotationRef/>
      </w:r>
      <w:r w:rsidRPr="38D91FA3">
        <w:t>guidelines</w:t>
      </w:r>
    </w:p>
  </w:comment>
  <w:comment w:id="9" w:author="Hajnal Daniel (ME-SE/ESB-T3)" w:date="2025-12-15T07:52:00Z" w:initials="DH">
    <w:p w14:paraId="1A8D0301" w14:textId="77777777" w:rsidR="002E3200" w:rsidRDefault="002E3200" w:rsidP="002E3200">
      <w:pPr>
        <w:pStyle w:val="Jegyzetszveg"/>
        <w:ind w:firstLine="0"/>
        <w:jc w:val="left"/>
      </w:pPr>
      <w:r>
        <w:rPr>
          <w:rStyle w:val="Jegyzethivatkozs"/>
        </w:rPr>
        <w:annotationRef/>
      </w:r>
      <w:r>
        <w:t>Ez még mindig nem jó</w:t>
      </w:r>
    </w:p>
  </w:comment>
  <w:comment w:id="10" w:author="Borda Peter (ME-SE/ESB-T3)" w:date="2025-12-15T08:02:00Z" w:initials="PB">
    <w:p w14:paraId="37D34FDC" w14:textId="77777777" w:rsidR="00140FE3" w:rsidRDefault="00140FE3" w:rsidP="00140FE3">
      <w:pPr>
        <w:pStyle w:val="Jegyzetszveg"/>
        <w:ind w:firstLine="0"/>
        <w:jc w:val="left"/>
      </w:pPr>
      <w:r>
        <w:rPr>
          <w:rStyle w:val="Jegyzethivatkozs"/>
        </w:rPr>
        <w:annotationRef/>
      </w:r>
      <w:r>
        <w:t xml:space="preserve">Guideline </w:t>
      </w:r>
    </w:p>
  </w:comment>
  <w:comment w:id="12" w:author="FIXED-TERM Poncsak Akos (ME-SE/ESB-T3)" w:date="2025-12-08T10:49:00Z" w:initials="F(">
    <w:p w14:paraId="02E32C6E" w14:textId="2587D468" w:rsidR="00C44A65" w:rsidRDefault="00C44A65">
      <w:pPr>
        <w:pStyle w:val="Jegyzetszveg"/>
      </w:pPr>
      <w:r>
        <w:rPr>
          <w:rStyle w:val="Jegyzethivatkozs"/>
        </w:rPr>
        <w:annotationRef/>
      </w:r>
      <w:r w:rsidRPr="1926ADAE">
        <w:t>into</w:t>
      </w:r>
    </w:p>
  </w:comment>
  <w:comment w:id="15" w:author="Borda Peter (ME-SE/ESB-T3)" w:date="2025-12-15T08:04:00Z" w:initials="PB">
    <w:p w14:paraId="106FAC5D" w14:textId="77777777" w:rsidR="00C459C4" w:rsidRDefault="00C459C4" w:rsidP="00C459C4">
      <w:pPr>
        <w:pStyle w:val="Jegyzetszveg"/>
        <w:ind w:firstLine="0"/>
        <w:jc w:val="left"/>
      </w:pPr>
      <w:r>
        <w:rPr>
          <w:rStyle w:val="Jegyzethivatkozs"/>
        </w:rPr>
        <w:annotationRef/>
      </w:r>
      <w:r>
        <w:t>Ez csak személyes vélemény:  magyar helyesírás szerint ez „mikro-elektromechanikai”  (kötőjellel a mikro után) kéne szerepeljen. Ennek ellenére sajnos sok helyen (pl MOGI tanszék) ezt teljesen egybe írják… Rád bízom, melyiket hagyod bent a dogában 😃</w:t>
      </w:r>
    </w:p>
  </w:comment>
  <w:comment w:id="16" w:author="Gora Evelin (ME-SE/ESB-T3)" w:date="2025-12-09T09:41:00Z" w:initials="G(">
    <w:p w14:paraId="007B81B4" w14:textId="043D31BD" w:rsidR="003C0053" w:rsidRDefault="003C0053">
      <w:pPr>
        <w:pStyle w:val="Jegyzetszveg"/>
      </w:pPr>
      <w:r>
        <w:rPr>
          <w:rStyle w:val="Jegyzethivatkozs"/>
        </w:rPr>
        <w:annotationRef/>
      </w:r>
      <w:r w:rsidRPr="15A5EC5A">
        <w:t xml:space="preserve">a MEMS elnevezés meg van magyarázva valahol? szükséges lehet kibontani, hogy mit jelent? </w:t>
      </w:r>
    </w:p>
  </w:comment>
  <w:comment w:id="17" w:author="Hajnal Daniel (ME-SE/ESB-T3)" w:date="2025-12-09T08:09:00Z" w:initials="DH">
    <w:p w14:paraId="5674F0BE" w14:textId="77777777" w:rsidR="00B23545" w:rsidRDefault="00B23545" w:rsidP="00B23545">
      <w:pPr>
        <w:pStyle w:val="Jegyzetszveg"/>
        <w:ind w:firstLine="0"/>
        <w:jc w:val="left"/>
      </w:pPr>
      <w:r>
        <w:rPr>
          <w:rStyle w:val="Jegyzethivatkozs"/>
        </w:rPr>
        <w:annotationRef/>
      </w:r>
      <w:r>
        <w:t>Tetszik a hasonlat, nekem nem jutott volna eszembe</w:t>
      </w:r>
    </w:p>
  </w:comment>
  <w:comment w:id="18" w:author="FIXED-TERM Sasdi Andras (ME-SE/ESB-T3)" w:date="2025-12-10T10:06:00Z" w:initials="AS">
    <w:p w14:paraId="729E386D" w14:textId="77777777" w:rsidR="009C3B8B" w:rsidRDefault="009C3B8B" w:rsidP="009C3B8B">
      <w:pPr>
        <w:pStyle w:val="Jegyzetszveg"/>
        <w:ind w:firstLine="0"/>
        <w:jc w:val="left"/>
      </w:pPr>
      <w:r>
        <w:rPr>
          <w:rStyle w:val="Jegyzethivatkozs"/>
        </w:rPr>
        <w:annotationRef/>
      </w:r>
      <w:r>
        <w:t>Köszönöm</w:t>
      </w:r>
    </w:p>
  </w:comment>
  <w:comment w:id="19" w:author="Borda Peter (ME-SE/ESB-T3)" w:date="2025-12-15T08:06:00Z" w:initials="PB">
    <w:p w14:paraId="4E77F24A" w14:textId="77777777" w:rsidR="00C44735" w:rsidRDefault="00AC6116" w:rsidP="00C44735">
      <w:pPr>
        <w:pStyle w:val="Jegyzetszveg"/>
        <w:ind w:firstLine="0"/>
        <w:jc w:val="left"/>
      </w:pPr>
      <w:r>
        <w:rPr>
          <w:rStyle w:val="Jegyzethivatkozs"/>
        </w:rPr>
        <w:annotationRef/>
      </w:r>
      <w:r w:rsidR="00C44735">
        <w:t>Szerintem fontos kiemelni, hogy ez csak a tesztelés során van ám így! A valós gyártási folyamatban nincs szükség rá, hogy a mérnök vagy sori munkás maga forgatgassa a szenzort.</w:t>
      </w:r>
    </w:p>
    <w:p w14:paraId="6A96E283" w14:textId="77777777" w:rsidR="00C44735" w:rsidRDefault="00C44735" w:rsidP="00C44735">
      <w:pPr>
        <w:pStyle w:val="Jegyzetszveg"/>
        <w:ind w:firstLine="0"/>
        <w:jc w:val="left"/>
      </w:pPr>
    </w:p>
    <w:p w14:paraId="4EA54BA0" w14:textId="77777777" w:rsidR="00C44735" w:rsidRDefault="00C44735" w:rsidP="00C44735">
      <w:pPr>
        <w:pStyle w:val="Jegyzetszveg"/>
        <w:ind w:firstLine="0"/>
        <w:jc w:val="left"/>
      </w:pPr>
      <w:r>
        <w:t>Lásd lentebb is</w:t>
      </w:r>
    </w:p>
  </w:comment>
  <w:comment w:id="20" w:author="Borda Peter (ME-SE/ESB-T3)" w:date="2025-12-15T08:07:00Z" w:initials="PB">
    <w:p w14:paraId="498F44D4" w14:textId="77777777" w:rsidR="00C44735" w:rsidRDefault="00C44735" w:rsidP="00C44735">
      <w:pPr>
        <w:pStyle w:val="Jegyzetszveg"/>
        <w:ind w:firstLine="0"/>
        <w:jc w:val="left"/>
      </w:pPr>
      <w:r>
        <w:rPr>
          <w:rStyle w:val="Jegyzethivatkozs"/>
        </w:rPr>
        <w:annotationRef/>
      </w:r>
      <w:r>
        <w:t>„ezáltal a tesztelést végző kar. mérnök …”</w:t>
      </w:r>
    </w:p>
  </w:comment>
  <w:comment w:id="22" w:author="Borda Peter (ME-SE/ESB-T3)" w:date="2025-12-15T08:13:00Z" w:initials="PB">
    <w:p w14:paraId="1444A35A" w14:textId="77777777" w:rsidR="00037231" w:rsidRDefault="00037231" w:rsidP="00037231">
      <w:pPr>
        <w:pStyle w:val="Jegyzetszveg"/>
        <w:ind w:firstLine="0"/>
        <w:jc w:val="left"/>
      </w:pPr>
      <w:r>
        <w:rPr>
          <w:rStyle w:val="Jegyzethivatkozs"/>
        </w:rPr>
        <w:annotationRef/>
      </w:r>
      <w:r>
        <w:t>Nekem a követelmények közül hiányzik:</w:t>
      </w:r>
    </w:p>
    <w:p w14:paraId="283B74A9" w14:textId="77777777" w:rsidR="00037231" w:rsidRDefault="00037231" w:rsidP="00037231">
      <w:pPr>
        <w:pStyle w:val="Jegyzetszveg"/>
        <w:ind w:left="300" w:firstLine="0"/>
        <w:jc w:val="left"/>
      </w:pPr>
      <w:r>
        <w:t>hogy valósítson meg elektromos kapcsolatot a tesztelt szenzor és az előre definiált kommunikációs portok között.</w:t>
      </w:r>
    </w:p>
    <w:p w14:paraId="0BF73D62" w14:textId="77777777" w:rsidR="00037231" w:rsidRDefault="00037231" w:rsidP="00037231">
      <w:pPr>
        <w:pStyle w:val="Jegyzetszveg"/>
        <w:ind w:left="300" w:firstLine="0"/>
        <w:jc w:val="left"/>
      </w:pPr>
      <w:r>
        <w:t xml:space="preserve">Hány szenzort kell tudni egyszerre mérni? </w:t>
      </w:r>
    </w:p>
    <w:p w14:paraId="1F72367A" w14:textId="77777777" w:rsidR="00037231" w:rsidRDefault="00037231" w:rsidP="00037231">
      <w:pPr>
        <w:pStyle w:val="Jegyzetszveg"/>
        <w:ind w:left="300" w:firstLine="0"/>
        <w:jc w:val="left"/>
      </w:pPr>
      <w:r>
        <w:t xml:space="preserve">Forgatás közben kell-e biztosítani a folyamatos jelátvitelt a szenzor és a mérő HW között? </w:t>
      </w:r>
    </w:p>
  </w:comment>
  <w:comment w:id="23" w:author="Borda Peter (ME-SE/ESB-T3)" w:date="2025-12-15T08:08:00Z" w:initials="PB">
    <w:p w14:paraId="49A82A29" w14:textId="72DD03F4" w:rsidR="0098358B" w:rsidRDefault="0098358B" w:rsidP="0098358B">
      <w:pPr>
        <w:pStyle w:val="Jegyzetszveg"/>
        <w:ind w:firstLine="0"/>
        <w:jc w:val="left"/>
      </w:pPr>
      <w:r>
        <w:rPr>
          <w:rStyle w:val="Jegyzethivatkozs"/>
        </w:rPr>
        <w:annotationRef/>
      </w:r>
      <w:r>
        <w:t>Két, egymásra merőleges tengely mentén</w:t>
      </w:r>
    </w:p>
  </w:comment>
  <w:comment w:id="24" w:author="Borda Peter (ME-SE/ESB-T3)" w:date="2025-12-15T08:10:00Z" w:initials="PB">
    <w:p w14:paraId="7C878F9D" w14:textId="77777777" w:rsidR="006E632A" w:rsidRDefault="006E632A" w:rsidP="006E632A">
      <w:pPr>
        <w:pStyle w:val="Jegyzetszveg"/>
        <w:ind w:firstLine="0"/>
        <w:jc w:val="left"/>
      </w:pPr>
      <w:r>
        <w:rPr>
          <w:rStyle w:val="Jegyzethivatkozs"/>
        </w:rPr>
        <w:annotationRef/>
      </w:r>
      <w:r>
        <w:t>Mindkét tengelyén</w:t>
      </w:r>
    </w:p>
  </w:comment>
  <w:comment w:id="26" w:author="Borda Peter (ME-SE/ESB-T3)" w:date="2025-12-15T08:14:00Z" w:initials="PB">
    <w:p w14:paraId="58195BF4" w14:textId="77777777" w:rsidR="00643EF1" w:rsidRDefault="00643EF1" w:rsidP="00643EF1">
      <w:pPr>
        <w:pStyle w:val="Jegyzetszveg"/>
        <w:ind w:firstLine="0"/>
        <w:jc w:val="left"/>
      </w:pPr>
      <w:r>
        <w:rPr>
          <w:rStyle w:val="Jegyzethivatkozs"/>
        </w:rPr>
        <w:annotationRef/>
      </w:r>
      <w:r>
        <w:t>Szerintem az első lépés az irodalomkutatás… éppen ezért kell mindig ennek a fejezetnek valahol a legelső fejezetekben szerepelnie</w:t>
      </w:r>
    </w:p>
  </w:comment>
  <w:comment w:id="34" w:author="Borda Peter (ME-SE/ESB-T3)" w:date="2025-12-15T08:21:00Z" w:initials="PB">
    <w:p w14:paraId="303A59F5" w14:textId="77777777" w:rsidR="00DC7152" w:rsidRDefault="00DC7152" w:rsidP="00DC7152">
      <w:pPr>
        <w:pStyle w:val="Jegyzetszveg"/>
        <w:ind w:firstLine="0"/>
        <w:jc w:val="left"/>
      </w:pPr>
      <w:r>
        <w:rPr>
          <w:rStyle w:val="Jegyzethivatkozs"/>
        </w:rPr>
        <w:annotationRef/>
      </w:r>
      <w:r>
        <w:t>érzékel</w:t>
      </w:r>
      <w:r>
        <w:rPr>
          <w:b/>
          <w:bCs/>
          <w:u w:val="single"/>
        </w:rPr>
        <w:t>T</w:t>
      </w:r>
    </w:p>
  </w:comment>
  <w:comment w:id="35" w:author="Borda Peter (ME-SE/ESB-T3)" w:date="2025-12-15T08:23:00Z" w:initials="PB">
    <w:p w14:paraId="0240E617" w14:textId="77777777" w:rsidR="0035395A" w:rsidRDefault="0035395A" w:rsidP="0035395A">
      <w:pPr>
        <w:pStyle w:val="Jegyzetszveg"/>
        <w:ind w:firstLine="0"/>
        <w:jc w:val="left"/>
      </w:pPr>
      <w:r>
        <w:rPr>
          <w:rStyle w:val="Jegyzethivatkozs"/>
        </w:rPr>
        <w:annotationRef/>
      </w:r>
      <w:r>
        <w:t xml:space="preserve">Azért itt ki kéne emelni, hogy a műszaki szempontok mellett abszolút fontos az olcsó gyárthatóság is! </w:t>
      </w:r>
    </w:p>
  </w:comment>
  <w:comment w:id="37" w:author="Hajnal Daniel (ME-SE/ESB-T3)" w:date="2025-12-09T08:12:00Z" w:initials="DH">
    <w:p w14:paraId="7214234F" w14:textId="275E9051" w:rsidR="001B6ABF" w:rsidRDefault="001B6ABF" w:rsidP="001B6ABF">
      <w:pPr>
        <w:pStyle w:val="Jegyzetszveg"/>
        <w:ind w:firstLine="0"/>
        <w:jc w:val="left"/>
      </w:pPr>
      <w:r>
        <w:rPr>
          <w:rStyle w:val="Jegyzethivatkozs"/>
        </w:rPr>
        <w:annotationRef/>
      </w:r>
      <w:r>
        <w:t>Köszi, hogy nem egy konkurens szenzort hoztál fel példának 🥲</w:t>
      </w:r>
    </w:p>
  </w:comment>
  <w:comment w:id="36" w:author="Borda Peter (ME-SE/ESB-T3)" w:date="2025-12-15T08:22:00Z" w:initials="PB">
    <w:p w14:paraId="1ABB371D" w14:textId="77777777" w:rsidR="00387646" w:rsidRDefault="00387646" w:rsidP="00387646">
      <w:pPr>
        <w:pStyle w:val="Jegyzetszveg"/>
        <w:ind w:firstLine="0"/>
        <w:jc w:val="left"/>
      </w:pPr>
      <w:r>
        <w:rPr>
          <w:rStyle w:val="Jegyzethivatkozs"/>
        </w:rPr>
        <w:annotationRef/>
      </w:r>
      <w:r>
        <w:t>Remek lenne a példa, csak a bevágott képen éppen nem lehet normálisan olvasni a szenzor méreteit</w:t>
      </w:r>
    </w:p>
  </w:comment>
  <w:comment w:id="38" w:author="Borda Peter (ME-SE/ESB-T3)" w:date="2025-12-15T08:25:00Z" w:initials="PB">
    <w:p w14:paraId="294D4EA8" w14:textId="77777777" w:rsidR="00B4599C" w:rsidRDefault="00B4599C" w:rsidP="00B4599C">
      <w:pPr>
        <w:pStyle w:val="Jegyzetszveg"/>
        <w:ind w:firstLine="0"/>
        <w:jc w:val="left"/>
      </w:pPr>
      <w:r>
        <w:rPr>
          <w:rStyle w:val="Jegyzethivatkozs"/>
        </w:rPr>
        <w:annotationRef/>
      </w:r>
      <w:r>
        <w:t>Ehhez az állításhoz forrás kell!</w:t>
      </w:r>
    </w:p>
    <w:p w14:paraId="15CF468B" w14:textId="77777777" w:rsidR="00B4599C" w:rsidRDefault="00B4599C" w:rsidP="00B4599C">
      <w:pPr>
        <w:pStyle w:val="Jegyzetszveg"/>
        <w:ind w:firstLine="0"/>
        <w:jc w:val="left"/>
      </w:pPr>
    </w:p>
    <w:p w14:paraId="4BD20F39" w14:textId="77777777" w:rsidR="00B4599C" w:rsidRDefault="00B4599C" w:rsidP="00B4599C">
      <w:pPr>
        <w:pStyle w:val="Jegyzetszveg"/>
        <w:ind w:firstLine="0"/>
        <w:jc w:val="left"/>
      </w:pPr>
      <w:r>
        <w:t>Ráadásul ez csak bizonyos termékeknél igaz.</w:t>
      </w:r>
    </w:p>
    <w:p w14:paraId="549ED78C" w14:textId="77777777" w:rsidR="00B4599C" w:rsidRDefault="00B4599C" w:rsidP="00B4599C">
      <w:pPr>
        <w:pStyle w:val="Jegyzetszveg"/>
        <w:ind w:firstLine="0"/>
        <w:jc w:val="left"/>
      </w:pPr>
    </w:p>
    <w:p w14:paraId="6CBFE787" w14:textId="77777777" w:rsidR="00B4599C" w:rsidRDefault="00B4599C" w:rsidP="00B4599C">
      <w:pPr>
        <w:pStyle w:val="Jegyzetszveg"/>
        <w:ind w:firstLine="0"/>
        <w:jc w:val="left"/>
      </w:pPr>
      <w:r>
        <w:t xml:space="preserve">Lásd pl: </w:t>
      </w:r>
      <w:hyperlink r:id="rId1" w:history="1">
        <w:r w:rsidRPr="004D5145">
          <w:rPr>
            <w:rStyle w:val="Hiperhivatkozs"/>
          </w:rPr>
          <w:t>https://micromega-dynamics.com/mems-vs-piezoelectric-accelerometers-which-one-to-choose/</w:t>
        </w:r>
      </w:hyperlink>
    </w:p>
    <w:p w14:paraId="192225CC" w14:textId="77777777" w:rsidR="00B4599C" w:rsidRDefault="00B4599C" w:rsidP="00B4599C">
      <w:pPr>
        <w:pStyle w:val="Jegyzetszveg"/>
        <w:ind w:firstLine="0"/>
        <w:jc w:val="left"/>
      </w:pPr>
    </w:p>
    <w:p w14:paraId="354BA525" w14:textId="77777777" w:rsidR="00B4599C" w:rsidRDefault="00B4599C" w:rsidP="00B4599C">
      <w:pPr>
        <w:pStyle w:val="Jegyzetszveg"/>
        <w:ind w:firstLine="0"/>
        <w:jc w:val="left"/>
      </w:pPr>
      <w:r>
        <w:t xml:space="preserve">Forráshoz egy példa: </w:t>
      </w:r>
      <w:hyperlink r:id="rId2" w:history="1">
        <w:r w:rsidRPr="004D5145">
          <w:rPr>
            <w:rStyle w:val="Hiperhivatkozs"/>
          </w:rPr>
          <w:t>https://www.analog.com/en/resources/technical-articles/why-memes-acceler-are-best-choice-for-cbm-apps.html</w:t>
        </w:r>
      </w:hyperlink>
      <w:r>
        <w:t xml:space="preserve"> </w:t>
      </w:r>
    </w:p>
  </w:comment>
  <w:comment w:id="39" w:author="Borda Peter (ME-SE/ESB-T3)" w:date="2025-12-15T08:26:00Z" w:initials="PB">
    <w:p w14:paraId="602E5742" w14:textId="77777777" w:rsidR="00CF56D7" w:rsidRDefault="00CF56D7" w:rsidP="00CF56D7">
      <w:pPr>
        <w:pStyle w:val="Jegyzetszveg"/>
        <w:ind w:firstLine="0"/>
        <w:jc w:val="left"/>
      </w:pPr>
      <w:r>
        <w:rPr>
          <w:rStyle w:val="Jegyzethivatkozs"/>
        </w:rPr>
        <w:annotationRef/>
      </w:r>
      <w:r>
        <w:t>„aktív és passzív biztonsági rendszerek”</w:t>
      </w:r>
    </w:p>
  </w:comment>
  <w:comment w:id="40" w:author="Hajnal Daniel (ME-SE/ESB-T3)" w:date="2025-12-09T08:13:00Z" w:initials="DH">
    <w:p w14:paraId="06F0C5D0" w14:textId="79CEB301" w:rsidR="0051481F" w:rsidRDefault="0051481F" w:rsidP="0051481F">
      <w:pPr>
        <w:pStyle w:val="Jegyzetszveg"/>
        <w:ind w:firstLine="0"/>
        <w:jc w:val="left"/>
      </w:pPr>
      <w:r>
        <w:rPr>
          <w:rStyle w:val="Jegyzethivatkozs"/>
        </w:rPr>
        <w:annotationRef/>
      </w:r>
      <w:r>
        <w:t>Szerintem, ha már ennyire kifejtetted fent, akkor nem nagy effort leírni, hogy a légzsákrendszernek a szenzorai és a hajtásláncban mérnek nyomást adott pontokon.</w:t>
      </w:r>
    </w:p>
  </w:comment>
  <w:comment w:id="41" w:author="Hajnal Daniel (ME-SE/ESB-T3)" w:date="2025-12-09T08:14:00Z" w:initials="DH">
    <w:p w14:paraId="56E3BA32" w14:textId="77777777" w:rsidR="0051481F" w:rsidRDefault="0051481F" w:rsidP="0051481F">
      <w:pPr>
        <w:pStyle w:val="Jegyzetszveg"/>
        <w:ind w:firstLine="0"/>
        <w:jc w:val="left"/>
      </w:pPr>
      <w:r>
        <w:rPr>
          <w:rStyle w:val="Jegyzethivatkozs"/>
        </w:rPr>
        <w:annotationRef/>
      </w:r>
      <w:r>
        <w:t>Azt esetleg még itt ki lehetne fejteni, hogy habár offszetje van neki, de a kiadott jel lineáris, ezért az offszetet egy sima kivonás/összeadás megszűnteti.</w:t>
      </w:r>
    </w:p>
  </w:comment>
  <w:comment w:id="42" w:author="Borda Peter (ME-SE/ESB-T3)" w:date="2025-12-15T08:29:00Z" w:initials="PB">
    <w:p w14:paraId="1404AB01" w14:textId="77777777" w:rsidR="004A5133" w:rsidRDefault="004A5133" w:rsidP="004A5133">
      <w:pPr>
        <w:pStyle w:val="Jegyzetszveg"/>
        <w:ind w:firstLine="0"/>
        <w:jc w:val="left"/>
      </w:pPr>
      <w:r>
        <w:rPr>
          <w:rStyle w:val="Jegyzethivatkozs"/>
        </w:rPr>
        <w:annotationRef/>
      </w:r>
      <w:r>
        <w:t>Egybe írandó: nemcsak..., hanem/de … is ...</w:t>
      </w:r>
    </w:p>
  </w:comment>
  <w:comment w:id="45" w:author="Borda Peter (ME-SE/ESB-T3)" w:date="2025-12-15T08:46:00Z" w:initials="PB">
    <w:p w14:paraId="3CE5D483" w14:textId="77777777" w:rsidR="005F405F" w:rsidRDefault="005F405F" w:rsidP="005F405F">
      <w:pPr>
        <w:pStyle w:val="Jegyzetszveg"/>
        <w:ind w:firstLine="0"/>
        <w:jc w:val="left"/>
      </w:pPr>
      <w:r>
        <w:rPr>
          <w:rStyle w:val="Jegyzethivatkozs"/>
        </w:rPr>
        <w:annotationRef/>
      </w:r>
      <w:r>
        <w:t>Ilyen táblázatot nem találtam.</w:t>
      </w:r>
    </w:p>
  </w:comment>
  <w:comment w:id="46" w:author="FIXED-TERM Sasdi Andras (ME-SE/ESB-T3)" w:date="2025-12-16T15:57:00Z" w:initials="AS">
    <w:p w14:paraId="38F62B31" w14:textId="77777777" w:rsidR="00E8685B" w:rsidRDefault="00E8685B" w:rsidP="00E8685B">
      <w:pPr>
        <w:pStyle w:val="Jegyzetszveg"/>
        <w:ind w:firstLine="0"/>
        <w:jc w:val="left"/>
      </w:pPr>
      <w:r>
        <w:rPr>
          <w:rStyle w:val="Jegyzethivatkozs"/>
        </w:rPr>
        <w:annotationRef/>
      </w:r>
      <w:r>
        <w:t>forrásban volt a táblázat, de igazad van ez a jelölés így nem megfelelő</w:t>
      </w:r>
    </w:p>
  </w:comment>
  <w:comment w:id="47" w:author="Borda Peter (ME-SE/ESB-T3)" w:date="2025-12-15T08:35:00Z" w:initials="PB">
    <w:p w14:paraId="695CE636" w14:textId="77777777" w:rsidR="00280462" w:rsidRDefault="00280462" w:rsidP="00280462">
      <w:pPr>
        <w:pStyle w:val="Jegyzetszveg"/>
        <w:ind w:firstLine="0"/>
        <w:jc w:val="left"/>
      </w:pPr>
      <w:r>
        <w:rPr>
          <w:rStyle w:val="Jegyzethivatkozs"/>
        </w:rPr>
        <w:annotationRef/>
      </w:r>
      <w:r>
        <w:t xml:space="preserve">Az felesleges lassítás, ha egy ember sérülését akadályozza meg…? </w:t>
      </w:r>
    </w:p>
    <w:p w14:paraId="2BF89A35" w14:textId="77777777" w:rsidR="00280462" w:rsidRDefault="00280462" w:rsidP="00280462">
      <w:pPr>
        <w:pStyle w:val="Jegyzetszveg"/>
        <w:ind w:firstLine="0"/>
        <w:jc w:val="left"/>
      </w:pPr>
      <w:r>
        <w:t xml:space="preserve">Hol kezdődik a felesleges? Mi a lassítás meg engedhető mértéke?  </w:t>
      </w:r>
    </w:p>
    <w:p w14:paraId="7B40AF01" w14:textId="77777777" w:rsidR="00280462" w:rsidRDefault="00280462" w:rsidP="00280462">
      <w:pPr>
        <w:pStyle w:val="Jegyzetszveg"/>
        <w:ind w:firstLine="0"/>
        <w:jc w:val="left"/>
      </w:pPr>
      <w:r>
        <w:t xml:space="preserve">Ebbe a kifejezésbe csak belekötni tudok… </w:t>
      </w:r>
    </w:p>
    <w:p w14:paraId="46ED3762" w14:textId="77777777" w:rsidR="00280462" w:rsidRDefault="00280462" w:rsidP="00280462">
      <w:pPr>
        <w:pStyle w:val="Jegyzetszveg"/>
        <w:ind w:firstLine="0"/>
        <w:jc w:val="left"/>
      </w:pPr>
      <w:r>
        <w:t>„ne akadályozza a munkavégzést a szükségesnél nagyobb mértékben”.</w:t>
      </w:r>
    </w:p>
  </w:comment>
  <w:comment w:id="49" w:author="Gora Evelin (ME-SE/ESB-T3)" w:date="2025-12-09T09:51:00Z" w:initials="G(">
    <w:p w14:paraId="6EC3BB66" w14:textId="4F1CA907" w:rsidR="00074997" w:rsidRDefault="00074997">
      <w:pPr>
        <w:pStyle w:val="Jegyzetszveg"/>
      </w:pPr>
      <w:r>
        <w:rPr>
          <w:rStyle w:val="Jegyzethivatkozs"/>
        </w:rPr>
        <w:annotationRef/>
      </w:r>
      <w:r w:rsidRPr="384C807A">
        <w:t>apróság, de nagy betűvel legyen kezdve a fejezet címe</w:t>
      </w:r>
    </w:p>
  </w:comment>
  <w:comment w:id="50" w:author="Borda Peter (ME-SE/ESB-T3)" w:date="2025-12-15T08:42:00Z" w:initials="PB">
    <w:p w14:paraId="04C4BE0B" w14:textId="77777777" w:rsidR="006C6ED6" w:rsidRDefault="006C6ED6" w:rsidP="006C6ED6">
      <w:pPr>
        <w:pStyle w:val="Jegyzetszveg"/>
        <w:ind w:firstLine="0"/>
        <w:jc w:val="left"/>
      </w:pPr>
      <w:r>
        <w:rPr>
          <w:rStyle w:val="Jegyzethivatkozs"/>
        </w:rPr>
        <w:annotationRef/>
      </w:r>
      <w:r>
        <w:t>Ebbe MM tanszékesként bele tudnék kötni…</w:t>
      </w:r>
    </w:p>
    <w:p w14:paraId="0ABB6013" w14:textId="77777777" w:rsidR="006C6ED6" w:rsidRDefault="006C6ED6" w:rsidP="006C6ED6">
      <w:pPr>
        <w:pStyle w:val="Jegyzetszveg"/>
        <w:ind w:firstLine="0"/>
        <w:jc w:val="left"/>
      </w:pPr>
      <w:r>
        <w:t>„A legegyszerűbb mechanikai megvalósításhoz a rögzített tengelyeknek célszerű a gravitációs térre merőlegesnek lenniük.”</w:t>
      </w:r>
    </w:p>
    <w:p w14:paraId="51617598" w14:textId="77777777" w:rsidR="006C6ED6" w:rsidRDefault="006C6ED6" w:rsidP="006C6ED6">
      <w:pPr>
        <w:pStyle w:val="Jegyzetszveg"/>
        <w:ind w:firstLine="0"/>
        <w:jc w:val="left"/>
      </w:pPr>
    </w:p>
    <w:p w14:paraId="48CE66B6" w14:textId="77777777" w:rsidR="006C6ED6" w:rsidRDefault="006C6ED6" w:rsidP="006C6ED6">
      <w:pPr>
        <w:pStyle w:val="Jegyzetszveg"/>
        <w:ind w:firstLine="0"/>
        <w:jc w:val="left"/>
      </w:pPr>
    </w:p>
  </w:comment>
  <w:comment w:id="52" w:author="Borda Peter (ME-SE/ESB-T3)" w:date="2025-12-15T08:53:00Z" w:initials="PB">
    <w:p w14:paraId="313200E9" w14:textId="77777777" w:rsidR="0059419F" w:rsidRDefault="0059419F" w:rsidP="0059419F">
      <w:pPr>
        <w:pStyle w:val="Jegyzetszveg"/>
        <w:ind w:firstLine="0"/>
        <w:jc w:val="left"/>
      </w:pPr>
      <w:r>
        <w:rPr>
          <w:rStyle w:val="Jegyzethivatkozs"/>
        </w:rPr>
        <w:annotationRef/>
      </w:r>
      <w:r>
        <w:t>Szuper, hogy van 2 megközelítés vázolva, csak a fejezet végéig sem derül ki, hogy te melyik mellett tetted le a voksodat és milyen tervezési szempontok miatt.</w:t>
      </w:r>
    </w:p>
    <w:p w14:paraId="234B61ED" w14:textId="77777777" w:rsidR="0059419F" w:rsidRDefault="0059419F" w:rsidP="0059419F">
      <w:pPr>
        <w:pStyle w:val="Jegyzetszveg"/>
        <w:ind w:firstLine="0"/>
        <w:jc w:val="left"/>
      </w:pPr>
      <w:r>
        <w:t>Magyarul ebből a fejezetből hiányzik a konklúzió: áttekinted, hogy mik vannak, de nem vonod le a következtetést a megvalósítandó rendszer követelményeit szem előtt tartva</w:t>
      </w:r>
    </w:p>
  </w:comment>
  <w:comment w:id="54" w:author="Borda Peter (ME-SE/ESB-T3)" w:date="2025-12-15T08:49:00Z" w:initials="PB">
    <w:p w14:paraId="2EC390A1" w14:textId="77777777" w:rsidR="00F75043" w:rsidRDefault="00F75043" w:rsidP="00F75043">
      <w:pPr>
        <w:pStyle w:val="Jegyzetszveg"/>
        <w:ind w:firstLine="0"/>
        <w:jc w:val="left"/>
      </w:pPr>
      <w:r>
        <w:rPr>
          <w:rStyle w:val="Jegyzethivatkozs"/>
        </w:rPr>
        <w:annotationRef/>
      </w:r>
      <w:r>
        <w:t>helyesírás</w:t>
      </w:r>
    </w:p>
  </w:comment>
  <w:comment w:id="57" w:author="Borda Peter (ME-SE/ESB-T3)" w:date="2025-12-15T08:51:00Z" w:initials="PB">
    <w:p w14:paraId="7830A0CF" w14:textId="77777777" w:rsidR="00CA5D10" w:rsidRDefault="00CA5D10" w:rsidP="00CA5D10">
      <w:pPr>
        <w:pStyle w:val="Jegyzetszveg"/>
        <w:ind w:firstLine="0"/>
        <w:jc w:val="left"/>
      </w:pPr>
      <w:r>
        <w:rPr>
          <w:rStyle w:val="Jegyzethivatkozs"/>
        </w:rPr>
        <w:annotationRef/>
      </w:r>
      <w:r>
        <w:t>helyesírás</w:t>
      </w:r>
    </w:p>
  </w:comment>
  <w:comment w:id="58" w:author="Borda Peter (ME-SE/ESB-T3)" w:date="2025-12-15T08:52:00Z" w:initials="PB">
    <w:p w14:paraId="33876381" w14:textId="77777777" w:rsidR="0059419F" w:rsidRDefault="0059419F" w:rsidP="0059419F">
      <w:pPr>
        <w:pStyle w:val="Jegyzetszveg"/>
        <w:ind w:firstLine="0"/>
        <w:jc w:val="left"/>
      </w:pPr>
      <w:r>
        <w:rPr>
          <w:rStyle w:val="Jegyzethivatkozs"/>
        </w:rPr>
        <w:annotationRef/>
      </w:r>
      <w:r>
        <w:t>Hát egyébként szerintem ebben az esetben a legnagyobb kihívás a komplett hajtómű megtervezése lenne, nem a kotyogásmentesítés, de ez megközelítés kérdése.</w:t>
      </w:r>
    </w:p>
  </w:comment>
  <w:comment w:id="60" w:author="Hajnal Daniel (ME-SE/ESB-T3)" w:date="2025-12-10T12:28:00Z" w:initials="DH">
    <w:p w14:paraId="3FF165EF" w14:textId="458EA80C" w:rsidR="001817DC" w:rsidRDefault="001817DC" w:rsidP="001817DC">
      <w:pPr>
        <w:pStyle w:val="Jegyzetszveg"/>
        <w:ind w:firstLine="0"/>
        <w:jc w:val="left"/>
      </w:pPr>
      <w:r>
        <w:rPr>
          <w:rStyle w:val="Jegyzethivatkozs"/>
        </w:rPr>
        <w:annotationRef/>
      </w:r>
      <w:r>
        <w:t>Nagyon szükség lenne egy rendszer diagramra</w:t>
      </w:r>
    </w:p>
  </w:comment>
  <w:comment w:id="61" w:author="Borda Peter (ME-SE/ESB-T3)" w:date="2025-12-15T08:54:00Z" w:initials="PB">
    <w:p w14:paraId="2C6CE0D3" w14:textId="77777777" w:rsidR="00AD62A9" w:rsidRDefault="00AD62A9" w:rsidP="00AD62A9">
      <w:pPr>
        <w:pStyle w:val="Jegyzetszveg"/>
        <w:ind w:firstLine="0"/>
        <w:jc w:val="left"/>
      </w:pPr>
      <w:r>
        <w:rPr>
          <w:rStyle w:val="Jegyzethivatkozs"/>
        </w:rPr>
        <w:annotationRef/>
      </w:r>
      <w:r>
        <w:t xml:space="preserve">Kicsit a betűk. </w:t>
      </w:r>
    </w:p>
  </w:comment>
  <w:comment w:id="63" w:author="Borda Peter (ME-SE/ESB-T3)" w:date="2025-12-15T08:55:00Z" w:initials="PB">
    <w:p w14:paraId="08C1790C" w14:textId="77777777" w:rsidR="00661231" w:rsidRDefault="00661231" w:rsidP="00661231">
      <w:pPr>
        <w:pStyle w:val="Jegyzetszveg"/>
        <w:ind w:firstLine="0"/>
        <w:jc w:val="left"/>
      </w:pPr>
      <w:r>
        <w:rPr>
          <w:rStyle w:val="Jegyzethivatkozs"/>
        </w:rPr>
        <w:annotationRef/>
      </w:r>
      <w:r>
        <w:t>Itt még xy színnel (val/vel rag) szerepel, a többinél meg már csak felsorolás</w:t>
      </w:r>
    </w:p>
  </w:comment>
  <w:comment w:id="64" w:author="Borda Peter (ME-SE/ESB-T3)" w:date="2025-12-15T08:56:00Z" w:initials="PB">
    <w:p w14:paraId="71DC0872" w14:textId="77777777" w:rsidR="00FF6196" w:rsidRDefault="00FF6196" w:rsidP="00FF6196">
      <w:pPr>
        <w:pStyle w:val="Jegyzetszveg"/>
        <w:ind w:firstLine="0"/>
        <w:jc w:val="left"/>
      </w:pPr>
      <w:r>
        <w:rPr>
          <w:rStyle w:val="Jegyzethivatkozs"/>
        </w:rPr>
        <w:annotationRef/>
      </w:r>
      <w:r>
        <w:t>Mivel tud kapcsolatba lépni? Kimaradt a célhatározó… ☺️</w:t>
      </w:r>
    </w:p>
  </w:comment>
  <w:comment w:id="65" w:author="Borda Peter (ME-SE/ESB-T3)" w:date="2025-12-15T09:01:00Z" w:initials="PB">
    <w:p w14:paraId="3A95541B" w14:textId="77777777" w:rsidR="00B92176" w:rsidRDefault="00B92176" w:rsidP="00B92176">
      <w:pPr>
        <w:pStyle w:val="Jegyzetszveg"/>
        <w:ind w:firstLine="0"/>
        <w:jc w:val="left"/>
      </w:pPr>
      <w:r>
        <w:rPr>
          <w:rStyle w:val="Jegyzethivatkozs"/>
        </w:rPr>
        <w:annotationRef/>
      </w:r>
      <w:r>
        <w:t xml:space="preserve">Ezt a kifejezést itt használod először, korábban minden alkalommal mikrovezérlőként hivatkoztál rá. Az első ilyen helyen ha berakod zárójelbe magyarázatként az MCU kifejezést, akkor onnantól kezdve már lehet használni, de így magában hiányosnak érzem. </w:t>
      </w:r>
    </w:p>
    <w:p w14:paraId="5596EDA0" w14:textId="77777777" w:rsidR="00B92176" w:rsidRDefault="00B92176" w:rsidP="00B92176">
      <w:pPr>
        <w:pStyle w:val="Jegyzetszveg"/>
        <w:ind w:firstLine="0"/>
        <w:jc w:val="left"/>
      </w:pPr>
      <w:r>
        <w:t xml:space="preserve">Annál is inkább, hogy Marvel Cinematic Universe is lehetne a feloldás 😃 </w:t>
      </w:r>
    </w:p>
  </w:comment>
  <w:comment w:id="66" w:author="Borda Peter (ME-SE/ESB-T3)" w:date="2025-12-15T09:03:00Z" w:initials="PB">
    <w:p w14:paraId="6C78C7E0" w14:textId="77777777" w:rsidR="00827B67" w:rsidRDefault="00827B67" w:rsidP="00827B67">
      <w:pPr>
        <w:pStyle w:val="Jegyzetszveg"/>
        <w:ind w:firstLine="0"/>
        <w:jc w:val="left"/>
      </w:pPr>
      <w:r>
        <w:rPr>
          <w:rStyle w:val="Jegyzethivatkozs"/>
        </w:rPr>
        <w:annotationRef/>
      </w:r>
      <w:r>
        <w:t>Ez a kifejezés is itt szerepel az egész dolgozatban először. Az olvasónak semmit nem mond, hogy mi az az SPI simulyzer… Valahol ezt meg kell neki magyarázni. Pl az elején, ahol a követelmények vannak, fel lehetne venni, mint megkötés</w:t>
      </w:r>
    </w:p>
  </w:comment>
  <w:comment w:id="69" w:author="Hajnal Daniel (ME-SE/ESB-T3)" w:date="2025-12-09T08:20:00Z" w:initials="DH">
    <w:p w14:paraId="70E2CB0B" w14:textId="4C2F912C" w:rsidR="00E77915" w:rsidRDefault="00E77915" w:rsidP="00E77915">
      <w:pPr>
        <w:pStyle w:val="Jegyzetszveg"/>
        <w:ind w:firstLine="0"/>
        <w:jc w:val="left"/>
      </w:pPr>
      <w:r>
        <w:rPr>
          <w:rStyle w:val="Jegyzethivatkozs"/>
        </w:rPr>
        <w:annotationRef/>
      </w:r>
      <w:r>
        <w:t>Én eddig nem láttam képet róla, szerintem nyugodtan be lehetne szúrni. Nem kell tőle félni, tudom, hogy úgy néz ki, ahogy, viszont ez a módszer nettó 2-3 hónapot farag a fejlesztési időből, tehát van benne bőven potenciál.</w:t>
      </w:r>
    </w:p>
  </w:comment>
  <w:comment w:id="70" w:author="Gora Evelin (ME-SE/ESB-T3)" w:date="2025-12-09T14:41:00Z" w:initials="G(">
    <w:p w14:paraId="7126C4A4" w14:textId="77777777" w:rsidR="006459DD" w:rsidRDefault="006459DD" w:rsidP="006459DD">
      <w:pPr>
        <w:pStyle w:val="Jegyzetszveg"/>
      </w:pPr>
      <w:r>
        <w:rPr>
          <w:rStyle w:val="Jegyzethivatkozs"/>
        </w:rPr>
        <w:annotationRef/>
      </w:r>
      <w:r w:rsidRPr="1533F39F">
        <w:t>talán szórendi csere érdemes: kis előkészülettel is tudtam ellenőrizni, így megkezdhettem...</w:t>
      </w:r>
    </w:p>
  </w:comment>
  <w:comment w:id="71" w:author="Gora Evelin (ME-SE/ESB-T3)" w:date="2025-12-09T14:43:00Z" w:initials="G(">
    <w:p w14:paraId="72C39689" w14:textId="35FDFD89" w:rsidR="000564D2" w:rsidRDefault="000564D2">
      <w:pPr>
        <w:pStyle w:val="Jegyzetszveg"/>
      </w:pPr>
      <w:r>
        <w:rPr>
          <w:rStyle w:val="Jegyzethivatkozs"/>
        </w:rPr>
        <w:annotationRef/>
      </w:r>
      <w:r w:rsidRPr="3C38FD0D">
        <w:t>deszkamodell írásmódjára érdemes rácheckolni, hogy konzisztensen egybe legyen írva</w:t>
      </w:r>
    </w:p>
  </w:comment>
  <w:comment w:id="73" w:author="Gora Evelin (ME-SE/ESB-T3)" w:date="2025-12-09T14:44:00Z" w:initials="G(">
    <w:p w14:paraId="3AA5A7BC" w14:textId="4AEA09F8" w:rsidR="000564D2" w:rsidRDefault="000564D2">
      <w:pPr>
        <w:pStyle w:val="Jegyzetszveg"/>
      </w:pPr>
      <w:r>
        <w:rPr>
          <w:rStyle w:val="Jegyzethivatkozs"/>
        </w:rPr>
        <w:annotationRef/>
      </w:r>
      <w:r w:rsidRPr="2F8916BE">
        <w:t xml:space="preserve">vessző pótlás: szoftver fut, </w:t>
      </w:r>
    </w:p>
  </w:comment>
  <w:comment w:id="74" w:author="Gora Evelin (ME-SE/ESB-T3)" w:date="2025-12-09T14:44:00Z" w:initials="G(">
    <w:p w14:paraId="6053ECD7" w14:textId="7D814C72" w:rsidR="000564D2" w:rsidRDefault="000564D2">
      <w:pPr>
        <w:pStyle w:val="Jegyzetszveg"/>
      </w:pPr>
      <w:r>
        <w:rPr>
          <w:rStyle w:val="Jegyzethivatkozs"/>
        </w:rPr>
        <w:annotationRef/>
      </w:r>
      <w:r w:rsidRPr="0CABA3E3">
        <w:t>projektjeimhez</w:t>
      </w:r>
    </w:p>
  </w:comment>
  <w:comment w:id="75" w:author="Hajnal Daniel (ME-SE/ESB-T3)" w:date="2025-12-09T08:21:00Z" w:initials="DH">
    <w:p w14:paraId="29D1C8FB" w14:textId="77777777" w:rsidR="001E0D91" w:rsidRDefault="001E0D91" w:rsidP="001E0D91">
      <w:pPr>
        <w:pStyle w:val="Jegyzetszveg"/>
        <w:ind w:firstLine="0"/>
        <w:jc w:val="left"/>
      </w:pPr>
      <w:r>
        <w:rPr>
          <w:rStyle w:val="Jegyzethivatkozs"/>
        </w:rPr>
        <w:annotationRef/>
      </w:r>
      <w:r>
        <w:t>Nyugodtan hozzáteheted azt is, hogy a csoportban is ezt használjuk ha lehet, így a munkahelyi és ipari normáknak is eleget tesz</w:t>
      </w:r>
    </w:p>
  </w:comment>
  <w:comment w:id="76" w:author="Borda Peter (ME-SE/ESB-T3)" w:date="2025-12-15T09:09:00Z" w:initials="PB">
    <w:p w14:paraId="63741401" w14:textId="77777777" w:rsidR="00EE2332" w:rsidRDefault="00EE2332" w:rsidP="00EE2332">
      <w:pPr>
        <w:pStyle w:val="Jegyzetszveg"/>
        <w:ind w:firstLine="0"/>
        <w:jc w:val="left"/>
      </w:pPr>
      <w:r>
        <w:rPr>
          <w:rStyle w:val="Jegyzethivatkozs"/>
        </w:rPr>
        <w:annotationRef/>
      </w:r>
      <w:r>
        <w:t>A cégnél használt belső fejlesztésű</w:t>
      </w:r>
    </w:p>
  </w:comment>
  <w:comment w:id="77" w:author="Hajnal Daniel (ME-SE/ESB-T3)" w:date="2025-12-09T08:22:00Z" w:initials="DH">
    <w:p w14:paraId="01C7A73B" w14:textId="49F736C9" w:rsidR="008E356E" w:rsidRDefault="008E356E" w:rsidP="008E356E">
      <w:pPr>
        <w:pStyle w:val="Jegyzetszveg"/>
        <w:ind w:firstLine="0"/>
        <w:jc w:val="left"/>
      </w:pPr>
      <w:r>
        <w:rPr>
          <w:rStyle w:val="Jegyzethivatkozs"/>
        </w:rPr>
        <w:annotationRef/>
      </w:r>
      <w:r>
        <w:t>Vagy magyar szót használj, vagy írd mögé zárójelben magyarul</w:t>
      </w:r>
    </w:p>
  </w:comment>
  <w:comment w:id="78" w:author="Borda Peter (ME-SE/ESB-T3)" w:date="2025-12-15T09:10:00Z" w:initials="PB">
    <w:p w14:paraId="53D3A61A" w14:textId="77777777" w:rsidR="00A928FE" w:rsidRDefault="00A928FE" w:rsidP="00A928FE">
      <w:pPr>
        <w:pStyle w:val="Jegyzetszveg"/>
        <w:ind w:firstLine="0"/>
        <w:jc w:val="left"/>
      </w:pPr>
      <w:r>
        <w:rPr>
          <w:rStyle w:val="Jegyzethivatkozs"/>
        </w:rPr>
        <w:annotationRef/>
      </w:r>
      <w:r>
        <w:t>A tervezési szempontoknak legjobban megfelelőt.</w:t>
      </w:r>
    </w:p>
  </w:comment>
  <w:comment w:id="79" w:author="Hajnal Daniel (ME-SE/ESB-T3)" w:date="2025-12-09T08:24:00Z" w:initials="DH">
    <w:p w14:paraId="4EB49A9A" w14:textId="0AEB3397" w:rsidR="00FE60FE" w:rsidRDefault="00FE60FE" w:rsidP="00FE60FE">
      <w:pPr>
        <w:pStyle w:val="Jegyzetszveg"/>
        <w:ind w:firstLine="0"/>
        <w:jc w:val="left"/>
      </w:pPr>
      <w:r>
        <w:rPr>
          <w:rStyle w:val="Jegyzethivatkozs"/>
        </w:rPr>
        <w:annotationRef/>
      </w:r>
      <w:r>
        <w:t>Igen, ha én nézem kb tudom mire miért volt szükség, de erre bárki más ránéz és nem fog átmenni az üzenet. Én szerintem, ha az adott paraméter mellé odaírnád, hogy az mihez kell, miért jó, akkor könnyebben átmenne az üzenet. Pl 512 Kbyte ram, a LUT-oknak és a display buffernek… stb.</w:t>
      </w:r>
    </w:p>
  </w:comment>
  <w:comment w:id="82" w:author="Gora Evelin (ME-SE/ESB-T3)" w:date="2025-12-09T15:25:00Z" w:initials="G(">
    <w:p w14:paraId="6ABECD3F" w14:textId="503BF172" w:rsidR="008C4074" w:rsidRDefault="008C4074">
      <w:pPr>
        <w:pStyle w:val="Jegyzetszveg"/>
      </w:pPr>
      <w:r>
        <w:rPr>
          <w:rStyle w:val="Jegyzethivatkozs"/>
        </w:rPr>
        <w:annotationRef/>
      </w:r>
      <w:r w:rsidRPr="5E003F8E">
        <w:t>mérőeszköz</w:t>
      </w:r>
    </w:p>
  </w:comment>
  <w:comment w:id="83" w:author="Gora Evelin (ME-SE/ESB-T3)" w:date="2025-12-09T16:58:00Z" w:initials="G(">
    <w:p w14:paraId="683DB64D" w14:textId="4135D89C" w:rsidR="00EA6AA3" w:rsidRDefault="00EA6AA3">
      <w:pPr>
        <w:pStyle w:val="Jegyzetszveg"/>
      </w:pPr>
      <w:r>
        <w:rPr>
          <w:rStyle w:val="Jegyzethivatkozs"/>
        </w:rPr>
        <w:annotationRef/>
      </w:r>
      <w:r w:rsidRPr="7BE7111F">
        <w:t>talán ezután kell egy vessző</w:t>
      </w:r>
    </w:p>
  </w:comment>
  <w:comment w:id="84" w:author="Borda Peter (ME-SE/ESB-T3)" w:date="2025-12-15T09:12:00Z" w:initials="PB">
    <w:p w14:paraId="066C8B7A" w14:textId="77777777" w:rsidR="00236D86" w:rsidRDefault="00236D86" w:rsidP="00236D86">
      <w:pPr>
        <w:pStyle w:val="Jegyzetszveg"/>
        <w:ind w:firstLine="0"/>
        <w:jc w:val="left"/>
      </w:pPr>
      <w:r>
        <w:rPr>
          <w:rStyle w:val="Jegyzethivatkozs"/>
        </w:rPr>
        <w:annotationRef/>
      </w:r>
      <w:r>
        <w:t xml:space="preserve">A motoroknek! Ez a szó kimaradt az előző mondatból is! </w:t>
      </w:r>
    </w:p>
  </w:comment>
  <w:comment w:id="85" w:author="Hajnal Daniel (ME-SE/ESB-T3)" w:date="2025-12-09T08:24:00Z" w:initials="DH">
    <w:p w14:paraId="52792BD1" w14:textId="1E4D5A50" w:rsidR="001504D0" w:rsidRDefault="001504D0" w:rsidP="001504D0">
      <w:pPr>
        <w:pStyle w:val="Jegyzetszveg"/>
        <w:ind w:firstLine="0"/>
        <w:jc w:val="left"/>
      </w:pPr>
      <w:r>
        <w:rPr>
          <w:rStyle w:val="Jegyzethivatkozs"/>
        </w:rPr>
        <w:annotationRef/>
      </w:r>
      <w:r>
        <w:t>Mert? Ugye zajt vinne a rendszerbe, amit a szenzor kimér</w:t>
      </w:r>
    </w:p>
  </w:comment>
  <w:comment w:id="86" w:author="Borda Peter (ME-SE/ESB-T3)" w:date="2025-12-15T09:13:00Z" w:initials="PB">
    <w:p w14:paraId="2ED948A3" w14:textId="77777777" w:rsidR="00DA0A1A" w:rsidRDefault="00DA0A1A" w:rsidP="00DA0A1A">
      <w:pPr>
        <w:pStyle w:val="Jegyzetszveg"/>
        <w:ind w:firstLine="0"/>
        <w:jc w:val="left"/>
      </w:pPr>
      <w:r>
        <w:rPr>
          <w:rStyle w:val="Jegyzethivatkozs"/>
        </w:rPr>
        <w:annotationRef/>
      </w:r>
      <w:r>
        <w:t>Nyilván mérne, nem ez a baj… A baj az, hogy a mérési eredményeket torzítaná</w:t>
      </w:r>
    </w:p>
  </w:comment>
  <w:comment w:id="87" w:author="Hajnal Daniel (ME-SE/ESB-T3)" w:date="2025-12-09T08:28:00Z" w:initials="DH">
    <w:p w14:paraId="6F946847" w14:textId="17D690D7" w:rsidR="001C4DB4" w:rsidRDefault="001C4DB4" w:rsidP="001C4DB4">
      <w:pPr>
        <w:pStyle w:val="Jegyzetszveg"/>
        <w:ind w:firstLine="0"/>
        <w:jc w:val="left"/>
      </w:pPr>
      <w:r>
        <w:rPr>
          <w:rStyle w:val="Jegyzethivatkozs"/>
        </w:rPr>
        <w:annotationRef/>
      </w:r>
      <w:r>
        <w:t>Ez elbírna egy linket, ha valaki PDF-ben nyitja meg a jövőben. Formázhatod úgy, hogy ne látszódjon, hogy link.</w:t>
      </w:r>
    </w:p>
  </w:comment>
  <w:comment w:id="88" w:author="Hajnal Daniel (ME-SE/ESB-T3)" w:date="2025-12-09T08:26:00Z" w:initials="DH">
    <w:p w14:paraId="26A65D81" w14:textId="14893A75" w:rsidR="001504D0" w:rsidRDefault="001504D0" w:rsidP="001504D0">
      <w:pPr>
        <w:pStyle w:val="Jegyzetszveg"/>
        <w:ind w:firstLine="0"/>
        <w:jc w:val="left"/>
      </w:pPr>
      <w:r>
        <w:rPr>
          <w:rStyle w:val="Jegyzethivatkozs"/>
        </w:rPr>
        <w:annotationRef/>
      </w:r>
      <w:r>
        <w:t>Itt tisztázni kell, hogy ez csak arra való, hogy később plotolni lehessen. Nem a szabályzókör része, hiszen az nincs.</w:t>
      </w:r>
    </w:p>
  </w:comment>
  <w:comment w:id="89" w:author="FIXED-TERM Sasdi Andras (ME-SE/ESB-T3)" w:date="2025-12-12T02:30:00Z" w:initials="AS">
    <w:p w14:paraId="24120FD9" w14:textId="77777777" w:rsidR="00D354CA" w:rsidRDefault="00D354CA" w:rsidP="00D354CA">
      <w:pPr>
        <w:pStyle w:val="Jegyzetszveg"/>
        <w:ind w:firstLine="0"/>
        <w:jc w:val="left"/>
      </w:pPr>
      <w:r>
        <w:rPr>
          <w:rStyle w:val="Jegyzethivatkozs"/>
        </w:rPr>
        <w:annotationRef/>
      </w:r>
      <w:r>
        <w:t>A pozicionálás miatt kell + visszamérni az eredmény helyességét</w:t>
      </w:r>
    </w:p>
  </w:comment>
  <w:comment w:id="91" w:author="Hajnal Daniel (ME-SE/ESB-T3)" w:date="2025-12-09T08:31:00Z" w:initials="DH">
    <w:p w14:paraId="2C138C0D" w14:textId="0A455613" w:rsidR="00F96B0D" w:rsidRDefault="00F96B0D" w:rsidP="00F96B0D">
      <w:pPr>
        <w:pStyle w:val="Jegyzetszveg"/>
        <w:ind w:firstLine="0"/>
        <w:jc w:val="left"/>
      </w:pPr>
      <w:r>
        <w:rPr>
          <w:rStyle w:val="Jegyzethivatkozs"/>
        </w:rPr>
        <w:annotationRef/>
      </w:r>
      <w:r>
        <w:t>Itt sem esik szó a microstepről, pedig anno a Trinamic-ot ezért vásárolta fel az Analog devices. Ezek a csávók akkor csinálták meg a 256 lépésű automatán interpoláló microsteppinget, amikor a legjobb konkurencia tudott 32-t…. Ezért lett ez halk, mert a kvantálási zajt áttolja a denevéreknek meg a delfineknek a nagyobb felbontás révén.</w:t>
      </w:r>
    </w:p>
  </w:comment>
  <w:comment w:id="92" w:author="Borda Peter (ME-SE/ESB-T3)" w:date="2025-12-15T09:16:00Z" w:initials="PB">
    <w:p w14:paraId="59D12225" w14:textId="77777777" w:rsidR="005407A8" w:rsidRDefault="005407A8" w:rsidP="005407A8">
      <w:pPr>
        <w:pStyle w:val="Jegyzetszveg"/>
        <w:ind w:firstLine="0"/>
        <w:jc w:val="left"/>
      </w:pPr>
      <w:r>
        <w:rPr>
          <w:rStyle w:val="Jegyzethivatkozs"/>
        </w:rPr>
        <w:annotationRef/>
      </w:r>
      <w:r>
        <w:t>Ha netről van a kép, ha nincs, szerintem elég amatőr, ha angolul maradnak rajta a feliratok.</w:t>
      </w:r>
    </w:p>
  </w:comment>
  <w:comment w:id="93" w:author="Hajnal Daniel (ME-SE/ESB-T3)" w:date="2025-12-09T08:37:00Z" w:initials="DH">
    <w:p w14:paraId="295CA1A7" w14:textId="16E7FEB0" w:rsidR="000875D5" w:rsidRDefault="000875D5" w:rsidP="000875D5">
      <w:pPr>
        <w:pStyle w:val="Jegyzetszveg"/>
        <w:ind w:firstLine="0"/>
        <w:jc w:val="left"/>
      </w:pPr>
      <w:r>
        <w:rPr>
          <w:rStyle w:val="Jegyzethivatkozs"/>
        </w:rPr>
        <w:annotationRef/>
      </w:r>
      <w:r>
        <w:t>Talán egy ábra ide jól jönne. Miként néz ki a tekercselés és a rotor. Az segíti a megértést, meg, hogy ugye miért hívják bipolárisnak. Ha nagyon tökös gyerek vagy akkor pónikkal ábrázolhatod:</w:t>
      </w:r>
    </w:p>
    <w:p w14:paraId="61B2521E" w14:textId="77777777" w:rsidR="000875D5" w:rsidRDefault="000875D5" w:rsidP="000875D5">
      <w:pPr>
        <w:pStyle w:val="Jegyzetszveg"/>
        <w:numPr>
          <w:ilvl w:val="0"/>
          <w:numId w:val="26"/>
        </w:numPr>
        <w:jc w:val="left"/>
      </w:pPr>
      <w:r>
        <w:t>Unikornis</w:t>
      </w:r>
    </w:p>
    <w:p w14:paraId="1105298F" w14:textId="77777777" w:rsidR="000875D5" w:rsidRDefault="000875D5" w:rsidP="000875D5">
      <w:pPr>
        <w:pStyle w:val="Jegyzetszveg"/>
        <w:numPr>
          <w:ilvl w:val="0"/>
          <w:numId w:val="26"/>
        </w:numPr>
        <w:jc w:val="left"/>
      </w:pPr>
      <w:r>
        <w:t>Polikornis</w:t>
      </w:r>
    </w:p>
    <w:p w14:paraId="0E181291" w14:textId="77777777" w:rsidR="000875D5" w:rsidRDefault="000875D5" w:rsidP="000875D5">
      <w:pPr>
        <w:pStyle w:val="Jegyzetszveg"/>
        <w:numPr>
          <w:ilvl w:val="0"/>
          <w:numId w:val="26"/>
        </w:numPr>
        <w:jc w:val="left"/>
      </w:pPr>
      <w:r>
        <w:t>Bikornis</w:t>
      </w:r>
    </w:p>
    <w:p w14:paraId="4C8D0051" w14:textId="77777777" w:rsidR="000875D5" w:rsidRDefault="000875D5" w:rsidP="000875D5">
      <w:pPr>
        <w:pStyle w:val="Jegyzetszveg"/>
        <w:numPr>
          <w:ilvl w:val="0"/>
          <w:numId w:val="26"/>
        </w:numPr>
        <w:jc w:val="left"/>
      </w:pPr>
      <w:r>
        <w:t>Monokornis</w:t>
      </w:r>
    </w:p>
    <w:p w14:paraId="585213BE" w14:textId="77777777" w:rsidR="000875D5" w:rsidRDefault="000875D5" w:rsidP="000875D5">
      <w:pPr>
        <w:pStyle w:val="Jegyzetszveg"/>
        <w:numPr>
          <w:ilvl w:val="0"/>
          <w:numId w:val="26"/>
        </w:numPr>
        <w:jc w:val="left"/>
      </w:pPr>
      <w:r>
        <w:t>Multikornis</w:t>
      </w:r>
    </w:p>
    <w:p w14:paraId="5FCC4493" w14:textId="77777777" w:rsidR="000875D5" w:rsidRDefault="000875D5" w:rsidP="000875D5">
      <w:pPr>
        <w:pStyle w:val="Jegyzetszveg"/>
        <w:ind w:firstLine="0"/>
        <w:jc w:val="left"/>
      </w:pPr>
    </w:p>
    <w:p w14:paraId="4138B497" w14:textId="77777777" w:rsidR="000875D5" w:rsidRDefault="000875D5" w:rsidP="000875D5">
      <w:pPr>
        <w:pStyle w:val="Jegyzetszveg"/>
        <w:ind w:firstLine="0"/>
        <w:jc w:val="left"/>
      </w:pPr>
      <w:r>
        <w:t>Mondjuk utólag belegondolva a pónis részt inkább hagyd ki</w:t>
      </w:r>
    </w:p>
  </w:comment>
  <w:comment w:id="94" w:author="FIXED-TERM Sasdi Andras (ME-SE/ESB-T3)" w:date="2025-12-12T02:45:00Z" w:initials="AS">
    <w:p w14:paraId="030A3EE9" w14:textId="77777777" w:rsidR="00250BB3" w:rsidRDefault="00250BB3" w:rsidP="00250BB3">
      <w:pPr>
        <w:pStyle w:val="Jegyzetszveg"/>
        <w:ind w:firstLine="0"/>
        <w:jc w:val="left"/>
      </w:pPr>
      <w:r>
        <w:rPr>
          <w:rStyle w:val="Jegyzethivatkozs"/>
        </w:rPr>
        <w:annotationRef/>
      </w:r>
      <w:r>
        <w:t>Kihagyom a pónikat xd</w:t>
      </w:r>
    </w:p>
  </w:comment>
  <w:comment w:id="98" w:author="Hajnal Daniel (ME-SE/ESB-T3)" w:date="2025-12-09T08:41:00Z" w:initials="DH">
    <w:p w14:paraId="5C5E42E5" w14:textId="77777777" w:rsidR="00BA0678" w:rsidRDefault="00BA0678" w:rsidP="00BA0678">
      <w:pPr>
        <w:pStyle w:val="Jegyzetszveg"/>
        <w:ind w:firstLine="0"/>
        <w:jc w:val="left"/>
      </w:pPr>
      <w:r>
        <w:rPr>
          <w:rStyle w:val="Jegyzethivatkozs"/>
        </w:rPr>
        <w:annotationRef/>
      </w:r>
      <w:r>
        <w:t>Hiszen a léptetőmotor egy kétfázisú ASZINKRON motor. Ejj de fenyegető aurás lett. Lényeg a lényeg, hogy ha nincs szinkronban a mágneses tér a rozor mágneseivel, akkor ki tudod billenteni a nyomatékból és akkor jön az alkotó mágneses tere forog a gép pihen jelenség. Meg ugye a motor eleve kétfázisú szinuszos áramot kap a motorvezérlőtől, ezt sehol nem láttam eddig leírva. És ott van a trükk, hogy a microsteppinget használja arra, hogy a lépésköz annyira kicsi legyen, hogy a mágnesek nem hisztiznek be. Illetve a driver a ‘back emf’-ből tud következtetni arra, hogy mekkora a nyomaték igénye a rendszernek és ebben az esetben az áram apmplitúdóját tudja növelni mindkét fázison. Érdekesség, hogy nem az amplitúdó, hanem a fázis okozza a mozgást. Az áram amplitúdója a nyomatékot fogja megadni,</w:t>
      </w:r>
    </w:p>
  </w:comment>
  <w:comment w:id="101" w:author="Borda Peter (ME-SE/ESB-T3)" w:date="2025-12-15T09:35:00Z" w:initials="PB">
    <w:p w14:paraId="40899BCF" w14:textId="77777777" w:rsidR="00FF7FD9" w:rsidRDefault="00FF7FD9" w:rsidP="00FF7FD9">
      <w:pPr>
        <w:pStyle w:val="Jegyzetszveg"/>
        <w:ind w:firstLine="0"/>
        <w:jc w:val="left"/>
      </w:pPr>
      <w:r>
        <w:rPr>
          <w:rStyle w:val="Jegyzethivatkozs"/>
        </w:rPr>
        <w:annotationRef/>
      </w:r>
      <w:r>
        <w:t>SZÖGgyorsulás és SZÖGsebesség.</w:t>
      </w:r>
    </w:p>
    <w:p w14:paraId="6BE37967" w14:textId="77777777" w:rsidR="00FF7FD9" w:rsidRDefault="00FF7FD9" w:rsidP="00FF7FD9">
      <w:pPr>
        <w:pStyle w:val="Jegyzetszveg"/>
        <w:ind w:firstLine="0"/>
        <w:jc w:val="left"/>
      </w:pPr>
      <w:r>
        <w:t>Fentebb is a szögsebesség kifejezést használtad, itt is azt kell.</w:t>
      </w:r>
    </w:p>
  </w:comment>
  <w:comment w:id="102" w:author="Borda Peter (ME-SE/ESB-T3)" w:date="2025-12-15T09:36:00Z" w:initials="PB">
    <w:p w14:paraId="37432AD7" w14:textId="77777777" w:rsidR="007E1C0C" w:rsidRDefault="007E1C0C" w:rsidP="007E1C0C">
      <w:pPr>
        <w:pStyle w:val="Jegyzetszveg"/>
        <w:ind w:firstLine="0"/>
        <w:jc w:val="left"/>
      </w:pPr>
      <w:r>
        <w:rPr>
          <w:rStyle w:val="Jegyzethivatkozs"/>
        </w:rPr>
        <w:annotationRef/>
      </w:r>
      <w:r>
        <w:t>tetszőleges számban</w:t>
      </w:r>
    </w:p>
  </w:comment>
  <w:comment w:id="103" w:author="Borda Peter (ME-SE/ESB-T3)" w:date="2025-12-15T09:37:00Z" w:initials="PB">
    <w:p w14:paraId="241961D4" w14:textId="77777777" w:rsidR="00CB25C1" w:rsidRDefault="00CB25C1" w:rsidP="00CB25C1">
      <w:pPr>
        <w:pStyle w:val="Jegyzetszveg"/>
        <w:ind w:firstLine="0"/>
        <w:jc w:val="left"/>
      </w:pPr>
      <w:r>
        <w:rPr>
          <w:rStyle w:val="Jegyzethivatkozs"/>
        </w:rPr>
        <w:annotationRef/>
      </w:r>
      <w:r>
        <w:t>Ez így kevés. Senki nem fogja végigolvasni a 10-es forrásodat, csak azért, hogy megértse ezt a bekezdést… Össze kell foglalni, hogy a 10-es forrás mit mutat be, vagy összekötni a fent bemutatott ábrákkal.</w:t>
      </w:r>
    </w:p>
  </w:comment>
  <w:comment w:id="104" w:author="Borda Peter (ME-SE/ESB-T3)" w:date="2025-12-15T09:39:00Z" w:initials="PB">
    <w:p w14:paraId="26454412" w14:textId="77777777" w:rsidR="004539DE" w:rsidRDefault="004539DE" w:rsidP="004539DE">
      <w:pPr>
        <w:pStyle w:val="Jegyzetszveg"/>
        <w:ind w:firstLine="0"/>
        <w:jc w:val="left"/>
      </w:pPr>
      <w:r>
        <w:rPr>
          <w:rStyle w:val="Jegyzethivatkozs"/>
        </w:rPr>
        <w:annotationRef/>
      </w:r>
      <w:r>
        <w:t>Ismét: fel van vetve a probléma, de nincs konklúzió. Az előző feldobott problémára leírtad, hogy triginometrikus fgv-ket fogsz használni, ergo volt következtetés.</w:t>
      </w:r>
    </w:p>
    <w:p w14:paraId="34AC9E3E" w14:textId="77777777" w:rsidR="004539DE" w:rsidRDefault="004539DE" w:rsidP="004539DE">
      <w:pPr>
        <w:pStyle w:val="Jegyzetszveg"/>
        <w:ind w:firstLine="0"/>
        <w:jc w:val="left"/>
      </w:pPr>
      <w:r>
        <w:t>Itt csak a probléma van felvetve, na de mi rá a megoldás?</w:t>
      </w:r>
    </w:p>
  </w:comment>
  <w:comment w:id="106" w:author="Borda Peter (ME-SE/ESB-T3)" w:date="2025-12-15T09:40:00Z" w:initials="PB">
    <w:p w14:paraId="24ADD119" w14:textId="77777777" w:rsidR="00ED7B5E" w:rsidRDefault="00ED7B5E" w:rsidP="00ED7B5E">
      <w:pPr>
        <w:pStyle w:val="Jegyzetszveg"/>
        <w:ind w:firstLine="0"/>
        <w:jc w:val="left"/>
      </w:pPr>
      <w:r>
        <w:rPr>
          <w:rStyle w:val="Jegyzethivatkozs"/>
        </w:rPr>
        <w:annotationRef/>
      </w:r>
      <w:r>
        <w:t>Ez a paraméter („T”) nem szerepel a 2.3 egyenletben, csak a „t”.</w:t>
      </w:r>
    </w:p>
  </w:comment>
  <w:comment w:id="107" w:author="Borda Peter (ME-SE/ESB-T3)" w:date="2025-12-15T09:41:00Z" w:initials="PB">
    <w:p w14:paraId="25215593" w14:textId="77777777" w:rsidR="00410EE2" w:rsidRDefault="006F49A6" w:rsidP="00410EE2">
      <w:pPr>
        <w:pStyle w:val="Jegyzetszveg"/>
        <w:ind w:firstLine="0"/>
        <w:jc w:val="left"/>
      </w:pPr>
      <w:r>
        <w:rPr>
          <w:rStyle w:val="Jegyzethivatkozs"/>
        </w:rPr>
        <w:annotationRef/>
      </w:r>
      <w:r w:rsidR="00410EE2">
        <w:t>Hibás képlet, ide T-t kell írni</w:t>
      </w:r>
    </w:p>
  </w:comment>
  <w:comment w:id="109" w:author="Borda Peter (ME-SE/ESB-T3)" w:date="2025-12-15T09:44:00Z" w:initials="PB">
    <w:p w14:paraId="1D143101" w14:textId="77777777" w:rsidR="00AF47E0" w:rsidRDefault="00AF47E0" w:rsidP="00AF47E0">
      <w:pPr>
        <w:pStyle w:val="Jegyzetszveg"/>
        <w:ind w:firstLine="0"/>
        <w:jc w:val="left"/>
      </w:pPr>
      <w:r>
        <w:rPr>
          <w:rStyle w:val="Jegyzethivatkozs"/>
        </w:rPr>
        <w:annotationRef/>
      </w:r>
      <w:r>
        <w:t xml:space="preserve">Nekem hiányzik a 2.4-es függvény deriváltja képletként. A 2-5ös ábrán is szerepel, de akkor le kell azt is vezetni ugyanúgy, mint a szögsebességet. </w:t>
      </w:r>
    </w:p>
  </w:comment>
  <w:comment w:id="111" w:author="Borda Peter (ME-SE/ESB-T3)" w:date="2025-12-15T09:42:00Z" w:initials="PB">
    <w:p w14:paraId="250D6FB7" w14:textId="77777777" w:rsidR="00EC61B6" w:rsidRDefault="00EC61B6" w:rsidP="00EC61B6">
      <w:pPr>
        <w:pStyle w:val="Jegyzetszveg"/>
        <w:ind w:left="300" w:firstLine="0"/>
        <w:jc w:val="left"/>
      </w:pPr>
      <w:r>
        <w:rPr>
          <w:rStyle w:val="Jegyzethivatkozs"/>
        </w:rPr>
        <w:annotationRef/>
      </w:r>
      <w:r>
        <w:t>Megint kavarodnak a mechanikai kifejezések… Az előző ábra alatt gyorsulás és sebesség volt, itt meg már gyorsulás és szögsebesség…A helyes fizikai mennyiségek: szögsebesség és szöggyorsulás.</w:t>
      </w:r>
    </w:p>
    <w:p w14:paraId="53E2C636" w14:textId="77777777" w:rsidR="00EC61B6" w:rsidRDefault="00EC61B6" w:rsidP="00EC61B6">
      <w:pPr>
        <w:pStyle w:val="Jegyzetszveg"/>
        <w:ind w:left="300" w:firstLine="0"/>
        <w:jc w:val="left"/>
      </w:pPr>
      <w:r>
        <w:t>Y tengely felirata alig olvasható</w:t>
      </w:r>
    </w:p>
  </w:comment>
  <w:comment w:id="112" w:author="Hajnal Daniel (ME-SE/ESB-T3)" w:date="2025-12-09T08:52:00Z" w:initials="DH">
    <w:p w14:paraId="5469E7C6" w14:textId="446A49CF" w:rsidR="00927CAD" w:rsidRDefault="00927CAD" w:rsidP="00927CAD">
      <w:pPr>
        <w:pStyle w:val="Jegyzetszveg"/>
        <w:ind w:firstLine="0"/>
        <w:jc w:val="left"/>
      </w:pPr>
      <w:r>
        <w:rPr>
          <w:rStyle w:val="Jegyzethivatkozs"/>
        </w:rPr>
        <w:annotationRef/>
      </w:r>
      <w:r>
        <w:t>Nagyon szép munka! 👌</w:t>
      </w:r>
    </w:p>
  </w:comment>
  <w:comment w:id="113" w:author="FIXED-TERM Sasdi Andras (ME-SE/ESB-T3)" w:date="2025-12-12T21:43:00Z" w:initials="AS">
    <w:p w14:paraId="590B94AD" w14:textId="36B773EB" w:rsidR="004A5526" w:rsidRDefault="004A5526" w:rsidP="004A5526">
      <w:pPr>
        <w:pStyle w:val="Jegyzetszveg"/>
        <w:ind w:firstLine="0"/>
        <w:jc w:val="left"/>
      </w:pPr>
      <w:r>
        <w:rPr>
          <w:rStyle w:val="Jegyzethivatkozs"/>
        </w:rPr>
        <w:annotationRef/>
      </w:r>
      <w:r>
        <w:t>Köszönöm szépen! ☺️</w:t>
      </w:r>
    </w:p>
  </w:comment>
  <w:comment w:id="116" w:author="Borda Peter (ME-SE/ESB-T3)" w:date="2025-12-15T09:52:00Z" w:initials="PB">
    <w:p w14:paraId="6BA70ED6" w14:textId="77777777" w:rsidR="007233B9" w:rsidRDefault="007233B9" w:rsidP="007233B9">
      <w:pPr>
        <w:pStyle w:val="Jegyzetszveg"/>
        <w:ind w:firstLine="0"/>
        <w:jc w:val="left"/>
      </w:pPr>
      <w:r>
        <w:rPr>
          <w:rStyle w:val="Jegyzethivatkozs"/>
        </w:rPr>
        <w:annotationRef/>
      </w:r>
      <w:r>
        <w:t xml:space="preserve">Ez nem helyes: ennek a reciproka kell itt szerepeljen! </w:t>
      </w:r>
    </w:p>
  </w:comment>
  <w:comment w:id="117" w:author="Borda Peter (ME-SE/ESB-T3)" w:date="2025-12-15T09:52:00Z" w:initials="PB">
    <w:p w14:paraId="6B8D2CF6" w14:textId="77777777" w:rsidR="00DE4542" w:rsidRDefault="00DE4542" w:rsidP="00DE4542">
      <w:pPr>
        <w:pStyle w:val="Jegyzetszveg"/>
        <w:ind w:firstLine="0"/>
        <w:jc w:val="left"/>
      </w:pPr>
      <w:r>
        <w:rPr>
          <w:rStyle w:val="Jegyzethivatkozs"/>
        </w:rPr>
        <w:annotationRef/>
      </w:r>
      <w:r>
        <w:t xml:space="preserve">Ez nem helyes: ennek a reciproka kell itt szerepeljen! </w:t>
      </w:r>
    </w:p>
  </w:comment>
  <w:comment w:id="118" w:author="Borda Peter (ME-SE/ESB-T3)" w:date="2025-12-15T09:52:00Z" w:initials="PB">
    <w:p w14:paraId="1E9C0E59" w14:textId="77777777" w:rsidR="006C2C77" w:rsidRDefault="006C2C77" w:rsidP="006C2C77">
      <w:pPr>
        <w:pStyle w:val="Jegyzetszveg"/>
        <w:ind w:firstLine="0"/>
        <w:jc w:val="left"/>
      </w:pPr>
      <w:r>
        <w:rPr>
          <w:rStyle w:val="Jegyzethivatkozs"/>
        </w:rPr>
        <w:annotationRef/>
      </w:r>
      <w:r>
        <w:t xml:space="preserve">Ez nem helyes: ennek a reciproka kell itt szerepeljen! </w:t>
      </w:r>
    </w:p>
  </w:comment>
  <w:comment w:id="121" w:author="Borda Peter (ME-SE/ESB-T3)" w:date="2025-12-15T09:55:00Z" w:initials="PB">
    <w:p w14:paraId="2BE40033" w14:textId="77777777" w:rsidR="009A6D8E" w:rsidRDefault="009A6D8E" w:rsidP="009A6D8E">
      <w:pPr>
        <w:pStyle w:val="Jegyzetszveg"/>
        <w:ind w:firstLine="0"/>
        <w:jc w:val="left"/>
      </w:pPr>
      <w:r>
        <w:rPr>
          <w:rStyle w:val="Jegyzethivatkozs"/>
        </w:rPr>
        <w:annotationRef/>
      </w:r>
      <w:r>
        <w:t xml:space="preserve">De miért a negatív arcsin? </w:t>
      </w:r>
    </w:p>
  </w:comment>
  <w:comment w:id="122" w:author="Borda Peter (ME-SE/ESB-T3)" w:date="2025-12-15T09:55:00Z" w:initials="PB">
    <w:p w14:paraId="25AD4DD9" w14:textId="77777777" w:rsidR="009A6D8E" w:rsidRDefault="009A6D8E" w:rsidP="009A6D8E">
      <w:pPr>
        <w:pStyle w:val="Jegyzetszveg"/>
        <w:ind w:firstLine="0"/>
        <w:jc w:val="left"/>
      </w:pPr>
      <w:r>
        <w:rPr>
          <w:rStyle w:val="Jegyzethivatkozs"/>
        </w:rPr>
        <w:annotationRef/>
      </w:r>
      <w:r>
        <w:t>Hibás ábra szám</w:t>
      </w:r>
    </w:p>
  </w:comment>
  <w:comment w:id="123" w:author="Borda Peter (ME-SE/ESB-T3)" w:date="2025-12-15T09:56:00Z" w:initials="PB">
    <w:p w14:paraId="693F923E" w14:textId="77777777" w:rsidR="009A6D8E" w:rsidRDefault="009A6D8E" w:rsidP="009A6D8E">
      <w:pPr>
        <w:pStyle w:val="Jegyzetszveg"/>
        <w:ind w:firstLine="0"/>
        <w:jc w:val="left"/>
      </w:pPr>
      <w:r>
        <w:rPr>
          <w:rStyle w:val="Jegyzethivatkozs"/>
        </w:rPr>
        <w:annotationRef/>
      </w:r>
      <w:r>
        <w:t>Nem látható az ábráról, mert csak a numerikus közelítés van ábrázolva. Ábrázolni kellene a tényleges arcsin görbét is, hogy látszódjon a közelítés hibája.</w:t>
      </w:r>
    </w:p>
  </w:comment>
  <w:comment w:id="126" w:author="Borda Peter (ME-SE/ESB-T3)" w:date="2025-12-15T09:56:00Z" w:initials="PB">
    <w:p w14:paraId="2E780752" w14:textId="77777777" w:rsidR="00004368" w:rsidRDefault="00004368" w:rsidP="00004368">
      <w:pPr>
        <w:pStyle w:val="Jegyzetszveg"/>
        <w:ind w:firstLine="0"/>
        <w:jc w:val="left"/>
      </w:pPr>
      <w:r>
        <w:rPr>
          <w:rStyle w:val="Jegyzethivatkozs"/>
        </w:rPr>
        <w:annotationRef/>
      </w:r>
      <w:r>
        <w:t>elírás</w:t>
      </w:r>
    </w:p>
  </w:comment>
  <w:comment w:id="127" w:author="Borda Peter (ME-SE/ESB-T3)" w:date="2025-12-15T09:57:00Z" w:initials="PB">
    <w:p w14:paraId="6225B790" w14:textId="77777777" w:rsidR="00004368" w:rsidRDefault="00004368" w:rsidP="00004368">
      <w:pPr>
        <w:pStyle w:val="Jegyzetszveg"/>
        <w:ind w:firstLine="0"/>
        <w:jc w:val="left"/>
      </w:pPr>
      <w:r>
        <w:rPr>
          <w:rStyle w:val="Jegyzethivatkozs"/>
        </w:rPr>
        <w:annotationRef/>
      </w:r>
      <w:r>
        <w:t>Hibás ábraszámozás</w:t>
      </w:r>
    </w:p>
  </w:comment>
  <w:comment w:id="130" w:author="Borda Peter (ME-SE/ESB-T3)" w:date="2025-12-15T09:58:00Z" w:initials="PB">
    <w:p w14:paraId="1017874E" w14:textId="77777777" w:rsidR="004E3A9E" w:rsidRDefault="004E3A9E" w:rsidP="004E3A9E">
      <w:pPr>
        <w:pStyle w:val="Jegyzetszveg"/>
        <w:ind w:firstLine="0"/>
        <w:jc w:val="left"/>
      </w:pPr>
      <w:r>
        <w:rPr>
          <w:rStyle w:val="Jegyzethivatkozs"/>
        </w:rPr>
        <w:annotationRef/>
      </w:r>
      <w:r>
        <w:t>LUT: angol kifejezés. Ezt korábban szövegesen egyszer sem magyaráztad meg a dolgozatban, csak a magyar megfelelője van használva</w:t>
      </w:r>
    </w:p>
  </w:comment>
  <w:comment w:id="133" w:author="Hajnal Daniel (ME-SE/ESB-T3)" w:date="2025-12-09T08:57:00Z" w:initials="DH">
    <w:p w14:paraId="2138A10F" w14:textId="77777777" w:rsidR="00A05F7A" w:rsidRDefault="00A05F7A" w:rsidP="00A05F7A">
      <w:pPr>
        <w:pStyle w:val="Jegyzetszveg"/>
        <w:ind w:firstLine="0"/>
        <w:jc w:val="left"/>
      </w:pPr>
      <w:r>
        <w:rPr>
          <w:rStyle w:val="Jegyzethivatkozs"/>
        </w:rPr>
        <w:annotationRef/>
      </w:r>
      <w:r>
        <w:t>Na ez az, amivel nagyon ritkán találkozok. Kifejezetten öröm nézni, hogy több megoldást kipróbáltál/teszteltél/vizualizáltál és ez alapján hoztál egy objektív döntést</w:t>
      </w:r>
    </w:p>
  </w:comment>
  <w:comment w:id="134" w:author="FIXED-TERM Sasdi Andras (ME-SE/ESB-T3)" w:date="2025-12-13T16:18:00Z" w:initials="AS">
    <w:p w14:paraId="0748DCCB" w14:textId="333BE7F0" w:rsidR="00B25474" w:rsidRDefault="00B25474" w:rsidP="00B25474">
      <w:pPr>
        <w:pStyle w:val="Jegyzetszveg"/>
        <w:ind w:firstLine="0"/>
        <w:jc w:val="left"/>
      </w:pPr>
      <w:r>
        <w:rPr>
          <w:rStyle w:val="Jegyzethivatkozs"/>
        </w:rPr>
        <w:annotationRef/>
      </w:r>
      <w:r>
        <w:t>Köszönöm szépen!</w:t>
      </w:r>
    </w:p>
  </w:comment>
  <w:comment w:id="137" w:author="Borda Peter (ME-SE/ESB-T3)" w:date="2025-12-15T10:03:00Z" w:initials="PB">
    <w:p w14:paraId="5789F53A" w14:textId="77777777" w:rsidR="00CC759D" w:rsidRDefault="00CC759D" w:rsidP="00CC759D">
      <w:pPr>
        <w:pStyle w:val="Jegyzetszveg"/>
        <w:ind w:firstLine="0"/>
        <w:jc w:val="left"/>
      </w:pPr>
      <w:r>
        <w:rPr>
          <w:rStyle w:val="Jegyzethivatkozs"/>
        </w:rPr>
        <w:annotationRef/>
      </w:r>
      <w:r>
        <w:t>Értékpár. LUT-nál X és Y is le van tárolva</w:t>
      </w:r>
    </w:p>
  </w:comment>
  <w:comment w:id="141" w:author="Borda Peter (ME-SE/ESB-T3)" w:date="2025-12-15T10:06:00Z" w:initials="PB">
    <w:p w14:paraId="32357ED5" w14:textId="156387B3" w:rsidR="00250B67" w:rsidRDefault="00250B67" w:rsidP="00250B67">
      <w:pPr>
        <w:pStyle w:val="Jegyzetszveg"/>
        <w:ind w:firstLine="0"/>
        <w:jc w:val="left"/>
      </w:pPr>
      <w:r>
        <w:rPr>
          <w:rStyle w:val="Jegyzethivatkozs"/>
        </w:rPr>
        <w:annotationRef/>
      </w:r>
      <w:r>
        <w:t>Nagy H-val írandó, Edwin Hallról nevezték el, ráadásul kötőjeles kifejezés.</w:t>
      </w:r>
    </w:p>
  </w:comment>
  <w:comment w:id="142" w:author="Borda Peter (ME-SE/ESB-T3)" w:date="2025-12-15T10:07:00Z" w:initials="PB">
    <w:p w14:paraId="1031B010" w14:textId="77777777" w:rsidR="0073163B" w:rsidRDefault="0073163B" w:rsidP="0073163B">
      <w:pPr>
        <w:pStyle w:val="Jegyzetszveg"/>
        <w:ind w:firstLine="0"/>
        <w:jc w:val="left"/>
      </w:pPr>
      <w:r>
        <w:rPr>
          <w:rStyle w:val="Jegyzethivatkozs"/>
        </w:rPr>
        <w:annotationRef/>
      </w:r>
      <w:r>
        <w:t>elérendő? --&gt; itt gondolom a specifikációs oldalra gondolsz</w:t>
      </w:r>
    </w:p>
  </w:comment>
  <w:comment w:id="143" w:author="FIXED-TERM Sasdi Andras (ME-SE/ESB-T3)" w:date="2025-12-16T19:58:00Z" w:initials="AS">
    <w:p w14:paraId="44B2A3F5" w14:textId="77777777" w:rsidR="00F15A8D" w:rsidRDefault="00F15A8D" w:rsidP="00F15A8D">
      <w:pPr>
        <w:pStyle w:val="Jegyzetszveg"/>
        <w:ind w:firstLine="0"/>
        <w:jc w:val="left"/>
      </w:pPr>
      <w:r>
        <w:rPr>
          <w:rStyle w:val="Jegyzethivatkozs"/>
        </w:rPr>
        <w:annotationRef/>
      </w:r>
      <w:r>
        <w:t>A léptetőmotor felbontására gondoltam, egyértelműsítem</w:t>
      </w:r>
    </w:p>
  </w:comment>
  <w:comment w:id="144" w:author="Hajnal Daniel (ME-SE/ESB-T3)" w:date="2025-12-09T09:00:00Z" w:initials="DH">
    <w:p w14:paraId="30515014" w14:textId="03EC6EE4" w:rsidR="004133AD" w:rsidRDefault="004133AD" w:rsidP="004133AD">
      <w:pPr>
        <w:pStyle w:val="Jegyzetszveg"/>
        <w:ind w:firstLine="0"/>
        <w:jc w:val="left"/>
      </w:pPr>
      <w:r>
        <w:rPr>
          <w:rStyle w:val="Jegyzethivatkozs"/>
        </w:rPr>
        <w:annotationRef/>
      </w:r>
      <w:r>
        <w:t>Talán ez is elbírna egy linket</w:t>
      </w:r>
    </w:p>
  </w:comment>
  <w:comment w:id="145" w:author="Hajnal Daniel (ME-SE/ESB-T3)" w:date="2025-12-09T09:01:00Z" w:initials="DH">
    <w:p w14:paraId="7593D360" w14:textId="77777777" w:rsidR="00BA5260" w:rsidRDefault="00BA5260" w:rsidP="00BA5260">
      <w:pPr>
        <w:pStyle w:val="Jegyzetszveg"/>
        <w:ind w:firstLine="0"/>
        <w:jc w:val="left"/>
      </w:pPr>
      <w:r>
        <w:rPr>
          <w:rStyle w:val="Jegyzethivatkozs"/>
        </w:rPr>
        <w:annotationRef/>
      </w:r>
      <w:r>
        <w:t>Annyira jó lenne ide is egy ábra, hogy szemléltesse a mágnest és az enkódert, hogy ez miként áll össze.</w:t>
      </w:r>
    </w:p>
  </w:comment>
  <w:comment w:id="148" w:author="Gora Evelin (ME-SE/ESB-T3)" w:date="2025-12-09T17:22:00Z" w:initials="G(">
    <w:p w14:paraId="6ACDD0C7" w14:textId="1A5D9136" w:rsidR="00EA6AA3" w:rsidRDefault="00EA6AA3">
      <w:pPr>
        <w:pStyle w:val="Jegyzetszveg"/>
      </w:pPr>
      <w:r>
        <w:rPr>
          <w:rStyle w:val="Jegyzethivatkozs"/>
        </w:rPr>
        <w:annotationRef/>
      </w:r>
      <w:r w:rsidRPr="5EC316D1">
        <w:t>javaslat: talán ezt azért fogalmaznám át, mert számomra tiszta, hogy ezzel a projekttel még lesz munka és folytatni fogod, de nem tudom így jól mutat-e. esetleg egy "az eszközök driverének megírásához C++ nyelvet választottam, mivel ...."- adna egy lezártságot a döntésed mellett, viszont azt ugyanúgy nyitva hagyja, hogy te továbbra is dolgozol ezeken a drivereken. a bekezdés végén úgyis tisztázva van, hogy vül mi készült el C++-ban eddig.</w:t>
      </w:r>
    </w:p>
  </w:comment>
  <w:comment w:id="149" w:author="Hajnal Daniel (ME-SE/ESB-T3)" w:date="2025-12-10T07:26:00Z" w:initials="DH">
    <w:p w14:paraId="6014A4CB" w14:textId="77777777" w:rsidR="00C27C43" w:rsidRDefault="00C27C43" w:rsidP="00C27C43">
      <w:pPr>
        <w:pStyle w:val="Jegyzetszveg"/>
        <w:ind w:firstLine="0"/>
        <w:jc w:val="left"/>
      </w:pPr>
      <w:r>
        <w:rPr>
          <w:rStyle w:val="Jegyzethivatkozs"/>
        </w:rPr>
        <w:annotationRef/>
      </w:r>
      <w:r>
        <w:t xml:space="preserve">Igen, egyetértek. </w:t>
      </w:r>
    </w:p>
  </w:comment>
  <w:comment w:id="150" w:author="Hajnal Daniel (ME-SE/ESB-T3)" w:date="2025-12-09T09:16:00Z" w:initials="DH">
    <w:p w14:paraId="467365F9" w14:textId="7793BE59" w:rsidR="00961B34" w:rsidRDefault="00961B34" w:rsidP="00961B34">
      <w:pPr>
        <w:pStyle w:val="Jegyzetszveg"/>
        <w:ind w:firstLine="0"/>
        <w:jc w:val="left"/>
      </w:pPr>
      <w:r>
        <w:rPr>
          <w:rStyle w:val="Jegyzethivatkozs"/>
        </w:rPr>
        <w:annotationRef/>
      </w:r>
      <w:r>
        <w:t>Ezeknek a dolgoknak a szemléltetéséhez is nagyon jó lenne pár ábra.</w:t>
      </w:r>
    </w:p>
  </w:comment>
  <w:comment w:id="151" w:author="Gora Evelin (ME-SE/ESB-T3)" w:date="2025-12-09T17:19:00Z" w:initials="G(">
    <w:p w14:paraId="26B2D958" w14:textId="7CE3282B" w:rsidR="00EA6AA3" w:rsidRDefault="00EA6AA3">
      <w:pPr>
        <w:pStyle w:val="Jegyzetszveg"/>
      </w:pPr>
      <w:r>
        <w:rPr>
          <w:rStyle w:val="Jegyzethivatkozs"/>
        </w:rPr>
        <w:annotationRef/>
      </w:r>
      <w:r w:rsidRPr="20D0E8C9">
        <w:t>legalapvetőbb</w:t>
      </w:r>
    </w:p>
  </w:comment>
  <w:comment w:id="152" w:author="Borda Peter (ME-SE/ESB-T3)" w:date="2025-12-15T10:09:00Z" w:initials="PB">
    <w:p w14:paraId="76CAED5E" w14:textId="77777777" w:rsidR="00CD3593" w:rsidRDefault="00CD3593" w:rsidP="00CD3593">
      <w:pPr>
        <w:pStyle w:val="Jegyzetszveg"/>
        <w:ind w:firstLine="0"/>
        <w:jc w:val="left"/>
      </w:pPr>
      <w:r>
        <w:rPr>
          <w:rStyle w:val="Jegyzethivatkozs"/>
        </w:rPr>
        <w:annotationRef/>
      </w:r>
      <w:r>
        <w:t>Azért mert?</w:t>
      </w:r>
    </w:p>
  </w:comment>
  <w:comment w:id="153" w:author="Borda Peter (ME-SE/ESB-T3)" w:date="2025-12-15T10:10:00Z" w:initials="PB">
    <w:p w14:paraId="1F7D643A" w14:textId="77777777" w:rsidR="001472B7" w:rsidRDefault="001472B7" w:rsidP="001472B7">
      <w:pPr>
        <w:pStyle w:val="Jegyzetszveg"/>
        <w:ind w:firstLine="0"/>
        <w:jc w:val="left"/>
      </w:pPr>
      <w:r>
        <w:rPr>
          <w:rStyle w:val="Jegyzethivatkozs"/>
        </w:rPr>
        <w:annotationRef/>
      </w:r>
      <w:r>
        <w:t>Hivatkozás hiányzik az adatlapr</w:t>
      </w:r>
    </w:p>
  </w:comment>
  <w:comment w:id="156" w:author="Hajnal Daniel (ME-SE/ESB-T3)" w:date="2025-12-09T09:17:00Z" w:initials="DH">
    <w:p w14:paraId="3E14866E" w14:textId="726F3C05" w:rsidR="0045399B" w:rsidRDefault="0045399B" w:rsidP="0045399B">
      <w:pPr>
        <w:pStyle w:val="Jegyzetszveg"/>
        <w:ind w:firstLine="0"/>
        <w:jc w:val="left"/>
      </w:pPr>
      <w:r>
        <w:rPr>
          <w:rStyle w:val="Jegyzethivatkozs"/>
        </w:rPr>
        <w:annotationRef/>
      </w:r>
      <w:r>
        <w:t>Das Maschine 🥲Végre egy kép!</w:t>
      </w:r>
    </w:p>
  </w:comment>
  <w:comment w:id="159" w:author="Gora Evelin (ME-SE/ESB-T3)" w:date="2025-12-09T17:27:00Z" w:initials="G(">
    <w:p w14:paraId="2BF3EEE2" w14:textId="702FE210" w:rsidR="00EA6AA3" w:rsidRDefault="00EA6AA3">
      <w:pPr>
        <w:pStyle w:val="Jegyzetszveg"/>
      </w:pPr>
      <w:r>
        <w:rPr>
          <w:rStyle w:val="Jegyzethivatkozs"/>
        </w:rPr>
        <w:annotationRef/>
      </w:r>
      <w:r w:rsidRPr="550A235D">
        <w:t>ide kell vessző</w:t>
      </w:r>
    </w:p>
  </w:comment>
  <w:comment w:id="160" w:author="Borda Peter (ME-SE/ESB-T3)" w:date="2025-12-15T10:14:00Z" w:initials="PB">
    <w:p w14:paraId="140BC439" w14:textId="77777777" w:rsidR="00087B8F" w:rsidRDefault="00374454" w:rsidP="00087B8F">
      <w:pPr>
        <w:pStyle w:val="Jegyzetszveg"/>
        <w:ind w:firstLine="0"/>
        <w:jc w:val="left"/>
      </w:pPr>
      <w:r>
        <w:rPr>
          <w:rStyle w:val="Jegyzethivatkozs"/>
        </w:rPr>
        <w:annotationRef/>
      </w:r>
      <w:r w:rsidR="00087B8F">
        <w:t xml:space="preserve">Mi a helyzet akkor, ha én a szenzort úgy szeretném pozícionálni, hogy mind a 3 tengely egyszerre kapjon gerjesztést? </w:t>
      </w:r>
    </w:p>
  </w:comment>
  <w:comment w:id="166" w:author="Borda Peter (ME-SE/ESB-T3)" w:date="2025-12-15T10:16:00Z" w:initials="PB">
    <w:p w14:paraId="09B9C618" w14:textId="77777777" w:rsidR="006404AC" w:rsidRDefault="006404AC" w:rsidP="006404AC">
      <w:pPr>
        <w:pStyle w:val="Jegyzetszveg"/>
        <w:ind w:firstLine="0"/>
        <w:jc w:val="left"/>
      </w:pPr>
      <w:r>
        <w:rPr>
          <w:rStyle w:val="Jegyzethivatkozs"/>
        </w:rPr>
        <w:annotationRef/>
      </w:r>
      <w:r>
        <w:t>Hibás számozás</w:t>
      </w:r>
    </w:p>
  </w:comment>
  <w:comment w:id="167" w:author="Gora Evelin (ME-SE/ESB-T3)" w:date="2025-12-09T17:29:00Z" w:initials="G(">
    <w:p w14:paraId="69233182" w14:textId="54DFE99D" w:rsidR="00EA6AA3" w:rsidRDefault="00EA6AA3">
      <w:pPr>
        <w:pStyle w:val="Jegyzetszveg"/>
      </w:pPr>
      <w:r>
        <w:rPr>
          <w:rStyle w:val="Jegyzethivatkozs"/>
        </w:rPr>
        <w:annotationRef/>
      </w:r>
      <w:r w:rsidRPr="79B63499">
        <w:t>vagy: Ebben az állapotban / Ezen az állapoton belül/ Ezen állapoton belül</w:t>
      </w:r>
    </w:p>
  </w:comment>
  <w:comment w:id="168" w:author="Borda Peter (ME-SE/ESB-T3)" w:date="2025-12-15T10:16:00Z" w:initials="PB">
    <w:p w14:paraId="34D0CD0B" w14:textId="77777777" w:rsidR="000F16C5" w:rsidRDefault="000F16C5" w:rsidP="000F16C5">
      <w:pPr>
        <w:pStyle w:val="Jegyzetszveg"/>
        <w:ind w:firstLine="0"/>
        <w:jc w:val="left"/>
      </w:pPr>
      <w:r>
        <w:rPr>
          <w:rStyle w:val="Jegyzethivatkozs"/>
        </w:rPr>
        <w:annotationRef/>
      </w:r>
      <w:r>
        <w:t>Nagy M-mel kezdődik</w:t>
      </w:r>
    </w:p>
  </w:comment>
  <w:comment w:id="169" w:author="Gora Evelin (ME-SE/ESB-T3)" w:date="2025-12-09T17:31:00Z" w:initials="G(">
    <w:p w14:paraId="4566E639" w14:textId="0B7392D0" w:rsidR="00EA6AA3" w:rsidRDefault="00EA6AA3">
      <w:pPr>
        <w:pStyle w:val="Jegyzetszveg"/>
      </w:pPr>
      <w:r>
        <w:rPr>
          <w:rStyle w:val="Jegyzethivatkozs"/>
        </w:rPr>
        <w:annotationRef/>
      </w:r>
      <w:r w:rsidRPr="7AE86CD8">
        <w:t>nem tudom, hogy szokás-e valamivel kiemelni, hogy a "Beállás"-sal épp utalsz valamire, ami az ábrán található meg az olvasó számára</w:t>
      </w:r>
    </w:p>
  </w:comment>
  <w:comment w:id="170" w:author="Hajnal Daniel (ME-SE/ESB-T3)" w:date="2025-12-10T07:27:00Z" w:initials="DH">
    <w:p w14:paraId="4E729597" w14:textId="77777777" w:rsidR="00D0785D" w:rsidRDefault="00D0785D" w:rsidP="00D0785D">
      <w:pPr>
        <w:pStyle w:val="Jegyzetszveg"/>
        <w:ind w:firstLine="0"/>
        <w:jc w:val="left"/>
      </w:pPr>
      <w:r>
        <w:rPr>
          <w:rStyle w:val="Jegyzethivatkozs"/>
        </w:rPr>
        <w:annotationRef/>
      </w:r>
      <w:r>
        <w:t>Te is voltál egyetemista, biztos te is voltáll Beállva...</w:t>
      </w:r>
    </w:p>
  </w:comment>
  <w:comment w:id="171" w:author="Gora Evelin (ME-SE/ESB-T3)" w:date="2025-12-09T17:32:00Z" w:initials="G(">
    <w:p w14:paraId="524DA29E" w14:textId="0C3981F2" w:rsidR="00EA6AA3" w:rsidRDefault="00EA6AA3">
      <w:pPr>
        <w:pStyle w:val="Jegyzetszveg"/>
      </w:pPr>
      <w:r>
        <w:rPr>
          <w:rStyle w:val="Jegyzethivatkozs"/>
        </w:rPr>
        <w:annotationRef/>
      </w:r>
      <w:r w:rsidRPr="5DF6784A">
        <w:t>szerintem érdemes megkülönböztetni, hogy a 29. ábra részeit magyarázod, itt már kis betűvel kezdted a "Beállás-sal ellentétben. nem tudom, van-e erre hivatalos formátum (vastag/dőlt betű, idézőjel, vagy csak zárójelben az ábra számának megemlítése)</w:t>
      </w:r>
    </w:p>
  </w:comment>
  <w:comment w:id="172" w:author="FIXED-TERM Sasdi Andras (ME-SE/ESB-T3)" w:date="2025-12-13T22:44:00Z" w:initials="AS">
    <w:p w14:paraId="73A3B97E" w14:textId="77777777" w:rsidR="00CC5A8B" w:rsidRDefault="00CC5A8B" w:rsidP="00CC5A8B">
      <w:pPr>
        <w:pStyle w:val="Jegyzetszveg"/>
        <w:ind w:firstLine="0"/>
        <w:jc w:val="left"/>
      </w:pPr>
      <w:r>
        <w:rPr>
          <w:rStyle w:val="Jegyzethivatkozs"/>
        </w:rPr>
        <w:annotationRef/>
      </w:r>
      <w:r>
        <w:t>Dölt betűvel jelzem, igazad van</w:t>
      </w:r>
    </w:p>
  </w:comment>
  <w:comment w:id="164" w:author="Borda Peter (ME-SE/ESB-T3)" w:date="2025-12-15T10:17:00Z" w:initials="PB">
    <w:p w14:paraId="00901C52" w14:textId="77777777" w:rsidR="002351DE" w:rsidRDefault="002351DE" w:rsidP="002351DE">
      <w:pPr>
        <w:pStyle w:val="Jegyzetszveg"/>
        <w:ind w:firstLine="0"/>
        <w:jc w:val="left"/>
      </w:pPr>
      <w:r>
        <w:rPr>
          <w:rStyle w:val="Jegyzethivatkozs"/>
        </w:rPr>
        <w:annotationRef/>
      </w:r>
      <w:r>
        <w:t>Valóban magyar nyelvű a menü? A diplomában már nem, de a valóságban igenis angolra kell átállítani mindent</w:t>
      </w:r>
    </w:p>
  </w:comment>
  <w:comment w:id="165" w:author="FIXED-TERM Sasdi Andras (ME-SE/ESB-T3)" w:date="2025-12-16T20:26:00Z" w:initials="AS">
    <w:p w14:paraId="1B786E0B" w14:textId="77777777" w:rsidR="0091029B" w:rsidRDefault="0091029B" w:rsidP="0091029B">
      <w:pPr>
        <w:pStyle w:val="Jegyzetszveg"/>
        <w:ind w:firstLine="0"/>
        <w:jc w:val="left"/>
      </w:pPr>
      <w:r>
        <w:rPr>
          <w:rStyle w:val="Jegyzethivatkozs"/>
        </w:rPr>
        <w:annotationRef/>
      </w:r>
      <w:r>
        <w:t>A valóságban angol nyelvű, itt az állapotoknak magyarra fordítottam a nevét</w:t>
      </w:r>
    </w:p>
  </w:comment>
  <w:comment w:id="174" w:author="Borda Peter (ME-SE/ESB-T3)" w:date="2025-12-15T10:18:00Z" w:initials="PB">
    <w:p w14:paraId="65D37190" w14:textId="1C1C6635" w:rsidR="00C70545" w:rsidRDefault="00C70545" w:rsidP="00C70545">
      <w:pPr>
        <w:pStyle w:val="Jegyzetszveg"/>
        <w:ind w:firstLine="0"/>
        <w:jc w:val="left"/>
      </w:pPr>
      <w:r>
        <w:rPr>
          <w:rStyle w:val="Jegyzethivatkozs"/>
        </w:rPr>
        <w:annotationRef/>
      </w:r>
      <w:r>
        <w:t>Hibás számozás</w:t>
      </w:r>
    </w:p>
  </w:comment>
  <w:comment w:id="175" w:author="Hajnal Daniel (ME-SE/ESB-T3)" w:date="2025-12-09T09:22:00Z" w:initials="DH">
    <w:p w14:paraId="7BB7E6D8" w14:textId="6F2A023E" w:rsidR="004F0014" w:rsidRDefault="004F0014" w:rsidP="004F0014">
      <w:pPr>
        <w:pStyle w:val="Jegyzetszveg"/>
        <w:ind w:firstLine="0"/>
        <w:jc w:val="left"/>
      </w:pPr>
      <w:r>
        <w:rPr>
          <w:rStyle w:val="Jegyzethivatkozs"/>
        </w:rPr>
        <w:annotationRef/>
      </w:r>
      <w:r>
        <w:t xml:space="preserve">Az én szívemnek ez a megoldás nagyon kedves és átlátható, viszont a korrektség kedvéért oda lehet írni szerintem, hogy ez csak azért kivitelezhető, mert van elég memória és processzor kapacitás a rendszerben. A Sima switch-case, habár csúnya és nehezen bővíthető, azért az belátható, hogy annak nagyságrendekkel kevesebb memória kell. </w:t>
      </w:r>
    </w:p>
  </w:comment>
  <w:comment w:id="176" w:author="Hajnal Daniel (ME-SE/ESB-T3)" w:date="2025-12-09T09:22:00Z" w:initials="DH">
    <w:p w14:paraId="7BF23683" w14:textId="0671CE50" w:rsidR="00E429D1" w:rsidRDefault="00E429D1" w:rsidP="00E429D1">
      <w:pPr>
        <w:pStyle w:val="Jegyzetszveg"/>
        <w:ind w:firstLine="0"/>
        <w:jc w:val="left"/>
      </w:pPr>
      <w:r>
        <w:rPr>
          <w:rStyle w:val="Jegyzethivatkozs"/>
        </w:rPr>
        <w:annotationRef/>
      </w:r>
      <w:r>
        <w:t>Noice</w:t>
      </w:r>
    </w:p>
  </w:comment>
  <w:comment w:id="177" w:author="FIXED-TERM Sasdi Andras (ME-SE/ESB-T3)" w:date="2025-12-13T22:48:00Z" w:initials="AS">
    <w:p w14:paraId="45757B10" w14:textId="77777777" w:rsidR="00697E13" w:rsidRDefault="00697E13" w:rsidP="00697E13">
      <w:pPr>
        <w:pStyle w:val="Jegyzetszveg"/>
        <w:ind w:firstLine="0"/>
        <w:jc w:val="left"/>
      </w:pPr>
      <w:r>
        <w:rPr>
          <w:rStyle w:val="Jegyzethivatkozs"/>
        </w:rPr>
        <w:annotationRef/>
      </w:r>
      <w:r>
        <w:t>Köszönöm ☺️</w:t>
      </w:r>
    </w:p>
  </w:comment>
  <w:comment w:id="178" w:author="Gora Evelin (ME-SE/ESB-T3)" w:date="2025-12-09T17:34:00Z" w:initials="G(">
    <w:p w14:paraId="30AE46CC" w14:textId="4CD0C068" w:rsidR="00EA6AA3" w:rsidRDefault="00EA6AA3">
      <w:pPr>
        <w:pStyle w:val="Jegyzetszveg"/>
      </w:pPr>
      <w:r>
        <w:rPr>
          <w:rStyle w:val="Jegyzethivatkozs"/>
        </w:rPr>
        <w:annotationRef/>
      </w:r>
      <w:r w:rsidRPr="60DE36B7">
        <w:t>számon</w:t>
      </w:r>
    </w:p>
  </w:comment>
  <w:comment w:id="181" w:author="Hajnal Daniel (ME-SE/ESB-T3)" w:date="2025-12-09T09:24:00Z" w:initials="DH">
    <w:p w14:paraId="5AFD8A3F" w14:textId="77777777" w:rsidR="00200C84" w:rsidRDefault="00200C84" w:rsidP="00200C84">
      <w:pPr>
        <w:pStyle w:val="Jegyzetszveg"/>
        <w:ind w:firstLine="0"/>
        <w:jc w:val="left"/>
      </w:pPr>
      <w:r>
        <w:rPr>
          <w:rStyle w:val="Jegyzethivatkozs"/>
        </w:rPr>
        <w:annotationRef/>
      </w:r>
      <w:r>
        <w:t>Link</w:t>
      </w:r>
    </w:p>
  </w:comment>
  <w:comment w:id="182" w:author="Borda Peter (ME-SE/ESB-T3)" w:date="2025-12-15T10:20:00Z" w:initials="PB">
    <w:p w14:paraId="1B0A97C7" w14:textId="77777777" w:rsidR="006A0592" w:rsidRDefault="006A0592" w:rsidP="006A0592">
      <w:pPr>
        <w:pStyle w:val="Jegyzetszveg"/>
        <w:ind w:firstLine="0"/>
        <w:jc w:val="left"/>
      </w:pPr>
      <w:r>
        <w:rPr>
          <w:rStyle w:val="Jegyzethivatkozs"/>
        </w:rPr>
        <w:annotationRef/>
      </w:r>
      <w:r>
        <w:t>megvalósítása</w:t>
      </w:r>
    </w:p>
  </w:comment>
  <w:comment w:id="184" w:author="Borda Peter (ME-SE/ESB-T3)" w:date="2025-12-15T10:21:00Z" w:initials="PB">
    <w:p w14:paraId="05E0621D" w14:textId="77777777" w:rsidR="00A515F1" w:rsidRDefault="00A515F1" w:rsidP="00A515F1">
      <w:pPr>
        <w:pStyle w:val="Jegyzetszveg"/>
        <w:ind w:firstLine="0"/>
        <w:jc w:val="left"/>
      </w:pPr>
      <w:r>
        <w:rPr>
          <w:rStyle w:val="Jegyzethivatkozs"/>
        </w:rPr>
        <w:annotationRef/>
      </w:r>
      <w:r>
        <w:t>Hibás számozás</w:t>
      </w:r>
    </w:p>
  </w:comment>
  <w:comment w:id="188" w:author="Gora Evelin (ME-SE/ESB-T3)" w:date="2025-12-09T17:39:00Z" w:initials="G(">
    <w:p w14:paraId="5E41B7AF" w14:textId="6F5956F5" w:rsidR="00EA6AA3" w:rsidRDefault="00EA6AA3">
      <w:pPr>
        <w:pStyle w:val="Jegyzetszveg"/>
      </w:pPr>
      <w:r>
        <w:rPr>
          <w:rStyle w:val="Jegyzethivatkozs"/>
        </w:rPr>
        <w:annotationRef/>
      </w:r>
      <w:r w:rsidRPr="5C5A613D">
        <w:t>vessző kell</w:t>
      </w:r>
    </w:p>
  </w:comment>
  <w:comment w:id="191" w:author="Hajnal Daniel (ME-SE/ESB-T3)" w:date="2025-12-09T09:26:00Z" w:initials="DH">
    <w:p w14:paraId="1E71B25D" w14:textId="77777777" w:rsidR="009612D1" w:rsidRDefault="009612D1" w:rsidP="009612D1">
      <w:pPr>
        <w:pStyle w:val="Jegyzetszveg"/>
        <w:ind w:firstLine="0"/>
        <w:jc w:val="left"/>
      </w:pPr>
      <w:r>
        <w:rPr>
          <w:rStyle w:val="Jegyzethivatkozs"/>
        </w:rPr>
        <w:annotationRef/>
      </w:r>
      <w:r>
        <w:t>Mivel ezeket egyesével megrajzolni nagyon időigényes lett volna.</w:t>
      </w:r>
    </w:p>
  </w:comment>
  <w:comment w:id="192" w:author="Borda Peter (ME-SE/ESB-T3)" w:date="2025-12-15T10:25:00Z" w:initials="PB">
    <w:p w14:paraId="1C4E3897" w14:textId="77777777" w:rsidR="00C80FE3" w:rsidRDefault="00C80FE3" w:rsidP="00C80FE3">
      <w:pPr>
        <w:pStyle w:val="Jegyzetszveg"/>
        <w:ind w:firstLine="0"/>
        <w:jc w:val="left"/>
      </w:pPr>
      <w:r>
        <w:rPr>
          <w:rStyle w:val="Jegyzethivatkozs"/>
        </w:rPr>
        <w:annotationRef/>
      </w:r>
      <w:r>
        <w:t>Elírás</w:t>
      </w:r>
      <w:r>
        <w:br/>
      </w:r>
    </w:p>
  </w:comment>
  <w:comment w:id="193" w:author="Hajnal Daniel (ME-SE/ESB-T3)" w:date="2025-12-09T09:27:00Z" w:initials="DH">
    <w:p w14:paraId="2EFDF470" w14:textId="682B58E5" w:rsidR="00F2421A" w:rsidRDefault="00F2421A" w:rsidP="00F2421A">
      <w:pPr>
        <w:pStyle w:val="Jegyzetszveg"/>
        <w:ind w:firstLine="0"/>
        <w:jc w:val="left"/>
      </w:pPr>
      <w:r>
        <w:rPr>
          <w:rStyle w:val="Jegyzethivatkozs"/>
        </w:rPr>
        <w:annotationRef/>
      </w:r>
      <w:r>
        <w:t>Ami azért lenne jó mer? Ugye offloadolja a professzort.</w:t>
      </w:r>
    </w:p>
  </w:comment>
  <w:comment w:id="196" w:author="Hajnal Daniel (ME-SE/ESB-T3)" w:date="2025-12-09T09:28:00Z" w:initials="DH">
    <w:p w14:paraId="2CE36225" w14:textId="77777777" w:rsidR="005947A8" w:rsidRDefault="005947A8" w:rsidP="005947A8">
      <w:pPr>
        <w:pStyle w:val="Jegyzetszveg"/>
        <w:ind w:firstLine="0"/>
        <w:jc w:val="left"/>
      </w:pPr>
      <w:r>
        <w:rPr>
          <w:rStyle w:val="Jegyzethivatkozs"/>
        </w:rPr>
        <w:annotationRef/>
      </w:r>
      <w:r>
        <w:t>Ábra</w:t>
      </w:r>
    </w:p>
  </w:comment>
  <w:comment w:id="197" w:author="FIXED-TERM Sasdi Andras (ME-SE/ESB-T3)" w:date="2025-12-16T20:40:00Z" w:initials="AS">
    <w:p w14:paraId="13A7840C" w14:textId="77777777" w:rsidR="00273FC4" w:rsidRDefault="00273FC4" w:rsidP="00273FC4">
      <w:pPr>
        <w:pStyle w:val="Jegyzetszveg"/>
        <w:ind w:firstLine="0"/>
        <w:jc w:val="left"/>
      </w:pPr>
      <w:r>
        <w:rPr>
          <w:rStyle w:val="Jegyzethivatkozs"/>
        </w:rPr>
        <w:annotationRef/>
      </w:r>
      <w:r>
        <w:t>szerintem ehez nagyon össze-vissza lenne</w:t>
      </w:r>
    </w:p>
  </w:comment>
  <w:comment w:id="198" w:author="Borda Peter (ME-SE/ESB-T3)" w:date="2025-12-15T10:27:00Z" w:initials="PB">
    <w:p w14:paraId="5D5705E9" w14:textId="661AF88C" w:rsidR="00FA0F20" w:rsidRDefault="00FA0F20" w:rsidP="00FA0F20">
      <w:pPr>
        <w:pStyle w:val="Jegyzetszveg"/>
        <w:ind w:firstLine="0"/>
        <w:jc w:val="left"/>
      </w:pPr>
      <w:r>
        <w:rPr>
          <w:rStyle w:val="Jegyzethivatkozs"/>
        </w:rPr>
        <w:annotationRef/>
      </w:r>
      <w:r>
        <w:t xml:space="preserve">Hibás számozás. </w:t>
      </w:r>
    </w:p>
    <w:p w14:paraId="7F6A75C4" w14:textId="77777777" w:rsidR="00FA0F20" w:rsidRDefault="00FA0F20" w:rsidP="00FA0F20">
      <w:pPr>
        <w:pStyle w:val="Jegyzetszveg"/>
        <w:ind w:firstLine="0"/>
        <w:jc w:val="left"/>
      </w:pPr>
      <w:r>
        <w:t>Egyébként ez ugyanaz az ábra, mint pár oldallal feljebb. Okkal?</w:t>
      </w:r>
    </w:p>
  </w:comment>
  <w:comment w:id="200" w:author="Gora Evelin (ME-SE/ESB-T3)" w:date="2025-12-09T17:46:00Z" w:initials="G(">
    <w:p w14:paraId="30B96C69" w14:textId="55FFE2EF" w:rsidR="00EA6AA3" w:rsidRDefault="00EA6AA3">
      <w:pPr>
        <w:pStyle w:val="Jegyzetszveg"/>
      </w:pPr>
      <w:r>
        <w:rPr>
          <w:rStyle w:val="Jegyzethivatkozs"/>
        </w:rPr>
        <w:annotationRef/>
      </w:r>
      <w:r w:rsidRPr="1E268C2D">
        <w:t>érzik?</w:t>
      </w:r>
    </w:p>
  </w:comment>
  <w:comment w:id="201" w:author="Gora Evelin (ME-SE/ESB-T3)" w:date="2025-12-09T17:46:00Z" w:initials="G(">
    <w:p w14:paraId="6A8BAB94" w14:textId="2833BAE3" w:rsidR="00EA6AA3" w:rsidRDefault="00EA6AA3">
      <w:pPr>
        <w:pStyle w:val="Jegyzetszveg"/>
      </w:pPr>
      <w:r>
        <w:rPr>
          <w:rStyle w:val="Jegyzethivatkozs"/>
        </w:rPr>
        <w:annotationRef/>
      </w:r>
      <w:r w:rsidRPr="6FDC5035">
        <w:t>amelyeknek</w:t>
      </w:r>
    </w:p>
  </w:comment>
  <w:comment w:id="202" w:author="Borda Peter (ME-SE/ESB-T3)" w:date="2025-12-15T10:30:00Z" w:initials="PB">
    <w:p w14:paraId="11C164B9" w14:textId="77777777" w:rsidR="004D70ED" w:rsidRDefault="004D70ED" w:rsidP="004D70ED">
      <w:pPr>
        <w:pStyle w:val="Jegyzetszveg"/>
        <w:ind w:firstLine="0"/>
        <w:jc w:val="left"/>
      </w:pPr>
      <w:r>
        <w:rPr>
          <w:rStyle w:val="Jegyzethivatkozs"/>
        </w:rPr>
        <w:annotationRef/>
      </w:r>
      <w:r>
        <w:t>Ez újfent nagy S-sel kezdődik</w:t>
      </w:r>
    </w:p>
  </w:comment>
  <w:comment w:id="203" w:author="Hajnal Daniel (ME-SE/ESB-T3)" w:date="2025-12-09T09:30:00Z" w:initials="DH">
    <w:p w14:paraId="0C0B7D69" w14:textId="5078625B" w:rsidR="00AF6265" w:rsidRDefault="00AF6265" w:rsidP="00AF6265">
      <w:pPr>
        <w:pStyle w:val="Jegyzetszveg"/>
        <w:ind w:firstLine="0"/>
        <w:jc w:val="left"/>
      </w:pPr>
      <w:r>
        <w:rPr>
          <w:rStyle w:val="Jegyzethivatkozs"/>
        </w:rPr>
        <w:annotationRef/>
      </w:r>
      <w:r>
        <w:t>Hiszen a mikrokontrollerek digitális bemenetei is rendelkeznek hiszterézissel 😉</w:t>
      </w:r>
    </w:p>
  </w:comment>
  <w:comment w:id="204" w:author="Borda Peter (ME-SE/ESB-T3)" w:date="2025-12-15T10:30:00Z" w:initials="PB">
    <w:p w14:paraId="7C9E0FB9" w14:textId="77777777" w:rsidR="00D8449D" w:rsidRDefault="00D8449D" w:rsidP="00D8449D">
      <w:pPr>
        <w:pStyle w:val="Jegyzetszveg"/>
        <w:ind w:firstLine="0"/>
        <w:jc w:val="left"/>
      </w:pPr>
      <w:r>
        <w:rPr>
          <w:rStyle w:val="Jegyzethivatkozs"/>
        </w:rPr>
        <w:annotationRef/>
      </w:r>
      <w:r>
        <w:t>Hibás számozás</w:t>
      </w:r>
    </w:p>
  </w:comment>
  <w:comment w:id="205" w:author="Borda Peter (ME-SE/ESB-T3)" w:date="2025-12-15T10:31:00Z" w:initials="PB">
    <w:p w14:paraId="27034AAF" w14:textId="77777777" w:rsidR="00FC5FF9" w:rsidRDefault="00FC5FF9" w:rsidP="00FC5FF9">
      <w:pPr>
        <w:pStyle w:val="Jegyzetszveg"/>
        <w:ind w:firstLine="0"/>
        <w:jc w:val="left"/>
      </w:pPr>
      <w:r>
        <w:rPr>
          <w:rStyle w:val="Jegyzethivatkozs"/>
        </w:rPr>
        <w:annotationRef/>
      </w:r>
      <w:r>
        <w:t>Egybe kell írni</w:t>
      </w:r>
    </w:p>
  </w:comment>
  <w:comment w:id="212" w:author="Borda Peter (ME-SE/ESB-T3)" w:date="2025-12-15T10:32:00Z" w:initials="PB">
    <w:p w14:paraId="569B3831" w14:textId="77777777" w:rsidR="000F58F1" w:rsidRDefault="000F58F1" w:rsidP="000F58F1">
      <w:pPr>
        <w:pStyle w:val="Jegyzetszveg"/>
        <w:ind w:firstLine="0"/>
        <w:jc w:val="left"/>
      </w:pPr>
      <w:r>
        <w:rPr>
          <w:rStyle w:val="Jegyzethivatkozs"/>
        </w:rPr>
        <w:annotationRef/>
      </w:r>
      <w:r>
        <w:t>Kis m</w:t>
      </w:r>
    </w:p>
  </w:comment>
  <w:comment w:id="213" w:author="Hajnal Daniel (ME-SE/ESB-T3)" w:date="2025-12-09T09:31:00Z" w:initials="DH">
    <w:p w14:paraId="6C06E2D0" w14:textId="266A7A77" w:rsidR="00531DD7" w:rsidRDefault="00531DD7" w:rsidP="00531DD7">
      <w:pPr>
        <w:pStyle w:val="Jegyzetszveg"/>
        <w:ind w:firstLine="0"/>
        <w:jc w:val="left"/>
      </w:pPr>
      <w:r>
        <w:rPr>
          <w:rStyle w:val="Jegyzethivatkozs"/>
        </w:rPr>
        <w:annotationRef/>
      </w:r>
      <w:r>
        <w:t>Siker, marad még vagy 70  láb</w:t>
      </w:r>
    </w:p>
  </w:comment>
  <w:comment w:id="214" w:author="FIXED-TERM Sasdi Andras (ME-SE/ESB-T3)" w:date="2025-12-13T23:25:00Z" w:initials="AS">
    <w:p w14:paraId="6AE56DFC" w14:textId="77777777" w:rsidR="00735E89" w:rsidRDefault="00735E89" w:rsidP="00735E89">
      <w:pPr>
        <w:pStyle w:val="Jegyzetszveg"/>
        <w:ind w:firstLine="0"/>
        <w:jc w:val="left"/>
      </w:pPr>
      <w:r>
        <w:rPr>
          <w:rStyle w:val="Jegyzethivatkozs"/>
        </w:rPr>
        <w:annotationRef/>
      </w:r>
      <w:r>
        <w:t>enyhén több, mint ha gombok külön bemenetek lennének. (Jó na… meg ide jobb lett volna akár egy I2C ADC a boardra és akkor még faszásabb lett volna az egész…)</w:t>
      </w:r>
    </w:p>
  </w:comment>
  <w:comment w:id="215" w:author="Borda Peter (ME-SE/ESB-T3)" w:date="2025-12-15T10:33:00Z" w:initials="PB">
    <w:p w14:paraId="20B5BF10" w14:textId="77777777" w:rsidR="00DC1B57" w:rsidRDefault="00DC1B57" w:rsidP="00DC1B57">
      <w:pPr>
        <w:pStyle w:val="Jegyzetszveg"/>
        <w:ind w:firstLine="0"/>
        <w:jc w:val="left"/>
      </w:pPr>
      <w:r>
        <w:rPr>
          <w:rStyle w:val="Jegyzethivatkozs"/>
        </w:rPr>
        <w:annotationRef/>
      </w:r>
      <w:r>
        <w:t>Ez a mondat leírva nagyon furcsán hangzik. Beszélt szituban okés, de így leírva kicsit szakmaiatlan</w:t>
      </w:r>
    </w:p>
  </w:comment>
  <w:comment w:id="216" w:author="Borda Peter (ME-SE/ESB-T3)" w:date="2025-12-15T10:33:00Z" w:initials="PB">
    <w:p w14:paraId="2C025CBA" w14:textId="77777777" w:rsidR="00847B08" w:rsidRDefault="00847B08" w:rsidP="00847B08">
      <w:pPr>
        <w:pStyle w:val="Jegyzetszveg"/>
        <w:ind w:firstLine="0"/>
        <w:jc w:val="left"/>
      </w:pPr>
      <w:r>
        <w:rPr>
          <w:rStyle w:val="Jegyzethivatkozs"/>
        </w:rPr>
        <w:annotationRef/>
      </w:r>
      <w:r>
        <w:t>Lenyomott gomb számértékével arányos</w:t>
      </w:r>
    </w:p>
  </w:comment>
  <w:comment w:id="217" w:author="Borda Peter (ME-SE/ESB-T3)" w:date="2025-12-15T11:08:00Z" w:initials="PB">
    <w:p w14:paraId="347BFA00" w14:textId="77777777" w:rsidR="00FB2EFF" w:rsidRDefault="00FB2EFF" w:rsidP="00FB2EFF">
      <w:pPr>
        <w:pStyle w:val="Jegyzetszveg"/>
        <w:ind w:firstLine="0"/>
        <w:jc w:val="left"/>
      </w:pPr>
      <w:r>
        <w:rPr>
          <w:rStyle w:val="Jegyzethivatkozs"/>
        </w:rPr>
        <w:annotationRef/>
      </w:r>
      <w:r>
        <w:t>Mi a helyzet, ha több gomb van egyszerre lenyomva?</w:t>
      </w:r>
    </w:p>
  </w:comment>
  <w:comment w:id="219" w:author="Gora Evelin (ME-SE/ESB-T3)" w:date="2025-12-09T17:50:00Z" w:initials="G(">
    <w:p w14:paraId="243CEA7D" w14:textId="3627BF01" w:rsidR="00EA6AA3" w:rsidRDefault="00EA6AA3">
      <w:pPr>
        <w:pStyle w:val="Jegyzetszveg"/>
      </w:pPr>
      <w:r>
        <w:rPr>
          <w:rStyle w:val="Jegyzethivatkozs"/>
        </w:rPr>
        <w:annotationRef/>
      </w:r>
      <w:r w:rsidRPr="7243B584">
        <w:t>kisbetű</w:t>
      </w:r>
    </w:p>
  </w:comment>
  <w:comment w:id="221" w:author="Borda Peter (ME-SE/ESB-T3)" w:date="2025-12-15T11:08:00Z" w:initials="PB">
    <w:p w14:paraId="58402757" w14:textId="77777777" w:rsidR="00FB2EFF" w:rsidRDefault="00FB2EFF" w:rsidP="00FB2EFF">
      <w:pPr>
        <w:pStyle w:val="Jegyzetszveg"/>
        <w:ind w:firstLine="0"/>
        <w:jc w:val="left"/>
      </w:pPr>
      <w:r>
        <w:rPr>
          <w:rStyle w:val="Jegyzethivatkozs"/>
        </w:rPr>
        <w:annotationRef/>
      </w:r>
      <w:r>
        <w:t>Hibás számozás</w:t>
      </w:r>
    </w:p>
  </w:comment>
  <w:comment w:id="223" w:author="Gora Evelin (ME-SE/ESB-T3)" w:date="2025-12-09T17:52:00Z" w:initials="G(">
    <w:p w14:paraId="1DC865BE" w14:textId="72E8B846" w:rsidR="00EA6AA3" w:rsidRDefault="00EA6AA3">
      <w:pPr>
        <w:pStyle w:val="Jegyzetszveg"/>
      </w:pPr>
      <w:r>
        <w:rPr>
          <w:rStyle w:val="Jegyzethivatkozs"/>
        </w:rPr>
        <w:annotationRef/>
      </w:r>
      <w:r w:rsidRPr="3083FEA9">
        <w:t>szerintem egyben</w:t>
      </w:r>
    </w:p>
  </w:comment>
  <w:comment w:id="224" w:author="FIXED-TERM Sasdi Andras (ME-SE/ESB-T3)" w:date="2025-12-13T23:25:00Z" w:initials="AS">
    <w:p w14:paraId="6C187EAA" w14:textId="77777777" w:rsidR="00735E89" w:rsidRDefault="00735E89" w:rsidP="00735E89">
      <w:pPr>
        <w:pStyle w:val="Jegyzetszveg"/>
        <w:ind w:firstLine="0"/>
        <w:jc w:val="left"/>
      </w:pPr>
      <w:r>
        <w:rPr>
          <w:rStyle w:val="Jegyzethivatkozs"/>
        </w:rPr>
        <w:annotationRef/>
      </w:r>
      <w:r>
        <w:t>Akkor sikít a word</w:t>
      </w:r>
    </w:p>
  </w:comment>
  <w:comment w:id="222" w:author="Borda Peter (ME-SE/ESB-T3)" w:date="2025-12-15T11:11:00Z" w:initials="PB">
    <w:p w14:paraId="0EBA051E" w14:textId="77777777" w:rsidR="008C3A9E" w:rsidRDefault="008C3A9E" w:rsidP="008C3A9E">
      <w:pPr>
        <w:pStyle w:val="Jegyzetszveg"/>
        <w:ind w:firstLine="0"/>
        <w:jc w:val="left"/>
      </w:pPr>
      <w:r>
        <w:rPr>
          <w:rStyle w:val="Jegyzethivatkozs"/>
        </w:rPr>
        <w:annotationRef/>
      </w:r>
      <w:r>
        <w:t>Egybe kell írni: végignéz, végigmond, végiggondol</w:t>
      </w:r>
    </w:p>
  </w:comment>
  <w:comment w:id="225" w:author="Gora Evelin (ME-SE/ESB-T3)" w:date="2025-12-09T17:53:00Z" w:initials="G(">
    <w:p w14:paraId="5FE14B31" w14:textId="3A112D87" w:rsidR="00EA6AA3" w:rsidRDefault="00EA6AA3">
      <w:pPr>
        <w:pStyle w:val="Jegyzetszveg"/>
      </w:pPr>
      <w:r>
        <w:rPr>
          <w:rStyle w:val="Jegyzethivatkozs"/>
        </w:rPr>
        <w:annotationRef/>
      </w:r>
      <w:r w:rsidRPr="2CB453B3">
        <w:t>itt lehet valamit kezdeni a szóismétléssel?</w:t>
      </w:r>
    </w:p>
  </w:comment>
  <w:comment w:id="226" w:author="Hajnal Daniel (ME-SE/ESB-T3)" w:date="2025-12-10T07:33:00Z" w:initials="DH">
    <w:p w14:paraId="1E69325C" w14:textId="77777777" w:rsidR="005B4E0A" w:rsidRDefault="005B4E0A" w:rsidP="005B4E0A">
      <w:pPr>
        <w:pStyle w:val="Jegyzetszveg"/>
        <w:ind w:firstLine="0"/>
        <w:jc w:val="left"/>
      </w:pPr>
      <w:r>
        <w:rPr>
          <w:rStyle w:val="Jegyzethivatkozs"/>
        </w:rPr>
        <w:annotationRef/>
      </w:r>
      <w:r>
        <w:t>Talán legrosszabb kombinációt helyett lehet a szélsőérték kifejezést használni</w:t>
      </w:r>
    </w:p>
  </w:comment>
  <w:comment w:id="220" w:author="Borda Peter (ME-SE/ESB-T3)" w:date="2025-12-15T11:14:00Z" w:initials="PB">
    <w:p w14:paraId="60FB9546" w14:textId="77777777" w:rsidR="00521F8F" w:rsidRDefault="00521F8F" w:rsidP="00521F8F">
      <w:pPr>
        <w:pStyle w:val="Jegyzetszveg"/>
        <w:ind w:firstLine="0"/>
        <w:jc w:val="left"/>
      </w:pPr>
      <w:r>
        <w:rPr>
          <w:rStyle w:val="Jegyzethivatkozs"/>
        </w:rPr>
        <w:annotationRef/>
      </w:r>
      <w:r>
        <w:t>Hány MC futtatást csináltál, hány bemenő paraméter volt vizsgálva?</w:t>
      </w:r>
    </w:p>
  </w:comment>
  <w:comment w:id="229" w:author="FIXED-TERM Sasdi Andras (ME-SE/ESB-T3)" w:date="2025-12-14T14:55:00Z" w:initials="AS">
    <w:p w14:paraId="2EA72E90" w14:textId="77777777" w:rsidR="00F873C2" w:rsidRDefault="00F873C2" w:rsidP="00F873C2">
      <w:pPr>
        <w:pStyle w:val="Jegyzetszveg"/>
        <w:ind w:firstLine="0"/>
        <w:jc w:val="left"/>
      </w:pPr>
      <w:r>
        <w:rPr>
          <w:rStyle w:val="Jegyzethivatkozs"/>
        </w:rPr>
        <w:annotationRef/>
      </w:r>
      <w:r>
        <w:t>Fentebb fejtettem ki</w:t>
      </w:r>
    </w:p>
  </w:comment>
  <w:comment w:id="230" w:author="Hajnal Daniel (ME-SE/ESB-T3)" w:date="2025-12-09T09:35:00Z" w:initials="DH">
    <w:p w14:paraId="262087E9" w14:textId="193D1E3A" w:rsidR="00E90DFF" w:rsidRDefault="00E90DFF" w:rsidP="00E90DFF">
      <w:pPr>
        <w:pStyle w:val="Jegyzetszveg"/>
        <w:ind w:firstLine="0"/>
        <w:jc w:val="left"/>
      </w:pPr>
      <w:r>
        <w:rPr>
          <w:rStyle w:val="Jegyzethivatkozs"/>
        </w:rPr>
        <w:annotationRef/>
      </w:r>
      <w:r>
        <w:t>Én ehhez az ábrához kicsit több magyarázatot szeretnék. Iszonyat meló ment bele, működik is, pont ezért kéne részletezni. Azért van 10 oszlop, mert 10 gomb van, az adott gomb lenyomása eredményez egy diszkrét feszültséget… Elég-e ide a 12 bites ADC stb.</w:t>
      </w:r>
    </w:p>
  </w:comment>
  <w:comment w:id="231" w:author="FIXED-TERM Sasdi Andras (ME-SE/ESB-T3)" w:date="2025-12-14T14:55:00Z" w:initials="AS">
    <w:p w14:paraId="29C4936E" w14:textId="77777777" w:rsidR="00F873C2" w:rsidRDefault="00F873C2" w:rsidP="00F873C2">
      <w:pPr>
        <w:pStyle w:val="Jegyzetszveg"/>
        <w:ind w:firstLine="0"/>
        <w:jc w:val="left"/>
      </w:pPr>
      <w:r>
        <w:rPr>
          <w:rStyle w:val="Jegyzethivatkozs"/>
        </w:rPr>
        <w:annotationRef/>
      </w:r>
      <w:r>
        <w:t>Fentebb fejtettem ki</w:t>
      </w:r>
    </w:p>
  </w:comment>
  <w:comment w:id="234" w:author="Borda Peter (ME-SE/ESB-T3)" w:date="2025-12-15T11:11:00Z" w:initials="PB">
    <w:p w14:paraId="6C8F455E" w14:textId="77777777" w:rsidR="002F0131" w:rsidRDefault="002F0131" w:rsidP="002F0131">
      <w:pPr>
        <w:pStyle w:val="Jegyzetszveg"/>
        <w:ind w:firstLine="0"/>
        <w:jc w:val="left"/>
      </w:pPr>
      <w:r>
        <w:rPr>
          <w:rStyle w:val="Jegyzethivatkozs"/>
        </w:rPr>
        <w:annotationRef/>
      </w:r>
      <w:r>
        <w:t>Hibás számozás</w:t>
      </w:r>
    </w:p>
  </w:comment>
  <w:comment w:id="235" w:author="Borda Peter (ME-SE/ESB-T3)" w:date="2025-12-15T11:13:00Z" w:initials="PB">
    <w:p w14:paraId="020F4165" w14:textId="77777777" w:rsidR="00BB722A" w:rsidRDefault="00BB722A" w:rsidP="00BB722A">
      <w:pPr>
        <w:pStyle w:val="Jegyzetszveg"/>
        <w:ind w:firstLine="0"/>
        <w:jc w:val="left"/>
      </w:pPr>
      <w:r>
        <w:rPr>
          <w:rStyle w:val="Jegyzethivatkozs"/>
        </w:rPr>
        <w:annotationRef/>
      </w:r>
      <w:r>
        <w:t xml:space="preserve">Az összes gomb lenyomása azt jelentheti, hogy az összes gomb le van nyomva egyszerre. Te „valamennyi gomb lenyomását” szimuláltad, avagy minden egyes gomb lenyomását külön-külön. </w:t>
      </w:r>
    </w:p>
  </w:comment>
  <w:comment w:id="236" w:author="Borda Peter (ME-SE/ESB-T3)" w:date="2025-12-15T11:13:00Z" w:initials="PB">
    <w:p w14:paraId="529DB523" w14:textId="77777777" w:rsidR="00BB722A" w:rsidRDefault="00BB722A" w:rsidP="00BB722A">
      <w:pPr>
        <w:pStyle w:val="Jegyzetszveg"/>
        <w:ind w:firstLine="0"/>
        <w:jc w:val="left"/>
      </w:pPr>
      <w:r>
        <w:rPr>
          <w:rStyle w:val="Jegyzethivatkozs"/>
        </w:rPr>
        <w:annotationRef/>
      </w:r>
      <w:r>
        <w:t>Hibás számozás</w:t>
      </w:r>
    </w:p>
  </w:comment>
  <w:comment w:id="237" w:author="Gora Evelin (ME-SE/ESB-T3)" w:date="2025-12-10T09:44:00Z" w:initials="G(">
    <w:p w14:paraId="703780AA" w14:textId="5463BF9A" w:rsidR="00153814" w:rsidRDefault="00153814">
      <w:pPr>
        <w:pStyle w:val="Jegyzetszveg"/>
      </w:pPr>
      <w:r>
        <w:rPr>
          <w:rStyle w:val="Jegyzethivatkozs"/>
        </w:rPr>
        <w:annotationRef/>
      </w:r>
      <w:r w:rsidRPr="4770BBB7">
        <w:t>egyben</w:t>
      </w:r>
    </w:p>
  </w:comment>
  <w:comment w:id="238" w:author="Borda Peter (ME-SE/ESB-T3)" w:date="2025-12-15T11:15:00Z" w:initials="PB">
    <w:p w14:paraId="09F6F266" w14:textId="77777777" w:rsidR="009117BE" w:rsidRDefault="009117BE" w:rsidP="009117BE">
      <w:pPr>
        <w:pStyle w:val="Jegyzetszveg"/>
        <w:ind w:firstLine="0"/>
        <w:jc w:val="left"/>
      </w:pPr>
      <w:r>
        <w:rPr>
          <w:rStyle w:val="Jegyzethivatkozs"/>
        </w:rPr>
        <w:annotationRef/>
      </w:r>
      <w:r>
        <w:t>Vezetem keresztül.</w:t>
      </w:r>
    </w:p>
    <w:p w14:paraId="61BDF3B8" w14:textId="77777777" w:rsidR="009117BE" w:rsidRDefault="009117BE" w:rsidP="009117BE">
      <w:pPr>
        <w:pStyle w:val="Jegyzetszveg"/>
        <w:ind w:firstLine="0"/>
        <w:jc w:val="left"/>
      </w:pPr>
    </w:p>
    <w:p w14:paraId="1AF3E8B3" w14:textId="77777777" w:rsidR="009117BE" w:rsidRDefault="009117BE" w:rsidP="009117BE">
      <w:pPr>
        <w:pStyle w:val="Jegyzetszveg"/>
        <w:ind w:firstLine="0"/>
        <w:jc w:val="left"/>
      </w:pPr>
      <w:r>
        <w:t>Ha meg ez a szósorrend marad, akkor egy szóba kell írni</w:t>
      </w:r>
    </w:p>
  </w:comment>
  <w:comment w:id="241" w:author="Borda Peter (ME-SE/ESB-T3)" w:date="2025-12-15T11:16:00Z" w:initials="PB">
    <w:p w14:paraId="544AC4C2" w14:textId="77777777" w:rsidR="00480C8E" w:rsidRDefault="00480C8E" w:rsidP="00480C8E">
      <w:pPr>
        <w:pStyle w:val="Jegyzetszveg"/>
        <w:ind w:firstLine="0"/>
        <w:jc w:val="left"/>
      </w:pPr>
      <w:r>
        <w:rPr>
          <w:rStyle w:val="Jegyzethivatkozs"/>
        </w:rPr>
        <w:annotationRef/>
      </w:r>
      <w:r>
        <w:t>Valójában a 2 motor közös forgatásának pontosságát</w:t>
      </w:r>
    </w:p>
  </w:comment>
  <w:comment w:id="243" w:author="Hajnal Daniel (ME-SE/ESB-T3)" w:date="2025-12-09T09:35:00Z" w:initials="DH">
    <w:p w14:paraId="11046EBB" w14:textId="77777777" w:rsidR="00E90DFF" w:rsidRDefault="00E90DFF" w:rsidP="00E90DFF">
      <w:pPr>
        <w:pStyle w:val="Jegyzetszveg"/>
        <w:ind w:firstLine="0"/>
        <w:jc w:val="left"/>
      </w:pPr>
      <w:r>
        <w:rPr>
          <w:rStyle w:val="Jegyzethivatkozs"/>
        </w:rPr>
        <w:annotationRef/>
      </w:r>
      <w:r>
        <w:t>ÁRULÓ!</w:t>
      </w:r>
    </w:p>
  </w:comment>
  <w:comment w:id="242" w:author="FIXED-TERM Sasdi Andras (ME-SE/ESB-T3)" w:date="2025-12-13T23:30:00Z" w:initials="AS">
    <w:p w14:paraId="71BA6E01" w14:textId="77777777" w:rsidR="00F14959" w:rsidRDefault="00F14959" w:rsidP="00F14959">
      <w:pPr>
        <w:pStyle w:val="Jegyzetszveg"/>
        <w:ind w:firstLine="0"/>
        <w:jc w:val="left"/>
      </w:pPr>
      <w:r>
        <w:rPr>
          <w:rStyle w:val="Jegyzethivatkozs"/>
        </w:rPr>
        <w:annotationRef/>
      </w:r>
      <w:r>
        <w:t>xdd</w:t>
      </w:r>
    </w:p>
  </w:comment>
  <w:comment w:id="246" w:author="Hajnal Daniel (ME-SE/ESB-T3)" w:date="2025-12-09T09:38:00Z" w:initials="DH">
    <w:p w14:paraId="382C9B7A" w14:textId="77777777" w:rsidR="00B259B2" w:rsidRDefault="00B259B2" w:rsidP="00B259B2">
      <w:pPr>
        <w:pStyle w:val="Jegyzetszveg"/>
        <w:ind w:firstLine="0"/>
        <w:jc w:val="left"/>
      </w:pPr>
      <w:r>
        <w:rPr>
          <w:rStyle w:val="Jegyzethivatkozs"/>
        </w:rPr>
        <w:annotationRef/>
      </w:r>
      <w:r>
        <w:t>Ábrás Cet</w:t>
      </w:r>
    </w:p>
  </w:comment>
  <w:comment w:id="247" w:author="Gora Evelin (ME-SE/ESB-T3)" w:date="2025-12-10T09:48:00Z" w:initials="G(">
    <w:p w14:paraId="666314F3" w14:textId="4332B60E" w:rsidR="002E4D84" w:rsidRDefault="002E4D84">
      <w:pPr>
        <w:pStyle w:val="Jegyzetszveg"/>
      </w:pPr>
      <w:r>
        <w:rPr>
          <w:rStyle w:val="Jegyzethivatkozs"/>
        </w:rPr>
        <w:annotationRef/>
      </w:r>
      <w:r w:rsidRPr="4A9E9AA7">
        <w:t>szerintem kell vessző</w:t>
      </w:r>
    </w:p>
  </w:comment>
  <w:comment w:id="248" w:author="Gora Evelin (ME-SE/ESB-T3)" w:date="2025-12-10T09:49:00Z" w:initials="G(">
    <w:p w14:paraId="43A5F444" w14:textId="7D389F07" w:rsidR="002E4D84" w:rsidRDefault="002E4D84">
      <w:pPr>
        <w:pStyle w:val="Jegyzetszveg"/>
      </w:pPr>
      <w:r>
        <w:rPr>
          <w:rStyle w:val="Jegyzethivatkozs"/>
        </w:rPr>
        <w:annotationRef/>
      </w:r>
      <w:r w:rsidRPr="34A3BB3C">
        <w:t>egyben szerintem</w:t>
      </w:r>
    </w:p>
  </w:comment>
  <w:comment w:id="250" w:author="Gora Evelin (ME-SE/ESB-T3)" w:date="2025-12-10T09:49:00Z" w:initials="G(">
    <w:p w14:paraId="32D6253C" w14:textId="6E521C36" w:rsidR="002E4D84" w:rsidRDefault="002E4D84">
      <w:pPr>
        <w:pStyle w:val="Jegyzetszveg"/>
      </w:pPr>
      <w:r>
        <w:rPr>
          <w:rStyle w:val="Jegyzethivatkozs"/>
        </w:rPr>
        <w:annotationRef/>
      </w:r>
      <w:r w:rsidRPr="5CE64A05">
        <w:t>legkomplexebb</w:t>
      </w:r>
    </w:p>
  </w:comment>
  <w:comment w:id="251" w:author="Gora Evelin (ME-SE/ESB-T3)" w:date="2025-12-10T09:49:00Z" w:initials="G(">
    <w:p w14:paraId="458E87E7" w14:textId="2AA27A49" w:rsidR="002E4D84" w:rsidRDefault="002E4D84">
      <w:pPr>
        <w:pStyle w:val="Jegyzetszveg"/>
      </w:pPr>
      <w:r>
        <w:rPr>
          <w:rStyle w:val="Jegyzethivatkozs"/>
        </w:rPr>
        <w:annotationRef/>
      </w:r>
      <w:r w:rsidRPr="6AD279E3">
        <w:t>szerintem itt is kell vessző</w:t>
      </w:r>
    </w:p>
  </w:comment>
  <w:comment w:id="253" w:author="Gora Evelin (ME-SE/ESB-T3)" w:date="2025-12-10T09:50:00Z" w:initials="G(">
    <w:p w14:paraId="35EFB03B" w14:textId="368A29F7" w:rsidR="002E4D84" w:rsidRDefault="002E4D84">
      <w:pPr>
        <w:pStyle w:val="Jegyzetszveg"/>
      </w:pPr>
      <w:r>
        <w:rPr>
          <w:rStyle w:val="Jegyzethivatkozs"/>
        </w:rPr>
        <w:annotationRef/>
      </w:r>
      <w:r w:rsidRPr="51187758">
        <w:t>egyben</w:t>
      </w:r>
    </w:p>
  </w:comment>
  <w:comment w:id="254" w:author="Borda Peter (ME-SE/ESB-T3)" w:date="2025-12-15T11:19:00Z" w:initials="PB">
    <w:p w14:paraId="70144046" w14:textId="77777777" w:rsidR="00C92F90" w:rsidRDefault="00C92F90" w:rsidP="00C92F90">
      <w:pPr>
        <w:pStyle w:val="Jegyzetszveg"/>
        <w:ind w:firstLine="0"/>
        <w:jc w:val="left"/>
      </w:pPr>
      <w:r>
        <w:rPr>
          <w:rStyle w:val="Jegyzethivatkozs"/>
        </w:rPr>
        <w:annotationRef/>
      </w:r>
      <w:r>
        <w:t>Kötőjellel és nagy Z-vel írandó</w:t>
      </w:r>
    </w:p>
  </w:comment>
  <w:comment w:id="256" w:author="Borda Peter (ME-SE/ESB-T3)" w:date="2025-12-15T11:20:00Z" w:initials="PB">
    <w:p w14:paraId="0A0D629F" w14:textId="77777777" w:rsidR="005D5416" w:rsidRDefault="005D5416" w:rsidP="005D5416">
      <w:pPr>
        <w:pStyle w:val="Jegyzetszveg"/>
        <w:ind w:firstLine="0"/>
        <w:jc w:val="left"/>
      </w:pPr>
      <w:r>
        <w:rPr>
          <w:rStyle w:val="Jegyzethivatkozs"/>
        </w:rPr>
        <w:annotationRef/>
      </w:r>
      <w:r>
        <w:t>Hibás ábra</w:t>
      </w:r>
    </w:p>
  </w:comment>
  <w:comment w:id="257" w:author="Borda Peter (ME-SE/ESB-T3)" w:date="2025-12-15T11:21:00Z" w:initials="PB">
    <w:p w14:paraId="1BE8FD8D" w14:textId="77777777" w:rsidR="003051D7" w:rsidRDefault="00C33DA6" w:rsidP="003051D7">
      <w:pPr>
        <w:pStyle w:val="Jegyzetszveg"/>
        <w:ind w:firstLine="0"/>
        <w:jc w:val="left"/>
      </w:pPr>
      <w:r>
        <w:rPr>
          <w:rStyle w:val="Jegyzethivatkozs"/>
        </w:rPr>
        <w:annotationRef/>
      </w:r>
      <w:r w:rsidR="003051D7">
        <w:t xml:space="preserve">Ugyanaz a típus van kétszer megadva: P7803B-1000. </w:t>
      </w:r>
    </w:p>
    <w:p w14:paraId="5453C856" w14:textId="77777777" w:rsidR="003051D7" w:rsidRDefault="003051D7" w:rsidP="003051D7">
      <w:pPr>
        <w:pStyle w:val="Jegyzetszveg"/>
        <w:ind w:firstLine="0"/>
        <w:jc w:val="left"/>
      </w:pPr>
    </w:p>
    <w:p w14:paraId="5B648986" w14:textId="77777777" w:rsidR="003051D7" w:rsidRDefault="003051D7" w:rsidP="003051D7">
      <w:pPr>
        <w:pStyle w:val="Jegyzetszveg"/>
        <w:ind w:firstLine="0"/>
        <w:jc w:val="left"/>
      </w:pPr>
      <w:r>
        <w:t>A lentebb lévő ábrából kiderül, hogy ide P7805B-1000-et kellene írni az 5V-os konverterhez</w:t>
      </w:r>
    </w:p>
  </w:comment>
  <w:comment w:id="258" w:author="Borda Peter (ME-SE/ESB-T3)" w:date="2025-12-15T11:22:00Z" w:initials="PB">
    <w:p w14:paraId="01E5F24E" w14:textId="113D61E5" w:rsidR="0058235B" w:rsidRDefault="0058235B" w:rsidP="0058235B">
      <w:pPr>
        <w:pStyle w:val="Jegyzetszveg"/>
        <w:ind w:firstLine="0"/>
        <w:jc w:val="left"/>
      </w:pPr>
      <w:r>
        <w:rPr>
          <w:rStyle w:val="Jegyzethivatkozs"/>
        </w:rPr>
        <w:annotationRef/>
      </w:r>
      <w:r>
        <w:t>Vessző hiányzik: ez szükséges lenne, (akkor) a csere nagyon egyszerű</w:t>
      </w:r>
    </w:p>
  </w:comment>
  <w:comment w:id="259" w:author="Hajnal Daniel (ME-SE/ESB-T3)" w:date="2025-12-09T09:42:00Z" w:initials="DH">
    <w:p w14:paraId="14B79E55" w14:textId="2037121E" w:rsidR="00A27036" w:rsidRDefault="00A27036" w:rsidP="00A27036">
      <w:pPr>
        <w:pStyle w:val="Jegyzetszveg"/>
        <w:ind w:firstLine="0"/>
        <w:jc w:val="left"/>
      </w:pPr>
      <w:r>
        <w:rPr>
          <w:rStyle w:val="Jegyzethivatkozs"/>
        </w:rPr>
        <w:annotationRef/>
      </w:r>
      <w:r>
        <w:t>Hiányos</w:t>
      </w:r>
    </w:p>
  </w:comment>
  <w:comment w:id="263" w:author="Gora Evelin (ME-SE/ESB-T3)" w:date="2025-12-10T09:59:00Z" w:initials="G(">
    <w:p w14:paraId="3B339768" w14:textId="47898E38" w:rsidR="007C6B65" w:rsidRDefault="007C6B65">
      <w:pPr>
        <w:pStyle w:val="Jegyzetszveg"/>
      </w:pPr>
      <w:r>
        <w:rPr>
          <w:rStyle w:val="Jegyzethivatkozs"/>
        </w:rPr>
        <w:annotationRef/>
      </w:r>
      <w:r w:rsidRPr="4FAA6D98">
        <w:t>vessző kell utána</w:t>
      </w:r>
    </w:p>
  </w:comment>
  <w:comment w:id="265" w:author="Borda Peter (ME-SE/ESB-T3)" w:date="2025-12-15T11:24:00Z" w:initials="PB">
    <w:p w14:paraId="31D14F10" w14:textId="77777777" w:rsidR="003051D7" w:rsidRDefault="003051D7" w:rsidP="003051D7">
      <w:pPr>
        <w:pStyle w:val="Jegyzetszveg"/>
        <w:ind w:firstLine="0"/>
        <w:jc w:val="left"/>
      </w:pPr>
      <w:r>
        <w:rPr>
          <w:rStyle w:val="Jegyzethivatkozs"/>
        </w:rPr>
        <w:annotationRef/>
      </w:r>
      <w:r>
        <w:t>Elírás: aktuátorokat</w:t>
      </w:r>
    </w:p>
  </w:comment>
  <w:comment w:id="264" w:author="Borda Peter (ME-SE/ESB-T3)" w:date="2025-12-15T11:32:00Z" w:initials="PB">
    <w:p w14:paraId="1A9BB855" w14:textId="77777777" w:rsidR="009565C9" w:rsidRDefault="009565C9" w:rsidP="009565C9">
      <w:pPr>
        <w:pStyle w:val="Jegyzetszveg"/>
        <w:ind w:firstLine="0"/>
        <w:jc w:val="left"/>
      </w:pPr>
      <w:r>
        <w:rPr>
          <w:rStyle w:val="Jegyzethivatkozs"/>
        </w:rPr>
        <w:annotationRef/>
      </w:r>
      <w:r>
        <w:t>Meglátás: normál esetben a vészleállító gomb áramtalanítani a szokta a rendszert, itt azonban ez nem követelmény. Szerintem ezt ki kéne emelni, mielőtt valaki meglepődik azon, hogy a vészleállítás után még áram ficereg a rendszerben</w:t>
      </w:r>
    </w:p>
  </w:comment>
  <w:comment w:id="266" w:author="Hajnal Daniel (ME-SE/ESB-T3)" w:date="2025-12-09T09:44:00Z" w:initials="DH">
    <w:p w14:paraId="61651DB8" w14:textId="13D8EA10" w:rsidR="00900898" w:rsidRDefault="00900898" w:rsidP="00900898">
      <w:pPr>
        <w:pStyle w:val="Jegyzetszveg"/>
        <w:ind w:firstLine="0"/>
        <w:jc w:val="left"/>
      </w:pPr>
      <w:r>
        <w:rPr>
          <w:rStyle w:val="Jegyzethivatkozs"/>
        </w:rPr>
        <w:annotationRef/>
      </w:r>
      <w:r>
        <w:t>Ide nagyon fontos lenne leírni, hogy ez egy aszinkron bemenet, ami a processzortól függetlenül működik. Pont ezért biztonságos, mert, ha rákönyökölsz a vészleállítóra, akkor a motorok áramtalanítása szinte azonnal, mikroszekundumokon belül megtörténik.</w:t>
      </w:r>
    </w:p>
  </w:comment>
  <w:comment w:id="272" w:author="Hajnal Daniel (ME-SE/ESB-T3)" w:date="2025-12-09T09:45:00Z" w:initials="DH">
    <w:p w14:paraId="200F126B" w14:textId="77777777" w:rsidR="000040D6" w:rsidRDefault="000040D6" w:rsidP="000040D6">
      <w:pPr>
        <w:pStyle w:val="Jegyzetszveg"/>
        <w:ind w:firstLine="0"/>
        <w:jc w:val="left"/>
      </w:pPr>
      <w:r>
        <w:rPr>
          <w:rStyle w:val="Jegyzethivatkozs"/>
        </w:rPr>
        <w:annotationRef/>
      </w:r>
      <w:r>
        <w:t>úgynevezett sorkapoccsal</w:t>
      </w:r>
    </w:p>
  </w:comment>
  <w:comment w:id="273" w:author="Hajnal Daniel (ME-SE/ESB-T3)" w:date="2025-12-09T09:45:00Z" w:initials="DH">
    <w:p w14:paraId="32BE75EE" w14:textId="77777777" w:rsidR="00F01805" w:rsidRDefault="00F01805" w:rsidP="00F01805">
      <w:pPr>
        <w:pStyle w:val="Jegyzetszveg"/>
        <w:ind w:firstLine="0"/>
        <w:jc w:val="left"/>
      </w:pPr>
      <w:r>
        <w:rPr>
          <w:rStyle w:val="Jegyzethivatkozs"/>
        </w:rPr>
        <w:annotationRef/>
      </w:r>
      <w:r>
        <w:t>hidd el az ipari robotokat 60 éve egyben tartja, nem lesz ezzel semmi gond 😉</w:t>
      </w:r>
    </w:p>
  </w:comment>
  <w:comment w:id="288" w:author="Gora Evelin (ME-SE/ESB-T3)" w:date="2025-12-10T10:04:00Z" w:initials="G(">
    <w:p w14:paraId="4F24A737" w14:textId="21357902" w:rsidR="00F726F0" w:rsidRDefault="00F726F0">
      <w:pPr>
        <w:pStyle w:val="Jegyzetszveg"/>
      </w:pPr>
      <w:r>
        <w:rPr>
          <w:rStyle w:val="Jegyzethivatkozs"/>
        </w:rPr>
        <w:annotationRef/>
      </w:r>
      <w:r w:rsidRPr="51702EDA">
        <w:t>szerintem egyben</w:t>
      </w:r>
    </w:p>
  </w:comment>
  <w:comment w:id="291" w:author="Borda Peter (ME-SE/ESB-T3)" w:date="2025-12-15T11:34:00Z" w:initials="PB">
    <w:p w14:paraId="3B52E66B" w14:textId="77777777" w:rsidR="007B2558" w:rsidRDefault="007B2558" w:rsidP="007B2558">
      <w:pPr>
        <w:pStyle w:val="Jegyzetszveg"/>
        <w:ind w:firstLine="0"/>
        <w:jc w:val="left"/>
      </w:pPr>
      <w:r>
        <w:rPr>
          <w:rStyle w:val="Jegyzethivatkozs"/>
        </w:rPr>
        <w:annotationRef/>
      </w:r>
      <w:r>
        <w:t>De ennek a résznek akkor nem az egész diploma legelején kéne szerepelnie, hogy az olvasónak is nyilvánvaló legyen, hogy mi a cél és meddig kell eljutni?</w:t>
      </w:r>
    </w:p>
  </w:comment>
  <w:comment w:id="292" w:author="Hajnal Daniel (ME-SE/ESB-T3)" w:date="2025-12-09T09:54:00Z" w:initials="DH">
    <w:p w14:paraId="0897B0C3" w14:textId="77777777" w:rsidR="008330AE" w:rsidRDefault="008330AE" w:rsidP="008330AE">
      <w:pPr>
        <w:pStyle w:val="Jegyzetszveg"/>
        <w:ind w:firstLine="0"/>
        <w:jc w:val="left"/>
      </w:pPr>
      <w:r>
        <w:rPr>
          <w:rStyle w:val="Jegyzethivatkozs"/>
        </w:rPr>
        <w:annotationRef/>
      </w:r>
      <w:r>
        <w:t>Ide még akár hozzá is teheted, hogy ezt a szakdolgozat által elkészített szoftveres platformra szeretnéd építeni -&gt; Saját magadat tudod flexelni, plusz az tényleg olyan jól sikerült, hogy szerintem minimális módosítással ezt lehet adaptálni( nyilván a wrapperek kellenek az új funkciókhoz és a nem használtakat ki kell hajítani )</w:t>
      </w:r>
    </w:p>
  </w:comment>
  <w:comment w:id="294" w:author="Hajnal Daniel (ME-SE/ESB-T3)" w:date="2025-12-10T12:29:00Z" w:initials="DH">
    <w:p w14:paraId="7DDDAE0E" w14:textId="354E53DA" w:rsidR="00EC08BB" w:rsidRDefault="00EC08BB" w:rsidP="00EC08BB">
      <w:pPr>
        <w:pStyle w:val="Jegyzetszveg"/>
        <w:ind w:firstLine="0"/>
        <w:jc w:val="left"/>
      </w:pPr>
      <w:r>
        <w:rPr>
          <w:rStyle w:val="Jegyzethivatkozs"/>
        </w:rPr>
        <w:annotationRef/>
      </w:r>
      <w:r>
        <w:t>Ide még elé jó lenne egy roadmap, hogy honnan indultunk és most hol tartunk és az is, hogy mik a jövőre vonatkozó tervek.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76D5B9" w15:done="1"/>
  <w15:commentEx w15:paraId="3246EDE8" w15:done="1"/>
  <w15:commentEx w15:paraId="7B2ADB9B" w15:done="1"/>
  <w15:commentEx w15:paraId="1C318A62" w15:done="1"/>
  <w15:commentEx w15:paraId="0326BC09" w15:done="1"/>
  <w15:commentEx w15:paraId="06419735" w15:done="1"/>
  <w15:commentEx w15:paraId="6977F996" w15:done="1"/>
  <w15:commentEx w15:paraId="1A8D0301" w15:done="1"/>
  <w15:commentEx w15:paraId="37D34FDC" w15:done="1"/>
  <w15:commentEx w15:paraId="02E32C6E" w15:done="1"/>
  <w15:commentEx w15:paraId="106FAC5D" w15:done="1"/>
  <w15:commentEx w15:paraId="007B81B4" w15:done="1"/>
  <w15:commentEx w15:paraId="5674F0BE" w15:done="1"/>
  <w15:commentEx w15:paraId="729E386D" w15:paraIdParent="5674F0BE" w15:done="1"/>
  <w15:commentEx w15:paraId="4EA54BA0" w15:done="1"/>
  <w15:commentEx w15:paraId="498F44D4" w15:done="1"/>
  <w15:commentEx w15:paraId="1F72367A" w15:done="1"/>
  <w15:commentEx w15:paraId="49A82A29" w15:done="1"/>
  <w15:commentEx w15:paraId="7C878F9D" w15:done="1"/>
  <w15:commentEx w15:paraId="58195BF4" w15:done="1"/>
  <w15:commentEx w15:paraId="303A59F5" w15:done="1"/>
  <w15:commentEx w15:paraId="0240E617" w15:done="1"/>
  <w15:commentEx w15:paraId="7214234F" w15:done="1"/>
  <w15:commentEx w15:paraId="1ABB371D" w15:done="1"/>
  <w15:commentEx w15:paraId="354BA525" w15:done="1"/>
  <w15:commentEx w15:paraId="602E5742" w15:done="1"/>
  <w15:commentEx w15:paraId="06F0C5D0" w15:done="1"/>
  <w15:commentEx w15:paraId="56E3BA32" w15:done="1"/>
  <w15:commentEx w15:paraId="1404AB01" w15:done="1"/>
  <w15:commentEx w15:paraId="3CE5D483" w15:done="1"/>
  <w15:commentEx w15:paraId="38F62B31" w15:paraIdParent="3CE5D483" w15:done="1"/>
  <w15:commentEx w15:paraId="46ED3762" w15:done="1"/>
  <w15:commentEx w15:paraId="6EC3BB66" w15:done="1"/>
  <w15:commentEx w15:paraId="48CE66B6" w15:done="1"/>
  <w15:commentEx w15:paraId="234B61ED" w15:done="1"/>
  <w15:commentEx w15:paraId="2EC390A1" w15:done="1"/>
  <w15:commentEx w15:paraId="7830A0CF" w15:done="1"/>
  <w15:commentEx w15:paraId="33876381" w15:done="1"/>
  <w15:commentEx w15:paraId="3FF165EF" w15:done="1"/>
  <w15:commentEx w15:paraId="2C6CE0D3" w15:done="1"/>
  <w15:commentEx w15:paraId="08C1790C" w15:done="1"/>
  <w15:commentEx w15:paraId="71DC0872" w15:done="1"/>
  <w15:commentEx w15:paraId="5596EDA0" w15:done="1"/>
  <w15:commentEx w15:paraId="6C78C7E0" w15:done="1"/>
  <w15:commentEx w15:paraId="70E2CB0B" w15:done="1"/>
  <w15:commentEx w15:paraId="7126C4A4" w15:done="1"/>
  <w15:commentEx w15:paraId="72C39689" w15:done="1"/>
  <w15:commentEx w15:paraId="3AA5A7BC" w15:done="1"/>
  <w15:commentEx w15:paraId="6053ECD7" w15:done="1"/>
  <w15:commentEx w15:paraId="29D1C8FB" w15:done="1"/>
  <w15:commentEx w15:paraId="63741401" w15:done="1"/>
  <w15:commentEx w15:paraId="01C7A73B" w15:done="1"/>
  <w15:commentEx w15:paraId="53D3A61A" w15:done="1"/>
  <w15:commentEx w15:paraId="4EB49A9A" w15:done="1"/>
  <w15:commentEx w15:paraId="6ABECD3F" w15:done="1"/>
  <w15:commentEx w15:paraId="683DB64D" w15:done="1"/>
  <w15:commentEx w15:paraId="066C8B7A" w15:done="1"/>
  <w15:commentEx w15:paraId="52792BD1" w15:done="1"/>
  <w15:commentEx w15:paraId="2ED948A3" w15:done="1"/>
  <w15:commentEx w15:paraId="6F946847" w15:done="1"/>
  <w15:commentEx w15:paraId="26A65D81" w15:done="1"/>
  <w15:commentEx w15:paraId="24120FD9" w15:paraIdParent="26A65D81" w15:done="1"/>
  <w15:commentEx w15:paraId="2C138C0D" w15:done="1"/>
  <w15:commentEx w15:paraId="59D12225" w15:done="1"/>
  <w15:commentEx w15:paraId="4138B497" w15:done="1"/>
  <w15:commentEx w15:paraId="030A3EE9" w15:paraIdParent="4138B497" w15:done="1"/>
  <w15:commentEx w15:paraId="5C5E42E5" w15:done="1"/>
  <w15:commentEx w15:paraId="6BE37967" w15:done="1"/>
  <w15:commentEx w15:paraId="37432AD7" w15:done="1"/>
  <w15:commentEx w15:paraId="241961D4" w15:done="1"/>
  <w15:commentEx w15:paraId="34AC9E3E" w15:done="1"/>
  <w15:commentEx w15:paraId="24ADD119" w15:done="1"/>
  <w15:commentEx w15:paraId="25215593" w15:done="1"/>
  <w15:commentEx w15:paraId="1D143101" w15:done="1"/>
  <w15:commentEx w15:paraId="53E2C636" w15:done="1"/>
  <w15:commentEx w15:paraId="5469E7C6" w15:done="1"/>
  <w15:commentEx w15:paraId="590B94AD" w15:done="1"/>
  <w15:commentEx w15:paraId="6BA70ED6" w15:done="1"/>
  <w15:commentEx w15:paraId="6B8D2CF6" w15:done="1"/>
  <w15:commentEx w15:paraId="1E9C0E59" w15:done="1"/>
  <w15:commentEx w15:paraId="2BE40033" w15:done="1"/>
  <w15:commentEx w15:paraId="25AD4DD9" w15:done="1"/>
  <w15:commentEx w15:paraId="693F923E" w15:done="1"/>
  <w15:commentEx w15:paraId="2E780752" w15:done="1"/>
  <w15:commentEx w15:paraId="6225B790" w15:done="1"/>
  <w15:commentEx w15:paraId="1017874E" w15:done="1"/>
  <w15:commentEx w15:paraId="2138A10F" w15:done="1"/>
  <w15:commentEx w15:paraId="0748DCCB" w15:done="1"/>
  <w15:commentEx w15:paraId="5789F53A" w15:done="1"/>
  <w15:commentEx w15:paraId="32357ED5" w15:done="1"/>
  <w15:commentEx w15:paraId="1031B010" w15:done="1"/>
  <w15:commentEx w15:paraId="44B2A3F5" w15:paraIdParent="1031B010" w15:done="1"/>
  <w15:commentEx w15:paraId="30515014" w15:done="1"/>
  <w15:commentEx w15:paraId="7593D360" w15:done="1"/>
  <w15:commentEx w15:paraId="6ACDD0C7" w15:done="1"/>
  <w15:commentEx w15:paraId="6014A4CB" w15:paraIdParent="6ACDD0C7" w15:done="1"/>
  <w15:commentEx w15:paraId="467365F9" w15:done="1"/>
  <w15:commentEx w15:paraId="26B2D958" w15:done="1"/>
  <w15:commentEx w15:paraId="76CAED5E" w15:done="1"/>
  <w15:commentEx w15:paraId="1F7D643A" w15:done="1"/>
  <w15:commentEx w15:paraId="3E14866E" w15:done="1"/>
  <w15:commentEx w15:paraId="2BF3EEE2" w15:done="1"/>
  <w15:commentEx w15:paraId="140BC439" w15:done="1"/>
  <w15:commentEx w15:paraId="09B9C618" w15:done="1"/>
  <w15:commentEx w15:paraId="69233182" w15:done="1"/>
  <w15:commentEx w15:paraId="34D0CD0B" w15:done="1"/>
  <w15:commentEx w15:paraId="4566E639" w15:done="1"/>
  <w15:commentEx w15:paraId="4E729597" w15:paraIdParent="4566E639" w15:done="1"/>
  <w15:commentEx w15:paraId="524DA29E" w15:done="1"/>
  <w15:commentEx w15:paraId="73A3B97E" w15:paraIdParent="524DA29E" w15:done="1"/>
  <w15:commentEx w15:paraId="00901C52" w15:done="1"/>
  <w15:commentEx w15:paraId="1B786E0B" w15:paraIdParent="00901C52" w15:done="1"/>
  <w15:commentEx w15:paraId="65D37190" w15:done="1"/>
  <w15:commentEx w15:paraId="7BB7E6D8" w15:done="1"/>
  <w15:commentEx w15:paraId="7BF23683" w15:done="1"/>
  <w15:commentEx w15:paraId="45757B10" w15:paraIdParent="7BF23683" w15:done="1"/>
  <w15:commentEx w15:paraId="30AE46CC" w15:done="1"/>
  <w15:commentEx w15:paraId="5AFD8A3F" w15:done="1"/>
  <w15:commentEx w15:paraId="1B0A97C7" w15:done="1"/>
  <w15:commentEx w15:paraId="05E0621D" w15:done="1"/>
  <w15:commentEx w15:paraId="5E41B7AF" w15:done="1"/>
  <w15:commentEx w15:paraId="1E71B25D" w15:done="1"/>
  <w15:commentEx w15:paraId="1C4E3897" w15:done="1"/>
  <w15:commentEx w15:paraId="2EFDF470" w15:done="1"/>
  <w15:commentEx w15:paraId="2CE36225" w15:done="1"/>
  <w15:commentEx w15:paraId="13A7840C" w15:paraIdParent="2CE36225" w15:done="1"/>
  <w15:commentEx w15:paraId="7F6A75C4" w15:done="1"/>
  <w15:commentEx w15:paraId="30B96C69" w15:done="1"/>
  <w15:commentEx w15:paraId="6A8BAB94" w15:done="1"/>
  <w15:commentEx w15:paraId="11C164B9" w15:done="1"/>
  <w15:commentEx w15:paraId="0C0B7D69" w15:done="1"/>
  <w15:commentEx w15:paraId="7C9E0FB9" w15:done="1"/>
  <w15:commentEx w15:paraId="27034AAF" w15:done="1"/>
  <w15:commentEx w15:paraId="569B3831" w15:done="1"/>
  <w15:commentEx w15:paraId="6C06E2D0" w15:done="1"/>
  <w15:commentEx w15:paraId="6AE56DFC" w15:paraIdParent="6C06E2D0" w15:done="1"/>
  <w15:commentEx w15:paraId="20B5BF10" w15:done="1"/>
  <w15:commentEx w15:paraId="2C025CBA" w15:done="1"/>
  <w15:commentEx w15:paraId="347BFA00" w15:done="1"/>
  <w15:commentEx w15:paraId="243CEA7D" w15:done="1"/>
  <w15:commentEx w15:paraId="58402757" w15:done="1"/>
  <w15:commentEx w15:paraId="1DC865BE" w15:done="1"/>
  <w15:commentEx w15:paraId="6C187EAA" w15:paraIdParent="1DC865BE" w15:done="1"/>
  <w15:commentEx w15:paraId="0EBA051E" w15:done="1"/>
  <w15:commentEx w15:paraId="5FE14B31" w15:done="1"/>
  <w15:commentEx w15:paraId="1E69325C" w15:paraIdParent="5FE14B31" w15:done="1"/>
  <w15:commentEx w15:paraId="60FB9546" w15:done="1"/>
  <w15:commentEx w15:paraId="2EA72E90" w15:done="1"/>
  <w15:commentEx w15:paraId="262087E9" w15:done="1"/>
  <w15:commentEx w15:paraId="29C4936E" w15:done="1"/>
  <w15:commentEx w15:paraId="6C8F455E" w15:done="1"/>
  <w15:commentEx w15:paraId="020F4165" w15:done="1"/>
  <w15:commentEx w15:paraId="529DB523" w15:done="1"/>
  <w15:commentEx w15:paraId="703780AA" w15:done="1"/>
  <w15:commentEx w15:paraId="1AF3E8B3" w15:done="1"/>
  <w15:commentEx w15:paraId="544AC4C2" w15:done="1"/>
  <w15:commentEx w15:paraId="11046EBB" w15:done="1"/>
  <w15:commentEx w15:paraId="71BA6E01" w15:done="1"/>
  <w15:commentEx w15:paraId="382C9B7A" w15:done="1"/>
  <w15:commentEx w15:paraId="666314F3" w15:done="1"/>
  <w15:commentEx w15:paraId="43A5F444" w15:done="1"/>
  <w15:commentEx w15:paraId="32D6253C" w15:done="1"/>
  <w15:commentEx w15:paraId="458E87E7" w15:done="1"/>
  <w15:commentEx w15:paraId="35EFB03B" w15:done="1"/>
  <w15:commentEx w15:paraId="70144046" w15:done="1"/>
  <w15:commentEx w15:paraId="0A0D629F" w15:done="1"/>
  <w15:commentEx w15:paraId="5B648986" w15:done="1"/>
  <w15:commentEx w15:paraId="01E5F24E" w15:done="1"/>
  <w15:commentEx w15:paraId="14B79E55" w15:done="1"/>
  <w15:commentEx w15:paraId="3B339768" w15:done="1"/>
  <w15:commentEx w15:paraId="31D14F10" w15:done="1"/>
  <w15:commentEx w15:paraId="1A9BB855" w15:done="1"/>
  <w15:commentEx w15:paraId="61651DB8" w15:done="1"/>
  <w15:commentEx w15:paraId="200F126B" w15:done="1"/>
  <w15:commentEx w15:paraId="32BE75EE" w15:done="1"/>
  <w15:commentEx w15:paraId="4F24A737" w15:done="1"/>
  <w15:commentEx w15:paraId="3B52E66B" w15:done="1"/>
  <w15:commentEx w15:paraId="0897B0C3" w15:done="1"/>
  <w15:commentEx w15:paraId="7DDDAE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440925" w16cex:dateUtc="2025-12-15T07:01:00Z"/>
  <w16cex:commentExtensible w16cex:durableId="3CBB679C" w16cex:dateUtc="2025-12-15T07:01:00Z"/>
  <w16cex:commentExtensible w16cex:durableId="0D361674" w16cex:dateUtc="2025-12-09T07:06:00Z"/>
  <w16cex:commentExtensible w16cex:durableId="0169078C" w16cex:dateUtc="2025-12-08T09:46:00Z"/>
  <w16cex:commentExtensible w16cex:durableId="0990CF33" w16cex:dateUtc="2025-12-08T09:46:00Z"/>
  <w16cex:commentExtensible w16cex:durableId="007B8011" w16cex:dateUtc="2025-12-15T07:02:00Z"/>
  <w16cex:commentExtensible w16cex:durableId="20EFC19E" w16cex:dateUtc="2025-12-09T08:34:00Z">
    <w16cex:extLst>
      <w16:ext w16:uri="{CE6994B0-6A32-4C9F-8C6B-6E91EDA988CE}">
        <cr:reactions xmlns:cr="http://schemas.microsoft.com/office/comments/2020/reactions">
          <cr:reaction reactionType="1">
            <cr:reactionInfo dateUtc="2025-12-09T08:55:08Z">
              <cr:user userId="S::had9bp@bosch.com::1eda1367-772d-4cfc-adb3-4e08fc8dfa67" userProvider="AD" userName="Hajnal Daniel (ME-SE/ESB-T3)"/>
            </cr:reactionInfo>
          </cr:reaction>
        </cr:reactions>
      </w16:ext>
    </w16cex:extLst>
  </w16cex:commentExtensible>
  <w16cex:commentExtensible w16cex:durableId="570BD814" w16cex:dateUtc="2025-12-15T06:52:00Z"/>
  <w16cex:commentExtensible w16cex:durableId="0C7BA238" w16cex:dateUtc="2025-12-15T07:02:00Z"/>
  <w16cex:commentExtensible w16cex:durableId="354A6465" w16cex:dateUtc="2025-12-08T09:49:00Z"/>
  <w16cex:commentExtensible w16cex:durableId="48837971" w16cex:dateUtc="2025-12-15T07:04:00Z">
    <w16cex:extLst>
      <w16:ext w16:uri="{CE6994B0-6A32-4C9F-8C6B-6E91EDA988CE}">
        <cr:reactions xmlns:cr="http://schemas.microsoft.com/office/comments/2020/reactions">
          <cr:reaction reactionType="1">
            <cr:reactionInfo dateUtc="2025-12-16T09:33:49Z">
              <cr:user userId="S::sna1bp@bosch.com::90e7da85-ecde-4493-9bab-6ba72a7972b8" userProvider="AD" userName="FIXED-TERM Sasdi Andras (ME-SE/ESB-T3)"/>
            </cr:reactionInfo>
          </cr:reaction>
        </cr:reactions>
      </w16:ext>
    </w16cex:extLst>
  </w16cex:commentExtensible>
  <w16cex:commentExtensible w16cex:durableId="44F31073" w16cex:dateUtc="2025-12-09T08:41:00Z">
    <w16cex:extLst>
      <w16:ext w16:uri="{CE6994B0-6A32-4C9F-8C6B-6E91EDA988CE}">
        <cr:reactions xmlns:cr="http://schemas.microsoft.com/office/comments/2020/reactions">
          <cr:reaction reactionType="1">
            <cr:reactionInfo dateUtc="2025-12-09T08:55:06Z">
              <cr:user userId="S::had9bp@bosch.com::1eda1367-772d-4cfc-adb3-4e08fc8dfa67" userProvider="AD" userName="Hajnal Daniel (ME-SE/ESB-T3)"/>
            </cr:reactionInfo>
            <cr:reactionInfo dateUtc="2025-12-10T09:04:48Z">
              <cr:user userId="S::sna1bp@bosch.com::90e7da85-ecde-4493-9bab-6ba72a7972b8" userProvider="AD" userName="FIXED-TERM Sasdi Andras (ME-SE/ESB-T3)"/>
            </cr:reactionInfo>
          </cr:reaction>
        </cr:reactions>
      </w16:ext>
    </w16cex:extLst>
  </w16cex:commentExtensible>
  <w16cex:commentExtensible w16cex:durableId="1361FED7" w16cex:dateUtc="2025-12-09T07:09:00Z">
    <w16cex:extLst>
      <w16:ext w16:uri="{CE6994B0-6A32-4C9F-8C6B-6E91EDA988CE}">
        <cr:reactions xmlns:cr="http://schemas.microsoft.com/office/comments/2020/reactions">
          <cr:reaction reactionType="1">
            <cr:reactionInfo dateUtc="2025-12-10T09:06:20Z">
              <cr:user userId="S::sna1bp@bosch.com::90e7da85-ecde-4493-9bab-6ba72a7972b8" userProvider="AD" userName="FIXED-TERM Sasdi Andras (ME-SE/ESB-T3)"/>
            </cr:reactionInfo>
          </cr:reaction>
        </cr:reactions>
      </w16:ext>
    </w16cex:extLst>
  </w16cex:commentExtensible>
  <w16cex:commentExtensible w16cex:durableId="2D443AB5" w16cex:dateUtc="2025-12-10T09:06:00Z"/>
  <w16cex:commentExtensible w16cex:durableId="72D92F16" w16cex:dateUtc="2025-12-15T07:06:00Z"/>
  <w16cex:commentExtensible w16cex:durableId="7009D7E4" w16cex:dateUtc="2025-12-15T07:07:00Z"/>
  <w16cex:commentExtensible w16cex:durableId="2C6E9072" w16cex:dateUtc="2025-12-15T07:13:00Z"/>
  <w16cex:commentExtensible w16cex:durableId="061527F9" w16cex:dateUtc="2025-12-15T07:08:00Z"/>
  <w16cex:commentExtensible w16cex:durableId="41F2ADA3" w16cex:dateUtc="2025-12-15T07:10:00Z"/>
  <w16cex:commentExtensible w16cex:durableId="3243180B" w16cex:dateUtc="2025-12-15T07:14:00Z"/>
  <w16cex:commentExtensible w16cex:durableId="35AC69D8" w16cex:dateUtc="2025-12-15T07:21:00Z"/>
  <w16cex:commentExtensible w16cex:durableId="101696EB" w16cex:dateUtc="2025-12-15T07:23:00Z"/>
  <w16cex:commentExtensible w16cex:durableId="376E4A97" w16cex:dateUtc="2025-12-09T07:12:00Z"/>
  <w16cex:commentExtensible w16cex:durableId="08F8DA07" w16cex:dateUtc="2025-12-15T07:22:00Z">
    <w16cex:extLst>
      <w16:ext w16:uri="{CE6994B0-6A32-4C9F-8C6B-6E91EDA988CE}">
        <cr:reactions xmlns:cr="http://schemas.microsoft.com/office/comments/2020/reactions">
          <cr:reaction reactionType="1">
            <cr:reactionInfo dateUtc="2025-12-16T14:31:54Z">
              <cr:user userId="S::sna1bp@bosch.com::90e7da85-ecde-4493-9bab-6ba72a7972b8" userProvider="AD" userName="FIXED-TERM Sasdi Andras (ME-SE/ESB-T3)"/>
            </cr:reactionInfo>
          </cr:reaction>
        </cr:reactions>
      </w16:ext>
    </w16cex:extLst>
  </w16cex:commentExtensible>
  <w16cex:commentExtensible w16cex:durableId="1F2FBD08" w16cex:dateUtc="2025-12-15T07:25:00Z">
    <w16cex:extLst>
      <w16:ext w16:uri="{CE6994B0-6A32-4C9F-8C6B-6E91EDA988CE}">
        <cr:reactions xmlns:cr="http://schemas.microsoft.com/office/comments/2020/reactions">
          <cr:reaction reactionType="1">
            <cr:reactionInfo dateUtc="2025-12-16T14:55:28Z">
              <cr:user userId="S::sna1bp@bosch.com::90e7da85-ecde-4493-9bab-6ba72a7972b8" userProvider="AD" userName="FIXED-TERM Sasdi Andras (ME-SE/ESB-T3)"/>
            </cr:reactionInfo>
          </cr:reaction>
        </cr:reactions>
      </w16:ext>
    </w16cex:extLst>
  </w16cex:commentExtensible>
  <w16cex:commentExtensible w16cex:durableId="48B6BF37" w16cex:dateUtc="2025-12-15T07:26:00Z">
    <w16cex:extLst>
      <w16:ext w16:uri="{CE6994B0-6A32-4C9F-8C6B-6E91EDA988CE}">
        <cr:reactions xmlns:cr="http://schemas.microsoft.com/office/comments/2020/reactions">
          <cr:reaction reactionType="1">
            <cr:reactionInfo dateUtc="2025-12-16T14:55:50Z">
              <cr:user userId="S::sna1bp@bosch.com::90e7da85-ecde-4493-9bab-6ba72a7972b8" userProvider="AD" userName="FIXED-TERM Sasdi Andras (ME-SE/ESB-T3)"/>
            </cr:reactionInfo>
          </cr:reaction>
        </cr:reactions>
      </w16:ext>
    </w16cex:extLst>
  </w16cex:commentExtensible>
  <w16cex:commentExtensible w16cex:durableId="27F1360C" w16cex:dateUtc="2025-12-09T07:13:00Z"/>
  <w16cex:commentExtensible w16cex:durableId="0C45B3D3" w16cex:dateUtc="2025-12-09T07:14:00Z"/>
  <w16cex:commentExtensible w16cex:durableId="071F3EB0" w16cex:dateUtc="2025-12-15T07:29:00Z">
    <w16cex:extLst>
      <w16:ext w16:uri="{CE6994B0-6A32-4C9F-8C6B-6E91EDA988CE}">
        <cr:reactions xmlns:cr="http://schemas.microsoft.com/office/comments/2020/reactions">
          <cr:reaction reactionType="1">
            <cr:reactionInfo dateUtc="2025-12-16T14:56:08Z">
              <cr:user userId="S::sna1bp@bosch.com::90e7da85-ecde-4493-9bab-6ba72a7972b8" userProvider="AD" userName="FIXED-TERM Sasdi Andras (ME-SE/ESB-T3)"/>
            </cr:reactionInfo>
          </cr:reaction>
        </cr:reactions>
      </w16:ext>
    </w16cex:extLst>
  </w16cex:commentExtensible>
  <w16cex:commentExtensible w16cex:durableId="1A59DC1B" w16cex:dateUtc="2025-12-15T07:46:00Z"/>
  <w16cex:commentExtensible w16cex:durableId="2459C2D7" w16cex:dateUtc="2025-12-16T14:57:00Z"/>
  <w16cex:commentExtensible w16cex:durableId="0E11A3F0" w16cex:dateUtc="2025-12-15T07:35:00Z"/>
  <w16cex:commentExtensible w16cex:durableId="74DDDD8C" w16cex:dateUtc="2025-12-09T08:51:00Z">
    <w16cex:extLst>
      <w16:ext w16:uri="{CE6994B0-6A32-4C9F-8C6B-6E91EDA988CE}">
        <cr:reactions xmlns:cr="http://schemas.microsoft.com/office/comments/2020/reactions">
          <cr:reaction reactionType="1">
            <cr:reactionInfo dateUtc="2025-12-09T08:55:34Z">
              <cr:user userId="S::had9bp@bosch.com::1eda1367-772d-4cfc-adb3-4e08fc8dfa67" userProvider="AD" userName="Hajnal Daniel (ME-SE/ESB-T3)"/>
            </cr:reactionInfo>
          </cr:reaction>
        </cr:reactions>
      </w16:ext>
    </w16cex:extLst>
  </w16cex:commentExtensible>
  <w16cex:commentExtensible w16cex:durableId="72C42E23" w16cex:dateUtc="2025-12-15T07:42:00Z">
    <w16cex:extLst>
      <w16:ext w16:uri="{CE6994B0-6A32-4C9F-8C6B-6E91EDA988CE}">
        <cr:reactions xmlns:cr="http://schemas.microsoft.com/office/comments/2020/reactions">
          <cr:reaction reactionType="1">
            <cr:reactionInfo dateUtc="2025-12-16T15:15:23Z">
              <cr:user userId="S::sna1bp@bosch.com::90e7da85-ecde-4493-9bab-6ba72a7972b8" userProvider="AD" userName="FIXED-TERM Sasdi Andras (ME-SE/ESB-T3)"/>
            </cr:reactionInfo>
          </cr:reaction>
        </cr:reactions>
      </w16:ext>
    </w16cex:extLst>
  </w16cex:commentExtensible>
  <w16cex:commentExtensible w16cex:durableId="6DA170EC" w16cex:dateUtc="2025-12-15T07:53:00Z"/>
  <w16cex:commentExtensible w16cex:durableId="74CB11CD" w16cex:dateUtc="2025-12-15T07:49:00Z"/>
  <w16cex:commentExtensible w16cex:durableId="0C2B0941" w16cex:dateUtc="2025-12-15T07:51:00Z">
    <w16cex:extLst>
      <w16:ext w16:uri="{CE6994B0-6A32-4C9F-8C6B-6E91EDA988CE}">
        <cr:reactions xmlns:cr="http://schemas.microsoft.com/office/comments/2020/reactions">
          <cr:reaction reactionType="1">
            <cr:reactionInfo dateUtc="2025-12-16T15:20:43Z">
              <cr:user userId="S::sna1bp@bosch.com::90e7da85-ecde-4493-9bab-6ba72a7972b8" userProvider="AD" userName="FIXED-TERM Sasdi Andras (ME-SE/ESB-T3)"/>
            </cr:reactionInfo>
          </cr:reaction>
        </cr:reactions>
      </w16:ext>
    </w16cex:extLst>
  </w16cex:commentExtensible>
  <w16cex:commentExtensible w16cex:durableId="549E8E02" w16cex:dateUtc="2025-12-15T07:52:00Z"/>
  <w16cex:commentExtensible w16cex:durableId="771B6412" w16cex:dateUtc="2025-12-10T11:28:00Z">
    <w16cex:extLst>
      <w16:ext w16:uri="{CE6994B0-6A32-4C9F-8C6B-6E91EDA988CE}">
        <cr:reactions xmlns:cr="http://schemas.microsoft.com/office/comments/2020/reactions">
          <cr:reaction reactionType="1">
            <cr:reactionInfo dateUtc="2025-12-10T15:03:35Z">
              <cr:user userId="S::sna1bp@bosch.com::90e7da85-ecde-4493-9bab-6ba72a7972b8" userProvider="AD" userName="FIXED-TERM Sasdi Andras (ME-SE/ESB-T3)"/>
            </cr:reactionInfo>
          </cr:reaction>
        </cr:reactions>
      </w16:ext>
    </w16cex:extLst>
  </w16cex:commentExtensible>
  <w16cex:commentExtensible w16cex:durableId="7BAE347C" w16cex:dateUtc="2025-12-15T07:54:00Z">
    <w16cex:extLst>
      <w16:ext w16:uri="{CE6994B0-6A32-4C9F-8C6B-6E91EDA988CE}">
        <cr:reactions xmlns:cr="http://schemas.microsoft.com/office/comments/2020/reactions">
          <cr:reaction reactionType="1">
            <cr:reactionInfo dateUtc="2025-12-16T15:25:20Z">
              <cr:user userId="S::sna1bp@bosch.com::90e7da85-ecde-4493-9bab-6ba72a7972b8" userProvider="AD" userName="FIXED-TERM Sasdi Andras (ME-SE/ESB-T3)"/>
            </cr:reactionInfo>
          </cr:reaction>
        </cr:reactions>
      </w16:ext>
    </w16cex:extLst>
  </w16cex:commentExtensible>
  <w16cex:commentExtensible w16cex:durableId="41A24D7A" w16cex:dateUtc="2025-12-15T07:55:00Z">
    <w16cex:extLst>
      <w16:ext w16:uri="{CE6994B0-6A32-4C9F-8C6B-6E91EDA988CE}">
        <cr:reactions xmlns:cr="http://schemas.microsoft.com/office/comments/2020/reactions">
          <cr:reaction reactionType="1">
            <cr:reactionInfo dateUtc="2025-12-16T15:26:18Z">
              <cr:user userId="S::sna1bp@bosch.com::90e7da85-ecde-4493-9bab-6ba72a7972b8" userProvider="AD" userName="FIXED-TERM Sasdi Andras (ME-SE/ESB-T3)"/>
            </cr:reactionInfo>
          </cr:reaction>
        </cr:reactions>
      </w16:ext>
    </w16cex:extLst>
  </w16cex:commentExtensible>
  <w16cex:commentExtensible w16cex:durableId="05893C56" w16cex:dateUtc="2025-12-15T07:56:00Z"/>
  <w16cex:commentExtensible w16cex:durableId="49915D5D" w16cex:dateUtc="2025-12-15T08:01:00Z">
    <w16cex:extLst>
      <w16:ext w16:uri="{CE6994B0-6A32-4C9F-8C6B-6E91EDA988CE}">
        <cr:reactions xmlns:cr="http://schemas.microsoft.com/office/comments/2020/reactions">
          <cr:reaction reactionType="1">
            <cr:reactionInfo dateUtc="2025-12-16T15:38:24Z">
              <cr:user userId="S::sna1bp@bosch.com::90e7da85-ecde-4493-9bab-6ba72a7972b8" userProvider="AD" userName="FIXED-TERM Sasdi Andras (ME-SE/ESB-T3)"/>
            </cr:reactionInfo>
          </cr:reaction>
        </cr:reactions>
      </w16:ext>
    </w16cex:extLst>
  </w16cex:commentExtensible>
  <w16cex:commentExtensible w16cex:durableId="4233A6E1" w16cex:dateUtc="2025-12-15T08:03:00Z">
    <w16cex:extLst>
      <w16:ext w16:uri="{CE6994B0-6A32-4C9F-8C6B-6E91EDA988CE}">
        <cr:reactions xmlns:cr="http://schemas.microsoft.com/office/comments/2020/reactions">
          <cr:reaction reactionType="1">
            <cr:reactionInfo dateUtc="2025-12-16T15:39:30Z">
              <cr:user userId="S::sna1bp@bosch.com::90e7da85-ecde-4493-9bab-6ba72a7972b8" userProvider="AD" userName="FIXED-TERM Sasdi Andras (ME-SE/ESB-T3)"/>
            </cr:reactionInfo>
          </cr:reaction>
        </cr:reactions>
      </w16:ext>
    </w16cex:extLst>
  </w16cex:commentExtensible>
  <w16cex:commentExtensible w16cex:durableId="48F3BDA2" w16cex:dateUtc="2025-12-09T07:20:00Z"/>
  <w16cex:commentExtensible w16cex:durableId="7324CF56" w16cex:dateUtc="2025-12-09T13:41:00Z">
    <w16cex:extLst>
      <w16:ext w16:uri="{CE6994B0-6A32-4C9F-8C6B-6E91EDA988CE}">
        <cr:reactions xmlns:cr="http://schemas.microsoft.com/office/comments/2020/reactions">
          <cr:reaction reactionType="1">
            <cr:reactionInfo dateUtc="2025-12-10T06:20:46Z">
              <cr:user userId="S::had9bp@bosch.com::1eda1367-772d-4cfc-adb3-4e08fc8dfa67" userProvider="AD" userName="Hajnal Daniel (ME-SE/ESB-T3)"/>
            </cr:reactionInfo>
          </cr:reaction>
        </cr:reactions>
      </w16:ext>
    </w16cex:extLst>
  </w16cex:commentExtensible>
  <w16cex:commentExtensible w16cex:durableId="35C25200" w16cex:dateUtc="2025-12-09T13:43:00Z">
    <w16cex:extLst>
      <w16:ext w16:uri="{CE6994B0-6A32-4C9F-8C6B-6E91EDA988CE}">
        <cr:reactions xmlns:cr="http://schemas.microsoft.com/office/comments/2020/reactions">
          <cr:reaction reactionType="1">
            <cr:reactionInfo dateUtc="2025-12-10T06:21:01Z">
              <cr:user userId="S::had9bp@bosch.com::1eda1367-772d-4cfc-adb3-4e08fc8dfa67" userProvider="AD" userName="Hajnal Daniel (ME-SE/ESB-T3)"/>
            </cr:reactionInfo>
          </cr:reaction>
        </cr:reactions>
      </w16:ext>
    </w16cex:extLst>
  </w16cex:commentExtensible>
  <w16cex:commentExtensible w16cex:durableId="4B0F9C82" w16cex:dateUtc="2025-12-09T13:44:00Z">
    <w16cex:extLst>
      <w16:ext w16:uri="{CE6994B0-6A32-4C9F-8C6B-6E91EDA988CE}">
        <cr:reactions xmlns:cr="http://schemas.microsoft.com/office/comments/2020/reactions">
          <cr:reaction reactionType="1">
            <cr:reactionInfo dateUtc="2025-12-10T06:21:05Z">
              <cr:user userId="S::had9bp@bosch.com::1eda1367-772d-4cfc-adb3-4e08fc8dfa67" userProvider="AD" userName="Hajnal Daniel (ME-SE/ESB-T3)"/>
            </cr:reactionInfo>
          </cr:reaction>
        </cr:reactions>
      </w16:ext>
    </w16cex:extLst>
  </w16cex:commentExtensible>
  <w16cex:commentExtensible w16cex:durableId="3C1B11AE" w16cex:dateUtc="2025-12-09T13:44:00Z">
    <w16cex:extLst>
      <w16:ext w16:uri="{CE6994B0-6A32-4C9F-8C6B-6E91EDA988CE}">
        <cr:reactions xmlns:cr="http://schemas.microsoft.com/office/comments/2020/reactions">
          <cr:reaction reactionType="1">
            <cr:reactionInfo dateUtc="2025-12-10T06:21:09Z">
              <cr:user userId="S::had9bp@bosch.com::1eda1367-772d-4cfc-adb3-4e08fc8dfa67" userProvider="AD" userName="Hajnal Daniel (ME-SE/ESB-T3)"/>
            </cr:reactionInfo>
          </cr:reaction>
        </cr:reactions>
      </w16:ext>
    </w16cex:extLst>
  </w16cex:commentExtensible>
  <w16cex:commentExtensible w16cex:durableId="30BD129D" w16cex:dateUtc="2025-12-09T07:21:00Z">
    <w16cex:extLst>
      <w16:ext w16:uri="{CE6994B0-6A32-4C9F-8C6B-6E91EDA988CE}">
        <cr:reactions xmlns:cr="http://schemas.microsoft.com/office/comments/2020/reactions">
          <cr:reaction reactionType="1">
            <cr:reactionInfo dateUtc="2025-12-12T00:33:40Z">
              <cr:user userId="S::sna1bp@bosch.com::90e7da85-ecde-4493-9bab-6ba72a7972b8" userProvider="AD" userName="FIXED-TERM Sasdi Andras (ME-SE/ESB-T3)"/>
            </cr:reactionInfo>
          </cr:reaction>
        </cr:reactions>
      </w16:ext>
    </w16cex:extLst>
  </w16cex:commentExtensible>
  <w16cex:commentExtensible w16cex:durableId="610ACB64" w16cex:dateUtc="2025-12-15T08:09:00Z">
    <w16cex:extLst>
      <w16:ext w16:uri="{CE6994B0-6A32-4C9F-8C6B-6E91EDA988CE}">
        <cr:reactions xmlns:cr="http://schemas.microsoft.com/office/comments/2020/reactions">
          <cr:reaction reactionType="1">
            <cr:reactionInfo dateUtc="2025-12-16T15:39:54Z">
              <cr:user userId="S::sna1bp@bosch.com::90e7da85-ecde-4493-9bab-6ba72a7972b8" userProvider="AD" userName="FIXED-TERM Sasdi Andras (ME-SE/ESB-T3)"/>
            </cr:reactionInfo>
          </cr:reaction>
        </cr:reactions>
      </w16:ext>
    </w16cex:extLst>
  </w16cex:commentExtensible>
  <w16cex:commentExtensible w16cex:durableId="74A9917B" w16cex:dateUtc="2025-12-09T07:22:00Z">
    <w16cex:extLst>
      <w16:ext w16:uri="{CE6994B0-6A32-4C9F-8C6B-6E91EDA988CE}">
        <cr:reactions xmlns:cr="http://schemas.microsoft.com/office/comments/2020/reactions">
          <cr:reaction reactionType="1">
            <cr:reactionInfo dateUtc="2025-12-12T01:26:15Z">
              <cr:user userId="S::sna1bp@bosch.com::90e7da85-ecde-4493-9bab-6ba72a7972b8" userProvider="AD" userName="FIXED-TERM Sasdi Andras (ME-SE/ESB-T3)"/>
            </cr:reactionInfo>
          </cr:reaction>
        </cr:reactions>
      </w16:ext>
    </w16cex:extLst>
  </w16cex:commentExtensible>
  <w16cex:commentExtensible w16cex:durableId="49095C41" w16cex:dateUtc="2025-12-15T08:10:00Z">
    <w16cex:extLst>
      <w16:ext w16:uri="{CE6994B0-6A32-4C9F-8C6B-6E91EDA988CE}">
        <cr:reactions xmlns:cr="http://schemas.microsoft.com/office/comments/2020/reactions">
          <cr:reaction reactionType="1">
            <cr:reactionInfo dateUtc="2025-12-16T15:40:20Z">
              <cr:user userId="S::sna1bp@bosch.com::90e7da85-ecde-4493-9bab-6ba72a7972b8" userProvider="AD" userName="FIXED-TERM Sasdi Andras (ME-SE/ESB-T3)"/>
            </cr:reactionInfo>
          </cr:reaction>
        </cr:reactions>
      </w16:ext>
    </w16cex:extLst>
  </w16cex:commentExtensible>
  <w16cex:commentExtensible w16cex:durableId="3CBA2FF7" w16cex:dateUtc="2025-12-09T07:24:00Z"/>
  <w16cex:commentExtensible w16cex:durableId="1F711729" w16cex:dateUtc="2025-12-09T14:25:00Z">
    <w16cex:extLst>
      <w16:ext w16:uri="{CE6994B0-6A32-4C9F-8C6B-6E91EDA988CE}">
        <cr:reactions xmlns:cr="http://schemas.microsoft.com/office/comments/2020/reactions">
          <cr:reaction reactionType="1">
            <cr:reactionInfo dateUtc="2025-12-10T06:22:41Z">
              <cr:user userId="S::had9bp@bosch.com::1eda1367-772d-4cfc-adb3-4e08fc8dfa67" userProvider="AD" userName="Hajnal Daniel (ME-SE/ESB-T3)"/>
            </cr:reactionInfo>
            <cr:reactionInfo dateUtc="2025-12-12T01:27:21Z">
              <cr:user userId="S::sna1bp@bosch.com::90e7da85-ecde-4493-9bab-6ba72a7972b8" userProvider="AD" userName="FIXED-TERM Sasdi Andras (ME-SE/ESB-T3)"/>
            </cr:reactionInfo>
          </cr:reaction>
        </cr:reactions>
      </w16:ext>
    </w16cex:extLst>
  </w16cex:commentExtensible>
  <w16cex:commentExtensible w16cex:durableId="42C0D793" w16cex:dateUtc="2025-12-09T15:58:00Z">
    <w16cex:extLst>
      <w16:ext w16:uri="{CE6994B0-6A32-4C9F-8C6B-6E91EDA988CE}">
        <cr:reactions xmlns:cr="http://schemas.microsoft.com/office/comments/2020/reactions">
          <cr:reaction reactionType="1">
            <cr:reactionInfo dateUtc="2025-12-10T06:22:48Z">
              <cr:user userId="S::had9bp@bosch.com::1eda1367-772d-4cfc-adb3-4e08fc8dfa67" userProvider="AD" userName="Hajnal Daniel (ME-SE/ESB-T3)"/>
            </cr:reactionInfo>
          </cr:reaction>
        </cr:reactions>
      </w16:ext>
    </w16cex:extLst>
  </w16cex:commentExtensible>
  <w16cex:commentExtensible w16cex:durableId="39D455F6" w16cex:dateUtc="2025-12-15T08:12:00Z"/>
  <w16cex:commentExtensible w16cex:durableId="5F50755E" w16cex:dateUtc="2025-12-09T07:24:00Z"/>
  <w16cex:commentExtensible w16cex:durableId="71191CE4" w16cex:dateUtc="2025-12-15T08:13:00Z">
    <w16cex:extLst>
      <w16:ext w16:uri="{CE6994B0-6A32-4C9F-8C6B-6E91EDA988CE}">
        <cr:reactions xmlns:cr="http://schemas.microsoft.com/office/comments/2020/reactions">
          <cr:reaction reactionType="1">
            <cr:reactionInfo dateUtc="2025-12-16T15:42:20Z">
              <cr:user userId="S::sna1bp@bosch.com::90e7da85-ecde-4493-9bab-6ba72a7972b8" userProvider="AD" userName="FIXED-TERM Sasdi Andras (ME-SE/ESB-T3)"/>
            </cr:reactionInfo>
          </cr:reaction>
        </cr:reactions>
      </w16:ext>
    </w16cex:extLst>
  </w16cex:commentExtensible>
  <w16cex:commentExtensible w16cex:durableId="3A18857C" w16cex:dateUtc="2025-12-09T07:28:00Z">
    <w16cex:extLst>
      <w16:ext w16:uri="{CE6994B0-6A32-4C9F-8C6B-6E91EDA988CE}">
        <cr:reactions xmlns:cr="http://schemas.microsoft.com/office/comments/2020/reactions">
          <cr:reaction reactionType="1">
            <cr:reactionInfo dateUtc="2025-12-16T15:44:23Z">
              <cr:user userId="S::sna1bp@bosch.com::90e7da85-ecde-4493-9bab-6ba72a7972b8" userProvider="AD" userName="FIXED-TERM Sasdi Andras (ME-SE/ESB-T3)"/>
            </cr:reactionInfo>
          </cr:reaction>
        </cr:reactions>
      </w16:ext>
    </w16cex:extLst>
  </w16cex:commentExtensible>
  <w16cex:commentExtensible w16cex:durableId="28F75E64" w16cex:dateUtc="2025-12-09T07:26:00Z">
    <w16cex:extLst>
      <w16:ext w16:uri="{CE6994B0-6A32-4C9F-8C6B-6E91EDA988CE}">
        <cr:reactions xmlns:cr="http://schemas.microsoft.com/office/comments/2020/reactions">
          <cr:reaction reactionType="1">
            <cr:reactionInfo dateUtc="2025-12-12T01:30:43Z">
              <cr:user userId="S::sna1bp@bosch.com::90e7da85-ecde-4493-9bab-6ba72a7972b8" userProvider="AD" userName="FIXED-TERM Sasdi Andras (ME-SE/ESB-T3)"/>
            </cr:reactionInfo>
          </cr:reaction>
        </cr:reactions>
      </w16:ext>
    </w16cex:extLst>
  </w16cex:commentExtensible>
  <w16cex:commentExtensible w16cex:durableId="3C50347B" w16cex:dateUtc="2025-12-12T01:30:00Z"/>
  <w16cex:commentExtensible w16cex:durableId="197B5E78" w16cex:dateUtc="2025-12-09T07:31:00Z"/>
  <w16cex:commentExtensible w16cex:durableId="70C0EC20" w16cex:dateUtc="2025-12-15T08:16:00Z"/>
  <w16cex:commentExtensible w16cex:durableId="18B21836" w16cex:dateUtc="2025-12-09T07:37:00Z">
    <w16cex:extLst>
      <w16:ext w16:uri="{CE6994B0-6A32-4C9F-8C6B-6E91EDA988CE}">
        <cr:reactions xmlns:cr="http://schemas.microsoft.com/office/comments/2020/reactions">
          <cr:reaction reactionType="1">
            <cr:reactionInfo dateUtc="2025-12-12T01:44:57Z">
              <cr:user userId="S::sna1bp@bosch.com::90e7da85-ecde-4493-9bab-6ba72a7972b8" userProvider="AD" userName="FIXED-TERM Sasdi Andras (ME-SE/ESB-T3)"/>
            </cr:reactionInfo>
          </cr:reaction>
        </cr:reactions>
      </w16:ext>
    </w16cex:extLst>
  </w16cex:commentExtensible>
  <w16cex:commentExtensible w16cex:durableId="5248AB39" w16cex:dateUtc="2025-12-12T01:45:00Z"/>
  <w16cex:commentExtensible w16cex:durableId="28643185" w16cex:dateUtc="2025-12-09T07:41:00Z"/>
  <w16cex:commentExtensible w16cex:durableId="4EB54373" w16cex:dateUtc="2025-12-15T08:35:00Z">
    <w16cex:extLst>
      <w16:ext w16:uri="{CE6994B0-6A32-4C9F-8C6B-6E91EDA988CE}">
        <cr:reactions xmlns:cr="http://schemas.microsoft.com/office/comments/2020/reactions">
          <cr:reaction reactionType="1">
            <cr:reactionInfo dateUtc="2025-12-16T16:53:10Z">
              <cr:user userId="S::sna1bp@bosch.com::90e7da85-ecde-4493-9bab-6ba72a7972b8" userProvider="AD" userName="FIXED-TERM Sasdi Andras (ME-SE/ESB-T3)"/>
            </cr:reactionInfo>
          </cr:reaction>
        </cr:reactions>
      </w16:ext>
    </w16cex:extLst>
  </w16cex:commentExtensible>
  <w16cex:commentExtensible w16cex:durableId="4F18E3C9" w16cex:dateUtc="2025-12-15T08:36:00Z"/>
  <w16cex:commentExtensible w16cex:durableId="4983CCD7" w16cex:dateUtc="2025-12-15T08:37:00Z"/>
  <w16cex:commentExtensible w16cex:durableId="25A9C148" w16cex:dateUtc="2025-12-15T08:39:00Z"/>
  <w16cex:commentExtensible w16cex:durableId="4A39C811" w16cex:dateUtc="2025-12-15T08:40:00Z">
    <w16cex:extLst>
      <w16:ext w16:uri="{CE6994B0-6A32-4C9F-8C6B-6E91EDA988CE}">
        <cr:reactions xmlns:cr="http://schemas.microsoft.com/office/comments/2020/reactions">
          <cr:reaction reactionType="1">
            <cr:reactionInfo dateUtc="2025-12-16T18:14:23Z">
              <cr:user userId="S::sna1bp@bosch.com::90e7da85-ecde-4493-9bab-6ba72a7972b8" userProvider="AD" userName="FIXED-TERM Sasdi Andras (ME-SE/ESB-T3)"/>
            </cr:reactionInfo>
          </cr:reaction>
        </cr:reactions>
      </w16:ext>
    </w16cex:extLst>
  </w16cex:commentExtensible>
  <w16cex:commentExtensible w16cex:durableId="05062A33" w16cex:dateUtc="2025-12-15T08:41:00Z">
    <w16cex:extLst>
      <w16:ext w16:uri="{CE6994B0-6A32-4C9F-8C6B-6E91EDA988CE}">
        <cr:reactions xmlns:cr="http://schemas.microsoft.com/office/comments/2020/reactions">
          <cr:reaction reactionType="1">
            <cr:reactionInfo dateUtc="2025-12-16T18:14:26Z">
              <cr:user userId="S::sna1bp@bosch.com::90e7da85-ecde-4493-9bab-6ba72a7972b8" userProvider="AD" userName="FIXED-TERM Sasdi Andras (ME-SE/ESB-T3)"/>
            </cr:reactionInfo>
          </cr:reaction>
        </cr:reactions>
      </w16:ext>
    </w16cex:extLst>
  </w16cex:commentExtensible>
  <w16cex:commentExtensible w16cex:durableId="230E5A7D" w16cex:dateUtc="2025-12-15T08:44:00Z">
    <w16cex:extLst>
      <w16:ext w16:uri="{CE6994B0-6A32-4C9F-8C6B-6E91EDA988CE}">
        <cr:reactions xmlns:cr="http://schemas.microsoft.com/office/comments/2020/reactions">
          <cr:reaction reactionType="1">
            <cr:reactionInfo dateUtc="2025-12-17T01:08:08Z">
              <cr:user userId="S::sna1bp@bosch.com::90e7da85-ecde-4493-9bab-6ba72a7972b8" userProvider="AD" userName="FIXED-TERM Sasdi Andras (ME-SE/ESB-T3)"/>
            </cr:reactionInfo>
          </cr:reaction>
        </cr:reactions>
      </w16:ext>
    </w16cex:extLst>
  </w16cex:commentExtensible>
  <w16cex:commentExtensible w16cex:durableId="1C283456" w16cex:dateUtc="2025-12-15T08:42:00Z">
    <w16cex:extLst>
      <w16:ext w16:uri="{CE6994B0-6A32-4C9F-8C6B-6E91EDA988CE}">
        <cr:reactions xmlns:cr="http://schemas.microsoft.com/office/comments/2020/reactions">
          <cr:reaction reactionType="1">
            <cr:reactionInfo dateUtc="2025-12-16T18:14:39Z">
              <cr:user userId="S::sna1bp@bosch.com::90e7da85-ecde-4493-9bab-6ba72a7972b8" userProvider="AD" userName="FIXED-TERM Sasdi Andras (ME-SE/ESB-T3)"/>
            </cr:reactionInfo>
          </cr:reaction>
        </cr:reactions>
      </w16:ext>
    </w16cex:extLst>
  </w16cex:commentExtensible>
  <w16cex:commentExtensible w16cex:durableId="198774BD" w16cex:dateUtc="2025-12-09T07:52:00Z">
    <w16cex:extLst>
      <w16:ext w16:uri="{CE6994B0-6A32-4C9F-8C6B-6E91EDA988CE}">
        <cr:reactions xmlns:cr="http://schemas.microsoft.com/office/comments/2020/reactions">
          <cr:reaction reactionType="1">
            <cr:reactionInfo dateUtc="2025-12-12T20:43:10Z">
              <cr:user userId="S::sna1bp@bosch.com::90e7da85-ecde-4493-9bab-6ba72a7972b8" userProvider="AD" userName="FIXED-TERM Sasdi Andras (ME-SE/ESB-T3)"/>
            </cr:reactionInfo>
          </cr:reaction>
        </cr:reactions>
      </w16:ext>
    </w16cex:extLst>
  </w16cex:commentExtensible>
  <w16cex:commentExtensible w16cex:durableId="38A9025B" w16cex:dateUtc="2025-12-12T20:43:00Z"/>
  <w16cex:commentExtensible w16cex:durableId="23EEC0CF" w16cex:dateUtc="2025-12-15T08:52:00Z">
    <w16cex:extLst>
      <w16:ext w16:uri="{CE6994B0-6A32-4C9F-8C6B-6E91EDA988CE}">
        <cr:reactions xmlns:cr="http://schemas.microsoft.com/office/comments/2020/reactions">
          <cr:reaction reactionType="1">
            <cr:reactionInfo dateUtc="2025-12-16T18:15:50Z">
              <cr:user userId="S::sna1bp@bosch.com::90e7da85-ecde-4493-9bab-6ba72a7972b8" userProvider="AD" userName="FIXED-TERM Sasdi Andras (ME-SE/ESB-T3)"/>
            </cr:reactionInfo>
          </cr:reaction>
        </cr:reactions>
      </w16:ext>
    </w16cex:extLst>
  </w16cex:commentExtensible>
  <w16cex:commentExtensible w16cex:durableId="73C518AD" w16cex:dateUtc="2025-12-15T08:52:00Z">
    <w16cex:extLst>
      <w16:ext w16:uri="{CE6994B0-6A32-4C9F-8C6B-6E91EDA988CE}">
        <cr:reactions xmlns:cr="http://schemas.microsoft.com/office/comments/2020/reactions">
          <cr:reaction reactionType="1">
            <cr:reactionInfo dateUtc="2025-12-16T18:15:53Z">
              <cr:user userId="S::sna1bp@bosch.com::90e7da85-ecde-4493-9bab-6ba72a7972b8" userProvider="AD" userName="FIXED-TERM Sasdi Andras (ME-SE/ESB-T3)"/>
            </cr:reactionInfo>
          </cr:reaction>
        </cr:reactions>
      </w16:ext>
    </w16cex:extLst>
  </w16cex:commentExtensible>
  <w16cex:commentExtensible w16cex:durableId="00E82BFE" w16cex:dateUtc="2025-12-15T08:55:00Z">
    <w16cex:extLst>
      <w16:ext w16:uri="{CE6994B0-6A32-4C9F-8C6B-6E91EDA988CE}">
        <cr:reactions xmlns:cr="http://schemas.microsoft.com/office/comments/2020/reactions">
          <cr:reaction reactionType="1">
            <cr:reactionInfo dateUtc="2025-12-16T18:47:10Z">
              <cr:user userId="S::sna1bp@bosch.com::90e7da85-ecde-4493-9bab-6ba72a7972b8" userProvider="AD" userName="FIXED-TERM Sasdi Andras (ME-SE/ESB-T3)"/>
            </cr:reactionInfo>
          </cr:reaction>
        </cr:reactions>
      </w16:ext>
    </w16cex:extLst>
  </w16cex:commentExtensible>
  <w16cex:commentExtensible w16cex:durableId="78008124" w16cex:dateUtc="2025-12-15T08:55:00Z"/>
  <w16cex:commentExtensible w16cex:durableId="515730BE" w16cex:dateUtc="2025-12-15T08:56:00Z">
    <w16cex:extLst>
      <w16:ext w16:uri="{CE6994B0-6A32-4C9F-8C6B-6E91EDA988CE}">
        <cr:reactions xmlns:cr="http://schemas.microsoft.com/office/comments/2020/reactions">
          <cr:reaction reactionType="1">
            <cr:reactionInfo dateUtc="2025-12-16T18:52:50Z">
              <cr:user userId="S::sna1bp@bosch.com::90e7da85-ecde-4493-9bab-6ba72a7972b8" userProvider="AD" userName="FIXED-TERM Sasdi Andras (ME-SE/ESB-T3)"/>
            </cr:reactionInfo>
          </cr:reaction>
        </cr:reactions>
      </w16:ext>
    </w16cex:extLst>
  </w16cex:commentExtensible>
  <w16cex:commentExtensible w16cex:durableId="1A1A3170" w16cex:dateUtc="2025-12-15T08:56:00Z">
    <w16cex:extLst>
      <w16:ext w16:uri="{CE6994B0-6A32-4C9F-8C6B-6E91EDA988CE}">
        <cr:reactions xmlns:cr="http://schemas.microsoft.com/office/comments/2020/reactions">
          <cr:reaction reactionType="1">
            <cr:reactionInfo dateUtc="2025-12-16T18:53:00Z">
              <cr:user userId="S::sna1bp@bosch.com::90e7da85-ecde-4493-9bab-6ba72a7972b8" userProvider="AD" userName="FIXED-TERM Sasdi Andras (ME-SE/ESB-T3)"/>
            </cr:reactionInfo>
          </cr:reaction>
        </cr:reactions>
      </w16:ext>
    </w16cex:extLst>
  </w16cex:commentExtensible>
  <w16cex:commentExtensible w16cex:durableId="56E21F41" w16cex:dateUtc="2025-12-15T08:57:00Z">
    <w16cex:extLst>
      <w16:ext w16:uri="{CE6994B0-6A32-4C9F-8C6B-6E91EDA988CE}">
        <cr:reactions xmlns:cr="http://schemas.microsoft.com/office/comments/2020/reactions">
          <cr:reaction reactionType="1">
            <cr:reactionInfo dateUtc="2025-12-16T18:54:34Z">
              <cr:user userId="S::sna1bp@bosch.com::90e7da85-ecde-4493-9bab-6ba72a7972b8" userProvider="AD" userName="FIXED-TERM Sasdi Andras (ME-SE/ESB-T3)"/>
            </cr:reactionInfo>
          </cr:reaction>
        </cr:reactions>
      </w16:ext>
    </w16cex:extLst>
  </w16cex:commentExtensible>
  <w16cex:commentExtensible w16cex:durableId="5D6E0087" w16cex:dateUtc="2025-12-15T08:58:00Z">
    <w16cex:extLst>
      <w16:ext w16:uri="{CE6994B0-6A32-4C9F-8C6B-6E91EDA988CE}">
        <cr:reactions xmlns:cr="http://schemas.microsoft.com/office/comments/2020/reactions">
          <cr:reaction reactionType="1">
            <cr:reactionInfo dateUtc="2025-12-16T18:55:42Z">
              <cr:user userId="S::sna1bp@bosch.com::90e7da85-ecde-4493-9bab-6ba72a7972b8" userProvider="AD" userName="FIXED-TERM Sasdi Andras (ME-SE/ESB-T3)"/>
            </cr:reactionInfo>
          </cr:reaction>
        </cr:reactions>
      </w16:ext>
    </w16cex:extLst>
  </w16cex:commentExtensible>
  <w16cex:commentExtensible w16cex:durableId="09384EF9" w16cex:dateUtc="2025-12-09T07:57:00Z">
    <w16cex:extLst>
      <w16:ext w16:uri="{CE6994B0-6A32-4C9F-8C6B-6E91EDA988CE}">
        <cr:reactions xmlns:cr="http://schemas.microsoft.com/office/comments/2020/reactions">
          <cr:reaction reactionType="1">
            <cr:reactionInfo dateUtc="2025-12-13T15:18:07Z">
              <cr:user userId="S::sna1bp@bosch.com::90e7da85-ecde-4493-9bab-6ba72a7972b8" userProvider="AD" userName="FIXED-TERM Sasdi Andras (ME-SE/ESB-T3)"/>
            </cr:reactionInfo>
          </cr:reaction>
        </cr:reactions>
      </w16:ext>
    </w16cex:extLst>
  </w16cex:commentExtensible>
  <w16cex:commentExtensible w16cex:durableId="2FFEDA57" w16cex:dateUtc="2025-12-13T15:18:00Z"/>
  <w16cex:commentExtensible w16cex:durableId="72552720" w16cex:dateUtc="2025-12-15T09:03:00Z">
    <w16cex:extLst>
      <w16:ext w16:uri="{CE6994B0-6A32-4C9F-8C6B-6E91EDA988CE}">
        <cr:reactions xmlns:cr="http://schemas.microsoft.com/office/comments/2020/reactions">
          <cr:reaction reactionType="1">
            <cr:reactionInfo dateUtc="2025-12-16T18:56:21Z">
              <cr:user userId="S::sna1bp@bosch.com::90e7da85-ecde-4493-9bab-6ba72a7972b8" userProvider="AD" userName="FIXED-TERM Sasdi Andras (ME-SE/ESB-T3)"/>
            </cr:reactionInfo>
          </cr:reaction>
        </cr:reactions>
      </w16:ext>
    </w16cex:extLst>
  </w16cex:commentExtensible>
  <w16cex:commentExtensible w16cex:durableId="45974CB0" w16cex:dateUtc="2025-12-15T09:06:00Z">
    <w16cex:extLst>
      <w16:ext w16:uri="{CE6994B0-6A32-4C9F-8C6B-6E91EDA988CE}">
        <cr:reactions xmlns:cr="http://schemas.microsoft.com/office/comments/2020/reactions">
          <cr:reaction reactionType="1">
            <cr:reactionInfo dateUtc="2025-12-16T18:57:27Z">
              <cr:user userId="S::sna1bp@bosch.com::90e7da85-ecde-4493-9bab-6ba72a7972b8" userProvider="AD" userName="FIXED-TERM Sasdi Andras (ME-SE/ESB-T3)"/>
            </cr:reactionInfo>
          </cr:reaction>
        </cr:reactions>
      </w16:ext>
    </w16cex:extLst>
  </w16cex:commentExtensible>
  <w16cex:commentExtensible w16cex:durableId="38335C0C" w16cex:dateUtc="2025-12-15T09:07:00Z">
    <w16cex:extLst>
      <w16:ext w16:uri="{CE6994B0-6A32-4C9F-8C6B-6E91EDA988CE}">
        <cr:reactions xmlns:cr="http://schemas.microsoft.com/office/comments/2020/reactions">
          <cr:reaction reactionType="1">
            <cr:reactionInfo dateUtc="2025-12-16T18:58:36Z">
              <cr:user userId="S::sna1bp@bosch.com::90e7da85-ecde-4493-9bab-6ba72a7972b8" userProvider="AD" userName="FIXED-TERM Sasdi Andras (ME-SE/ESB-T3)"/>
            </cr:reactionInfo>
          </cr:reaction>
        </cr:reactions>
      </w16:ext>
    </w16cex:extLst>
  </w16cex:commentExtensible>
  <w16cex:commentExtensible w16cex:durableId="0EA2B12A" w16cex:dateUtc="2025-12-16T18:58:00Z"/>
  <w16cex:commentExtensible w16cex:durableId="7B9CE46E" w16cex:dateUtc="2025-12-09T08:00:00Z">
    <w16cex:extLst>
      <w16:ext w16:uri="{CE6994B0-6A32-4C9F-8C6B-6E91EDA988CE}">
        <cr:reactions xmlns:cr="http://schemas.microsoft.com/office/comments/2020/reactions">
          <cr:reaction reactionType="1">
            <cr:reactionInfo dateUtc="2025-12-16T19:03:06Z">
              <cr:user userId="S::sna1bp@bosch.com::90e7da85-ecde-4493-9bab-6ba72a7972b8" userProvider="AD" userName="FIXED-TERM Sasdi Andras (ME-SE/ESB-T3)"/>
            </cr:reactionInfo>
          </cr:reaction>
        </cr:reactions>
      </w16:ext>
    </w16cex:extLst>
  </w16cex:commentExtensible>
  <w16cex:commentExtensible w16cex:durableId="04DBB435" w16cex:dateUtc="2025-12-09T08:01:00Z">
    <w16cex:extLst>
      <w16:ext w16:uri="{CE6994B0-6A32-4C9F-8C6B-6E91EDA988CE}">
        <cr:reactions xmlns:cr="http://schemas.microsoft.com/office/comments/2020/reactions">
          <cr:reaction reactionType="1">
            <cr:reactionInfo dateUtc="2025-12-13T15:19:15Z">
              <cr:user userId="S::sna1bp@bosch.com::90e7da85-ecde-4493-9bab-6ba72a7972b8" userProvider="AD" userName="FIXED-TERM Sasdi Andras (ME-SE/ESB-T3)"/>
            </cr:reactionInfo>
          </cr:reaction>
        </cr:reactions>
      </w16:ext>
    </w16cex:extLst>
  </w16cex:commentExtensible>
  <w16cex:commentExtensible w16cex:durableId="5AB4ADDD" w16cex:dateUtc="2025-12-09T16:22:00Z"/>
  <w16cex:commentExtensible w16cex:durableId="5FBDF315" w16cex:dateUtc="2025-12-10T06:26:00Z"/>
  <w16cex:commentExtensible w16cex:durableId="61BF43AD" w16cex:dateUtc="2025-12-09T08:16:00Z">
    <w16cex:extLst>
      <w16:ext w16:uri="{CE6994B0-6A32-4C9F-8C6B-6E91EDA988CE}">
        <cr:reactions xmlns:cr="http://schemas.microsoft.com/office/comments/2020/reactions">
          <cr:reaction reactionType="1">
            <cr:reactionInfo dateUtc="2025-12-16T19:21:58Z">
              <cr:user userId="S::sna1bp@bosch.com::90e7da85-ecde-4493-9bab-6ba72a7972b8" userProvider="AD" userName="FIXED-TERM Sasdi Andras (ME-SE/ESB-T3)"/>
            </cr:reactionInfo>
          </cr:reaction>
        </cr:reactions>
      </w16:ext>
    </w16cex:extLst>
  </w16cex:commentExtensible>
  <w16cex:commentExtensible w16cex:durableId="6995B894" w16cex:dateUtc="2025-12-09T16:19:00Z">
    <w16cex:extLst>
      <w16:ext w16:uri="{CE6994B0-6A32-4C9F-8C6B-6E91EDA988CE}">
        <cr:reactions xmlns:cr="http://schemas.microsoft.com/office/comments/2020/reactions">
          <cr:reaction reactionType="1">
            <cr:reactionInfo dateUtc="2025-12-10T06:27:09Z">
              <cr:user userId="S::had9bp@bosch.com::1eda1367-772d-4cfc-adb3-4e08fc8dfa67" userProvider="AD" userName="Hajnal Daniel (ME-SE/ESB-T3)"/>
            </cr:reactionInfo>
            <cr:reactionInfo dateUtc="2025-12-13T20:59:07Z">
              <cr:user userId="S::sna1bp@bosch.com::90e7da85-ecde-4493-9bab-6ba72a7972b8" userProvider="AD" userName="FIXED-TERM Sasdi Andras (ME-SE/ESB-T3)"/>
            </cr:reactionInfo>
          </cr:reaction>
        </cr:reactions>
      </w16:ext>
    </w16cex:extLst>
  </w16cex:commentExtensible>
  <w16cex:commentExtensible w16cex:durableId="321F3900" w16cex:dateUtc="2025-12-15T09:09:00Z">
    <w16cex:extLst>
      <w16:ext w16:uri="{CE6994B0-6A32-4C9F-8C6B-6E91EDA988CE}">
        <cr:reactions xmlns:cr="http://schemas.microsoft.com/office/comments/2020/reactions">
          <cr:reaction reactionType="1">
            <cr:reactionInfo dateUtc="2025-12-16T19:23:43Z">
              <cr:user userId="S::sna1bp@bosch.com::90e7da85-ecde-4493-9bab-6ba72a7972b8" userProvider="AD" userName="FIXED-TERM Sasdi Andras (ME-SE/ESB-T3)"/>
            </cr:reactionInfo>
          </cr:reaction>
        </cr:reactions>
      </w16:ext>
    </w16cex:extLst>
  </w16cex:commentExtensible>
  <w16cex:commentExtensible w16cex:durableId="43E99BDB" w16cex:dateUtc="2025-12-15T09:10:00Z">
    <w16cex:extLst>
      <w16:ext w16:uri="{CE6994B0-6A32-4C9F-8C6B-6E91EDA988CE}">
        <cr:reactions xmlns:cr="http://schemas.microsoft.com/office/comments/2020/reactions">
          <cr:reaction reactionType="1">
            <cr:reactionInfo dateUtc="2025-12-16T19:24:19Z">
              <cr:user userId="S::sna1bp@bosch.com::90e7da85-ecde-4493-9bab-6ba72a7972b8" userProvider="AD" userName="FIXED-TERM Sasdi Andras (ME-SE/ESB-T3)"/>
            </cr:reactionInfo>
          </cr:reaction>
        </cr:reactions>
      </w16:ext>
    </w16cex:extLst>
  </w16cex:commentExtensible>
  <w16cex:commentExtensible w16cex:durableId="294201B6" w16cex:dateUtc="2025-12-09T08:17:00Z">
    <w16cex:extLst>
      <w16:ext w16:uri="{CE6994B0-6A32-4C9F-8C6B-6E91EDA988CE}">
        <cr:reactions xmlns:cr="http://schemas.microsoft.com/office/comments/2020/reactions">
          <cr:reaction reactionType="1">
            <cr:reactionInfo dateUtc="2025-12-13T21:40:00Z">
              <cr:user userId="S::sna1bp@bosch.com::90e7da85-ecde-4493-9bab-6ba72a7972b8" userProvider="AD" userName="FIXED-TERM Sasdi Andras (ME-SE/ESB-T3)"/>
            </cr:reactionInfo>
          </cr:reaction>
        </cr:reactions>
      </w16:ext>
    </w16cex:extLst>
  </w16cex:commentExtensible>
  <w16cex:commentExtensible w16cex:durableId="12FA697A" w16cex:dateUtc="2025-12-09T16:27:00Z">
    <w16cex:extLst>
      <w16:ext w16:uri="{CE6994B0-6A32-4C9F-8C6B-6E91EDA988CE}">
        <cr:reactions xmlns:cr="http://schemas.microsoft.com/office/comments/2020/reactions">
          <cr:reaction reactionType="1">
            <cr:reactionInfo dateUtc="2025-12-10T06:27:13Z">
              <cr:user userId="S::had9bp@bosch.com::1eda1367-772d-4cfc-adb3-4e08fc8dfa67" userProvider="AD" userName="Hajnal Daniel (ME-SE/ESB-T3)"/>
            </cr:reactionInfo>
            <cr:reactionInfo dateUtc="2025-12-13T21:40:11Z">
              <cr:user userId="S::sna1bp@bosch.com::90e7da85-ecde-4493-9bab-6ba72a7972b8" userProvider="AD" userName="FIXED-TERM Sasdi Andras (ME-SE/ESB-T3)"/>
            </cr:reactionInfo>
          </cr:reaction>
        </cr:reactions>
      </w16:ext>
    </w16cex:extLst>
  </w16cex:commentExtensible>
  <w16cex:commentExtensible w16cex:durableId="64F6DA2C" w16cex:dateUtc="2025-12-15T09:14:00Z"/>
  <w16cex:commentExtensible w16cex:durableId="1999A296" w16cex:dateUtc="2025-12-15T09:16:00Z">
    <w16cex:extLst>
      <w16:ext w16:uri="{CE6994B0-6A32-4C9F-8C6B-6E91EDA988CE}">
        <cr:reactions xmlns:cr="http://schemas.microsoft.com/office/comments/2020/reactions">
          <cr:reaction reactionType="1">
            <cr:reactionInfo dateUtc="2025-12-16T19:26:54Z">
              <cr:user userId="S::sna1bp@bosch.com::90e7da85-ecde-4493-9bab-6ba72a7972b8" userProvider="AD" userName="FIXED-TERM Sasdi Andras (ME-SE/ESB-T3)"/>
            </cr:reactionInfo>
          </cr:reaction>
        </cr:reactions>
      </w16:ext>
    </w16cex:extLst>
  </w16cex:commentExtensible>
  <w16cex:commentExtensible w16cex:durableId="3F9C5A61" w16cex:dateUtc="2025-12-09T16:29:00Z">
    <w16cex:extLst>
      <w16:ext w16:uri="{CE6994B0-6A32-4C9F-8C6B-6E91EDA988CE}">
        <cr:reactions xmlns:cr="http://schemas.microsoft.com/office/comments/2020/reactions">
          <cr:reaction reactionType="1">
            <cr:reactionInfo dateUtc="2025-12-10T06:27:22Z">
              <cr:user userId="S::had9bp@bosch.com::1eda1367-772d-4cfc-adb3-4e08fc8dfa67" userProvider="AD" userName="Hajnal Daniel (ME-SE/ESB-T3)"/>
            </cr:reactionInfo>
            <cr:reactionInfo dateUtc="2025-12-13T21:40:25Z">
              <cr:user userId="S::sna1bp@bosch.com::90e7da85-ecde-4493-9bab-6ba72a7972b8" userProvider="AD" userName="FIXED-TERM Sasdi Andras (ME-SE/ESB-T3)"/>
            </cr:reactionInfo>
          </cr:reaction>
        </cr:reactions>
      </w16:ext>
    </w16cex:extLst>
  </w16cex:commentExtensible>
  <w16cex:commentExtensible w16cex:durableId="75CB7510" w16cex:dateUtc="2025-12-15T09:16:00Z">
    <w16cex:extLst>
      <w16:ext w16:uri="{CE6994B0-6A32-4C9F-8C6B-6E91EDA988CE}">
        <cr:reactions xmlns:cr="http://schemas.microsoft.com/office/comments/2020/reactions">
          <cr:reaction reactionType="1">
            <cr:reactionInfo dateUtc="2025-12-16T19:27:07Z">
              <cr:user userId="S::sna1bp@bosch.com::90e7da85-ecde-4493-9bab-6ba72a7972b8" userProvider="AD" userName="FIXED-TERM Sasdi Andras (ME-SE/ESB-T3)"/>
            </cr:reactionInfo>
          </cr:reaction>
        </cr:reactions>
      </w16:ext>
    </w16cex:extLst>
  </w16cex:commentExtensible>
  <w16cex:commentExtensible w16cex:durableId="5E33EFC8" w16cex:dateUtc="2025-12-09T16:31:00Z">
    <w16cex:extLst>
      <w16:ext w16:uri="{CE6994B0-6A32-4C9F-8C6B-6E91EDA988CE}">
        <cr:reactions xmlns:cr="http://schemas.microsoft.com/office/comments/2020/reactions">
          <cr:reaction reactionType="1">
            <cr:reactionInfo dateUtc="2025-12-10T06:28:01Z">
              <cr:user userId="S::had9bp@bosch.com::1eda1367-772d-4cfc-adb3-4e08fc8dfa67" userProvider="AD" userName="Hajnal Daniel (ME-SE/ESB-T3)"/>
            </cr:reactionInfo>
          </cr:reaction>
        </cr:reactions>
      </w16:ext>
    </w16cex:extLst>
  </w16cex:commentExtensible>
  <w16cex:commentExtensible w16cex:durableId="338D6F1B" w16cex:dateUtc="2025-12-10T06:27:00Z"/>
  <w16cex:commentExtensible w16cex:durableId="517FB185" w16cex:dateUtc="2025-12-09T16:32:00Z">
    <w16cex:extLst>
      <w16:ext w16:uri="{CE6994B0-6A32-4C9F-8C6B-6E91EDA988CE}">
        <cr:reactions xmlns:cr="http://schemas.microsoft.com/office/comments/2020/reactions">
          <cr:reaction reactionType="1">
            <cr:reactionInfo dateUtc="2025-12-10T06:32:01Z">
              <cr:user userId="S::had9bp@bosch.com::1eda1367-772d-4cfc-adb3-4e08fc8dfa67" userProvider="AD" userName="Hajnal Daniel (ME-SE/ESB-T3)"/>
            </cr:reactionInfo>
            <cr:reactionInfo dateUtc="2025-12-13T21:44:28Z">
              <cr:user userId="S::sna1bp@bosch.com::90e7da85-ecde-4493-9bab-6ba72a7972b8" userProvider="AD" userName="FIXED-TERM Sasdi Andras (ME-SE/ESB-T3)"/>
            </cr:reactionInfo>
          </cr:reaction>
        </cr:reactions>
      </w16:ext>
    </w16cex:extLst>
  </w16cex:commentExtensible>
  <w16cex:commentExtensible w16cex:durableId="1D648EB1" w16cex:dateUtc="2025-12-13T21:44:00Z"/>
  <w16cex:commentExtensible w16cex:durableId="055DF723" w16cex:dateUtc="2025-12-15T09:17:00Z">
    <w16cex:extLst>
      <w16:ext w16:uri="{CE6994B0-6A32-4C9F-8C6B-6E91EDA988CE}">
        <cr:reactions xmlns:cr="http://schemas.microsoft.com/office/comments/2020/reactions">
          <cr:reaction reactionType="1">
            <cr:reactionInfo dateUtc="2025-12-17T07:09:13Z">
              <cr:user userId="S::bpr2bp@bosch.com::3e491e7a-f1d6-47b2-b260-417ab48de065" userProvider="AD" userName="Borda Peter (ME-SE/ESB-T3)"/>
            </cr:reactionInfo>
          </cr:reaction>
        </cr:reactions>
      </w16:ext>
    </w16cex:extLst>
  </w16cex:commentExtensible>
  <w16cex:commentExtensible w16cex:durableId="7B232F75" w16cex:dateUtc="2025-12-16T19:26:00Z"/>
  <w16cex:commentExtensible w16cex:durableId="35514DAB" w16cex:dateUtc="2025-12-15T09:18:00Z">
    <w16cex:extLst>
      <w16:ext w16:uri="{CE6994B0-6A32-4C9F-8C6B-6E91EDA988CE}">
        <cr:reactions xmlns:cr="http://schemas.microsoft.com/office/comments/2020/reactions">
          <cr:reaction reactionType="1">
            <cr:reactionInfo dateUtc="2025-12-16T19:27:14Z">
              <cr:user userId="S::sna1bp@bosch.com::90e7da85-ecde-4493-9bab-6ba72a7972b8" userProvider="AD" userName="FIXED-TERM Sasdi Andras (ME-SE/ESB-T3)"/>
            </cr:reactionInfo>
          </cr:reaction>
        </cr:reactions>
      </w16:ext>
    </w16cex:extLst>
  </w16cex:commentExtensible>
  <w16cex:commentExtensible w16cex:durableId="76556F17" w16cex:dateUtc="2025-12-09T08:22:00Z">
    <w16cex:extLst>
      <w16:ext w16:uri="{CE6994B0-6A32-4C9F-8C6B-6E91EDA988CE}">
        <cr:reactions xmlns:cr="http://schemas.microsoft.com/office/comments/2020/reactions">
          <cr:reaction reactionType="1">
            <cr:reactionInfo dateUtc="2025-12-13T21:47:43Z">
              <cr:user userId="S::sna1bp@bosch.com::90e7da85-ecde-4493-9bab-6ba72a7972b8" userProvider="AD" userName="FIXED-TERM Sasdi Andras (ME-SE/ESB-T3)"/>
            </cr:reactionInfo>
          </cr:reaction>
        </cr:reactions>
      </w16:ext>
    </w16cex:extLst>
  </w16cex:commentExtensible>
  <w16cex:commentExtensible w16cex:durableId="7F0EF3B4" w16cex:dateUtc="2025-12-09T08:22:00Z">
    <w16cex:extLst>
      <w16:ext w16:uri="{CE6994B0-6A32-4C9F-8C6B-6E91EDA988CE}">
        <cr:reactions xmlns:cr="http://schemas.microsoft.com/office/comments/2020/reactions">
          <cr:reaction reactionType="1">
            <cr:reactionInfo dateUtc="2025-12-13T21:47:55Z">
              <cr:user userId="S::sna1bp@bosch.com::90e7da85-ecde-4493-9bab-6ba72a7972b8" userProvider="AD" userName="FIXED-TERM Sasdi Andras (ME-SE/ESB-T3)"/>
            </cr:reactionInfo>
          </cr:reaction>
        </cr:reactions>
      </w16:ext>
    </w16cex:extLst>
  </w16cex:commentExtensible>
  <w16cex:commentExtensible w16cex:durableId="5818D309" w16cex:dateUtc="2025-12-13T21:48:00Z"/>
  <w16cex:commentExtensible w16cex:durableId="7002FBBF" w16cex:dateUtc="2025-12-09T16:34:00Z">
    <w16cex:extLst>
      <w16:ext w16:uri="{CE6994B0-6A32-4C9F-8C6B-6E91EDA988CE}">
        <cr:reactions xmlns:cr="http://schemas.microsoft.com/office/comments/2020/reactions">
          <cr:reaction reactionType="1">
            <cr:reactionInfo dateUtc="2025-12-10T06:32:06Z">
              <cr:user userId="S::had9bp@bosch.com::1eda1367-772d-4cfc-adb3-4e08fc8dfa67" userProvider="AD" userName="Hajnal Daniel (ME-SE/ESB-T3)"/>
            </cr:reactionInfo>
            <cr:reactionInfo dateUtc="2025-12-13T21:48:12Z">
              <cr:user userId="S::sna1bp@bosch.com::90e7da85-ecde-4493-9bab-6ba72a7972b8" userProvider="AD" userName="FIXED-TERM Sasdi Andras (ME-SE/ESB-T3)"/>
            </cr:reactionInfo>
          </cr:reaction>
        </cr:reactions>
      </w16:ext>
    </w16cex:extLst>
  </w16cex:commentExtensible>
  <w16cex:commentExtensible w16cex:durableId="305E5B76" w16cex:dateUtc="2025-12-09T08:24:00Z"/>
  <w16cex:commentExtensible w16cex:durableId="68BDCD65" w16cex:dateUtc="2025-12-15T09:20:00Z">
    <w16cex:extLst>
      <w16:ext w16:uri="{CE6994B0-6A32-4C9F-8C6B-6E91EDA988CE}">
        <cr:reactions xmlns:cr="http://schemas.microsoft.com/office/comments/2020/reactions">
          <cr:reaction reactionType="1">
            <cr:reactionInfo dateUtc="2025-12-16T19:27:46Z">
              <cr:user userId="S::sna1bp@bosch.com::90e7da85-ecde-4493-9bab-6ba72a7972b8" userProvider="AD" userName="FIXED-TERM Sasdi Andras (ME-SE/ESB-T3)"/>
            </cr:reactionInfo>
          </cr:reaction>
        </cr:reactions>
      </w16:ext>
    </w16cex:extLst>
  </w16cex:commentExtensible>
  <w16cex:commentExtensible w16cex:durableId="6E770ACB" w16cex:dateUtc="2025-12-15T09:21:00Z">
    <w16cex:extLst>
      <w16:ext w16:uri="{CE6994B0-6A32-4C9F-8C6B-6E91EDA988CE}">
        <cr:reactions xmlns:cr="http://schemas.microsoft.com/office/comments/2020/reactions">
          <cr:reaction reactionType="1">
            <cr:reactionInfo dateUtc="2025-12-16T19:28:01Z">
              <cr:user userId="S::sna1bp@bosch.com::90e7da85-ecde-4493-9bab-6ba72a7972b8" userProvider="AD" userName="FIXED-TERM Sasdi Andras (ME-SE/ESB-T3)"/>
            </cr:reactionInfo>
          </cr:reaction>
        </cr:reactions>
      </w16:ext>
    </w16cex:extLst>
  </w16cex:commentExtensible>
  <w16cex:commentExtensible w16cex:durableId="7053D85D" w16cex:dateUtc="2025-12-09T16:39:00Z">
    <w16cex:extLst>
      <w16:ext w16:uri="{CE6994B0-6A32-4C9F-8C6B-6E91EDA988CE}">
        <cr:reactions xmlns:cr="http://schemas.microsoft.com/office/comments/2020/reactions">
          <cr:reaction reactionType="1">
            <cr:reactionInfo dateUtc="2025-12-10T06:32:12Z">
              <cr:user userId="S::had9bp@bosch.com::1eda1367-772d-4cfc-adb3-4e08fc8dfa67" userProvider="AD" userName="Hajnal Daniel (ME-SE/ESB-T3)"/>
            </cr:reactionInfo>
            <cr:reactionInfo dateUtc="2025-12-13T21:49:22Z">
              <cr:user userId="S::sna1bp@bosch.com::90e7da85-ecde-4493-9bab-6ba72a7972b8" userProvider="AD" userName="FIXED-TERM Sasdi Andras (ME-SE/ESB-T3)"/>
            </cr:reactionInfo>
          </cr:reaction>
        </cr:reactions>
      </w16:ext>
    </w16cex:extLst>
  </w16cex:commentExtensible>
  <w16cex:commentExtensible w16cex:durableId="549C8DE8" w16cex:dateUtc="2025-12-09T08:26:00Z">
    <w16cex:extLst>
      <w16:ext w16:uri="{CE6994B0-6A32-4C9F-8C6B-6E91EDA988CE}">
        <cr:reactions xmlns:cr="http://schemas.microsoft.com/office/comments/2020/reactions">
          <cr:reaction reactionType="1">
            <cr:reactionInfo dateUtc="2025-12-13T21:55:20Z">
              <cr:user userId="S::sna1bp@bosch.com::90e7da85-ecde-4493-9bab-6ba72a7972b8" userProvider="AD" userName="FIXED-TERM Sasdi Andras (ME-SE/ESB-T3)"/>
            </cr:reactionInfo>
          </cr:reaction>
        </cr:reactions>
      </w16:ext>
    </w16cex:extLst>
  </w16cex:commentExtensible>
  <w16cex:commentExtensible w16cex:durableId="0360B706" w16cex:dateUtc="2025-12-15T09:25:00Z">
    <w16cex:extLst>
      <w16:ext w16:uri="{CE6994B0-6A32-4C9F-8C6B-6E91EDA988CE}">
        <cr:reactions xmlns:cr="http://schemas.microsoft.com/office/comments/2020/reactions">
          <cr:reaction reactionType="1">
            <cr:reactionInfo dateUtc="2025-12-16T19:28:29Z">
              <cr:user userId="S::sna1bp@bosch.com::90e7da85-ecde-4493-9bab-6ba72a7972b8" userProvider="AD" userName="FIXED-TERM Sasdi Andras (ME-SE/ESB-T3)"/>
            </cr:reactionInfo>
          </cr:reaction>
        </cr:reactions>
      </w16:ext>
    </w16cex:extLst>
  </w16cex:commentExtensible>
  <w16cex:commentExtensible w16cex:durableId="7C94B300" w16cex:dateUtc="2025-12-09T08:27:00Z">
    <w16cex:extLst>
      <w16:ext w16:uri="{CE6994B0-6A32-4C9F-8C6B-6E91EDA988CE}">
        <cr:reactions xmlns:cr="http://schemas.microsoft.com/office/comments/2020/reactions">
          <cr:reaction reactionType="1">
            <cr:reactionInfo dateUtc="2025-12-13T22:19:08Z">
              <cr:user userId="S::sna1bp@bosch.com::90e7da85-ecde-4493-9bab-6ba72a7972b8" userProvider="AD" userName="FIXED-TERM Sasdi Andras (ME-SE/ESB-T3)"/>
            </cr:reactionInfo>
          </cr:reaction>
        </cr:reactions>
      </w16:ext>
    </w16cex:extLst>
  </w16cex:commentExtensible>
  <w16cex:commentExtensible w16cex:durableId="36A0340C" w16cex:dateUtc="2025-12-09T08:28:00Z"/>
  <w16cex:commentExtensible w16cex:durableId="3C22130C" w16cex:dateUtc="2025-12-16T19:40:00Z"/>
  <w16cex:commentExtensible w16cex:durableId="54B94F0D" w16cex:dateUtc="2025-12-15T09:27:00Z">
    <w16cex:extLst>
      <w16:ext w16:uri="{CE6994B0-6A32-4C9F-8C6B-6E91EDA988CE}">
        <cr:reactions xmlns:cr="http://schemas.microsoft.com/office/comments/2020/reactions">
          <cr:reaction reactionType="1">
            <cr:reactionInfo dateUtc="2025-12-16T19:41:41Z">
              <cr:user userId="S::sna1bp@bosch.com::90e7da85-ecde-4493-9bab-6ba72a7972b8" userProvider="AD" userName="FIXED-TERM Sasdi Andras (ME-SE/ESB-T3)"/>
            </cr:reactionInfo>
          </cr:reaction>
        </cr:reactions>
      </w16:ext>
    </w16cex:extLst>
  </w16cex:commentExtensible>
  <w16cex:commentExtensible w16cex:durableId="3F247A67" w16cex:dateUtc="2025-12-09T16:46:00Z">
    <w16cex:extLst>
      <w16:ext w16:uri="{CE6994B0-6A32-4C9F-8C6B-6E91EDA988CE}">
        <cr:reactions xmlns:cr="http://schemas.microsoft.com/office/comments/2020/reactions">
          <cr:reaction reactionType="1">
            <cr:reactionInfo dateUtc="2025-12-10T06:32:24Z">
              <cr:user userId="S::had9bp@bosch.com::1eda1367-772d-4cfc-adb3-4e08fc8dfa67" userProvider="AD" userName="Hajnal Daniel (ME-SE/ESB-T3)"/>
            </cr:reactionInfo>
            <cr:reactionInfo dateUtc="2025-12-13T22:19:27Z">
              <cr:user userId="S::sna1bp@bosch.com::90e7da85-ecde-4493-9bab-6ba72a7972b8" userProvider="AD" userName="FIXED-TERM Sasdi Andras (ME-SE/ESB-T3)"/>
            </cr:reactionInfo>
          </cr:reaction>
        </cr:reactions>
      </w16:ext>
    </w16cex:extLst>
  </w16cex:commentExtensible>
  <w16cex:commentExtensible w16cex:durableId="54A80C51" w16cex:dateUtc="2025-12-09T16:46:00Z">
    <w16cex:extLst>
      <w16:ext w16:uri="{CE6994B0-6A32-4C9F-8C6B-6E91EDA988CE}">
        <cr:reactions xmlns:cr="http://schemas.microsoft.com/office/comments/2020/reactions">
          <cr:reaction reactionType="1">
            <cr:reactionInfo dateUtc="2025-12-10T06:32:28Z">
              <cr:user userId="S::had9bp@bosch.com::1eda1367-772d-4cfc-adb3-4e08fc8dfa67" userProvider="AD" userName="Hajnal Daniel (ME-SE/ESB-T3)"/>
            </cr:reactionInfo>
            <cr:reactionInfo dateUtc="2025-12-13T22:21:34Z">
              <cr:user userId="S::sna1bp@bosch.com::90e7da85-ecde-4493-9bab-6ba72a7972b8" userProvider="AD" userName="FIXED-TERM Sasdi Andras (ME-SE/ESB-T3)"/>
            </cr:reactionInfo>
          </cr:reaction>
        </cr:reactions>
      </w16:ext>
    </w16cex:extLst>
  </w16cex:commentExtensible>
  <w16cex:commentExtensible w16cex:durableId="1EFE4400" w16cex:dateUtc="2025-12-15T09:30:00Z"/>
  <w16cex:commentExtensible w16cex:durableId="60750D23" w16cex:dateUtc="2025-12-09T08:30:00Z">
    <w16cex:extLst>
      <w16:ext w16:uri="{CE6994B0-6A32-4C9F-8C6B-6E91EDA988CE}">
        <cr:reactions xmlns:cr="http://schemas.microsoft.com/office/comments/2020/reactions">
          <cr:reaction reactionType="1">
            <cr:reactionInfo dateUtc="2025-12-13T22:23:52Z">
              <cr:user userId="S::sna1bp@bosch.com::90e7da85-ecde-4493-9bab-6ba72a7972b8" userProvider="AD" userName="FIXED-TERM Sasdi Andras (ME-SE/ESB-T3)"/>
            </cr:reactionInfo>
          </cr:reaction>
        </cr:reactions>
      </w16:ext>
    </w16cex:extLst>
  </w16cex:commentExtensible>
  <w16cex:commentExtensible w16cex:durableId="6BD79C35" w16cex:dateUtc="2025-12-15T09:30:00Z"/>
  <w16cex:commentExtensible w16cex:durableId="7A2C9D7B" w16cex:dateUtc="2025-12-15T09:31:00Z"/>
  <w16cex:commentExtensible w16cex:durableId="4D521B2B" w16cex:dateUtc="2025-12-15T09:32:00Z"/>
  <w16cex:commentExtensible w16cex:durableId="34846DDC" w16cex:dateUtc="2025-12-09T08:31:00Z"/>
  <w16cex:commentExtensible w16cex:durableId="54441CA1" w16cex:dateUtc="2025-12-13T22:25:00Z"/>
  <w16cex:commentExtensible w16cex:durableId="699D2CB1" w16cex:dateUtc="2025-12-15T09:33:00Z">
    <w16cex:extLst>
      <w16:ext w16:uri="{CE6994B0-6A32-4C9F-8C6B-6E91EDA988CE}">
        <cr:reactions xmlns:cr="http://schemas.microsoft.com/office/comments/2020/reactions">
          <cr:reaction reactionType="1">
            <cr:reactionInfo dateUtc="2025-12-16T19:43:39Z">
              <cr:user userId="S::sna1bp@bosch.com::90e7da85-ecde-4493-9bab-6ba72a7972b8" userProvider="AD" userName="FIXED-TERM Sasdi Andras (ME-SE/ESB-T3)"/>
            </cr:reactionInfo>
          </cr:reaction>
        </cr:reactions>
      </w16:ext>
    </w16cex:extLst>
  </w16cex:commentExtensible>
  <w16cex:commentExtensible w16cex:durableId="1C705332" w16cex:dateUtc="2025-12-15T09:33:00Z">
    <w16cex:extLst>
      <w16:ext w16:uri="{CE6994B0-6A32-4C9F-8C6B-6E91EDA988CE}">
        <cr:reactions xmlns:cr="http://schemas.microsoft.com/office/comments/2020/reactions">
          <cr:reaction reactionType="1">
            <cr:reactionInfo dateUtc="2025-12-17T08:22:30Z">
              <cr:user userId="S::sna1bp@bosch.com::90e7da85-ecde-4493-9bab-6ba72a7972b8" userProvider="AD" userName="FIXED-TERM Sasdi Andras (ME-SE/ESB-T3)"/>
            </cr:reactionInfo>
          </cr:reaction>
        </cr:reactions>
      </w16:ext>
    </w16cex:extLst>
  </w16cex:commentExtensible>
  <w16cex:commentExtensible w16cex:durableId="4F18B935" w16cex:dateUtc="2025-12-15T10:08:00Z">
    <w16cex:extLst>
      <w16:ext w16:uri="{CE6994B0-6A32-4C9F-8C6B-6E91EDA988CE}">
        <cr:reactions xmlns:cr="http://schemas.microsoft.com/office/comments/2020/reactions">
          <cr:reaction reactionType="1">
            <cr:reactionInfo dateUtc="2025-12-16T19:48:58Z">
              <cr:user userId="S::sna1bp@bosch.com::90e7da85-ecde-4493-9bab-6ba72a7972b8" userProvider="AD" userName="FIXED-TERM Sasdi Andras (ME-SE/ESB-T3)"/>
            </cr:reactionInfo>
          </cr:reaction>
        </cr:reactions>
      </w16:ext>
    </w16cex:extLst>
  </w16cex:commentExtensible>
  <w16cex:commentExtensible w16cex:durableId="61FA889F" w16cex:dateUtc="2025-12-09T16:50:00Z">
    <w16cex:extLst>
      <w16:ext w16:uri="{CE6994B0-6A32-4C9F-8C6B-6E91EDA988CE}">
        <cr:reactions xmlns:cr="http://schemas.microsoft.com/office/comments/2020/reactions">
          <cr:reaction reactionType="1">
            <cr:reactionInfo dateUtc="2025-12-10T06:32:35Z">
              <cr:user userId="S::had9bp@bosch.com::1eda1367-772d-4cfc-adb3-4e08fc8dfa67" userProvider="AD" userName="Hajnal Daniel (ME-SE/ESB-T3)"/>
            </cr:reactionInfo>
            <cr:reactionInfo dateUtc="2025-12-13T22:25:27Z">
              <cr:user userId="S::sna1bp@bosch.com::90e7da85-ecde-4493-9bab-6ba72a7972b8" userProvider="AD" userName="FIXED-TERM Sasdi Andras (ME-SE/ESB-T3)"/>
            </cr:reactionInfo>
          </cr:reaction>
        </cr:reactions>
      </w16:ext>
    </w16cex:extLst>
  </w16cex:commentExtensible>
  <w16cex:commentExtensible w16cex:durableId="7E365AF8" w16cex:dateUtc="2025-12-15T10:08:00Z"/>
  <w16cex:commentExtensible w16cex:durableId="069AEB52" w16cex:dateUtc="2025-12-09T16:52:00Z">
    <w16cex:extLst>
      <w16:ext w16:uri="{CE6994B0-6A32-4C9F-8C6B-6E91EDA988CE}">
        <cr:reactions xmlns:cr="http://schemas.microsoft.com/office/comments/2020/reactions">
          <cr:reaction reactionType="1">
            <cr:reactionInfo dateUtc="2025-12-10T06:32:40Z">
              <cr:user userId="S::had9bp@bosch.com::1eda1367-772d-4cfc-adb3-4e08fc8dfa67" userProvider="AD" userName="Hajnal Daniel (ME-SE/ESB-T3)"/>
            </cr:reactionInfo>
          </cr:reaction>
        </cr:reactions>
      </w16:ext>
    </w16cex:extLst>
  </w16cex:commentExtensible>
  <w16cex:commentExtensible w16cex:durableId="12BCCD6A" w16cex:dateUtc="2025-12-13T22:25:00Z"/>
  <w16cex:commentExtensible w16cex:durableId="0D833202" w16cex:dateUtc="2025-12-15T10:11:00Z">
    <w16cex:extLst>
      <w16:ext w16:uri="{CE6994B0-6A32-4C9F-8C6B-6E91EDA988CE}">
        <cr:reactions xmlns:cr="http://schemas.microsoft.com/office/comments/2020/reactions">
          <cr:reaction reactionType="1">
            <cr:reactionInfo dateUtc="2025-12-17T00:01:47Z">
              <cr:user userId="S::sna1bp@bosch.com::90e7da85-ecde-4493-9bab-6ba72a7972b8" userProvider="AD" userName="FIXED-TERM Sasdi Andras (ME-SE/ESB-T3)"/>
            </cr:reactionInfo>
          </cr:reaction>
        </cr:reactions>
      </w16:ext>
    </w16cex:extLst>
  </w16cex:commentExtensible>
  <w16cex:commentExtensible w16cex:durableId="713B8383" w16cex:dateUtc="2025-12-09T16:53:00Z">
    <w16cex:extLst>
      <w16:ext w16:uri="{CE6994B0-6A32-4C9F-8C6B-6E91EDA988CE}">
        <cr:reactions xmlns:cr="http://schemas.microsoft.com/office/comments/2020/reactions">
          <cr:reaction reactionType="1">
            <cr:reactionInfo dateUtc="2025-12-10T06:32:48Z">
              <cr:user userId="S::had9bp@bosch.com::1eda1367-772d-4cfc-adb3-4e08fc8dfa67" userProvider="AD" userName="Hajnal Daniel (ME-SE/ESB-T3)"/>
            </cr:reactionInfo>
            <cr:reactionInfo dateUtc="2025-12-13T22:29:26Z">
              <cr:user userId="S::sna1bp@bosch.com::90e7da85-ecde-4493-9bab-6ba72a7972b8" userProvider="AD" userName="FIXED-TERM Sasdi Andras (ME-SE/ESB-T3)"/>
            </cr:reactionInfo>
          </cr:reaction>
        </cr:reactions>
      </w16:ext>
    </w16cex:extLst>
  </w16cex:commentExtensible>
  <w16cex:commentExtensible w16cex:durableId="2411C20A" w16cex:dateUtc="2025-12-10T06:33:00Z"/>
  <w16cex:commentExtensible w16cex:durableId="13EA4028" w16cex:dateUtc="2025-12-15T10:14:00Z"/>
  <w16cex:commentExtensible w16cex:durableId="3F1A95F4" w16cex:dateUtc="2025-12-14T13:55:00Z"/>
  <w16cex:commentExtensible w16cex:durableId="2239BF29" w16cex:dateUtc="2025-12-09T08:35:00Z">
    <w16cex:extLst>
      <w16:ext w16:uri="{CE6994B0-6A32-4C9F-8C6B-6E91EDA988CE}">
        <cr:reactions xmlns:cr="http://schemas.microsoft.com/office/comments/2020/reactions">
          <cr:reaction reactionType="1">
            <cr:reactionInfo dateUtc="2025-12-13T22:29:36Z">
              <cr:user userId="S::sna1bp@bosch.com::90e7da85-ecde-4493-9bab-6ba72a7972b8" userProvider="AD" userName="FIXED-TERM Sasdi Andras (ME-SE/ESB-T3)"/>
            </cr:reactionInfo>
          </cr:reaction>
        </cr:reactions>
      </w16:ext>
    </w16cex:extLst>
  </w16cex:commentExtensible>
  <w16cex:commentExtensible w16cex:durableId="50D17049" w16cex:dateUtc="2025-12-14T13:55:00Z"/>
  <w16cex:commentExtensible w16cex:durableId="3D41AD26" w16cex:dateUtc="2025-12-15T10:11:00Z"/>
  <w16cex:commentExtensible w16cex:durableId="00D98530" w16cex:dateUtc="2025-12-15T10:13:00Z">
    <w16cex:extLst>
      <w16:ext w16:uri="{CE6994B0-6A32-4C9F-8C6B-6E91EDA988CE}">
        <cr:reactions xmlns:cr="http://schemas.microsoft.com/office/comments/2020/reactions">
          <cr:reaction reactionType="1">
            <cr:reactionInfo dateUtc="2025-12-17T00:19:19Z">
              <cr:user userId="S::sna1bp@bosch.com::90e7da85-ecde-4493-9bab-6ba72a7972b8" userProvider="AD" userName="FIXED-TERM Sasdi Andras (ME-SE/ESB-T3)"/>
            </cr:reactionInfo>
          </cr:reaction>
        </cr:reactions>
      </w16:ext>
    </w16cex:extLst>
  </w16cex:commentExtensible>
  <w16cex:commentExtensible w16cex:durableId="6AE9CE97" w16cex:dateUtc="2025-12-15T10:13:00Z"/>
  <w16cex:commentExtensible w16cex:durableId="55D103E4" w16cex:dateUtc="2025-12-10T08:44:00Z">
    <w16cex:extLst>
      <w16:ext w16:uri="{CE6994B0-6A32-4C9F-8C6B-6E91EDA988CE}">
        <cr:reactions xmlns:cr="http://schemas.microsoft.com/office/comments/2020/reactions">
          <cr:reaction reactionType="1">
            <cr:reactionInfo dateUtc="2025-12-10T11:30:44Z">
              <cr:user userId="S::had9bp@bosch.com::1eda1367-772d-4cfc-adb3-4e08fc8dfa67" userProvider="AD" userName="Hajnal Daniel (ME-SE/ESB-T3)"/>
            </cr:reactionInfo>
            <cr:reactionInfo dateUtc="2025-12-13T22:29:54Z">
              <cr:user userId="S::sna1bp@bosch.com::90e7da85-ecde-4493-9bab-6ba72a7972b8" userProvider="AD" userName="FIXED-TERM Sasdi Andras (ME-SE/ESB-T3)"/>
            </cr:reactionInfo>
          </cr:reaction>
        </cr:reactions>
      </w16:ext>
    </w16cex:extLst>
  </w16cex:commentExtensible>
  <w16cex:commentExtensible w16cex:durableId="21A11FDF" w16cex:dateUtc="2025-12-15T10:15:00Z">
    <w16cex:extLst>
      <w16:ext w16:uri="{CE6994B0-6A32-4C9F-8C6B-6E91EDA988CE}">
        <cr:reactions xmlns:cr="http://schemas.microsoft.com/office/comments/2020/reactions">
          <cr:reaction reactionType="1">
            <cr:reactionInfo dateUtc="2025-12-17T00:19:54Z">
              <cr:user userId="S::sna1bp@bosch.com::90e7da85-ecde-4493-9bab-6ba72a7972b8" userProvider="AD" userName="FIXED-TERM Sasdi Andras (ME-SE/ESB-T3)"/>
            </cr:reactionInfo>
          </cr:reaction>
        </cr:reactions>
      </w16:ext>
    </w16cex:extLst>
  </w16cex:commentExtensible>
  <w16cex:commentExtensible w16cex:durableId="4CB7596C" w16cex:dateUtc="2025-12-15T10:16:00Z"/>
  <w16cex:commentExtensible w16cex:durableId="2F64A292" w16cex:dateUtc="2025-12-09T08:35:00Z"/>
  <w16cex:commentExtensible w16cex:durableId="7E62D583" w16cex:dateUtc="2025-12-13T22:30:00Z"/>
  <w16cex:commentExtensible w16cex:durableId="1D0A3320" w16cex:dateUtc="2025-12-09T08:38:00Z"/>
  <w16cex:commentExtensible w16cex:durableId="78EEDC69" w16cex:dateUtc="2025-12-10T08:48:00Z">
    <w16cex:extLst>
      <w16:ext w16:uri="{CE6994B0-6A32-4C9F-8C6B-6E91EDA988CE}">
        <cr:reactions xmlns:cr="http://schemas.microsoft.com/office/comments/2020/reactions">
          <cr:reaction reactionType="1">
            <cr:reactionInfo dateUtc="2025-12-10T11:30:34Z">
              <cr:user userId="S::had9bp@bosch.com::1eda1367-772d-4cfc-adb3-4e08fc8dfa67" userProvider="AD" userName="Hajnal Daniel (ME-SE/ESB-T3)"/>
            </cr:reactionInfo>
            <cr:reactionInfo dateUtc="2025-12-14T15:04:59Z">
              <cr:user userId="S::sna1bp@bosch.com::90e7da85-ecde-4493-9bab-6ba72a7972b8" userProvider="AD" userName="FIXED-TERM Sasdi Andras (ME-SE/ESB-T3)"/>
            </cr:reactionInfo>
          </cr:reaction>
        </cr:reactions>
      </w16:ext>
    </w16cex:extLst>
  </w16cex:commentExtensible>
  <w16cex:commentExtensible w16cex:durableId="69A4EE5B" w16cex:dateUtc="2025-12-10T08:49:00Z">
    <w16cex:extLst>
      <w16:ext w16:uri="{CE6994B0-6A32-4C9F-8C6B-6E91EDA988CE}">
        <cr:reactions xmlns:cr="http://schemas.microsoft.com/office/comments/2020/reactions">
          <cr:reaction reactionType="1">
            <cr:reactionInfo dateUtc="2025-12-10T11:30:32Z">
              <cr:user userId="S::had9bp@bosch.com::1eda1367-772d-4cfc-adb3-4e08fc8dfa67" userProvider="AD" userName="Hajnal Daniel (ME-SE/ESB-T3)"/>
            </cr:reactionInfo>
            <cr:reactionInfo dateUtc="2025-12-14T15:05:05Z">
              <cr:user userId="S::sna1bp@bosch.com::90e7da85-ecde-4493-9bab-6ba72a7972b8" userProvider="AD" userName="FIXED-TERM Sasdi Andras (ME-SE/ESB-T3)"/>
            </cr:reactionInfo>
          </cr:reaction>
        </cr:reactions>
      </w16:ext>
    </w16cex:extLst>
  </w16cex:commentExtensible>
  <w16cex:commentExtensible w16cex:durableId="593FCAE8" w16cex:dateUtc="2025-12-10T08:49:00Z">
    <w16cex:extLst>
      <w16:ext w16:uri="{CE6994B0-6A32-4C9F-8C6B-6E91EDA988CE}">
        <cr:reactions xmlns:cr="http://schemas.microsoft.com/office/comments/2020/reactions">
          <cr:reaction reactionType="1">
            <cr:reactionInfo dateUtc="2025-12-10T11:30:30Z">
              <cr:user userId="S::had9bp@bosch.com::1eda1367-772d-4cfc-adb3-4e08fc8dfa67" userProvider="AD" userName="Hajnal Daniel (ME-SE/ESB-T3)"/>
            </cr:reactionInfo>
            <cr:reactionInfo dateUtc="2025-12-14T15:05:12Z">
              <cr:user userId="S::sna1bp@bosch.com::90e7da85-ecde-4493-9bab-6ba72a7972b8" userProvider="AD" userName="FIXED-TERM Sasdi Andras (ME-SE/ESB-T3)"/>
            </cr:reactionInfo>
          </cr:reaction>
        </cr:reactions>
      </w16:ext>
    </w16cex:extLst>
  </w16cex:commentExtensible>
  <w16cex:commentExtensible w16cex:durableId="2B5A4361" w16cex:dateUtc="2025-12-10T08:49:00Z">
    <w16cex:extLst>
      <w16:ext w16:uri="{CE6994B0-6A32-4C9F-8C6B-6E91EDA988CE}">
        <cr:reactions xmlns:cr="http://schemas.microsoft.com/office/comments/2020/reactions">
          <cr:reaction reactionType="1">
            <cr:reactionInfo dateUtc="2025-12-10T11:30:27Z">
              <cr:user userId="S::had9bp@bosch.com::1eda1367-772d-4cfc-adb3-4e08fc8dfa67" userProvider="AD" userName="Hajnal Daniel (ME-SE/ESB-T3)"/>
            </cr:reactionInfo>
            <cr:reactionInfo dateUtc="2025-12-14T15:05:38Z">
              <cr:user userId="S::sna1bp@bosch.com::90e7da85-ecde-4493-9bab-6ba72a7972b8" userProvider="AD" userName="FIXED-TERM Sasdi Andras (ME-SE/ESB-T3)"/>
            </cr:reactionInfo>
          </cr:reaction>
        </cr:reactions>
      </w16:ext>
    </w16cex:extLst>
  </w16cex:commentExtensible>
  <w16cex:commentExtensible w16cex:durableId="678957F4" w16cex:dateUtc="2025-12-10T08:50:00Z">
    <w16cex:extLst>
      <w16:ext w16:uri="{CE6994B0-6A32-4C9F-8C6B-6E91EDA988CE}">
        <cr:reactions xmlns:cr="http://schemas.microsoft.com/office/comments/2020/reactions">
          <cr:reaction reactionType="1">
            <cr:reactionInfo dateUtc="2025-12-10T11:30:24Z">
              <cr:user userId="S::had9bp@bosch.com::1eda1367-772d-4cfc-adb3-4e08fc8dfa67" userProvider="AD" userName="Hajnal Daniel (ME-SE/ESB-T3)"/>
            </cr:reactionInfo>
            <cr:reactionInfo dateUtc="2025-12-14T15:05:46Z">
              <cr:user userId="S::sna1bp@bosch.com::90e7da85-ecde-4493-9bab-6ba72a7972b8" userProvider="AD" userName="FIXED-TERM Sasdi Andras (ME-SE/ESB-T3)"/>
            </cr:reactionInfo>
          </cr:reaction>
        </cr:reactions>
      </w16:ext>
    </w16cex:extLst>
  </w16cex:commentExtensible>
  <w16cex:commentExtensible w16cex:durableId="01F3302C" w16cex:dateUtc="2025-12-15T10:19:00Z">
    <w16cex:extLst>
      <w16:ext w16:uri="{CE6994B0-6A32-4C9F-8C6B-6E91EDA988CE}">
        <cr:reactions xmlns:cr="http://schemas.microsoft.com/office/comments/2020/reactions">
          <cr:reaction reactionType="1">
            <cr:reactionInfo dateUtc="2025-12-17T00:43:16Z">
              <cr:user userId="S::sna1bp@bosch.com::90e7da85-ecde-4493-9bab-6ba72a7972b8" userProvider="AD" userName="FIXED-TERM Sasdi Andras (ME-SE/ESB-T3)"/>
            </cr:reactionInfo>
          </cr:reaction>
        </cr:reactions>
      </w16:ext>
    </w16cex:extLst>
  </w16cex:commentExtensible>
  <w16cex:commentExtensible w16cex:durableId="0A3CD223" w16cex:dateUtc="2025-12-15T10:20:00Z"/>
  <w16cex:commentExtensible w16cex:durableId="4CF6A2B7" w16cex:dateUtc="2025-12-15T10:21:00Z">
    <w16cex:extLst>
      <w16:ext w16:uri="{CE6994B0-6A32-4C9F-8C6B-6E91EDA988CE}">
        <cr:reactions xmlns:cr="http://schemas.microsoft.com/office/comments/2020/reactions">
          <cr:reaction reactionType="1">
            <cr:reactionInfo dateUtc="2025-12-17T00:43:53Z">
              <cr:user userId="S::sna1bp@bosch.com::90e7da85-ecde-4493-9bab-6ba72a7972b8" userProvider="AD" userName="FIXED-TERM Sasdi Andras (ME-SE/ESB-T3)"/>
            </cr:reactionInfo>
          </cr:reaction>
        </cr:reactions>
      </w16:ext>
    </w16cex:extLst>
  </w16cex:commentExtensible>
  <w16cex:commentExtensible w16cex:durableId="332021A7" w16cex:dateUtc="2025-12-15T10:22:00Z">
    <w16cex:extLst>
      <w16:ext w16:uri="{CE6994B0-6A32-4C9F-8C6B-6E91EDA988CE}">
        <cr:reactions xmlns:cr="http://schemas.microsoft.com/office/comments/2020/reactions">
          <cr:reaction reactionType="1">
            <cr:reactionInfo dateUtc="2025-12-17T00:44:04Z">
              <cr:user userId="S::sna1bp@bosch.com::90e7da85-ecde-4493-9bab-6ba72a7972b8" userProvider="AD" userName="FIXED-TERM Sasdi Andras (ME-SE/ESB-T3)"/>
            </cr:reactionInfo>
          </cr:reaction>
        </cr:reactions>
      </w16:ext>
    </w16cex:extLst>
  </w16cex:commentExtensible>
  <w16cex:commentExtensible w16cex:durableId="4155347E" w16cex:dateUtc="2025-12-09T08:42:00Z"/>
  <w16cex:commentExtensible w16cex:durableId="7D4ACCEE" w16cex:dateUtc="2025-12-10T08:59:00Z">
    <w16cex:extLst>
      <w16:ext w16:uri="{CE6994B0-6A32-4C9F-8C6B-6E91EDA988CE}">
        <cr:reactions xmlns:cr="http://schemas.microsoft.com/office/comments/2020/reactions">
          <cr:reaction reactionType="1">
            <cr:reactionInfo dateUtc="2025-12-10T11:30:17Z">
              <cr:user userId="S::had9bp@bosch.com::1eda1367-772d-4cfc-adb3-4e08fc8dfa67" userProvider="AD" userName="Hajnal Daniel (ME-SE/ESB-T3)"/>
            </cr:reactionInfo>
            <cr:reactionInfo dateUtc="2025-12-14T15:10:04Z">
              <cr:user userId="S::sna1bp@bosch.com::90e7da85-ecde-4493-9bab-6ba72a7972b8" userProvider="AD" userName="FIXED-TERM Sasdi Andras (ME-SE/ESB-T3)"/>
            </cr:reactionInfo>
          </cr:reaction>
        </cr:reactions>
      </w16:ext>
    </w16cex:extLst>
  </w16cex:commentExtensible>
  <w16cex:commentExtensible w16cex:durableId="2519D0D5" w16cex:dateUtc="2025-12-15T10:24:00Z">
    <w16cex:extLst>
      <w16:ext w16:uri="{CE6994B0-6A32-4C9F-8C6B-6E91EDA988CE}">
        <cr:reactions xmlns:cr="http://schemas.microsoft.com/office/comments/2020/reactions">
          <cr:reaction reactionType="1">
            <cr:reactionInfo dateUtc="2025-12-17T00:44:27Z">
              <cr:user userId="S::sna1bp@bosch.com::90e7da85-ecde-4493-9bab-6ba72a7972b8" userProvider="AD" userName="FIXED-TERM Sasdi Andras (ME-SE/ESB-T3)"/>
            </cr:reactionInfo>
          </cr:reaction>
        </cr:reactions>
      </w16:ext>
    </w16cex:extLst>
  </w16cex:commentExtensible>
  <w16cex:commentExtensible w16cex:durableId="4FACBBE6" w16cex:dateUtc="2025-12-15T10:32:00Z">
    <w16cex:extLst>
      <w16:ext w16:uri="{CE6994B0-6A32-4C9F-8C6B-6E91EDA988CE}">
        <cr:reactions xmlns:cr="http://schemas.microsoft.com/office/comments/2020/reactions">
          <cr:reaction reactionType="1">
            <cr:reactionInfo dateUtc="2025-12-17T00:44:13Z">
              <cr:user userId="S::sna1bp@bosch.com::90e7da85-ecde-4493-9bab-6ba72a7972b8" userProvider="AD" userName="FIXED-TERM Sasdi Andras (ME-SE/ESB-T3)"/>
            </cr:reactionInfo>
          </cr:reaction>
        </cr:reactions>
      </w16:ext>
    </w16cex:extLst>
  </w16cex:commentExtensible>
  <w16cex:commentExtensible w16cex:durableId="75A09E44" w16cex:dateUtc="2025-12-09T08:44:00Z">
    <w16cex:extLst>
      <w16:ext w16:uri="{CE6994B0-6A32-4C9F-8C6B-6E91EDA988CE}">
        <cr:reactions xmlns:cr="http://schemas.microsoft.com/office/comments/2020/reactions">
          <cr:reaction reactionType="1">
            <cr:reactionInfo dateUtc="2025-12-14T15:18:18Z">
              <cr:user userId="S::sna1bp@bosch.com::90e7da85-ecde-4493-9bab-6ba72a7972b8" userProvider="AD" userName="FIXED-TERM Sasdi Andras (ME-SE/ESB-T3)"/>
            </cr:reactionInfo>
          </cr:reaction>
        </cr:reactions>
      </w16:ext>
    </w16cex:extLst>
  </w16cex:commentExtensible>
  <w16cex:commentExtensible w16cex:durableId="002EC543" w16cex:dateUtc="2025-12-09T08:45:00Z">
    <w16cex:extLst>
      <w16:ext w16:uri="{CE6994B0-6A32-4C9F-8C6B-6E91EDA988CE}">
        <cr:reactions xmlns:cr="http://schemas.microsoft.com/office/comments/2020/reactions">
          <cr:reaction reactionType="1">
            <cr:reactionInfo dateUtc="2025-12-14T15:18:59Z">
              <cr:user userId="S::sna1bp@bosch.com::90e7da85-ecde-4493-9bab-6ba72a7972b8" userProvider="AD" userName="FIXED-TERM Sasdi Andras (ME-SE/ESB-T3)"/>
            </cr:reactionInfo>
          </cr:reaction>
        </cr:reactions>
      </w16:ext>
    </w16cex:extLst>
  </w16cex:commentExtensible>
  <w16cex:commentExtensible w16cex:durableId="5C4F7E64" w16cex:dateUtc="2025-12-09T08:45:00Z"/>
  <w16cex:commentExtensible w16cex:durableId="7DB660FD" w16cex:dateUtc="2025-12-10T09:04:00Z">
    <w16cex:extLst>
      <w16:ext w16:uri="{CE6994B0-6A32-4C9F-8C6B-6E91EDA988CE}">
        <cr:reactions xmlns:cr="http://schemas.microsoft.com/office/comments/2020/reactions">
          <cr:reaction reactionType="1">
            <cr:reactionInfo dateUtc="2025-12-10T11:30:03Z">
              <cr:user userId="S::had9bp@bosch.com::1eda1367-772d-4cfc-adb3-4e08fc8dfa67" userProvider="AD" userName="Hajnal Daniel (ME-SE/ESB-T3)"/>
            </cr:reactionInfo>
            <cr:reactionInfo dateUtc="2025-12-14T15:19:14Z">
              <cr:user userId="S::sna1bp@bosch.com::90e7da85-ecde-4493-9bab-6ba72a7972b8" userProvider="AD" userName="FIXED-TERM Sasdi Andras (ME-SE/ESB-T3)"/>
            </cr:reactionInfo>
          </cr:reaction>
        </cr:reactions>
      </w16:ext>
    </w16cex:extLst>
  </w16cex:commentExtensible>
  <w16cex:commentExtensible w16cex:durableId="4C6FA174" w16cex:dateUtc="2025-12-15T10:34:00Z"/>
  <w16cex:commentExtensible w16cex:durableId="03073015" w16cex:dateUtc="2025-12-09T08:54:00Z">
    <w16cex:extLst>
      <w16:ext w16:uri="{CE6994B0-6A32-4C9F-8C6B-6E91EDA988CE}">
        <cr:reactions xmlns:cr="http://schemas.microsoft.com/office/comments/2020/reactions">
          <cr:reaction reactionType="1">
            <cr:reactionInfo dateUtc="2025-12-14T15:49:03Z">
              <cr:user userId="S::sna1bp@bosch.com::90e7da85-ecde-4493-9bab-6ba72a7972b8" userProvider="AD" userName="FIXED-TERM Sasdi Andras (ME-SE/ESB-T3)"/>
            </cr:reactionInfo>
          </cr:reaction>
        </cr:reactions>
      </w16:ext>
    </w16cex:extLst>
  </w16cex:commentExtensible>
  <w16cex:commentExtensible w16cex:durableId="1B35A9EE" w16cex:dateUtc="2025-12-10T11:29:00Z">
    <w16cex:extLst>
      <w16:ext w16:uri="{CE6994B0-6A32-4C9F-8C6B-6E91EDA988CE}">
        <cr:reactions xmlns:cr="http://schemas.microsoft.com/office/comments/2020/reactions">
          <cr:reaction reactionType="1">
            <cr:reactionInfo dateUtc="2025-12-14T21:39:38Z">
              <cr:user userId="S::sna1bp@bosch.com::90e7da85-ecde-4493-9bab-6ba72a7972b8" userProvider="AD" userName="FIXED-TERM Sasdi Andras (ME-SE/ESB-T3)"/>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76D5B9" w16cid:durableId="54440925"/>
  <w16cid:commentId w16cid:paraId="3246EDE8" w16cid:durableId="3CBB679C"/>
  <w16cid:commentId w16cid:paraId="7B2ADB9B" w16cid:durableId="0D361674"/>
  <w16cid:commentId w16cid:paraId="1C318A62" w16cid:durableId="0169078C"/>
  <w16cid:commentId w16cid:paraId="0326BC09" w16cid:durableId="0990CF33"/>
  <w16cid:commentId w16cid:paraId="06419735" w16cid:durableId="007B8011"/>
  <w16cid:commentId w16cid:paraId="6977F996" w16cid:durableId="20EFC19E"/>
  <w16cid:commentId w16cid:paraId="1A8D0301" w16cid:durableId="570BD814"/>
  <w16cid:commentId w16cid:paraId="37D34FDC" w16cid:durableId="0C7BA238"/>
  <w16cid:commentId w16cid:paraId="02E32C6E" w16cid:durableId="354A6465"/>
  <w16cid:commentId w16cid:paraId="106FAC5D" w16cid:durableId="48837971"/>
  <w16cid:commentId w16cid:paraId="007B81B4" w16cid:durableId="44F31073"/>
  <w16cid:commentId w16cid:paraId="5674F0BE" w16cid:durableId="1361FED7"/>
  <w16cid:commentId w16cid:paraId="729E386D" w16cid:durableId="2D443AB5"/>
  <w16cid:commentId w16cid:paraId="4EA54BA0" w16cid:durableId="72D92F16"/>
  <w16cid:commentId w16cid:paraId="498F44D4" w16cid:durableId="7009D7E4"/>
  <w16cid:commentId w16cid:paraId="1F72367A" w16cid:durableId="2C6E9072"/>
  <w16cid:commentId w16cid:paraId="49A82A29" w16cid:durableId="061527F9"/>
  <w16cid:commentId w16cid:paraId="7C878F9D" w16cid:durableId="41F2ADA3"/>
  <w16cid:commentId w16cid:paraId="58195BF4" w16cid:durableId="3243180B"/>
  <w16cid:commentId w16cid:paraId="303A59F5" w16cid:durableId="35AC69D8"/>
  <w16cid:commentId w16cid:paraId="0240E617" w16cid:durableId="101696EB"/>
  <w16cid:commentId w16cid:paraId="7214234F" w16cid:durableId="376E4A97"/>
  <w16cid:commentId w16cid:paraId="1ABB371D" w16cid:durableId="08F8DA07"/>
  <w16cid:commentId w16cid:paraId="354BA525" w16cid:durableId="1F2FBD08"/>
  <w16cid:commentId w16cid:paraId="602E5742" w16cid:durableId="48B6BF37"/>
  <w16cid:commentId w16cid:paraId="06F0C5D0" w16cid:durableId="27F1360C"/>
  <w16cid:commentId w16cid:paraId="56E3BA32" w16cid:durableId="0C45B3D3"/>
  <w16cid:commentId w16cid:paraId="1404AB01" w16cid:durableId="071F3EB0"/>
  <w16cid:commentId w16cid:paraId="3CE5D483" w16cid:durableId="1A59DC1B"/>
  <w16cid:commentId w16cid:paraId="38F62B31" w16cid:durableId="2459C2D7"/>
  <w16cid:commentId w16cid:paraId="46ED3762" w16cid:durableId="0E11A3F0"/>
  <w16cid:commentId w16cid:paraId="6EC3BB66" w16cid:durableId="74DDDD8C"/>
  <w16cid:commentId w16cid:paraId="48CE66B6" w16cid:durableId="72C42E23"/>
  <w16cid:commentId w16cid:paraId="234B61ED" w16cid:durableId="6DA170EC"/>
  <w16cid:commentId w16cid:paraId="2EC390A1" w16cid:durableId="74CB11CD"/>
  <w16cid:commentId w16cid:paraId="7830A0CF" w16cid:durableId="0C2B0941"/>
  <w16cid:commentId w16cid:paraId="33876381" w16cid:durableId="549E8E02"/>
  <w16cid:commentId w16cid:paraId="3FF165EF" w16cid:durableId="771B6412"/>
  <w16cid:commentId w16cid:paraId="2C6CE0D3" w16cid:durableId="7BAE347C"/>
  <w16cid:commentId w16cid:paraId="08C1790C" w16cid:durableId="41A24D7A"/>
  <w16cid:commentId w16cid:paraId="71DC0872" w16cid:durableId="05893C56"/>
  <w16cid:commentId w16cid:paraId="5596EDA0" w16cid:durableId="49915D5D"/>
  <w16cid:commentId w16cid:paraId="6C78C7E0" w16cid:durableId="4233A6E1"/>
  <w16cid:commentId w16cid:paraId="70E2CB0B" w16cid:durableId="48F3BDA2"/>
  <w16cid:commentId w16cid:paraId="7126C4A4" w16cid:durableId="7324CF56"/>
  <w16cid:commentId w16cid:paraId="72C39689" w16cid:durableId="35C25200"/>
  <w16cid:commentId w16cid:paraId="3AA5A7BC" w16cid:durableId="4B0F9C82"/>
  <w16cid:commentId w16cid:paraId="6053ECD7" w16cid:durableId="3C1B11AE"/>
  <w16cid:commentId w16cid:paraId="29D1C8FB" w16cid:durableId="30BD129D"/>
  <w16cid:commentId w16cid:paraId="63741401" w16cid:durableId="610ACB64"/>
  <w16cid:commentId w16cid:paraId="01C7A73B" w16cid:durableId="74A9917B"/>
  <w16cid:commentId w16cid:paraId="53D3A61A" w16cid:durableId="49095C41"/>
  <w16cid:commentId w16cid:paraId="4EB49A9A" w16cid:durableId="3CBA2FF7"/>
  <w16cid:commentId w16cid:paraId="6ABECD3F" w16cid:durableId="1F711729"/>
  <w16cid:commentId w16cid:paraId="683DB64D" w16cid:durableId="42C0D793"/>
  <w16cid:commentId w16cid:paraId="066C8B7A" w16cid:durableId="39D455F6"/>
  <w16cid:commentId w16cid:paraId="52792BD1" w16cid:durableId="5F50755E"/>
  <w16cid:commentId w16cid:paraId="2ED948A3" w16cid:durableId="71191CE4"/>
  <w16cid:commentId w16cid:paraId="6F946847" w16cid:durableId="3A18857C"/>
  <w16cid:commentId w16cid:paraId="26A65D81" w16cid:durableId="28F75E64"/>
  <w16cid:commentId w16cid:paraId="24120FD9" w16cid:durableId="3C50347B"/>
  <w16cid:commentId w16cid:paraId="2C138C0D" w16cid:durableId="197B5E78"/>
  <w16cid:commentId w16cid:paraId="59D12225" w16cid:durableId="70C0EC20"/>
  <w16cid:commentId w16cid:paraId="4138B497" w16cid:durableId="18B21836"/>
  <w16cid:commentId w16cid:paraId="030A3EE9" w16cid:durableId="5248AB39"/>
  <w16cid:commentId w16cid:paraId="5C5E42E5" w16cid:durableId="28643185"/>
  <w16cid:commentId w16cid:paraId="6BE37967" w16cid:durableId="4EB54373"/>
  <w16cid:commentId w16cid:paraId="37432AD7" w16cid:durableId="4F18E3C9"/>
  <w16cid:commentId w16cid:paraId="241961D4" w16cid:durableId="4983CCD7"/>
  <w16cid:commentId w16cid:paraId="34AC9E3E" w16cid:durableId="25A9C148"/>
  <w16cid:commentId w16cid:paraId="24ADD119" w16cid:durableId="4A39C811"/>
  <w16cid:commentId w16cid:paraId="25215593" w16cid:durableId="05062A33"/>
  <w16cid:commentId w16cid:paraId="1D143101" w16cid:durableId="230E5A7D"/>
  <w16cid:commentId w16cid:paraId="53E2C636" w16cid:durableId="1C283456"/>
  <w16cid:commentId w16cid:paraId="5469E7C6" w16cid:durableId="198774BD"/>
  <w16cid:commentId w16cid:paraId="590B94AD" w16cid:durableId="38A9025B"/>
  <w16cid:commentId w16cid:paraId="6BA70ED6" w16cid:durableId="23EEC0CF"/>
  <w16cid:commentId w16cid:paraId="6B8D2CF6" w16cid:durableId="73C518AD"/>
  <w16cid:commentId w16cid:paraId="2BE40033" w16cid:durableId="00E82BFE"/>
  <w16cid:commentId w16cid:paraId="25AD4DD9" w16cid:durableId="78008124"/>
  <w16cid:commentId w16cid:paraId="693F923E" w16cid:durableId="515730BE"/>
  <w16cid:commentId w16cid:paraId="2E780752" w16cid:durableId="1A1A3170"/>
  <w16cid:commentId w16cid:paraId="6225B790" w16cid:durableId="56E21F41"/>
  <w16cid:commentId w16cid:paraId="1017874E" w16cid:durableId="5D6E0087"/>
  <w16cid:commentId w16cid:paraId="2138A10F" w16cid:durableId="09384EF9"/>
  <w16cid:commentId w16cid:paraId="0748DCCB" w16cid:durableId="2FFEDA57"/>
  <w16cid:commentId w16cid:paraId="5789F53A" w16cid:durableId="72552720"/>
  <w16cid:commentId w16cid:paraId="32357ED5" w16cid:durableId="45974CB0"/>
  <w16cid:commentId w16cid:paraId="1031B010" w16cid:durableId="38335C0C"/>
  <w16cid:commentId w16cid:paraId="44B2A3F5" w16cid:durableId="0EA2B12A"/>
  <w16cid:commentId w16cid:paraId="30515014" w16cid:durableId="7B9CE46E"/>
  <w16cid:commentId w16cid:paraId="7593D360" w16cid:durableId="04DBB435"/>
  <w16cid:commentId w16cid:paraId="6ACDD0C7" w16cid:durableId="5AB4ADDD"/>
  <w16cid:commentId w16cid:paraId="6014A4CB" w16cid:durableId="5FBDF315"/>
  <w16cid:commentId w16cid:paraId="467365F9" w16cid:durableId="61BF43AD"/>
  <w16cid:commentId w16cid:paraId="26B2D958" w16cid:durableId="6995B894"/>
  <w16cid:commentId w16cid:paraId="76CAED5E" w16cid:durableId="321F3900"/>
  <w16cid:commentId w16cid:paraId="1F7D643A" w16cid:durableId="43E99BDB"/>
  <w16cid:commentId w16cid:paraId="3E14866E" w16cid:durableId="294201B6"/>
  <w16cid:commentId w16cid:paraId="2BF3EEE2" w16cid:durableId="12FA697A"/>
  <w16cid:commentId w16cid:paraId="140BC439" w16cid:durableId="64F6DA2C"/>
  <w16cid:commentId w16cid:paraId="09B9C618" w16cid:durableId="1999A296"/>
  <w16cid:commentId w16cid:paraId="69233182" w16cid:durableId="3F9C5A61"/>
  <w16cid:commentId w16cid:paraId="34D0CD0B" w16cid:durableId="75CB7510"/>
  <w16cid:commentId w16cid:paraId="4566E639" w16cid:durableId="5E33EFC8"/>
  <w16cid:commentId w16cid:paraId="4E729597" w16cid:durableId="338D6F1B"/>
  <w16cid:commentId w16cid:paraId="524DA29E" w16cid:durableId="517FB185"/>
  <w16cid:commentId w16cid:paraId="73A3B97E" w16cid:durableId="1D648EB1"/>
  <w16cid:commentId w16cid:paraId="00901C52" w16cid:durableId="055DF723"/>
  <w16cid:commentId w16cid:paraId="1B786E0B" w16cid:durableId="7B232F75"/>
  <w16cid:commentId w16cid:paraId="65D37190" w16cid:durableId="35514DAB"/>
  <w16cid:commentId w16cid:paraId="7BB7E6D8" w16cid:durableId="76556F17"/>
  <w16cid:commentId w16cid:paraId="7BF23683" w16cid:durableId="7F0EF3B4"/>
  <w16cid:commentId w16cid:paraId="45757B10" w16cid:durableId="5818D309"/>
  <w16cid:commentId w16cid:paraId="30AE46CC" w16cid:durableId="7002FBBF"/>
  <w16cid:commentId w16cid:paraId="5AFD8A3F" w16cid:durableId="305E5B76"/>
  <w16cid:commentId w16cid:paraId="1B0A97C7" w16cid:durableId="68BDCD65"/>
  <w16cid:commentId w16cid:paraId="05E0621D" w16cid:durableId="6E770ACB"/>
  <w16cid:commentId w16cid:paraId="5E41B7AF" w16cid:durableId="7053D85D"/>
  <w16cid:commentId w16cid:paraId="1E71B25D" w16cid:durableId="549C8DE8"/>
  <w16cid:commentId w16cid:paraId="1C4E3897" w16cid:durableId="0360B706"/>
  <w16cid:commentId w16cid:paraId="2EFDF470" w16cid:durableId="7C94B300"/>
  <w16cid:commentId w16cid:paraId="2CE36225" w16cid:durableId="36A0340C"/>
  <w16cid:commentId w16cid:paraId="13A7840C" w16cid:durableId="3C22130C"/>
  <w16cid:commentId w16cid:paraId="7F6A75C4" w16cid:durableId="54B94F0D"/>
  <w16cid:commentId w16cid:paraId="30B96C69" w16cid:durableId="3F247A67"/>
  <w16cid:commentId w16cid:paraId="6A8BAB94" w16cid:durableId="54A80C51"/>
  <w16cid:commentId w16cid:paraId="11C164B9" w16cid:durableId="1EFE4400"/>
  <w16cid:commentId w16cid:paraId="0C0B7D69" w16cid:durableId="60750D23"/>
  <w16cid:commentId w16cid:paraId="7C9E0FB9" w16cid:durableId="6BD79C35"/>
  <w16cid:commentId w16cid:paraId="27034AAF" w16cid:durableId="7A2C9D7B"/>
  <w16cid:commentId w16cid:paraId="569B3831" w16cid:durableId="4D521B2B"/>
  <w16cid:commentId w16cid:paraId="6C06E2D0" w16cid:durableId="34846DDC"/>
  <w16cid:commentId w16cid:paraId="6AE56DFC" w16cid:durableId="54441CA1"/>
  <w16cid:commentId w16cid:paraId="20B5BF10" w16cid:durableId="699D2CB1"/>
  <w16cid:commentId w16cid:paraId="2C025CBA" w16cid:durableId="1C705332"/>
  <w16cid:commentId w16cid:paraId="347BFA00" w16cid:durableId="4F18B935"/>
  <w16cid:commentId w16cid:paraId="243CEA7D" w16cid:durableId="61FA889F"/>
  <w16cid:commentId w16cid:paraId="58402757" w16cid:durableId="7E365AF8"/>
  <w16cid:commentId w16cid:paraId="1DC865BE" w16cid:durableId="069AEB52"/>
  <w16cid:commentId w16cid:paraId="6C187EAA" w16cid:durableId="12BCCD6A"/>
  <w16cid:commentId w16cid:paraId="0EBA051E" w16cid:durableId="0D833202"/>
  <w16cid:commentId w16cid:paraId="5FE14B31" w16cid:durableId="713B8383"/>
  <w16cid:commentId w16cid:paraId="1E69325C" w16cid:durableId="2411C20A"/>
  <w16cid:commentId w16cid:paraId="60FB9546" w16cid:durableId="13EA4028"/>
  <w16cid:commentId w16cid:paraId="2EA72E90" w16cid:durableId="3F1A95F4"/>
  <w16cid:commentId w16cid:paraId="262087E9" w16cid:durableId="2239BF29"/>
  <w16cid:commentId w16cid:paraId="29C4936E" w16cid:durableId="50D17049"/>
  <w16cid:commentId w16cid:paraId="6C8F455E" w16cid:durableId="3D41AD26"/>
  <w16cid:commentId w16cid:paraId="020F4165" w16cid:durableId="00D98530"/>
  <w16cid:commentId w16cid:paraId="529DB523" w16cid:durableId="6AE9CE97"/>
  <w16cid:commentId w16cid:paraId="703780AA" w16cid:durableId="55D103E4"/>
  <w16cid:commentId w16cid:paraId="1AF3E8B3" w16cid:durableId="21A11FDF"/>
  <w16cid:commentId w16cid:paraId="544AC4C2" w16cid:durableId="4CB7596C"/>
  <w16cid:commentId w16cid:paraId="11046EBB" w16cid:durableId="2F64A292"/>
  <w16cid:commentId w16cid:paraId="71BA6E01" w16cid:durableId="7E62D583"/>
  <w16cid:commentId w16cid:paraId="382C9B7A" w16cid:durableId="1D0A3320"/>
  <w16cid:commentId w16cid:paraId="666314F3" w16cid:durableId="78EEDC69"/>
  <w16cid:commentId w16cid:paraId="43A5F444" w16cid:durableId="69A4EE5B"/>
  <w16cid:commentId w16cid:paraId="32D6253C" w16cid:durableId="593FCAE8"/>
  <w16cid:commentId w16cid:paraId="458E87E7" w16cid:durableId="2B5A4361"/>
  <w16cid:commentId w16cid:paraId="35EFB03B" w16cid:durableId="678957F4"/>
  <w16cid:commentId w16cid:paraId="70144046" w16cid:durableId="01F3302C"/>
  <w16cid:commentId w16cid:paraId="0A0D629F" w16cid:durableId="0A3CD223"/>
  <w16cid:commentId w16cid:paraId="5B648986" w16cid:durableId="4CF6A2B7"/>
  <w16cid:commentId w16cid:paraId="01E5F24E" w16cid:durableId="332021A7"/>
  <w16cid:commentId w16cid:paraId="14B79E55" w16cid:durableId="4155347E"/>
  <w16cid:commentId w16cid:paraId="3B339768" w16cid:durableId="7D4ACCEE"/>
  <w16cid:commentId w16cid:paraId="31D14F10" w16cid:durableId="2519D0D5"/>
  <w16cid:commentId w16cid:paraId="1A9BB855" w16cid:durableId="4FACBBE6"/>
  <w16cid:commentId w16cid:paraId="61651DB8" w16cid:durableId="75A09E44"/>
  <w16cid:commentId w16cid:paraId="200F126B" w16cid:durableId="002EC543"/>
  <w16cid:commentId w16cid:paraId="32BE75EE" w16cid:durableId="5C4F7E64"/>
  <w16cid:commentId w16cid:paraId="4F24A737" w16cid:durableId="7DB660FD"/>
  <w16cid:commentId w16cid:paraId="3B52E66B" w16cid:durableId="4C6FA174"/>
  <w16cid:commentId w16cid:paraId="0897B0C3" w16cid:durableId="03073015"/>
  <w16cid:commentId w16cid:paraId="7DDDAE0E" w16cid:durableId="1B35A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3844F" w14:textId="77777777" w:rsidR="001A520D" w:rsidRDefault="001A520D">
      <w:r>
        <w:separator/>
      </w:r>
    </w:p>
  </w:endnote>
  <w:endnote w:type="continuationSeparator" w:id="0">
    <w:p w14:paraId="12DBC30D" w14:textId="77777777" w:rsidR="001A520D" w:rsidRDefault="001A520D">
      <w:r>
        <w:continuationSeparator/>
      </w:r>
    </w:p>
  </w:endnote>
  <w:endnote w:type="continuationNotice" w:id="1">
    <w:p w14:paraId="295F5EBD" w14:textId="77777777" w:rsidR="001A520D" w:rsidRDefault="001A52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Palatino Linotype">
    <w:panose1 w:val="02040502050505030304"/>
    <w:charset w:val="EE"/>
    <w:family w:val="roman"/>
    <w:pitch w:val="variable"/>
    <w:sig w:usb0="E0000287" w:usb1="40000013" w:usb2="00000000" w:usb3="00000000" w:csb0="0000019F"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0F5DD" w14:textId="5EB719DF" w:rsidR="00327872" w:rsidRDefault="00327872">
    <w:pPr>
      <w:pStyle w:val="llb"/>
    </w:pPr>
    <w:r>
      <w:tab/>
    </w:r>
    <w:r w:rsidR="00EB4E6F">
      <w:fldChar w:fldCharType="begin"/>
    </w:r>
    <w:r w:rsidR="00EB4E6F">
      <w:instrText>PAGE   \* MERGEFORMAT</w:instrText>
    </w:r>
    <w:r w:rsidR="00EB4E6F">
      <w:fldChar w:fldCharType="separate"/>
    </w:r>
    <w:r w:rsidR="00EB4E6F">
      <w:t>1</w:t>
    </w:r>
    <w:r w:rsidR="00EB4E6F">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5E44E5A4" w:rsidR="0063585C" w:rsidRDefault="00327872" w:rsidP="007D5A72">
    <w:pPr>
      <w:pStyle w:val="llb"/>
      <w:tabs>
        <w:tab w:val="left" w:pos="4236"/>
      </w:tabs>
    </w:pPr>
    <w:r>
      <w:tab/>
    </w:r>
    <w:r w:rsidR="007D5A72">
      <w:fldChar w:fldCharType="begin"/>
    </w:r>
    <w:r w:rsidR="007D5A72">
      <w:instrText>PAGE   \* MERGEFORMAT</w:instrText>
    </w:r>
    <w:r w:rsidR="007D5A72">
      <w:fldChar w:fldCharType="separate"/>
    </w:r>
    <w:r w:rsidR="007D5A72">
      <w:t>1</w:t>
    </w:r>
    <w:r w:rsidR="007D5A7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49935" w14:textId="77777777" w:rsidR="001A520D" w:rsidRDefault="001A520D">
      <w:r>
        <w:separator/>
      </w:r>
    </w:p>
  </w:footnote>
  <w:footnote w:type="continuationSeparator" w:id="0">
    <w:p w14:paraId="612042FA" w14:textId="77777777" w:rsidR="001A520D" w:rsidRDefault="001A520D">
      <w:r>
        <w:continuationSeparator/>
      </w:r>
    </w:p>
  </w:footnote>
  <w:footnote w:type="continuationNotice" w:id="1">
    <w:p w14:paraId="48A5412C" w14:textId="77777777" w:rsidR="001A520D" w:rsidRDefault="001A52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3"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799C3B84"/>
    <w:multiLevelType w:val="multilevel"/>
    <w:tmpl w:val="9D5EA28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851"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4"/>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5"/>
  </w:num>
  <w:num w:numId="11" w16cid:durableId="835536794">
    <w:abstractNumId w:val="17"/>
  </w:num>
  <w:num w:numId="12" w16cid:durableId="294221313">
    <w:abstractNumId w:val="23"/>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rda Peter (ME-SE/ESB-T3)">
    <w15:presenceInfo w15:providerId="AD" w15:userId="S::bpr2bp@bosch.com::3e491e7a-f1d6-47b2-b260-417ab48de065"/>
  </w15:person>
  <w15:person w15:author="Hajnal Daniel (ME-SE/ESB-T3)">
    <w15:presenceInfo w15:providerId="AD" w15:userId="S::had9bp@bosch.com::1eda1367-772d-4cfc-adb3-4e08fc8dfa67"/>
  </w15:person>
  <w15:person w15:author="FIXED-TERM Poncsak Akos (ME-SE/ESB-T3)">
    <w15:presenceInfo w15:providerId="AD" w15:userId="S::poa6bp@bosch.com::77e65733-f603-40b3-967c-19668b88a670"/>
  </w15:person>
  <w15:person w15:author="Gora Evelin (ME-SE/ESB-T3)">
    <w15:presenceInfo w15:providerId="AD" w15:userId="S::goe1bp@bosch.com::f1dd20a5-3c73-41ae-92ec-e8556e1ca2f9"/>
  </w15:person>
  <w15:person w15:author="FIXED-TERM Sasdi Andras (ME-SE/ESB-T3)">
    <w15:presenceInfo w15:providerId="AD" w15:userId="S::sna1bp@bosch.com::90e7da85-ecde-4493-9bab-6ba72a7972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196"/>
    <w:rsid w:val="0000419B"/>
    <w:rsid w:val="00004368"/>
    <w:rsid w:val="0000438F"/>
    <w:rsid w:val="000051CD"/>
    <w:rsid w:val="0000526A"/>
    <w:rsid w:val="00006065"/>
    <w:rsid w:val="0000621A"/>
    <w:rsid w:val="000062F4"/>
    <w:rsid w:val="00007625"/>
    <w:rsid w:val="00010F93"/>
    <w:rsid w:val="0001192F"/>
    <w:rsid w:val="0001635D"/>
    <w:rsid w:val="00016B76"/>
    <w:rsid w:val="00022559"/>
    <w:rsid w:val="00022CE7"/>
    <w:rsid w:val="0002321D"/>
    <w:rsid w:val="00025423"/>
    <w:rsid w:val="00027493"/>
    <w:rsid w:val="00027495"/>
    <w:rsid w:val="000274D3"/>
    <w:rsid w:val="000310D5"/>
    <w:rsid w:val="00031AC9"/>
    <w:rsid w:val="0003486F"/>
    <w:rsid w:val="00035E86"/>
    <w:rsid w:val="00037231"/>
    <w:rsid w:val="00040822"/>
    <w:rsid w:val="00041F49"/>
    <w:rsid w:val="000429A1"/>
    <w:rsid w:val="000433D1"/>
    <w:rsid w:val="00046120"/>
    <w:rsid w:val="0004624C"/>
    <w:rsid w:val="0005094B"/>
    <w:rsid w:val="00051007"/>
    <w:rsid w:val="00052356"/>
    <w:rsid w:val="00052385"/>
    <w:rsid w:val="00052D0E"/>
    <w:rsid w:val="00053F8B"/>
    <w:rsid w:val="000564D2"/>
    <w:rsid w:val="00056940"/>
    <w:rsid w:val="00056BF6"/>
    <w:rsid w:val="00060B6F"/>
    <w:rsid w:val="000616B8"/>
    <w:rsid w:val="0006241C"/>
    <w:rsid w:val="000628E6"/>
    <w:rsid w:val="00062F49"/>
    <w:rsid w:val="00063247"/>
    <w:rsid w:val="0006382D"/>
    <w:rsid w:val="0006646A"/>
    <w:rsid w:val="00067597"/>
    <w:rsid w:val="000706D7"/>
    <w:rsid w:val="00071AE8"/>
    <w:rsid w:val="0007237C"/>
    <w:rsid w:val="00072878"/>
    <w:rsid w:val="00074997"/>
    <w:rsid w:val="00075C56"/>
    <w:rsid w:val="00075F85"/>
    <w:rsid w:val="0007603C"/>
    <w:rsid w:val="00076106"/>
    <w:rsid w:val="00076F5B"/>
    <w:rsid w:val="000779F4"/>
    <w:rsid w:val="00077AAD"/>
    <w:rsid w:val="000808BB"/>
    <w:rsid w:val="0008170E"/>
    <w:rsid w:val="000841C2"/>
    <w:rsid w:val="00085A86"/>
    <w:rsid w:val="00085F65"/>
    <w:rsid w:val="00086CD6"/>
    <w:rsid w:val="000875D5"/>
    <w:rsid w:val="00087B8F"/>
    <w:rsid w:val="00091186"/>
    <w:rsid w:val="00091309"/>
    <w:rsid w:val="00091C7E"/>
    <w:rsid w:val="000934BF"/>
    <w:rsid w:val="00093543"/>
    <w:rsid w:val="00094549"/>
    <w:rsid w:val="00094C0A"/>
    <w:rsid w:val="000957B9"/>
    <w:rsid w:val="000959FA"/>
    <w:rsid w:val="00095E29"/>
    <w:rsid w:val="00096E42"/>
    <w:rsid w:val="000A0EC5"/>
    <w:rsid w:val="000A252B"/>
    <w:rsid w:val="000A485E"/>
    <w:rsid w:val="000A5B9E"/>
    <w:rsid w:val="000A6860"/>
    <w:rsid w:val="000A6E68"/>
    <w:rsid w:val="000A7483"/>
    <w:rsid w:val="000B1BB6"/>
    <w:rsid w:val="000B308B"/>
    <w:rsid w:val="000B3EDE"/>
    <w:rsid w:val="000B4621"/>
    <w:rsid w:val="000B4956"/>
    <w:rsid w:val="000B51C6"/>
    <w:rsid w:val="000B53E0"/>
    <w:rsid w:val="000B5F6B"/>
    <w:rsid w:val="000B615B"/>
    <w:rsid w:val="000B6913"/>
    <w:rsid w:val="000C15A1"/>
    <w:rsid w:val="000C3809"/>
    <w:rsid w:val="000C41C6"/>
    <w:rsid w:val="000C4C13"/>
    <w:rsid w:val="000C6DBE"/>
    <w:rsid w:val="000C6DCD"/>
    <w:rsid w:val="000C7082"/>
    <w:rsid w:val="000C7D5D"/>
    <w:rsid w:val="000C7EF1"/>
    <w:rsid w:val="000D77CE"/>
    <w:rsid w:val="000E4D39"/>
    <w:rsid w:val="000E57C2"/>
    <w:rsid w:val="000E6569"/>
    <w:rsid w:val="000E6667"/>
    <w:rsid w:val="000E666D"/>
    <w:rsid w:val="000F16C5"/>
    <w:rsid w:val="000F3499"/>
    <w:rsid w:val="000F58F1"/>
    <w:rsid w:val="000F65F8"/>
    <w:rsid w:val="000F6C40"/>
    <w:rsid w:val="000F6D7E"/>
    <w:rsid w:val="000F7C12"/>
    <w:rsid w:val="00100C62"/>
    <w:rsid w:val="00100FF2"/>
    <w:rsid w:val="00102EA0"/>
    <w:rsid w:val="0010405B"/>
    <w:rsid w:val="00104213"/>
    <w:rsid w:val="00106067"/>
    <w:rsid w:val="00106DB5"/>
    <w:rsid w:val="00107665"/>
    <w:rsid w:val="0011053D"/>
    <w:rsid w:val="00113400"/>
    <w:rsid w:val="00113F94"/>
    <w:rsid w:val="0011557C"/>
    <w:rsid w:val="00116ED1"/>
    <w:rsid w:val="0011785C"/>
    <w:rsid w:val="00117B5D"/>
    <w:rsid w:val="00117ECB"/>
    <w:rsid w:val="00121671"/>
    <w:rsid w:val="0012212F"/>
    <w:rsid w:val="00123DFA"/>
    <w:rsid w:val="001258EC"/>
    <w:rsid w:val="00125996"/>
    <w:rsid w:val="00125DFF"/>
    <w:rsid w:val="0012707C"/>
    <w:rsid w:val="0012742A"/>
    <w:rsid w:val="001322B1"/>
    <w:rsid w:val="00132917"/>
    <w:rsid w:val="00135F97"/>
    <w:rsid w:val="00136411"/>
    <w:rsid w:val="00140FE3"/>
    <w:rsid w:val="00141AD1"/>
    <w:rsid w:val="00142C30"/>
    <w:rsid w:val="00143DD1"/>
    <w:rsid w:val="00146B4A"/>
    <w:rsid w:val="00146BFB"/>
    <w:rsid w:val="001472B7"/>
    <w:rsid w:val="00147600"/>
    <w:rsid w:val="001504D0"/>
    <w:rsid w:val="00150C11"/>
    <w:rsid w:val="00151B76"/>
    <w:rsid w:val="00152A43"/>
    <w:rsid w:val="00153262"/>
    <w:rsid w:val="001535DA"/>
    <w:rsid w:val="00153814"/>
    <w:rsid w:val="00154536"/>
    <w:rsid w:val="0016076E"/>
    <w:rsid w:val="001618C3"/>
    <w:rsid w:val="0016203E"/>
    <w:rsid w:val="00162232"/>
    <w:rsid w:val="00162CB1"/>
    <w:rsid w:val="00166C2B"/>
    <w:rsid w:val="001676A4"/>
    <w:rsid w:val="00170CCD"/>
    <w:rsid w:val="00171054"/>
    <w:rsid w:val="0017298B"/>
    <w:rsid w:val="0017495A"/>
    <w:rsid w:val="00174F92"/>
    <w:rsid w:val="001755D2"/>
    <w:rsid w:val="00177F77"/>
    <w:rsid w:val="001817DC"/>
    <w:rsid w:val="001820EF"/>
    <w:rsid w:val="00182F38"/>
    <w:rsid w:val="001843BE"/>
    <w:rsid w:val="0018556B"/>
    <w:rsid w:val="001857AF"/>
    <w:rsid w:val="001864D7"/>
    <w:rsid w:val="00186757"/>
    <w:rsid w:val="00186ED5"/>
    <w:rsid w:val="001935EE"/>
    <w:rsid w:val="0019572C"/>
    <w:rsid w:val="00196B58"/>
    <w:rsid w:val="001973E5"/>
    <w:rsid w:val="001977DC"/>
    <w:rsid w:val="001A0904"/>
    <w:rsid w:val="001A2416"/>
    <w:rsid w:val="001A2A9D"/>
    <w:rsid w:val="001A3A89"/>
    <w:rsid w:val="001A3C30"/>
    <w:rsid w:val="001A40E0"/>
    <w:rsid w:val="001A520D"/>
    <w:rsid w:val="001A57BC"/>
    <w:rsid w:val="001A76FA"/>
    <w:rsid w:val="001A77AE"/>
    <w:rsid w:val="001A7BFF"/>
    <w:rsid w:val="001B2D81"/>
    <w:rsid w:val="001B4281"/>
    <w:rsid w:val="001B6ABF"/>
    <w:rsid w:val="001C0B4D"/>
    <w:rsid w:val="001C1ADB"/>
    <w:rsid w:val="001C36DA"/>
    <w:rsid w:val="001C4DB4"/>
    <w:rsid w:val="001C5697"/>
    <w:rsid w:val="001C5BBD"/>
    <w:rsid w:val="001C742C"/>
    <w:rsid w:val="001C74F5"/>
    <w:rsid w:val="001D0C8A"/>
    <w:rsid w:val="001D1A66"/>
    <w:rsid w:val="001D1DFA"/>
    <w:rsid w:val="001D3DA7"/>
    <w:rsid w:val="001D4B8D"/>
    <w:rsid w:val="001D5DB3"/>
    <w:rsid w:val="001D7673"/>
    <w:rsid w:val="001D7B8A"/>
    <w:rsid w:val="001E0D91"/>
    <w:rsid w:val="001E1D54"/>
    <w:rsid w:val="001E29B2"/>
    <w:rsid w:val="001E592B"/>
    <w:rsid w:val="001E5BDC"/>
    <w:rsid w:val="001F26A6"/>
    <w:rsid w:val="001F3184"/>
    <w:rsid w:val="001F55E7"/>
    <w:rsid w:val="001F5A26"/>
    <w:rsid w:val="001F5C68"/>
    <w:rsid w:val="001F64E0"/>
    <w:rsid w:val="001F77F8"/>
    <w:rsid w:val="002006B5"/>
    <w:rsid w:val="00200956"/>
    <w:rsid w:val="00200C84"/>
    <w:rsid w:val="002024EB"/>
    <w:rsid w:val="00202C64"/>
    <w:rsid w:val="00203BB2"/>
    <w:rsid w:val="002102C3"/>
    <w:rsid w:val="00210378"/>
    <w:rsid w:val="0021292C"/>
    <w:rsid w:val="00213A84"/>
    <w:rsid w:val="00214E6B"/>
    <w:rsid w:val="00216930"/>
    <w:rsid w:val="00216D0D"/>
    <w:rsid w:val="00216E75"/>
    <w:rsid w:val="002170D6"/>
    <w:rsid w:val="0022037C"/>
    <w:rsid w:val="002204E6"/>
    <w:rsid w:val="00220978"/>
    <w:rsid w:val="002222F8"/>
    <w:rsid w:val="00224769"/>
    <w:rsid w:val="00225F65"/>
    <w:rsid w:val="00226599"/>
    <w:rsid w:val="00227347"/>
    <w:rsid w:val="002315DA"/>
    <w:rsid w:val="0023252F"/>
    <w:rsid w:val="00232DA6"/>
    <w:rsid w:val="00233248"/>
    <w:rsid w:val="0023384F"/>
    <w:rsid w:val="00233DEA"/>
    <w:rsid w:val="0023418D"/>
    <w:rsid w:val="002351DE"/>
    <w:rsid w:val="00236D86"/>
    <w:rsid w:val="00240255"/>
    <w:rsid w:val="00241768"/>
    <w:rsid w:val="00243077"/>
    <w:rsid w:val="002434E8"/>
    <w:rsid w:val="0024738D"/>
    <w:rsid w:val="00247530"/>
    <w:rsid w:val="00247534"/>
    <w:rsid w:val="00250B67"/>
    <w:rsid w:val="00250BB3"/>
    <w:rsid w:val="00251546"/>
    <w:rsid w:val="00252BD2"/>
    <w:rsid w:val="00253689"/>
    <w:rsid w:val="00254DC3"/>
    <w:rsid w:val="00255B12"/>
    <w:rsid w:val="00256A37"/>
    <w:rsid w:val="00261935"/>
    <w:rsid w:val="00264AAF"/>
    <w:rsid w:val="0026523E"/>
    <w:rsid w:val="00266B8A"/>
    <w:rsid w:val="00267677"/>
    <w:rsid w:val="00273071"/>
    <w:rsid w:val="0027351A"/>
    <w:rsid w:val="00273FC4"/>
    <w:rsid w:val="00274277"/>
    <w:rsid w:val="00274380"/>
    <w:rsid w:val="0027452C"/>
    <w:rsid w:val="00275103"/>
    <w:rsid w:val="00275549"/>
    <w:rsid w:val="00277775"/>
    <w:rsid w:val="00280462"/>
    <w:rsid w:val="00281650"/>
    <w:rsid w:val="00282A05"/>
    <w:rsid w:val="002841F9"/>
    <w:rsid w:val="0028623C"/>
    <w:rsid w:val="00286353"/>
    <w:rsid w:val="0028677C"/>
    <w:rsid w:val="00286BBA"/>
    <w:rsid w:val="00286D91"/>
    <w:rsid w:val="00287742"/>
    <w:rsid w:val="00290CFF"/>
    <w:rsid w:val="002928FE"/>
    <w:rsid w:val="0029300D"/>
    <w:rsid w:val="0029420E"/>
    <w:rsid w:val="002944D4"/>
    <w:rsid w:val="00294912"/>
    <w:rsid w:val="00295577"/>
    <w:rsid w:val="0029588F"/>
    <w:rsid w:val="0029742E"/>
    <w:rsid w:val="002A0F15"/>
    <w:rsid w:val="002A38CC"/>
    <w:rsid w:val="002A3FA4"/>
    <w:rsid w:val="002A41C2"/>
    <w:rsid w:val="002A4466"/>
    <w:rsid w:val="002A4AE1"/>
    <w:rsid w:val="002A574B"/>
    <w:rsid w:val="002A64C5"/>
    <w:rsid w:val="002B1798"/>
    <w:rsid w:val="002B2368"/>
    <w:rsid w:val="002B291B"/>
    <w:rsid w:val="002B385A"/>
    <w:rsid w:val="002B3FA7"/>
    <w:rsid w:val="002B4584"/>
    <w:rsid w:val="002B60BC"/>
    <w:rsid w:val="002C05DA"/>
    <w:rsid w:val="002C0B42"/>
    <w:rsid w:val="002C199B"/>
    <w:rsid w:val="002C24C0"/>
    <w:rsid w:val="002C26FB"/>
    <w:rsid w:val="002C3C9B"/>
    <w:rsid w:val="002C5132"/>
    <w:rsid w:val="002C5D0E"/>
    <w:rsid w:val="002C5FBD"/>
    <w:rsid w:val="002D000A"/>
    <w:rsid w:val="002D0621"/>
    <w:rsid w:val="002D13AB"/>
    <w:rsid w:val="002D1FA4"/>
    <w:rsid w:val="002D30E4"/>
    <w:rsid w:val="002D320C"/>
    <w:rsid w:val="002D36DD"/>
    <w:rsid w:val="002D408A"/>
    <w:rsid w:val="002D595A"/>
    <w:rsid w:val="002D6205"/>
    <w:rsid w:val="002D6E4E"/>
    <w:rsid w:val="002D7496"/>
    <w:rsid w:val="002D7DA9"/>
    <w:rsid w:val="002E1D2A"/>
    <w:rsid w:val="002E318A"/>
    <w:rsid w:val="002E3200"/>
    <w:rsid w:val="002E4D84"/>
    <w:rsid w:val="002E520E"/>
    <w:rsid w:val="002E52FF"/>
    <w:rsid w:val="002E7751"/>
    <w:rsid w:val="002F0131"/>
    <w:rsid w:val="002F02D4"/>
    <w:rsid w:val="002F3545"/>
    <w:rsid w:val="002F5344"/>
    <w:rsid w:val="002F58A4"/>
    <w:rsid w:val="002F63EA"/>
    <w:rsid w:val="002F732C"/>
    <w:rsid w:val="00300224"/>
    <w:rsid w:val="00302BB3"/>
    <w:rsid w:val="0030324A"/>
    <w:rsid w:val="00303F56"/>
    <w:rsid w:val="003041AB"/>
    <w:rsid w:val="003051D7"/>
    <w:rsid w:val="00310856"/>
    <w:rsid w:val="00313013"/>
    <w:rsid w:val="00313EE4"/>
    <w:rsid w:val="00314FB9"/>
    <w:rsid w:val="0031724B"/>
    <w:rsid w:val="003208A3"/>
    <w:rsid w:val="003209BB"/>
    <w:rsid w:val="0032163A"/>
    <w:rsid w:val="00322BEF"/>
    <w:rsid w:val="003244CC"/>
    <w:rsid w:val="003275A7"/>
    <w:rsid w:val="00327872"/>
    <w:rsid w:val="003279DF"/>
    <w:rsid w:val="003314FE"/>
    <w:rsid w:val="00331D4A"/>
    <w:rsid w:val="00331DFD"/>
    <w:rsid w:val="00331FB3"/>
    <w:rsid w:val="00332183"/>
    <w:rsid w:val="00334016"/>
    <w:rsid w:val="003363ED"/>
    <w:rsid w:val="00340BF4"/>
    <w:rsid w:val="003431E3"/>
    <w:rsid w:val="00343962"/>
    <w:rsid w:val="003445E1"/>
    <w:rsid w:val="003447C0"/>
    <w:rsid w:val="00345EF7"/>
    <w:rsid w:val="00346E7C"/>
    <w:rsid w:val="0034770D"/>
    <w:rsid w:val="00350AEC"/>
    <w:rsid w:val="00350D2F"/>
    <w:rsid w:val="0035395A"/>
    <w:rsid w:val="00357F80"/>
    <w:rsid w:val="0036202C"/>
    <w:rsid w:val="003627B4"/>
    <w:rsid w:val="00364744"/>
    <w:rsid w:val="0036551C"/>
    <w:rsid w:val="00365AB6"/>
    <w:rsid w:val="00366777"/>
    <w:rsid w:val="00366D57"/>
    <w:rsid w:val="0036751A"/>
    <w:rsid w:val="003723A9"/>
    <w:rsid w:val="0037249A"/>
    <w:rsid w:val="00372919"/>
    <w:rsid w:val="003734DA"/>
    <w:rsid w:val="0037381F"/>
    <w:rsid w:val="003739BC"/>
    <w:rsid w:val="00373B7C"/>
    <w:rsid w:val="00374454"/>
    <w:rsid w:val="00375E51"/>
    <w:rsid w:val="003777F1"/>
    <w:rsid w:val="00381C24"/>
    <w:rsid w:val="00381C3E"/>
    <w:rsid w:val="003828C1"/>
    <w:rsid w:val="0038301E"/>
    <w:rsid w:val="0038422A"/>
    <w:rsid w:val="00386C22"/>
    <w:rsid w:val="00386DBF"/>
    <w:rsid w:val="00387646"/>
    <w:rsid w:val="0039002F"/>
    <w:rsid w:val="00393343"/>
    <w:rsid w:val="00393922"/>
    <w:rsid w:val="00395E61"/>
    <w:rsid w:val="00396A49"/>
    <w:rsid w:val="00396AB8"/>
    <w:rsid w:val="003A3829"/>
    <w:rsid w:val="003A3CBC"/>
    <w:rsid w:val="003A3EEC"/>
    <w:rsid w:val="003A4CDB"/>
    <w:rsid w:val="003A6CE9"/>
    <w:rsid w:val="003A77A6"/>
    <w:rsid w:val="003B04C6"/>
    <w:rsid w:val="003B0504"/>
    <w:rsid w:val="003B0712"/>
    <w:rsid w:val="003B1158"/>
    <w:rsid w:val="003B265F"/>
    <w:rsid w:val="003B306C"/>
    <w:rsid w:val="003B4369"/>
    <w:rsid w:val="003B448F"/>
    <w:rsid w:val="003B4F6A"/>
    <w:rsid w:val="003B5343"/>
    <w:rsid w:val="003B55B5"/>
    <w:rsid w:val="003B5731"/>
    <w:rsid w:val="003C0053"/>
    <w:rsid w:val="003C0B22"/>
    <w:rsid w:val="003C2D31"/>
    <w:rsid w:val="003C446C"/>
    <w:rsid w:val="003C514D"/>
    <w:rsid w:val="003C6320"/>
    <w:rsid w:val="003C6485"/>
    <w:rsid w:val="003C6944"/>
    <w:rsid w:val="003D0788"/>
    <w:rsid w:val="003D167F"/>
    <w:rsid w:val="003D1D84"/>
    <w:rsid w:val="003D3102"/>
    <w:rsid w:val="003D3498"/>
    <w:rsid w:val="003D3C6D"/>
    <w:rsid w:val="003D3E32"/>
    <w:rsid w:val="003D6211"/>
    <w:rsid w:val="003D6760"/>
    <w:rsid w:val="003E1987"/>
    <w:rsid w:val="003E20F4"/>
    <w:rsid w:val="003E7090"/>
    <w:rsid w:val="003E70B1"/>
    <w:rsid w:val="003F0AAB"/>
    <w:rsid w:val="003F1FFF"/>
    <w:rsid w:val="003F255F"/>
    <w:rsid w:val="003F282F"/>
    <w:rsid w:val="003F32E4"/>
    <w:rsid w:val="003F5425"/>
    <w:rsid w:val="003F62A5"/>
    <w:rsid w:val="004020BB"/>
    <w:rsid w:val="004030BB"/>
    <w:rsid w:val="00403B27"/>
    <w:rsid w:val="00403C77"/>
    <w:rsid w:val="0040401D"/>
    <w:rsid w:val="00404B48"/>
    <w:rsid w:val="00406D59"/>
    <w:rsid w:val="00410924"/>
    <w:rsid w:val="00410EE2"/>
    <w:rsid w:val="0041118A"/>
    <w:rsid w:val="00412006"/>
    <w:rsid w:val="004133AD"/>
    <w:rsid w:val="0041380F"/>
    <w:rsid w:val="00413897"/>
    <w:rsid w:val="00415EDE"/>
    <w:rsid w:val="00416115"/>
    <w:rsid w:val="00421CBB"/>
    <w:rsid w:val="004229E2"/>
    <w:rsid w:val="0042446F"/>
    <w:rsid w:val="00425EB4"/>
    <w:rsid w:val="00430170"/>
    <w:rsid w:val="00431034"/>
    <w:rsid w:val="0043126D"/>
    <w:rsid w:val="00431484"/>
    <w:rsid w:val="00432931"/>
    <w:rsid w:val="0043408A"/>
    <w:rsid w:val="00434CD4"/>
    <w:rsid w:val="00435F55"/>
    <w:rsid w:val="00436D13"/>
    <w:rsid w:val="00443263"/>
    <w:rsid w:val="00443DD5"/>
    <w:rsid w:val="0044435B"/>
    <w:rsid w:val="004462C2"/>
    <w:rsid w:val="00450534"/>
    <w:rsid w:val="004512A9"/>
    <w:rsid w:val="00452CF2"/>
    <w:rsid w:val="00452D7F"/>
    <w:rsid w:val="004536BD"/>
    <w:rsid w:val="0045399B"/>
    <w:rsid w:val="004539DE"/>
    <w:rsid w:val="0045510B"/>
    <w:rsid w:val="00457F06"/>
    <w:rsid w:val="00460442"/>
    <w:rsid w:val="00460AE3"/>
    <w:rsid w:val="004618D3"/>
    <w:rsid w:val="00462F36"/>
    <w:rsid w:val="00465164"/>
    <w:rsid w:val="0046537C"/>
    <w:rsid w:val="00465D3A"/>
    <w:rsid w:val="004660DC"/>
    <w:rsid w:val="00466BB8"/>
    <w:rsid w:val="0046784C"/>
    <w:rsid w:val="00467FCC"/>
    <w:rsid w:val="004711E7"/>
    <w:rsid w:val="00473047"/>
    <w:rsid w:val="00474865"/>
    <w:rsid w:val="00474A4F"/>
    <w:rsid w:val="004761C4"/>
    <w:rsid w:val="00476593"/>
    <w:rsid w:val="00476FD7"/>
    <w:rsid w:val="004801E1"/>
    <w:rsid w:val="00480C8E"/>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22F4"/>
    <w:rsid w:val="00492D53"/>
    <w:rsid w:val="00494FD7"/>
    <w:rsid w:val="004A061F"/>
    <w:rsid w:val="004A3253"/>
    <w:rsid w:val="004A4B8D"/>
    <w:rsid w:val="004A4C71"/>
    <w:rsid w:val="004A5133"/>
    <w:rsid w:val="004A5526"/>
    <w:rsid w:val="004A6FC8"/>
    <w:rsid w:val="004B15AF"/>
    <w:rsid w:val="004B32EF"/>
    <w:rsid w:val="004B4A49"/>
    <w:rsid w:val="004B67CA"/>
    <w:rsid w:val="004C3606"/>
    <w:rsid w:val="004C3F10"/>
    <w:rsid w:val="004C42A9"/>
    <w:rsid w:val="004C5F14"/>
    <w:rsid w:val="004C6200"/>
    <w:rsid w:val="004C768D"/>
    <w:rsid w:val="004D24C2"/>
    <w:rsid w:val="004D3B51"/>
    <w:rsid w:val="004D3EA2"/>
    <w:rsid w:val="004D597A"/>
    <w:rsid w:val="004D70ED"/>
    <w:rsid w:val="004E0A58"/>
    <w:rsid w:val="004E276B"/>
    <w:rsid w:val="004E2D66"/>
    <w:rsid w:val="004E3A9E"/>
    <w:rsid w:val="004E7367"/>
    <w:rsid w:val="004F0014"/>
    <w:rsid w:val="004F00E8"/>
    <w:rsid w:val="004F3201"/>
    <w:rsid w:val="00500690"/>
    <w:rsid w:val="00500E2F"/>
    <w:rsid w:val="005011C8"/>
    <w:rsid w:val="00502A30"/>
    <w:rsid w:val="00502C7E"/>
    <w:rsid w:val="0050485F"/>
    <w:rsid w:val="00505ABE"/>
    <w:rsid w:val="00505D5A"/>
    <w:rsid w:val="00505E56"/>
    <w:rsid w:val="00506EA2"/>
    <w:rsid w:val="00507D5D"/>
    <w:rsid w:val="00510ADF"/>
    <w:rsid w:val="00511463"/>
    <w:rsid w:val="00511907"/>
    <w:rsid w:val="005145F3"/>
    <w:rsid w:val="0051481F"/>
    <w:rsid w:val="005178B5"/>
    <w:rsid w:val="00520020"/>
    <w:rsid w:val="005202C0"/>
    <w:rsid w:val="00521F8F"/>
    <w:rsid w:val="00522635"/>
    <w:rsid w:val="00523C87"/>
    <w:rsid w:val="00524221"/>
    <w:rsid w:val="00525A7D"/>
    <w:rsid w:val="0052604D"/>
    <w:rsid w:val="005261C8"/>
    <w:rsid w:val="005309E7"/>
    <w:rsid w:val="00531DD7"/>
    <w:rsid w:val="00533A55"/>
    <w:rsid w:val="005405B9"/>
    <w:rsid w:val="005405BA"/>
    <w:rsid w:val="005407A8"/>
    <w:rsid w:val="00540806"/>
    <w:rsid w:val="00541108"/>
    <w:rsid w:val="0054407B"/>
    <w:rsid w:val="00544A6B"/>
    <w:rsid w:val="00544D8B"/>
    <w:rsid w:val="00544EBF"/>
    <w:rsid w:val="0054689E"/>
    <w:rsid w:val="0054707B"/>
    <w:rsid w:val="00550958"/>
    <w:rsid w:val="00551547"/>
    <w:rsid w:val="00552416"/>
    <w:rsid w:val="005524FC"/>
    <w:rsid w:val="00554658"/>
    <w:rsid w:val="00556726"/>
    <w:rsid w:val="00556CB4"/>
    <w:rsid w:val="0055764F"/>
    <w:rsid w:val="005578B1"/>
    <w:rsid w:val="0056031C"/>
    <w:rsid w:val="00560C6F"/>
    <w:rsid w:val="00561583"/>
    <w:rsid w:val="00561C19"/>
    <w:rsid w:val="0056267F"/>
    <w:rsid w:val="0056279A"/>
    <w:rsid w:val="00563E7C"/>
    <w:rsid w:val="005640CC"/>
    <w:rsid w:val="00565F54"/>
    <w:rsid w:val="005663AF"/>
    <w:rsid w:val="00571C44"/>
    <w:rsid w:val="005734A9"/>
    <w:rsid w:val="0057375D"/>
    <w:rsid w:val="00573FE1"/>
    <w:rsid w:val="0057405E"/>
    <w:rsid w:val="0057529E"/>
    <w:rsid w:val="00576495"/>
    <w:rsid w:val="00576BF1"/>
    <w:rsid w:val="00576E83"/>
    <w:rsid w:val="00576F18"/>
    <w:rsid w:val="00577F2E"/>
    <w:rsid w:val="00581874"/>
    <w:rsid w:val="00581D90"/>
    <w:rsid w:val="00582089"/>
    <w:rsid w:val="0058235B"/>
    <w:rsid w:val="00582BD5"/>
    <w:rsid w:val="00583DEE"/>
    <w:rsid w:val="00584306"/>
    <w:rsid w:val="005853DB"/>
    <w:rsid w:val="0058586D"/>
    <w:rsid w:val="00585EC3"/>
    <w:rsid w:val="0058600C"/>
    <w:rsid w:val="005904BC"/>
    <w:rsid w:val="00591687"/>
    <w:rsid w:val="005916CD"/>
    <w:rsid w:val="0059307F"/>
    <w:rsid w:val="00594170"/>
    <w:rsid w:val="0059419F"/>
    <w:rsid w:val="005947A8"/>
    <w:rsid w:val="00597F3D"/>
    <w:rsid w:val="005A17E5"/>
    <w:rsid w:val="005A2CC1"/>
    <w:rsid w:val="005A39F5"/>
    <w:rsid w:val="005A497D"/>
    <w:rsid w:val="005A4FA1"/>
    <w:rsid w:val="005A5C2F"/>
    <w:rsid w:val="005A62EA"/>
    <w:rsid w:val="005A661B"/>
    <w:rsid w:val="005B083F"/>
    <w:rsid w:val="005B1323"/>
    <w:rsid w:val="005B2645"/>
    <w:rsid w:val="005B2F8D"/>
    <w:rsid w:val="005B34C2"/>
    <w:rsid w:val="005B4E0A"/>
    <w:rsid w:val="005B6DB9"/>
    <w:rsid w:val="005B7100"/>
    <w:rsid w:val="005B71AB"/>
    <w:rsid w:val="005B74B4"/>
    <w:rsid w:val="005C09D1"/>
    <w:rsid w:val="005C1770"/>
    <w:rsid w:val="005C1C66"/>
    <w:rsid w:val="005C25D8"/>
    <w:rsid w:val="005C3B79"/>
    <w:rsid w:val="005C3D59"/>
    <w:rsid w:val="005C3FF7"/>
    <w:rsid w:val="005C474D"/>
    <w:rsid w:val="005C4CB8"/>
    <w:rsid w:val="005C4EA8"/>
    <w:rsid w:val="005C5370"/>
    <w:rsid w:val="005C549A"/>
    <w:rsid w:val="005C78FA"/>
    <w:rsid w:val="005C7B26"/>
    <w:rsid w:val="005D110C"/>
    <w:rsid w:val="005D1FD6"/>
    <w:rsid w:val="005D2173"/>
    <w:rsid w:val="005D3342"/>
    <w:rsid w:val="005D3443"/>
    <w:rsid w:val="005D5416"/>
    <w:rsid w:val="005D6D5F"/>
    <w:rsid w:val="005D7CEB"/>
    <w:rsid w:val="005D7DE4"/>
    <w:rsid w:val="005E01E0"/>
    <w:rsid w:val="005E1F52"/>
    <w:rsid w:val="005E40B3"/>
    <w:rsid w:val="005E60EE"/>
    <w:rsid w:val="005E7749"/>
    <w:rsid w:val="005E77F9"/>
    <w:rsid w:val="005E7A3B"/>
    <w:rsid w:val="005F07DA"/>
    <w:rsid w:val="005F2AB0"/>
    <w:rsid w:val="005F3404"/>
    <w:rsid w:val="005F405F"/>
    <w:rsid w:val="005F5A8E"/>
    <w:rsid w:val="005F6899"/>
    <w:rsid w:val="005F692D"/>
    <w:rsid w:val="005F7678"/>
    <w:rsid w:val="00601AFB"/>
    <w:rsid w:val="00603DC8"/>
    <w:rsid w:val="00605124"/>
    <w:rsid w:val="006052AC"/>
    <w:rsid w:val="00610F57"/>
    <w:rsid w:val="00610F97"/>
    <w:rsid w:val="00614B9E"/>
    <w:rsid w:val="00615EDB"/>
    <w:rsid w:val="006178AA"/>
    <w:rsid w:val="00620991"/>
    <w:rsid w:val="0062185B"/>
    <w:rsid w:val="0062495B"/>
    <w:rsid w:val="00625BF2"/>
    <w:rsid w:val="00626ADC"/>
    <w:rsid w:val="006315C7"/>
    <w:rsid w:val="006348E0"/>
    <w:rsid w:val="006350EA"/>
    <w:rsid w:val="0063585C"/>
    <w:rsid w:val="00635CD8"/>
    <w:rsid w:val="00636E66"/>
    <w:rsid w:val="006404AC"/>
    <w:rsid w:val="00640B87"/>
    <w:rsid w:val="00641018"/>
    <w:rsid w:val="0064249D"/>
    <w:rsid w:val="006424ED"/>
    <w:rsid w:val="00643609"/>
    <w:rsid w:val="00643EF1"/>
    <w:rsid w:val="00644139"/>
    <w:rsid w:val="0064591D"/>
    <w:rsid w:val="006459DD"/>
    <w:rsid w:val="00646BE3"/>
    <w:rsid w:val="00646E4E"/>
    <w:rsid w:val="00647D93"/>
    <w:rsid w:val="00650C7C"/>
    <w:rsid w:val="00651BA0"/>
    <w:rsid w:val="006608DE"/>
    <w:rsid w:val="00661231"/>
    <w:rsid w:val="0066174A"/>
    <w:rsid w:val="006624D7"/>
    <w:rsid w:val="00662C97"/>
    <w:rsid w:val="00665415"/>
    <w:rsid w:val="00665840"/>
    <w:rsid w:val="00666608"/>
    <w:rsid w:val="00667CD6"/>
    <w:rsid w:val="0067013D"/>
    <w:rsid w:val="00674A21"/>
    <w:rsid w:val="00675281"/>
    <w:rsid w:val="00677388"/>
    <w:rsid w:val="00677B7B"/>
    <w:rsid w:val="00680959"/>
    <w:rsid w:val="00681E99"/>
    <w:rsid w:val="00683BAE"/>
    <w:rsid w:val="00683C33"/>
    <w:rsid w:val="006842B2"/>
    <w:rsid w:val="00685427"/>
    <w:rsid w:val="00692605"/>
    <w:rsid w:val="006928B9"/>
    <w:rsid w:val="00692F84"/>
    <w:rsid w:val="006943E9"/>
    <w:rsid w:val="00695E10"/>
    <w:rsid w:val="00696511"/>
    <w:rsid w:val="00696F9D"/>
    <w:rsid w:val="00697523"/>
    <w:rsid w:val="00697E13"/>
    <w:rsid w:val="006A0592"/>
    <w:rsid w:val="006A1B7F"/>
    <w:rsid w:val="006A2735"/>
    <w:rsid w:val="006A4C72"/>
    <w:rsid w:val="006A4D18"/>
    <w:rsid w:val="006A590D"/>
    <w:rsid w:val="006B00FC"/>
    <w:rsid w:val="006B0932"/>
    <w:rsid w:val="006B1BB2"/>
    <w:rsid w:val="006B1E03"/>
    <w:rsid w:val="006B1F1F"/>
    <w:rsid w:val="006B4331"/>
    <w:rsid w:val="006B4CE4"/>
    <w:rsid w:val="006B5E23"/>
    <w:rsid w:val="006B7128"/>
    <w:rsid w:val="006B72FC"/>
    <w:rsid w:val="006C2C77"/>
    <w:rsid w:val="006C5EA4"/>
    <w:rsid w:val="006C6ED6"/>
    <w:rsid w:val="006D0109"/>
    <w:rsid w:val="006D02FA"/>
    <w:rsid w:val="006D102D"/>
    <w:rsid w:val="006D2ECE"/>
    <w:rsid w:val="006D338C"/>
    <w:rsid w:val="006E0A41"/>
    <w:rsid w:val="006E18CC"/>
    <w:rsid w:val="006E3711"/>
    <w:rsid w:val="006E4A8D"/>
    <w:rsid w:val="006E53A3"/>
    <w:rsid w:val="006E632A"/>
    <w:rsid w:val="006E7918"/>
    <w:rsid w:val="006F07DB"/>
    <w:rsid w:val="006F0FDA"/>
    <w:rsid w:val="006F1803"/>
    <w:rsid w:val="006F26AE"/>
    <w:rsid w:val="006F36CA"/>
    <w:rsid w:val="006F38C5"/>
    <w:rsid w:val="006F444F"/>
    <w:rsid w:val="006F49A6"/>
    <w:rsid w:val="006F512E"/>
    <w:rsid w:val="006F57C5"/>
    <w:rsid w:val="006F74CA"/>
    <w:rsid w:val="007007DE"/>
    <w:rsid w:val="00700E3A"/>
    <w:rsid w:val="00701FCF"/>
    <w:rsid w:val="007032A2"/>
    <w:rsid w:val="00703C9E"/>
    <w:rsid w:val="00706254"/>
    <w:rsid w:val="00706741"/>
    <w:rsid w:val="007103EA"/>
    <w:rsid w:val="0071233F"/>
    <w:rsid w:val="007125D2"/>
    <w:rsid w:val="00712A7D"/>
    <w:rsid w:val="007155A2"/>
    <w:rsid w:val="0072085D"/>
    <w:rsid w:val="007217DC"/>
    <w:rsid w:val="007228C6"/>
    <w:rsid w:val="007230FA"/>
    <w:rsid w:val="007233B9"/>
    <w:rsid w:val="00724D85"/>
    <w:rsid w:val="00726501"/>
    <w:rsid w:val="00727BA7"/>
    <w:rsid w:val="00727E7D"/>
    <w:rsid w:val="00730B3C"/>
    <w:rsid w:val="0073163B"/>
    <w:rsid w:val="007325FD"/>
    <w:rsid w:val="007335C9"/>
    <w:rsid w:val="007356A9"/>
    <w:rsid w:val="00735AD2"/>
    <w:rsid w:val="00735E89"/>
    <w:rsid w:val="0073667C"/>
    <w:rsid w:val="00737E94"/>
    <w:rsid w:val="00743192"/>
    <w:rsid w:val="007431F5"/>
    <w:rsid w:val="00744974"/>
    <w:rsid w:val="0074543B"/>
    <w:rsid w:val="00746958"/>
    <w:rsid w:val="00752C3E"/>
    <w:rsid w:val="007533B0"/>
    <w:rsid w:val="007533D2"/>
    <w:rsid w:val="007562DA"/>
    <w:rsid w:val="00760739"/>
    <w:rsid w:val="0076080F"/>
    <w:rsid w:val="00761412"/>
    <w:rsid w:val="00761D60"/>
    <w:rsid w:val="00762916"/>
    <w:rsid w:val="00763062"/>
    <w:rsid w:val="00763F92"/>
    <w:rsid w:val="00765C6B"/>
    <w:rsid w:val="00766A04"/>
    <w:rsid w:val="00772F14"/>
    <w:rsid w:val="007733A3"/>
    <w:rsid w:val="007743B8"/>
    <w:rsid w:val="0077645E"/>
    <w:rsid w:val="007765A1"/>
    <w:rsid w:val="007800C0"/>
    <w:rsid w:val="007811A7"/>
    <w:rsid w:val="00783072"/>
    <w:rsid w:val="00784913"/>
    <w:rsid w:val="00785750"/>
    <w:rsid w:val="00787337"/>
    <w:rsid w:val="00791332"/>
    <w:rsid w:val="00794D2B"/>
    <w:rsid w:val="007955D4"/>
    <w:rsid w:val="00796261"/>
    <w:rsid w:val="007962B7"/>
    <w:rsid w:val="007973A3"/>
    <w:rsid w:val="007973D9"/>
    <w:rsid w:val="007979F0"/>
    <w:rsid w:val="00797EED"/>
    <w:rsid w:val="007A1BD0"/>
    <w:rsid w:val="007A3405"/>
    <w:rsid w:val="007A5748"/>
    <w:rsid w:val="007A591D"/>
    <w:rsid w:val="007A65E0"/>
    <w:rsid w:val="007A6844"/>
    <w:rsid w:val="007A7E2F"/>
    <w:rsid w:val="007B1BBC"/>
    <w:rsid w:val="007B2558"/>
    <w:rsid w:val="007B303B"/>
    <w:rsid w:val="007B306B"/>
    <w:rsid w:val="007B32B3"/>
    <w:rsid w:val="007B336D"/>
    <w:rsid w:val="007B354E"/>
    <w:rsid w:val="007B3A1E"/>
    <w:rsid w:val="007B4348"/>
    <w:rsid w:val="007B5D18"/>
    <w:rsid w:val="007B70AA"/>
    <w:rsid w:val="007B7EEB"/>
    <w:rsid w:val="007C089E"/>
    <w:rsid w:val="007C0F45"/>
    <w:rsid w:val="007C1419"/>
    <w:rsid w:val="007C1FFC"/>
    <w:rsid w:val="007C450D"/>
    <w:rsid w:val="007C5DB7"/>
    <w:rsid w:val="007C6B65"/>
    <w:rsid w:val="007D2B97"/>
    <w:rsid w:val="007D33CE"/>
    <w:rsid w:val="007D4DA9"/>
    <w:rsid w:val="007D51A2"/>
    <w:rsid w:val="007D5558"/>
    <w:rsid w:val="007D56A2"/>
    <w:rsid w:val="007D5A72"/>
    <w:rsid w:val="007D7429"/>
    <w:rsid w:val="007E0CD8"/>
    <w:rsid w:val="007E1B19"/>
    <w:rsid w:val="007E1C0C"/>
    <w:rsid w:val="007E21A6"/>
    <w:rsid w:val="007E3374"/>
    <w:rsid w:val="007E4C39"/>
    <w:rsid w:val="007E5307"/>
    <w:rsid w:val="007E6950"/>
    <w:rsid w:val="007F26EE"/>
    <w:rsid w:val="007F30A6"/>
    <w:rsid w:val="007F3C15"/>
    <w:rsid w:val="007F5A4F"/>
    <w:rsid w:val="007F6810"/>
    <w:rsid w:val="007F6C79"/>
    <w:rsid w:val="007F720B"/>
    <w:rsid w:val="007F7D62"/>
    <w:rsid w:val="0080040D"/>
    <w:rsid w:val="008017FC"/>
    <w:rsid w:val="00801CE6"/>
    <w:rsid w:val="0080434B"/>
    <w:rsid w:val="00804946"/>
    <w:rsid w:val="00804CBA"/>
    <w:rsid w:val="00805D09"/>
    <w:rsid w:val="008105B1"/>
    <w:rsid w:val="00811886"/>
    <w:rsid w:val="00811FCC"/>
    <w:rsid w:val="008123BD"/>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40E1"/>
    <w:rsid w:val="00824B75"/>
    <w:rsid w:val="00825AAC"/>
    <w:rsid w:val="00827B67"/>
    <w:rsid w:val="008315F4"/>
    <w:rsid w:val="00831EBB"/>
    <w:rsid w:val="008330AE"/>
    <w:rsid w:val="008331D4"/>
    <w:rsid w:val="00835203"/>
    <w:rsid w:val="00835450"/>
    <w:rsid w:val="00835B99"/>
    <w:rsid w:val="00836050"/>
    <w:rsid w:val="0083640A"/>
    <w:rsid w:val="00836D78"/>
    <w:rsid w:val="00837FF6"/>
    <w:rsid w:val="0084019B"/>
    <w:rsid w:val="00840452"/>
    <w:rsid w:val="00842D7D"/>
    <w:rsid w:val="008434AD"/>
    <w:rsid w:val="00843F61"/>
    <w:rsid w:val="00845D80"/>
    <w:rsid w:val="008460C5"/>
    <w:rsid w:val="00847B08"/>
    <w:rsid w:val="00847D3D"/>
    <w:rsid w:val="0085111F"/>
    <w:rsid w:val="00851997"/>
    <w:rsid w:val="00852DE8"/>
    <w:rsid w:val="00853974"/>
    <w:rsid w:val="00853DC3"/>
    <w:rsid w:val="0085450C"/>
    <w:rsid w:val="00854809"/>
    <w:rsid w:val="00854BDC"/>
    <w:rsid w:val="00857F9A"/>
    <w:rsid w:val="00860C93"/>
    <w:rsid w:val="00861970"/>
    <w:rsid w:val="00861B3B"/>
    <w:rsid w:val="00864442"/>
    <w:rsid w:val="00865F80"/>
    <w:rsid w:val="00870F49"/>
    <w:rsid w:val="008719A1"/>
    <w:rsid w:val="0087257F"/>
    <w:rsid w:val="00873D96"/>
    <w:rsid w:val="0087436A"/>
    <w:rsid w:val="00874D0E"/>
    <w:rsid w:val="0087587D"/>
    <w:rsid w:val="00875D3C"/>
    <w:rsid w:val="008777B8"/>
    <w:rsid w:val="008823C8"/>
    <w:rsid w:val="00882447"/>
    <w:rsid w:val="0088333F"/>
    <w:rsid w:val="00890074"/>
    <w:rsid w:val="00894D49"/>
    <w:rsid w:val="008959B2"/>
    <w:rsid w:val="008A0EEF"/>
    <w:rsid w:val="008A123A"/>
    <w:rsid w:val="008A4F3A"/>
    <w:rsid w:val="008A6E38"/>
    <w:rsid w:val="008B036A"/>
    <w:rsid w:val="008B089C"/>
    <w:rsid w:val="008B1BC7"/>
    <w:rsid w:val="008B20C0"/>
    <w:rsid w:val="008B2FEB"/>
    <w:rsid w:val="008B3D9B"/>
    <w:rsid w:val="008B3F2E"/>
    <w:rsid w:val="008B6C7F"/>
    <w:rsid w:val="008B7FF5"/>
    <w:rsid w:val="008C0199"/>
    <w:rsid w:val="008C20B5"/>
    <w:rsid w:val="008C3A9E"/>
    <w:rsid w:val="008C4074"/>
    <w:rsid w:val="008C5185"/>
    <w:rsid w:val="008C5C95"/>
    <w:rsid w:val="008C6313"/>
    <w:rsid w:val="008D1354"/>
    <w:rsid w:val="008D2AAE"/>
    <w:rsid w:val="008D3658"/>
    <w:rsid w:val="008D589A"/>
    <w:rsid w:val="008E08FF"/>
    <w:rsid w:val="008E3092"/>
    <w:rsid w:val="008E328D"/>
    <w:rsid w:val="008E356E"/>
    <w:rsid w:val="008E4211"/>
    <w:rsid w:val="008E4CB7"/>
    <w:rsid w:val="008E7061"/>
    <w:rsid w:val="008E7093"/>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29B"/>
    <w:rsid w:val="00910D9C"/>
    <w:rsid w:val="009117BE"/>
    <w:rsid w:val="00911FA4"/>
    <w:rsid w:val="00913752"/>
    <w:rsid w:val="009140EA"/>
    <w:rsid w:val="009145F2"/>
    <w:rsid w:val="00916E3B"/>
    <w:rsid w:val="00917FA6"/>
    <w:rsid w:val="00920023"/>
    <w:rsid w:val="00920481"/>
    <w:rsid w:val="00920DDC"/>
    <w:rsid w:val="0092470F"/>
    <w:rsid w:val="00925927"/>
    <w:rsid w:val="009259CD"/>
    <w:rsid w:val="00925A0F"/>
    <w:rsid w:val="00925AF7"/>
    <w:rsid w:val="00927CAD"/>
    <w:rsid w:val="009309BC"/>
    <w:rsid w:val="009319CF"/>
    <w:rsid w:val="00932625"/>
    <w:rsid w:val="0093327A"/>
    <w:rsid w:val="00940CB1"/>
    <w:rsid w:val="00943952"/>
    <w:rsid w:val="00943C6C"/>
    <w:rsid w:val="00944BB7"/>
    <w:rsid w:val="00945A95"/>
    <w:rsid w:val="00946531"/>
    <w:rsid w:val="00946D0F"/>
    <w:rsid w:val="00947C36"/>
    <w:rsid w:val="009503D4"/>
    <w:rsid w:val="00951070"/>
    <w:rsid w:val="009511DE"/>
    <w:rsid w:val="009513E2"/>
    <w:rsid w:val="00951CE6"/>
    <w:rsid w:val="009533D7"/>
    <w:rsid w:val="009534AE"/>
    <w:rsid w:val="00955036"/>
    <w:rsid w:val="00955A3E"/>
    <w:rsid w:val="00955A66"/>
    <w:rsid w:val="00955B7C"/>
    <w:rsid w:val="009565C9"/>
    <w:rsid w:val="00956DC4"/>
    <w:rsid w:val="009575DF"/>
    <w:rsid w:val="00960C56"/>
    <w:rsid w:val="009612D1"/>
    <w:rsid w:val="00961428"/>
    <w:rsid w:val="00961783"/>
    <w:rsid w:val="00961B34"/>
    <w:rsid w:val="00961BE9"/>
    <w:rsid w:val="00961CA8"/>
    <w:rsid w:val="0096264E"/>
    <w:rsid w:val="00963209"/>
    <w:rsid w:val="00964C45"/>
    <w:rsid w:val="00970610"/>
    <w:rsid w:val="00972609"/>
    <w:rsid w:val="00972790"/>
    <w:rsid w:val="0097465A"/>
    <w:rsid w:val="00975636"/>
    <w:rsid w:val="00975A74"/>
    <w:rsid w:val="00976B28"/>
    <w:rsid w:val="00976C67"/>
    <w:rsid w:val="00977929"/>
    <w:rsid w:val="00977B17"/>
    <w:rsid w:val="00981CB3"/>
    <w:rsid w:val="0098358B"/>
    <w:rsid w:val="00984AAE"/>
    <w:rsid w:val="0098532E"/>
    <w:rsid w:val="00985CE0"/>
    <w:rsid w:val="00990988"/>
    <w:rsid w:val="00991842"/>
    <w:rsid w:val="00996658"/>
    <w:rsid w:val="009A007E"/>
    <w:rsid w:val="009A0306"/>
    <w:rsid w:val="009A1629"/>
    <w:rsid w:val="009A32B9"/>
    <w:rsid w:val="009A551C"/>
    <w:rsid w:val="009A63B0"/>
    <w:rsid w:val="009A6D8E"/>
    <w:rsid w:val="009A76CB"/>
    <w:rsid w:val="009A7878"/>
    <w:rsid w:val="009B0448"/>
    <w:rsid w:val="009B1AB8"/>
    <w:rsid w:val="009B2FB1"/>
    <w:rsid w:val="009B32F3"/>
    <w:rsid w:val="009B42B0"/>
    <w:rsid w:val="009B7194"/>
    <w:rsid w:val="009B7243"/>
    <w:rsid w:val="009C039F"/>
    <w:rsid w:val="009C14BD"/>
    <w:rsid w:val="009C188F"/>
    <w:rsid w:val="009C1C93"/>
    <w:rsid w:val="009C3B8B"/>
    <w:rsid w:val="009C3DE9"/>
    <w:rsid w:val="009C5D7D"/>
    <w:rsid w:val="009C730F"/>
    <w:rsid w:val="009C7465"/>
    <w:rsid w:val="009C7555"/>
    <w:rsid w:val="009D4835"/>
    <w:rsid w:val="009D7BE1"/>
    <w:rsid w:val="009D7EC4"/>
    <w:rsid w:val="009E0A58"/>
    <w:rsid w:val="009E0B23"/>
    <w:rsid w:val="009E192C"/>
    <w:rsid w:val="009E3299"/>
    <w:rsid w:val="009E57E8"/>
    <w:rsid w:val="009E67D2"/>
    <w:rsid w:val="009E6C73"/>
    <w:rsid w:val="009E6E85"/>
    <w:rsid w:val="009F06AB"/>
    <w:rsid w:val="009F210C"/>
    <w:rsid w:val="009F3AC0"/>
    <w:rsid w:val="009F5583"/>
    <w:rsid w:val="009F6717"/>
    <w:rsid w:val="009F67CF"/>
    <w:rsid w:val="009F78C8"/>
    <w:rsid w:val="00A01860"/>
    <w:rsid w:val="00A028FF"/>
    <w:rsid w:val="00A029F2"/>
    <w:rsid w:val="00A030D0"/>
    <w:rsid w:val="00A03A97"/>
    <w:rsid w:val="00A045C6"/>
    <w:rsid w:val="00A05F7A"/>
    <w:rsid w:val="00A10429"/>
    <w:rsid w:val="00A10689"/>
    <w:rsid w:val="00A11574"/>
    <w:rsid w:val="00A11CA9"/>
    <w:rsid w:val="00A13809"/>
    <w:rsid w:val="00A14665"/>
    <w:rsid w:val="00A146BC"/>
    <w:rsid w:val="00A146D9"/>
    <w:rsid w:val="00A14712"/>
    <w:rsid w:val="00A17289"/>
    <w:rsid w:val="00A229DA"/>
    <w:rsid w:val="00A24B9A"/>
    <w:rsid w:val="00A24FF9"/>
    <w:rsid w:val="00A27036"/>
    <w:rsid w:val="00A307D2"/>
    <w:rsid w:val="00A30F06"/>
    <w:rsid w:val="00A33FD8"/>
    <w:rsid w:val="00A349B0"/>
    <w:rsid w:val="00A34DC4"/>
    <w:rsid w:val="00A34F89"/>
    <w:rsid w:val="00A36EB9"/>
    <w:rsid w:val="00A43240"/>
    <w:rsid w:val="00A435B9"/>
    <w:rsid w:val="00A43E04"/>
    <w:rsid w:val="00A44658"/>
    <w:rsid w:val="00A44ACA"/>
    <w:rsid w:val="00A459E6"/>
    <w:rsid w:val="00A50F6C"/>
    <w:rsid w:val="00A515F1"/>
    <w:rsid w:val="00A526F3"/>
    <w:rsid w:val="00A5634C"/>
    <w:rsid w:val="00A56D6D"/>
    <w:rsid w:val="00A57F99"/>
    <w:rsid w:val="00A6112E"/>
    <w:rsid w:val="00A63244"/>
    <w:rsid w:val="00A6514C"/>
    <w:rsid w:val="00A66D94"/>
    <w:rsid w:val="00A7073B"/>
    <w:rsid w:val="00A73CD9"/>
    <w:rsid w:val="00A76CBD"/>
    <w:rsid w:val="00A770E4"/>
    <w:rsid w:val="00A77DC0"/>
    <w:rsid w:val="00A82C97"/>
    <w:rsid w:val="00A84D43"/>
    <w:rsid w:val="00A873AA"/>
    <w:rsid w:val="00A90D3D"/>
    <w:rsid w:val="00A928FE"/>
    <w:rsid w:val="00A96C76"/>
    <w:rsid w:val="00A9744B"/>
    <w:rsid w:val="00A97F94"/>
    <w:rsid w:val="00AA0EF7"/>
    <w:rsid w:val="00AA2DF1"/>
    <w:rsid w:val="00AA3BFB"/>
    <w:rsid w:val="00AA44AB"/>
    <w:rsid w:val="00AA5053"/>
    <w:rsid w:val="00AB01CC"/>
    <w:rsid w:val="00AB0A0E"/>
    <w:rsid w:val="00AB2906"/>
    <w:rsid w:val="00AB2FDD"/>
    <w:rsid w:val="00AB498A"/>
    <w:rsid w:val="00AB511F"/>
    <w:rsid w:val="00AB5268"/>
    <w:rsid w:val="00AB54E0"/>
    <w:rsid w:val="00AB6863"/>
    <w:rsid w:val="00AB7450"/>
    <w:rsid w:val="00AC2906"/>
    <w:rsid w:val="00AC2B04"/>
    <w:rsid w:val="00AC3D92"/>
    <w:rsid w:val="00AC6025"/>
    <w:rsid w:val="00AC6116"/>
    <w:rsid w:val="00AC7B17"/>
    <w:rsid w:val="00AD3948"/>
    <w:rsid w:val="00AD3F1B"/>
    <w:rsid w:val="00AD469A"/>
    <w:rsid w:val="00AD4C0E"/>
    <w:rsid w:val="00AD4E56"/>
    <w:rsid w:val="00AD5CB6"/>
    <w:rsid w:val="00AD5CFA"/>
    <w:rsid w:val="00AD62A9"/>
    <w:rsid w:val="00AE05C4"/>
    <w:rsid w:val="00AE612B"/>
    <w:rsid w:val="00AE75DE"/>
    <w:rsid w:val="00AE7C5C"/>
    <w:rsid w:val="00AF05AA"/>
    <w:rsid w:val="00AF252F"/>
    <w:rsid w:val="00AF3275"/>
    <w:rsid w:val="00AF47E0"/>
    <w:rsid w:val="00AF6265"/>
    <w:rsid w:val="00AF70AB"/>
    <w:rsid w:val="00B005DD"/>
    <w:rsid w:val="00B01450"/>
    <w:rsid w:val="00B06816"/>
    <w:rsid w:val="00B07BFC"/>
    <w:rsid w:val="00B10466"/>
    <w:rsid w:val="00B115DE"/>
    <w:rsid w:val="00B13F58"/>
    <w:rsid w:val="00B13FD0"/>
    <w:rsid w:val="00B167D7"/>
    <w:rsid w:val="00B174B7"/>
    <w:rsid w:val="00B1758F"/>
    <w:rsid w:val="00B1777D"/>
    <w:rsid w:val="00B20CDA"/>
    <w:rsid w:val="00B20F07"/>
    <w:rsid w:val="00B23545"/>
    <w:rsid w:val="00B23FE1"/>
    <w:rsid w:val="00B25135"/>
    <w:rsid w:val="00B25207"/>
    <w:rsid w:val="00B25474"/>
    <w:rsid w:val="00B257AC"/>
    <w:rsid w:val="00B259B2"/>
    <w:rsid w:val="00B3008C"/>
    <w:rsid w:val="00B31C33"/>
    <w:rsid w:val="00B330F0"/>
    <w:rsid w:val="00B33B30"/>
    <w:rsid w:val="00B33B4E"/>
    <w:rsid w:val="00B35364"/>
    <w:rsid w:val="00B4104A"/>
    <w:rsid w:val="00B414E9"/>
    <w:rsid w:val="00B438C7"/>
    <w:rsid w:val="00B4599C"/>
    <w:rsid w:val="00B462BE"/>
    <w:rsid w:val="00B50CAA"/>
    <w:rsid w:val="00B53420"/>
    <w:rsid w:val="00B53905"/>
    <w:rsid w:val="00B54DD4"/>
    <w:rsid w:val="00B55D56"/>
    <w:rsid w:val="00B62654"/>
    <w:rsid w:val="00B64B69"/>
    <w:rsid w:val="00B65E6B"/>
    <w:rsid w:val="00B664BB"/>
    <w:rsid w:val="00B66EBD"/>
    <w:rsid w:val="00B70B52"/>
    <w:rsid w:val="00B70C29"/>
    <w:rsid w:val="00B714ED"/>
    <w:rsid w:val="00B72FEC"/>
    <w:rsid w:val="00B7370E"/>
    <w:rsid w:val="00B7604D"/>
    <w:rsid w:val="00B761E8"/>
    <w:rsid w:val="00B768D0"/>
    <w:rsid w:val="00B802A1"/>
    <w:rsid w:val="00B82024"/>
    <w:rsid w:val="00B8255B"/>
    <w:rsid w:val="00B832D5"/>
    <w:rsid w:val="00B83FAD"/>
    <w:rsid w:val="00B84047"/>
    <w:rsid w:val="00B844AE"/>
    <w:rsid w:val="00B85404"/>
    <w:rsid w:val="00B863E1"/>
    <w:rsid w:val="00B86E9D"/>
    <w:rsid w:val="00B87450"/>
    <w:rsid w:val="00B900D6"/>
    <w:rsid w:val="00B9047E"/>
    <w:rsid w:val="00B91289"/>
    <w:rsid w:val="00B92176"/>
    <w:rsid w:val="00B93C66"/>
    <w:rsid w:val="00B948E7"/>
    <w:rsid w:val="00B94913"/>
    <w:rsid w:val="00B96697"/>
    <w:rsid w:val="00B96880"/>
    <w:rsid w:val="00B97B80"/>
    <w:rsid w:val="00BA0678"/>
    <w:rsid w:val="00BA5260"/>
    <w:rsid w:val="00BA5A07"/>
    <w:rsid w:val="00BA6FB0"/>
    <w:rsid w:val="00BA71AD"/>
    <w:rsid w:val="00BB077C"/>
    <w:rsid w:val="00BB3CE1"/>
    <w:rsid w:val="00BB6A14"/>
    <w:rsid w:val="00BB722A"/>
    <w:rsid w:val="00BC0771"/>
    <w:rsid w:val="00BC1343"/>
    <w:rsid w:val="00BC1E05"/>
    <w:rsid w:val="00BC3DA3"/>
    <w:rsid w:val="00BC5A4D"/>
    <w:rsid w:val="00BD23A5"/>
    <w:rsid w:val="00BD3466"/>
    <w:rsid w:val="00BD3EB7"/>
    <w:rsid w:val="00BD411D"/>
    <w:rsid w:val="00BE3854"/>
    <w:rsid w:val="00BE4EBA"/>
    <w:rsid w:val="00BE7403"/>
    <w:rsid w:val="00BF0C95"/>
    <w:rsid w:val="00BF0CA6"/>
    <w:rsid w:val="00BF121B"/>
    <w:rsid w:val="00BF26B5"/>
    <w:rsid w:val="00BF3901"/>
    <w:rsid w:val="00BF4292"/>
    <w:rsid w:val="00BF49EF"/>
    <w:rsid w:val="00BF62A5"/>
    <w:rsid w:val="00BF6C9F"/>
    <w:rsid w:val="00BF70D7"/>
    <w:rsid w:val="00C00B3C"/>
    <w:rsid w:val="00C04025"/>
    <w:rsid w:val="00C04F11"/>
    <w:rsid w:val="00C054F1"/>
    <w:rsid w:val="00C059DA"/>
    <w:rsid w:val="00C13B76"/>
    <w:rsid w:val="00C1448A"/>
    <w:rsid w:val="00C149BE"/>
    <w:rsid w:val="00C17002"/>
    <w:rsid w:val="00C20611"/>
    <w:rsid w:val="00C21263"/>
    <w:rsid w:val="00C219C9"/>
    <w:rsid w:val="00C220C5"/>
    <w:rsid w:val="00C22CD4"/>
    <w:rsid w:val="00C22FF2"/>
    <w:rsid w:val="00C23CF4"/>
    <w:rsid w:val="00C24011"/>
    <w:rsid w:val="00C2475C"/>
    <w:rsid w:val="00C2686E"/>
    <w:rsid w:val="00C27C43"/>
    <w:rsid w:val="00C31260"/>
    <w:rsid w:val="00C31869"/>
    <w:rsid w:val="00C32773"/>
    <w:rsid w:val="00C33DA6"/>
    <w:rsid w:val="00C359C8"/>
    <w:rsid w:val="00C3A4CA"/>
    <w:rsid w:val="00C42177"/>
    <w:rsid w:val="00C421AC"/>
    <w:rsid w:val="00C4423F"/>
    <w:rsid w:val="00C44735"/>
    <w:rsid w:val="00C44A65"/>
    <w:rsid w:val="00C4584A"/>
    <w:rsid w:val="00C459C4"/>
    <w:rsid w:val="00C45F66"/>
    <w:rsid w:val="00C46E47"/>
    <w:rsid w:val="00C478B5"/>
    <w:rsid w:val="00C50203"/>
    <w:rsid w:val="00C503B4"/>
    <w:rsid w:val="00C50721"/>
    <w:rsid w:val="00C50AC4"/>
    <w:rsid w:val="00C5241A"/>
    <w:rsid w:val="00C52F5D"/>
    <w:rsid w:val="00C53F92"/>
    <w:rsid w:val="00C55D90"/>
    <w:rsid w:val="00C57459"/>
    <w:rsid w:val="00C65030"/>
    <w:rsid w:val="00C65BA6"/>
    <w:rsid w:val="00C6777D"/>
    <w:rsid w:val="00C70545"/>
    <w:rsid w:val="00C70ECB"/>
    <w:rsid w:val="00C72CAD"/>
    <w:rsid w:val="00C739DA"/>
    <w:rsid w:val="00C73DEE"/>
    <w:rsid w:val="00C74E0C"/>
    <w:rsid w:val="00C755DA"/>
    <w:rsid w:val="00C76811"/>
    <w:rsid w:val="00C80B15"/>
    <w:rsid w:val="00C80FE3"/>
    <w:rsid w:val="00C813F5"/>
    <w:rsid w:val="00C82252"/>
    <w:rsid w:val="00C84464"/>
    <w:rsid w:val="00C84E85"/>
    <w:rsid w:val="00C86F00"/>
    <w:rsid w:val="00C9117A"/>
    <w:rsid w:val="00C928A5"/>
    <w:rsid w:val="00C92F90"/>
    <w:rsid w:val="00C94815"/>
    <w:rsid w:val="00C95742"/>
    <w:rsid w:val="00CA0628"/>
    <w:rsid w:val="00CA071A"/>
    <w:rsid w:val="00CA1583"/>
    <w:rsid w:val="00CA5A52"/>
    <w:rsid w:val="00CA5D10"/>
    <w:rsid w:val="00CA72A3"/>
    <w:rsid w:val="00CB1B84"/>
    <w:rsid w:val="00CB1F2C"/>
    <w:rsid w:val="00CB25C1"/>
    <w:rsid w:val="00CB30A7"/>
    <w:rsid w:val="00CB390C"/>
    <w:rsid w:val="00CB3C00"/>
    <w:rsid w:val="00CB5962"/>
    <w:rsid w:val="00CB5CDE"/>
    <w:rsid w:val="00CC5158"/>
    <w:rsid w:val="00CC5446"/>
    <w:rsid w:val="00CC5A42"/>
    <w:rsid w:val="00CC5A8B"/>
    <w:rsid w:val="00CC619A"/>
    <w:rsid w:val="00CC759D"/>
    <w:rsid w:val="00CD055D"/>
    <w:rsid w:val="00CD0C76"/>
    <w:rsid w:val="00CD1E8A"/>
    <w:rsid w:val="00CD2158"/>
    <w:rsid w:val="00CD3593"/>
    <w:rsid w:val="00CD3860"/>
    <w:rsid w:val="00CE0176"/>
    <w:rsid w:val="00CE24D9"/>
    <w:rsid w:val="00CE4AD6"/>
    <w:rsid w:val="00CE6B4A"/>
    <w:rsid w:val="00CE73C5"/>
    <w:rsid w:val="00CF084F"/>
    <w:rsid w:val="00CF18EE"/>
    <w:rsid w:val="00CF2D7A"/>
    <w:rsid w:val="00CF56D7"/>
    <w:rsid w:val="00CF5F8F"/>
    <w:rsid w:val="00CF60C6"/>
    <w:rsid w:val="00CF68CD"/>
    <w:rsid w:val="00D03D3D"/>
    <w:rsid w:val="00D04693"/>
    <w:rsid w:val="00D059B9"/>
    <w:rsid w:val="00D07335"/>
    <w:rsid w:val="00D0785D"/>
    <w:rsid w:val="00D118C6"/>
    <w:rsid w:val="00D126C9"/>
    <w:rsid w:val="00D145EB"/>
    <w:rsid w:val="00D161D3"/>
    <w:rsid w:val="00D1632F"/>
    <w:rsid w:val="00D1661B"/>
    <w:rsid w:val="00D16BFA"/>
    <w:rsid w:val="00D17236"/>
    <w:rsid w:val="00D17441"/>
    <w:rsid w:val="00D20297"/>
    <w:rsid w:val="00D204FB"/>
    <w:rsid w:val="00D212C0"/>
    <w:rsid w:val="00D22815"/>
    <w:rsid w:val="00D23BFC"/>
    <w:rsid w:val="00D23DE3"/>
    <w:rsid w:val="00D24025"/>
    <w:rsid w:val="00D25762"/>
    <w:rsid w:val="00D2697F"/>
    <w:rsid w:val="00D27A58"/>
    <w:rsid w:val="00D32ED3"/>
    <w:rsid w:val="00D33469"/>
    <w:rsid w:val="00D340F5"/>
    <w:rsid w:val="00D354CA"/>
    <w:rsid w:val="00D35501"/>
    <w:rsid w:val="00D37FEA"/>
    <w:rsid w:val="00D401FB"/>
    <w:rsid w:val="00D406DF"/>
    <w:rsid w:val="00D429F2"/>
    <w:rsid w:val="00D42E50"/>
    <w:rsid w:val="00D43CD3"/>
    <w:rsid w:val="00D51BCC"/>
    <w:rsid w:val="00D52AB6"/>
    <w:rsid w:val="00D535A0"/>
    <w:rsid w:val="00D53A0A"/>
    <w:rsid w:val="00D53F5A"/>
    <w:rsid w:val="00D54AD3"/>
    <w:rsid w:val="00D62521"/>
    <w:rsid w:val="00D72346"/>
    <w:rsid w:val="00D73019"/>
    <w:rsid w:val="00D748F0"/>
    <w:rsid w:val="00D75228"/>
    <w:rsid w:val="00D75B7D"/>
    <w:rsid w:val="00D77023"/>
    <w:rsid w:val="00D802C5"/>
    <w:rsid w:val="00D81927"/>
    <w:rsid w:val="00D82494"/>
    <w:rsid w:val="00D825E8"/>
    <w:rsid w:val="00D82B37"/>
    <w:rsid w:val="00D82E2F"/>
    <w:rsid w:val="00D8389B"/>
    <w:rsid w:val="00D8449D"/>
    <w:rsid w:val="00D95E2C"/>
    <w:rsid w:val="00D9700D"/>
    <w:rsid w:val="00DA0501"/>
    <w:rsid w:val="00DA0A1A"/>
    <w:rsid w:val="00DA2287"/>
    <w:rsid w:val="00DA283D"/>
    <w:rsid w:val="00DA36AC"/>
    <w:rsid w:val="00DA4987"/>
    <w:rsid w:val="00DA56BA"/>
    <w:rsid w:val="00DB1433"/>
    <w:rsid w:val="00DB3628"/>
    <w:rsid w:val="00DB4D74"/>
    <w:rsid w:val="00DB5A45"/>
    <w:rsid w:val="00DC00E3"/>
    <w:rsid w:val="00DC1B57"/>
    <w:rsid w:val="00DC2B5C"/>
    <w:rsid w:val="00DC3662"/>
    <w:rsid w:val="00DC3C49"/>
    <w:rsid w:val="00DC7152"/>
    <w:rsid w:val="00DC71A8"/>
    <w:rsid w:val="00DD2AB3"/>
    <w:rsid w:val="00DD34D7"/>
    <w:rsid w:val="00DD3B99"/>
    <w:rsid w:val="00DD5333"/>
    <w:rsid w:val="00DD6A58"/>
    <w:rsid w:val="00DE2CF8"/>
    <w:rsid w:val="00DE4542"/>
    <w:rsid w:val="00DE663F"/>
    <w:rsid w:val="00DE7C83"/>
    <w:rsid w:val="00DF16FF"/>
    <w:rsid w:val="00DF33F1"/>
    <w:rsid w:val="00DF575D"/>
    <w:rsid w:val="00DF5DA0"/>
    <w:rsid w:val="00DF6386"/>
    <w:rsid w:val="00DF773F"/>
    <w:rsid w:val="00E018D5"/>
    <w:rsid w:val="00E02665"/>
    <w:rsid w:val="00E03E98"/>
    <w:rsid w:val="00E066E3"/>
    <w:rsid w:val="00E06B76"/>
    <w:rsid w:val="00E07EE4"/>
    <w:rsid w:val="00E1197A"/>
    <w:rsid w:val="00E12A56"/>
    <w:rsid w:val="00E12C86"/>
    <w:rsid w:val="00E12F48"/>
    <w:rsid w:val="00E13C95"/>
    <w:rsid w:val="00E146A0"/>
    <w:rsid w:val="00E1474A"/>
    <w:rsid w:val="00E150AD"/>
    <w:rsid w:val="00E15D41"/>
    <w:rsid w:val="00E24404"/>
    <w:rsid w:val="00E24C1C"/>
    <w:rsid w:val="00E24CE8"/>
    <w:rsid w:val="00E309D5"/>
    <w:rsid w:val="00E3153E"/>
    <w:rsid w:val="00E31E1D"/>
    <w:rsid w:val="00E32114"/>
    <w:rsid w:val="00E33770"/>
    <w:rsid w:val="00E34C0B"/>
    <w:rsid w:val="00E36A9C"/>
    <w:rsid w:val="00E400E0"/>
    <w:rsid w:val="00E41F91"/>
    <w:rsid w:val="00E429D1"/>
    <w:rsid w:val="00E42ADD"/>
    <w:rsid w:val="00E42EC0"/>
    <w:rsid w:val="00E42F0D"/>
    <w:rsid w:val="00E43349"/>
    <w:rsid w:val="00E45624"/>
    <w:rsid w:val="00E46882"/>
    <w:rsid w:val="00E47C57"/>
    <w:rsid w:val="00E5365D"/>
    <w:rsid w:val="00E540A9"/>
    <w:rsid w:val="00E54194"/>
    <w:rsid w:val="00E57AE1"/>
    <w:rsid w:val="00E60045"/>
    <w:rsid w:val="00E601DD"/>
    <w:rsid w:val="00E61950"/>
    <w:rsid w:val="00E62B31"/>
    <w:rsid w:val="00E63738"/>
    <w:rsid w:val="00E63CFE"/>
    <w:rsid w:val="00E7039F"/>
    <w:rsid w:val="00E706B5"/>
    <w:rsid w:val="00E70CB3"/>
    <w:rsid w:val="00E70FA2"/>
    <w:rsid w:val="00E72387"/>
    <w:rsid w:val="00E728D6"/>
    <w:rsid w:val="00E75963"/>
    <w:rsid w:val="00E77068"/>
    <w:rsid w:val="00E7754A"/>
    <w:rsid w:val="00E77915"/>
    <w:rsid w:val="00E80338"/>
    <w:rsid w:val="00E80E2A"/>
    <w:rsid w:val="00E819C1"/>
    <w:rsid w:val="00E819D4"/>
    <w:rsid w:val="00E822DE"/>
    <w:rsid w:val="00E826F5"/>
    <w:rsid w:val="00E8338E"/>
    <w:rsid w:val="00E83785"/>
    <w:rsid w:val="00E8385C"/>
    <w:rsid w:val="00E8568B"/>
    <w:rsid w:val="00E8685B"/>
    <w:rsid w:val="00E86A0C"/>
    <w:rsid w:val="00E87F9E"/>
    <w:rsid w:val="00E90DFF"/>
    <w:rsid w:val="00E93AD6"/>
    <w:rsid w:val="00E93F02"/>
    <w:rsid w:val="00EA07B3"/>
    <w:rsid w:val="00EA1667"/>
    <w:rsid w:val="00EA33B9"/>
    <w:rsid w:val="00EA3F51"/>
    <w:rsid w:val="00EA5650"/>
    <w:rsid w:val="00EA598B"/>
    <w:rsid w:val="00EA6766"/>
    <w:rsid w:val="00EA6AA3"/>
    <w:rsid w:val="00EB1D17"/>
    <w:rsid w:val="00EB2065"/>
    <w:rsid w:val="00EB2446"/>
    <w:rsid w:val="00EB3F80"/>
    <w:rsid w:val="00EB4E6F"/>
    <w:rsid w:val="00EB54CF"/>
    <w:rsid w:val="00EB5937"/>
    <w:rsid w:val="00EB5D77"/>
    <w:rsid w:val="00EB6C50"/>
    <w:rsid w:val="00EB7190"/>
    <w:rsid w:val="00EC08BB"/>
    <w:rsid w:val="00EC0DDF"/>
    <w:rsid w:val="00EC13B2"/>
    <w:rsid w:val="00EC42DB"/>
    <w:rsid w:val="00EC61B6"/>
    <w:rsid w:val="00ED24FC"/>
    <w:rsid w:val="00ED26B2"/>
    <w:rsid w:val="00ED2B4B"/>
    <w:rsid w:val="00ED2E5B"/>
    <w:rsid w:val="00ED611D"/>
    <w:rsid w:val="00ED66AB"/>
    <w:rsid w:val="00ED6C4A"/>
    <w:rsid w:val="00ED75BE"/>
    <w:rsid w:val="00ED7B5E"/>
    <w:rsid w:val="00EE1A1F"/>
    <w:rsid w:val="00EE1C5E"/>
    <w:rsid w:val="00EE2264"/>
    <w:rsid w:val="00EE2332"/>
    <w:rsid w:val="00EE3930"/>
    <w:rsid w:val="00EE5722"/>
    <w:rsid w:val="00EE69C9"/>
    <w:rsid w:val="00EE77C8"/>
    <w:rsid w:val="00EE7986"/>
    <w:rsid w:val="00EF0B54"/>
    <w:rsid w:val="00EF2F88"/>
    <w:rsid w:val="00EF35E6"/>
    <w:rsid w:val="00EF4E98"/>
    <w:rsid w:val="00EF5091"/>
    <w:rsid w:val="00EF5970"/>
    <w:rsid w:val="00EF64A2"/>
    <w:rsid w:val="00EF6924"/>
    <w:rsid w:val="00EF7B2C"/>
    <w:rsid w:val="00F00811"/>
    <w:rsid w:val="00F010A3"/>
    <w:rsid w:val="00F01805"/>
    <w:rsid w:val="00F032D7"/>
    <w:rsid w:val="00F04BA1"/>
    <w:rsid w:val="00F050F9"/>
    <w:rsid w:val="00F0572E"/>
    <w:rsid w:val="00F06CB1"/>
    <w:rsid w:val="00F11454"/>
    <w:rsid w:val="00F128B1"/>
    <w:rsid w:val="00F14959"/>
    <w:rsid w:val="00F15A8D"/>
    <w:rsid w:val="00F16F41"/>
    <w:rsid w:val="00F1761D"/>
    <w:rsid w:val="00F21339"/>
    <w:rsid w:val="00F214CF"/>
    <w:rsid w:val="00F21CE8"/>
    <w:rsid w:val="00F21D1D"/>
    <w:rsid w:val="00F2421A"/>
    <w:rsid w:val="00F25297"/>
    <w:rsid w:val="00F265FA"/>
    <w:rsid w:val="00F30E48"/>
    <w:rsid w:val="00F33883"/>
    <w:rsid w:val="00F34956"/>
    <w:rsid w:val="00F34A4A"/>
    <w:rsid w:val="00F34F18"/>
    <w:rsid w:val="00F369AA"/>
    <w:rsid w:val="00F37077"/>
    <w:rsid w:val="00F37532"/>
    <w:rsid w:val="00F4377A"/>
    <w:rsid w:val="00F45B2C"/>
    <w:rsid w:val="00F45C28"/>
    <w:rsid w:val="00F46603"/>
    <w:rsid w:val="00F46CC2"/>
    <w:rsid w:val="00F4775F"/>
    <w:rsid w:val="00F52EA5"/>
    <w:rsid w:val="00F53296"/>
    <w:rsid w:val="00F54E11"/>
    <w:rsid w:val="00F55BAF"/>
    <w:rsid w:val="00F62054"/>
    <w:rsid w:val="00F62C66"/>
    <w:rsid w:val="00F65FF9"/>
    <w:rsid w:val="00F667DB"/>
    <w:rsid w:val="00F67744"/>
    <w:rsid w:val="00F70486"/>
    <w:rsid w:val="00F71AD5"/>
    <w:rsid w:val="00F724E0"/>
    <w:rsid w:val="00F726F0"/>
    <w:rsid w:val="00F73764"/>
    <w:rsid w:val="00F74241"/>
    <w:rsid w:val="00F74FA1"/>
    <w:rsid w:val="00F75043"/>
    <w:rsid w:val="00F75333"/>
    <w:rsid w:val="00F76D67"/>
    <w:rsid w:val="00F77237"/>
    <w:rsid w:val="00F77C14"/>
    <w:rsid w:val="00F8100B"/>
    <w:rsid w:val="00F8186B"/>
    <w:rsid w:val="00F82533"/>
    <w:rsid w:val="00F82D39"/>
    <w:rsid w:val="00F83977"/>
    <w:rsid w:val="00F83AC1"/>
    <w:rsid w:val="00F85164"/>
    <w:rsid w:val="00F8680D"/>
    <w:rsid w:val="00F873C2"/>
    <w:rsid w:val="00F87404"/>
    <w:rsid w:val="00F87737"/>
    <w:rsid w:val="00F96B0D"/>
    <w:rsid w:val="00F97252"/>
    <w:rsid w:val="00F97E9F"/>
    <w:rsid w:val="00FA01F6"/>
    <w:rsid w:val="00FA0331"/>
    <w:rsid w:val="00FA0E41"/>
    <w:rsid w:val="00FA0F20"/>
    <w:rsid w:val="00FA12AD"/>
    <w:rsid w:val="00FA1875"/>
    <w:rsid w:val="00FA2A34"/>
    <w:rsid w:val="00FA2EC3"/>
    <w:rsid w:val="00FA3E6C"/>
    <w:rsid w:val="00FA67CF"/>
    <w:rsid w:val="00FA7F6A"/>
    <w:rsid w:val="00FB20A5"/>
    <w:rsid w:val="00FB220B"/>
    <w:rsid w:val="00FB260B"/>
    <w:rsid w:val="00FB2EFF"/>
    <w:rsid w:val="00FB4D61"/>
    <w:rsid w:val="00FB7589"/>
    <w:rsid w:val="00FC08CA"/>
    <w:rsid w:val="00FC0E62"/>
    <w:rsid w:val="00FC2F59"/>
    <w:rsid w:val="00FC5939"/>
    <w:rsid w:val="00FC5FF9"/>
    <w:rsid w:val="00FC6741"/>
    <w:rsid w:val="00FD0FAC"/>
    <w:rsid w:val="00FD12F4"/>
    <w:rsid w:val="00FD1EDA"/>
    <w:rsid w:val="00FD26FF"/>
    <w:rsid w:val="00FD4093"/>
    <w:rsid w:val="00FD5A66"/>
    <w:rsid w:val="00FD6DDA"/>
    <w:rsid w:val="00FD7296"/>
    <w:rsid w:val="00FE153A"/>
    <w:rsid w:val="00FE202A"/>
    <w:rsid w:val="00FE21E8"/>
    <w:rsid w:val="00FE29F1"/>
    <w:rsid w:val="00FE2FF1"/>
    <w:rsid w:val="00FE4936"/>
    <w:rsid w:val="00FE5C1C"/>
    <w:rsid w:val="00FE5D63"/>
    <w:rsid w:val="00FE60FE"/>
    <w:rsid w:val="00FE6764"/>
    <w:rsid w:val="00FF1EAB"/>
    <w:rsid w:val="00FF2637"/>
    <w:rsid w:val="00FF441B"/>
    <w:rsid w:val="00FF55B3"/>
    <w:rsid w:val="00FF5C51"/>
    <w:rsid w:val="00FF5C9D"/>
    <w:rsid w:val="00FF6196"/>
    <w:rsid w:val="00FF691B"/>
    <w:rsid w:val="00FF757F"/>
    <w:rsid w:val="00FF7B09"/>
    <w:rsid w:val="00FF7E51"/>
    <w:rsid w:val="00FF7FD9"/>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A229DA"/>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4D24C2"/>
    <w:pPr>
      <w:keepNext/>
      <w:numPr>
        <w:ilvl w:val="2"/>
        <w:numId w:val="2"/>
      </w:numPr>
      <w:spacing w:before="240" w:after="60"/>
      <w:ind w:left="0"/>
      <w:outlineLvl w:val="2"/>
    </w:pPr>
    <w:rPr>
      <w:rFonts w:cs="Arial"/>
      <w:b/>
      <w:bCs/>
      <w:sz w:val="28"/>
      <w:szCs w:val="26"/>
    </w:rPr>
  </w:style>
  <w:style w:type="paragraph" w:styleId="Cmsor4">
    <w:name w:val="heading 4"/>
    <w:basedOn w:val="Norml"/>
    <w:next w:val="Norml"/>
    <w:autoRedefine/>
    <w:qFormat/>
    <w:rsid w:val="00DC2B5C"/>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F37077"/>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paragraph" w:styleId="Irodalomjegyzk">
    <w:name w:val="Bibliography"/>
    <w:basedOn w:val="Norml"/>
    <w:next w:val="Norml"/>
    <w:uiPriority w:val="37"/>
    <w:unhideWhenUsed/>
    <w:rsid w:val="007F6C79"/>
  </w:style>
  <w:style w:type="character" w:styleId="Jegyzethivatkozs">
    <w:name w:val="annotation reference"/>
    <w:basedOn w:val="Bekezdsalapbettpusa"/>
    <w:rsid w:val="00BF62A5"/>
    <w:rPr>
      <w:sz w:val="16"/>
      <w:szCs w:val="16"/>
    </w:rPr>
  </w:style>
  <w:style w:type="paragraph" w:styleId="Jegyzetszveg">
    <w:name w:val="annotation text"/>
    <w:basedOn w:val="Norml"/>
    <w:link w:val="JegyzetszvegChar"/>
    <w:rsid w:val="00BF62A5"/>
    <w:pPr>
      <w:spacing w:line="240" w:lineRule="auto"/>
    </w:pPr>
    <w:rPr>
      <w:sz w:val="20"/>
      <w:szCs w:val="20"/>
    </w:rPr>
  </w:style>
  <w:style w:type="character" w:customStyle="1" w:styleId="JegyzetszvegChar">
    <w:name w:val="Jegyzetszöveg Char"/>
    <w:basedOn w:val="Bekezdsalapbettpusa"/>
    <w:link w:val="Jegyzetszveg"/>
    <w:rsid w:val="00BF62A5"/>
    <w:rPr>
      <w:lang w:eastAsia="en-US"/>
    </w:rPr>
  </w:style>
  <w:style w:type="paragraph" w:styleId="Megjegyzstrgya">
    <w:name w:val="annotation subject"/>
    <w:basedOn w:val="Jegyzetszveg"/>
    <w:next w:val="Jegyzetszveg"/>
    <w:link w:val="MegjegyzstrgyaChar"/>
    <w:semiHidden/>
    <w:unhideWhenUsed/>
    <w:rsid w:val="00BF62A5"/>
    <w:rPr>
      <w:b/>
      <w:bCs/>
    </w:rPr>
  </w:style>
  <w:style w:type="character" w:customStyle="1" w:styleId="MegjegyzstrgyaChar">
    <w:name w:val="Megjegyzés tárgya Char"/>
    <w:basedOn w:val="JegyzetszvegChar"/>
    <w:link w:val="Megjegyzstrgya"/>
    <w:semiHidden/>
    <w:rsid w:val="00BF62A5"/>
    <w:rPr>
      <w:b/>
      <w:bCs/>
      <w:lang w:eastAsia="en-US"/>
    </w:rPr>
  </w:style>
  <w:style w:type="table" w:styleId="Rcsostblzat">
    <w:name w:val="Table Grid"/>
    <w:basedOn w:val="Normltblzat"/>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825AAC"/>
    <w:rPr>
      <w:rFonts w:cs="Arial"/>
      <w:b/>
      <w:bCs/>
      <w:kern w:val="32"/>
      <w:sz w:val="36"/>
      <w:szCs w:val="32"/>
      <w:lang w:eastAsia="en-US"/>
    </w:rPr>
  </w:style>
  <w:style w:type="paragraph" w:styleId="NormlWeb">
    <w:name w:val="Normal (Web)"/>
    <w:basedOn w:val="Norml"/>
    <w:uiPriority w:val="99"/>
    <w:rsid w:val="000B5F6B"/>
  </w:style>
  <w:style w:type="paragraph" w:styleId="brajegyzk">
    <w:name w:val="table of figures"/>
    <w:basedOn w:val="Norml"/>
    <w:next w:val="Norml"/>
    <w:uiPriority w:val="99"/>
    <w:rsid w:val="008B1BC7"/>
    <w:pPr>
      <w:spacing w:after="0"/>
    </w:pPr>
  </w:style>
  <w:style w:type="paragraph" w:styleId="HTML-kntformzott">
    <w:name w:val="HTML Preformatted"/>
    <w:basedOn w:val="Norml"/>
    <w:link w:val="HTML-kntformzottChar"/>
    <w:rsid w:val="00386C22"/>
    <w:pPr>
      <w:spacing w:after="0" w:line="240" w:lineRule="auto"/>
    </w:pPr>
    <w:rPr>
      <w:rFonts w:ascii="Consolas" w:hAnsi="Consolas"/>
      <w:sz w:val="20"/>
      <w:szCs w:val="20"/>
    </w:rPr>
  </w:style>
  <w:style w:type="character" w:customStyle="1" w:styleId="HTML-kntformzottChar">
    <w:name w:val="HTML-ként formázott Char"/>
    <w:basedOn w:val="Bekezdsalapbettpusa"/>
    <w:link w:val="HTML-kntformzott"/>
    <w:rsid w:val="00386C22"/>
    <w:rPr>
      <w:rFonts w:ascii="Consolas" w:hAnsi="Consolas"/>
      <w:lang w:eastAsia="en-US"/>
    </w:rPr>
  </w:style>
  <w:style w:type="character" w:styleId="Feloldatlanmegemlts">
    <w:name w:val="Unresolved Mention"/>
    <w:basedOn w:val="Bekezdsalapbettpusa"/>
    <w:uiPriority w:val="99"/>
    <w:semiHidden/>
    <w:unhideWhenUsed/>
    <w:rsid w:val="005E60EE"/>
    <w:rPr>
      <w:color w:val="605E5C"/>
      <w:shd w:val="clear" w:color="auto" w:fill="E1DFDD"/>
    </w:rPr>
  </w:style>
  <w:style w:type="paragraph" w:customStyle="1" w:styleId="Elsz">
    <w:name w:val="Előszó"/>
    <w:basedOn w:val="Norm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201">
      <w:bodyDiv w:val="1"/>
      <w:marLeft w:val="0"/>
      <w:marRight w:val="0"/>
      <w:marTop w:val="0"/>
      <w:marBottom w:val="0"/>
      <w:divBdr>
        <w:top w:val="none" w:sz="0" w:space="0" w:color="auto"/>
        <w:left w:val="none" w:sz="0" w:space="0" w:color="auto"/>
        <w:bottom w:val="none" w:sz="0" w:space="0" w:color="auto"/>
        <w:right w:val="none" w:sz="0" w:space="0" w:color="auto"/>
      </w:divBdr>
    </w:div>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7878366">
      <w:bodyDiv w:val="1"/>
      <w:marLeft w:val="0"/>
      <w:marRight w:val="0"/>
      <w:marTop w:val="0"/>
      <w:marBottom w:val="0"/>
      <w:divBdr>
        <w:top w:val="none" w:sz="0" w:space="0" w:color="auto"/>
        <w:left w:val="none" w:sz="0" w:space="0" w:color="auto"/>
        <w:bottom w:val="none" w:sz="0" w:space="0" w:color="auto"/>
        <w:right w:val="none" w:sz="0" w:space="0" w:color="auto"/>
      </w:divBdr>
    </w:div>
    <w:div w:id="16735618">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7699273">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27490995">
      <w:bodyDiv w:val="1"/>
      <w:marLeft w:val="0"/>
      <w:marRight w:val="0"/>
      <w:marTop w:val="0"/>
      <w:marBottom w:val="0"/>
      <w:divBdr>
        <w:top w:val="none" w:sz="0" w:space="0" w:color="auto"/>
        <w:left w:val="none" w:sz="0" w:space="0" w:color="auto"/>
        <w:bottom w:val="none" w:sz="0" w:space="0" w:color="auto"/>
        <w:right w:val="none" w:sz="0" w:space="0" w:color="auto"/>
      </w:divBdr>
    </w:div>
    <w:div w:id="3015559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56319479">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66002644">
      <w:bodyDiv w:val="1"/>
      <w:marLeft w:val="0"/>
      <w:marRight w:val="0"/>
      <w:marTop w:val="0"/>
      <w:marBottom w:val="0"/>
      <w:divBdr>
        <w:top w:val="none" w:sz="0" w:space="0" w:color="auto"/>
        <w:left w:val="none" w:sz="0" w:space="0" w:color="auto"/>
        <w:bottom w:val="none" w:sz="0" w:space="0" w:color="auto"/>
        <w:right w:val="none" w:sz="0" w:space="0" w:color="auto"/>
      </w:divBdr>
    </w:div>
    <w:div w:id="67580409">
      <w:bodyDiv w:val="1"/>
      <w:marLeft w:val="0"/>
      <w:marRight w:val="0"/>
      <w:marTop w:val="0"/>
      <w:marBottom w:val="0"/>
      <w:divBdr>
        <w:top w:val="none" w:sz="0" w:space="0" w:color="auto"/>
        <w:left w:val="none" w:sz="0" w:space="0" w:color="auto"/>
        <w:bottom w:val="none" w:sz="0" w:space="0" w:color="auto"/>
        <w:right w:val="none" w:sz="0" w:space="0" w:color="auto"/>
      </w:divBdr>
    </w:div>
    <w:div w:id="73550420">
      <w:bodyDiv w:val="1"/>
      <w:marLeft w:val="0"/>
      <w:marRight w:val="0"/>
      <w:marTop w:val="0"/>
      <w:marBottom w:val="0"/>
      <w:divBdr>
        <w:top w:val="none" w:sz="0" w:space="0" w:color="auto"/>
        <w:left w:val="none" w:sz="0" w:space="0" w:color="auto"/>
        <w:bottom w:val="none" w:sz="0" w:space="0" w:color="auto"/>
        <w:right w:val="none" w:sz="0" w:space="0" w:color="auto"/>
      </w:divBdr>
    </w:div>
    <w:div w:id="80106483">
      <w:bodyDiv w:val="1"/>
      <w:marLeft w:val="0"/>
      <w:marRight w:val="0"/>
      <w:marTop w:val="0"/>
      <w:marBottom w:val="0"/>
      <w:divBdr>
        <w:top w:val="none" w:sz="0" w:space="0" w:color="auto"/>
        <w:left w:val="none" w:sz="0" w:space="0" w:color="auto"/>
        <w:bottom w:val="none" w:sz="0" w:space="0" w:color="auto"/>
        <w:right w:val="none" w:sz="0" w:space="0" w:color="auto"/>
      </w:divBdr>
    </w:div>
    <w:div w:id="102042125">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3696350">
      <w:bodyDiv w:val="1"/>
      <w:marLeft w:val="0"/>
      <w:marRight w:val="0"/>
      <w:marTop w:val="0"/>
      <w:marBottom w:val="0"/>
      <w:divBdr>
        <w:top w:val="none" w:sz="0" w:space="0" w:color="auto"/>
        <w:left w:val="none" w:sz="0" w:space="0" w:color="auto"/>
        <w:bottom w:val="none" w:sz="0" w:space="0" w:color="auto"/>
        <w:right w:val="none" w:sz="0" w:space="0" w:color="auto"/>
      </w:divBdr>
    </w:div>
    <w:div w:id="125003047">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29439784">
      <w:bodyDiv w:val="1"/>
      <w:marLeft w:val="0"/>
      <w:marRight w:val="0"/>
      <w:marTop w:val="0"/>
      <w:marBottom w:val="0"/>
      <w:divBdr>
        <w:top w:val="none" w:sz="0" w:space="0" w:color="auto"/>
        <w:left w:val="none" w:sz="0" w:space="0" w:color="auto"/>
        <w:bottom w:val="none" w:sz="0" w:space="0" w:color="auto"/>
        <w:right w:val="none" w:sz="0" w:space="0" w:color="auto"/>
      </w:divBdr>
    </w:div>
    <w:div w:id="130365666">
      <w:bodyDiv w:val="1"/>
      <w:marLeft w:val="0"/>
      <w:marRight w:val="0"/>
      <w:marTop w:val="0"/>
      <w:marBottom w:val="0"/>
      <w:divBdr>
        <w:top w:val="none" w:sz="0" w:space="0" w:color="auto"/>
        <w:left w:val="none" w:sz="0" w:space="0" w:color="auto"/>
        <w:bottom w:val="none" w:sz="0" w:space="0" w:color="auto"/>
        <w:right w:val="none" w:sz="0" w:space="0" w:color="auto"/>
      </w:divBdr>
    </w:div>
    <w:div w:id="133259936">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0369321">
      <w:bodyDiv w:val="1"/>
      <w:marLeft w:val="0"/>
      <w:marRight w:val="0"/>
      <w:marTop w:val="0"/>
      <w:marBottom w:val="0"/>
      <w:divBdr>
        <w:top w:val="none" w:sz="0" w:space="0" w:color="auto"/>
        <w:left w:val="none" w:sz="0" w:space="0" w:color="auto"/>
        <w:bottom w:val="none" w:sz="0" w:space="0" w:color="auto"/>
        <w:right w:val="none" w:sz="0" w:space="0" w:color="auto"/>
      </w:divBdr>
    </w:div>
    <w:div w:id="153648090">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160660039">
      <w:bodyDiv w:val="1"/>
      <w:marLeft w:val="0"/>
      <w:marRight w:val="0"/>
      <w:marTop w:val="0"/>
      <w:marBottom w:val="0"/>
      <w:divBdr>
        <w:top w:val="none" w:sz="0" w:space="0" w:color="auto"/>
        <w:left w:val="none" w:sz="0" w:space="0" w:color="auto"/>
        <w:bottom w:val="none" w:sz="0" w:space="0" w:color="auto"/>
        <w:right w:val="none" w:sz="0" w:space="0" w:color="auto"/>
      </w:divBdr>
    </w:div>
    <w:div w:id="169107280">
      <w:bodyDiv w:val="1"/>
      <w:marLeft w:val="0"/>
      <w:marRight w:val="0"/>
      <w:marTop w:val="0"/>
      <w:marBottom w:val="0"/>
      <w:divBdr>
        <w:top w:val="none" w:sz="0" w:space="0" w:color="auto"/>
        <w:left w:val="none" w:sz="0" w:space="0" w:color="auto"/>
        <w:bottom w:val="none" w:sz="0" w:space="0" w:color="auto"/>
        <w:right w:val="none" w:sz="0" w:space="0" w:color="auto"/>
      </w:divBdr>
    </w:div>
    <w:div w:id="173152978">
      <w:bodyDiv w:val="1"/>
      <w:marLeft w:val="0"/>
      <w:marRight w:val="0"/>
      <w:marTop w:val="0"/>
      <w:marBottom w:val="0"/>
      <w:divBdr>
        <w:top w:val="none" w:sz="0" w:space="0" w:color="auto"/>
        <w:left w:val="none" w:sz="0" w:space="0" w:color="auto"/>
        <w:bottom w:val="none" w:sz="0" w:space="0" w:color="auto"/>
        <w:right w:val="none" w:sz="0" w:space="0" w:color="auto"/>
      </w:divBdr>
    </w:div>
    <w:div w:id="176817050">
      <w:bodyDiv w:val="1"/>
      <w:marLeft w:val="0"/>
      <w:marRight w:val="0"/>
      <w:marTop w:val="0"/>
      <w:marBottom w:val="0"/>
      <w:divBdr>
        <w:top w:val="none" w:sz="0" w:space="0" w:color="auto"/>
        <w:left w:val="none" w:sz="0" w:space="0" w:color="auto"/>
        <w:bottom w:val="none" w:sz="0" w:space="0" w:color="auto"/>
        <w:right w:val="none" w:sz="0" w:space="0" w:color="auto"/>
      </w:divBdr>
    </w:div>
    <w:div w:id="181363408">
      <w:bodyDiv w:val="1"/>
      <w:marLeft w:val="0"/>
      <w:marRight w:val="0"/>
      <w:marTop w:val="0"/>
      <w:marBottom w:val="0"/>
      <w:divBdr>
        <w:top w:val="none" w:sz="0" w:space="0" w:color="auto"/>
        <w:left w:val="none" w:sz="0" w:space="0" w:color="auto"/>
        <w:bottom w:val="none" w:sz="0" w:space="0" w:color="auto"/>
        <w:right w:val="none" w:sz="0" w:space="0" w:color="auto"/>
      </w:divBdr>
    </w:div>
    <w:div w:id="182135871">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254340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19174336">
      <w:bodyDiv w:val="1"/>
      <w:marLeft w:val="0"/>
      <w:marRight w:val="0"/>
      <w:marTop w:val="0"/>
      <w:marBottom w:val="0"/>
      <w:divBdr>
        <w:top w:val="none" w:sz="0" w:space="0" w:color="auto"/>
        <w:left w:val="none" w:sz="0" w:space="0" w:color="auto"/>
        <w:bottom w:val="none" w:sz="0" w:space="0" w:color="auto"/>
        <w:right w:val="none" w:sz="0" w:space="0" w:color="auto"/>
      </w:divBdr>
    </w:div>
    <w:div w:id="231165819">
      <w:bodyDiv w:val="1"/>
      <w:marLeft w:val="0"/>
      <w:marRight w:val="0"/>
      <w:marTop w:val="0"/>
      <w:marBottom w:val="0"/>
      <w:divBdr>
        <w:top w:val="none" w:sz="0" w:space="0" w:color="auto"/>
        <w:left w:val="none" w:sz="0" w:space="0" w:color="auto"/>
        <w:bottom w:val="none" w:sz="0" w:space="0" w:color="auto"/>
        <w:right w:val="none" w:sz="0" w:space="0" w:color="auto"/>
      </w:divBdr>
    </w:div>
    <w:div w:id="236524206">
      <w:bodyDiv w:val="1"/>
      <w:marLeft w:val="0"/>
      <w:marRight w:val="0"/>
      <w:marTop w:val="0"/>
      <w:marBottom w:val="0"/>
      <w:divBdr>
        <w:top w:val="none" w:sz="0" w:space="0" w:color="auto"/>
        <w:left w:val="none" w:sz="0" w:space="0" w:color="auto"/>
        <w:bottom w:val="none" w:sz="0" w:space="0" w:color="auto"/>
        <w:right w:val="none" w:sz="0" w:space="0" w:color="auto"/>
      </w:divBdr>
    </w:div>
    <w:div w:id="237593013">
      <w:bodyDiv w:val="1"/>
      <w:marLeft w:val="0"/>
      <w:marRight w:val="0"/>
      <w:marTop w:val="0"/>
      <w:marBottom w:val="0"/>
      <w:divBdr>
        <w:top w:val="none" w:sz="0" w:space="0" w:color="auto"/>
        <w:left w:val="none" w:sz="0" w:space="0" w:color="auto"/>
        <w:bottom w:val="none" w:sz="0" w:space="0" w:color="auto"/>
        <w:right w:val="none" w:sz="0" w:space="0" w:color="auto"/>
      </w:divBdr>
    </w:div>
    <w:div w:id="238030014">
      <w:bodyDiv w:val="1"/>
      <w:marLeft w:val="0"/>
      <w:marRight w:val="0"/>
      <w:marTop w:val="0"/>
      <w:marBottom w:val="0"/>
      <w:divBdr>
        <w:top w:val="none" w:sz="0" w:space="0" w:color="auto"/>
        <w:left w:val="none" w:sz="0" w:space="0" w:color="auto"/>
        <w:bottom w:val="none" w:sz="0" w:space="0" w:color="auto"/>
        <w:right w:val="none" w:sz="0" w:space="0" w:color="auto"/>
      </w:divBdr>
    </w:div>
    <w:div w:id="242493776">
      <w:bodyDiv w:val="1"/>
      <w:marLeft w:val="0"/>
      <w:marRight w:val="0"/>
      <w:marTop w:val="0"/>
      <w:marBottom w:val="0"/>
      <w:divBdr>
        <w:top w:val="none" w:sz="0" w:space="0" w:color="auto"/>
        <w:left w:val="none" w:sz="0" w:space="0" w:color="auto"/>
        <w:bottom w:val="none" w:sz="0" w:space="0" w:color="auto"/>
        <w:right w:val="none" w:sz="0" w:space="0" w:color="auto"/>
      </w:divBdr>
    </w:div>
    <w:div w:id="243493293">
      <w:bodyDiv w:val="1"/>
      <w:marLeft w:val="0"/>
      <w:marRight w:val="0"/>
      <w:marTop w:val="0"/>
      <w:marBottom w:val="0"/>
      <w:divBdr>
        <w:top w:val="none" w:sz="0" w:space="0" w:color="auto"/>
        <w:left w:val="none" w:sz="0" w:space="0" w:color="auto"/>
        <w:bottom w:val="none" w:sz="0" w:space="0" w:color="auto"/>
        <w:right w:val="none" w:sz="0" w:space="0" w:color="auto"/>
      </w:divBdr>
    </w:div>
    <w:div w:id="250360723">
      <w:bodyDiv w:val="1"/>
      <w:marLeft w:val="0"/>
      <w:marRight w:val="0"/>
      <w:marTop w:val="0"/>
      <w:marBottom w:val="0"/>
      <w:divBdr>
        <w:top w:val="none" w:sz="0" w:space="0" w:color="auto"/>
        <w:left w:val="none" w:sz="0" w:space="0" w:color="auto"/>
        <w:bottom w:val="none" w:sz="0" w:space="0" w:color="auto"/>
        <w:right w:val="none" w:sz="0" w:space="0" w:color="auto"/>
      </w:divBdr>
    </w:div>
    <w:div w:id="252511834">
      <w:bodyDiv w:val="1"/>
      <w:marLeft w:val="0"/>
      <w:marRight w:val="0"/>
      <w:marTop w:val="0"/>
      <w:marBottom w:val="0"/>
      <w:divBdr>
        <w:top w:val="none" w:sz="0" w:space="0" w:color="auto"/>
        <w:left w:val="none" w:sz="0" w:space="0" w:color="auto"/>
        <w:bottom w:val="none" w:sz="0" w:space="0" w:color="auto"/>
        <w:right w:val="none" w:sz="0" w:space="0" w:color="auto"/>
      </w:divBdr>
    </w:div>
    <w:div w:id="253787312">
      <w:bodyDiv w:val="1"/>
      <w:marLeft w:val="0"/>
      <w:marRight w:val="0"/>
      <w:marTop w:val="0"/>
      <w:marBottom w:val="0"/>
      <w:divBdr>
        <w:top w:val="none" w:sz="0" w:space="0" w:color="auto"/>
        <w:left w:val="none" w:sz="0" w:space="0" w:color="auto"/>
        <w:bottom w:val="none" w:sz="0" w:space="0" w:color="auto"/>
        <w:right w:val="none" w:sz="0" w:space="0" w:color="auto"/>
      </w:divBdr>
    </w:div>
    <w:div w:id="255553273">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0601110">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264731387">
      <w:bodyDiv w:val="1"/>
      <w:marLeft w:val="0"/>
      <w:marRight w:val="0"/>
      <w:marTop w:val="0"/>
      <w:marBottom w:val="0"/>
      <w:divBdr>
        <w:top w:val="none" w:sz="0" w:space="0" w:color="auto"/>
        <w:left w:val="none" w:sz="0" w:space="0" w:color="auto"/>
        <w:bottom w:val="none" w:sz="0" w:space="0" w:color="auto"/>
        <w:right w:val="none" w:sz="0" w:space="0" w:color="auto"/>
      </w:divBdr>
    </w:div>
    <w:div w:id="275135704">
      <w:bodyDiv w:val="1"/>
      <w:marLeft w:val="0"/>
      <w:marRight w:val="0"/>
      <w:marTop w:val="0"/>
      <w:marBottom w:val="0"/>
      <w:divBdr>
        <w:top w:val="none" w:sz="0" w:space="0" w:color="auto"/>
        <w:left w:val="none" w:sz="0" w:space="0" w:color="auto"/>
        <w:bottom w:val="none" w:sz="0" w:space="0" w:color="auto"/>
        <w:right w:val="none" w:sz="0" w:space="0" w:color="auto"/>
      </w:divBdr>
    </w:div>
    <w:div w:id="280841168">
      <w:bodyDiv w:val="1"/>
      <w:marLeft w:val="0"/>
      <w:marRight w:val="0"/>
      <w:marTop w:val="0"/>
      <w:marBottom w:val="0"/>
      <w:divBdr>
        <w:top w:val="none" w:sz="0" w:space="0" w:color="auto"/>
        <w:left w:val="none" w:sz="0" w:space="0" w:color="auto"/>
        <w:bottom w:val="none" w:sz="0" w:space="0" w:color="auto"/>
        <w:right w:val="none" w:sz="0" w:space="0" w:color="auto"/>
      </w:divBdr>
    </w:div>
    <w:div w:id="287128437">
      <w:bodyDiv w:val="1"/>
      <w:marLeft w:val="0"/>
      <w:marRight w:val="0"/>
      <w:marTop w:val="0"/>
      <w:marBottom w:val="0"/>
      <w:divBdr>
        <w:top w:val="none" w:sz="0" w:space="0" w:color="auto"/>
        <w:left w:val="none" w:sz="0" w:space="0" w:color="auto"/>
        <w:bottom w:val="none" w:sz="0" w:space="0" w:color="auto"/>
        <w:right w:val="none" w:sz="0" w:space="0" w:color="auto"/>
      </w:divBdr>
    </w:div>
    <w:div w:id="289018559">
      <w:bodyDiv w:val="1"/>
      <w:marLeft w:val="0"/>
      <w:marRight w:val="0"/>
      <w:marTop w:val="0"/>
      <w:marBottom w:val="0"/>
      <w:divBdr>
        <w:top w:val="none" w:sz="0" w:space="0" w:color="auto"/>
        <w:left w:val="none" w:sz="0" w:space="0" w:color="auto"/>
        <w:bottom w:val="none" w:sz="0" w:space="0" w:color="auto"/>
        <w:right w:val="none" w:sz="0" w:space="0" w:color="auto"/>
      </w:divBdr>
    </w:div>
    <w:div w:id="297103583">
      <w:bodyDiv w:val="1"/>
      <w:marLeft w:val="0"/>
      <w:marRight w:val="0"/>
      <w:marTop w:val="0"/>
      <w:marBottom w:val="0"/>
      <w:divBdr>
        <w:top w:val="none" w:sz="0" w:space="0" w:color="auto"/>
        <w:left w:val="none" w:sz="0" w:space="0" w:color="auto"/>
        <w:bottom w:val="none" w:sz="0" w:space="0" w:color="auto"/>
        <w:right w:val="none" w:sz="0" w:space="0" w:color="auto"/>
      </w:divBdr>
    </w:div>
    <w:div w:id="298807278">
      <w:bodyDiv w:val="1"/>
      <w:marLeft w:val="0"/>
      <w:marRight w:val="0"/>
      <w:marTop w:val="0"/>
      <w:marBottom w:val="0"/>
      <w:divBdr>
        <w:top w:val="none" w:sz="0" w:space="0" w:color="auto"/>
        <w:left w:val="none" w:sz="0" w:space="0" w:color="auto"/>
        <w:bottom w:val="none" w:sz="0" w:space="0" w:color="auto"/>
        <w:right w:val="none" w:sz="0" w:space="0" w:color="auto"/>
      </w:divBdr>
    </w:div>
    <w:div w:id="299191691">
      <w:bodyDiv w:val="1"/>
      <w:marLeft w:val="0"/>
      <w:marRight w:val="0"/>
      <w:marTop w:val="0"/>
      <w:marBottom w:val="0"/>
      <w:divBdr>
        <w:top w:val="none" w:sz="0" w:space="0" w:color="auto"/>
        <w:left w:val="none" w:sz="0" w:space="0" w:color="auto"/>
        <w:bottom w:val="none" w:sz="0" w:space="0" w:color="auto"/>
        <w:right w:val="none" w:sz="0" w:space="0" w:color="auto"/>
      </w:divBdr>
    </w:div>
    <w:div w:id="299459832">
      <w:bodyDiv w:val="1"/>
      <w:marLeft w:val="0"/>
      <w:marRight w:val="0"/>
      <w:marTop w:val="0"/>
      <w:marBottom w:val="0"/>
      <w:divBdr>
        <w:top w:val="none" w:sz="0" w:space="0" w:color="auto"/>
        <w:left w:val="none" w:sz="0" w:space="0" w:color="auto"/>
        <w:bottom w:val="none" w:sz="0" w:space="0" w:color="auto"/>
        <w:right w:val="none" w:sz="0" w:space="0" w:color="auto"/>
      </w:divBdr>
    </w:div>
    <w:div w:id="302347642">
      <w:bodyDiv w:val="1"/>
      <w:marLeft w:val="0"/>
      <w:marRight w:val="0"/>
      <w:marTop w:val="0"/>
      <w:marBottom w:val="0"/>
      <w:divBdr>
        <w:top w:val="none" w:sz="0" w:space="0" w:color="auto"/>
        <w:left w:val="none" w:sz="0" w:space="0" w:color="auto"/>
        <w:bottom w:val="none" w:sz="0" w:space="0" w:color="auto"/>
        <w:right w:val="none" w:sz="0" w:space="0" w:color="auto"/>
      </w:divBdr>
    </w:div>
    <w:div w:id="306475417">
      <w:bodyDiv w:val="1"/>
      <w:marLeft w:val="0"/>
      <w:marRight w:val="0"/>
      <w:marTop w:val="0"/>
      <w:marBottom w:val="0"/>
      <w:divBdr>
        <w:top w:val="none" w:sz="0" w:space="0" w:color="auto"/>
        <w:left w:val="none" w:sz="0" w:space="0" w:color="auto"/>
        <w:bottom w:val="none" w:sz="0" w:space="0" w:color="auto"/>
        <w:right w:val="none" w:sz="0" w:space="0" w:color="auto"/>
      </w:divBdr>
    </w:div>
    <w:div w:id="307366421">
      <w:bodyDiv w:val="1"/>
      <w:marLeft w:val="0"/>
      <w:marRight w:val="0"/>
      <w:marTop w:val="0"/>
      <w:marBottom w:val="0"/>
      <w:divBdr>
        <w:top w:val="none" w:sz="0" w:space="0" w:color="auto"/>
        <w:left w:val="none" w:sz="0" w:space="0" w:color="auto"/>
        <w:bottom w:val="none" w:sz="0" w:space="0" w:color="auto"/>
        <w:right w:val="none" w:sz="0" w:space="0" w:color="auto"/>
      </w:divBdr>
    </w:div>
    <w:div w:id="314728104">
      <w:bodyDiv w:val="1"/>
      <w:marLeft w:val="0"/>
      <w:marRight w:val="0"/>
      <w:marTop w:val="0"/>
      <w:marBottom w:val="0"/>
      <w:divBdr>
        <w:top w:val="none" w:sz="0" w:space="0" w:color="auto"/>
        <w:left w:val="none" w:sz="0" w:space="0" w:color="auto"/>
        <w:bottom w:val="none" w:sz="0" w:space="0" w:color="auto"/>
        <w:right w:val="none" w:sz="0" w:space="0" w:color="auto"/>
      </w:divBdr>
    </w:div>
    <w:div w:id="314988682">
      <w:bodyDiv w:val="1"/>
      <w:marLeft w:val="0"/>
      <w:marRight w:val="0"/>
      <w:marTop w:val="0"/>
      <w:marBottom w:val="0"/>
      <w:divBdr>
        <w:top w:val="none" w:sz="0" w:space="0" w:color="auto"/>
        <w:left w:val="none" w:sz="0" w:space="0" w:color="auto"/>
        <w:bottom w:val="none" w:sz="0" w:space="0" w:color="auto"/>
        <w:right w:val="none" w:sz="0" w:space="0" w:color="auto"/>
      </w:divBdr>
    </w:div>
    <w:div w:id="319699258">
      <w:bodyDiv w:val="1"/>
      <w:marLeft w:val="0"/>
      <w:marRight w:val="0"/>
      <w:marTop w:val="0"/>
      <w:marBottom w:val="0"/>
      <w:divBdr>
        <w:top w:val="none" w:sz="0" w:space="0" w:color="auto"/>
        <w:left w:val="none" w:sz="0" w:space="0" w:color="auto"/>
        <w:bottom w:val="none" w:sz="0" w:space="0" w:color="auto"/>
        <w:right w:val="none" w:sz="0" w:space="0" w:color="auto"/>
      </w:divBdr>
    </w:div>
    <w:div w:id="322898503">
      <w:bodyDiv w:val="1"/>
      <w:marLeft w:val="0"/>
      <w:marRight w:val="0"/>
      <w:marTop w:val="0"/>
      <w:marBottom w:val="0"/>
      <w:divBdr>
        <w:top w:val="none" w:sz="0" w:space="0" w:color="auto"/>
        <w:left w:val="none" w:sz="0" w:space="0" w:color="auto"/>
        <w:bottom w:val="none" w:sz="0" w:space="0" w:color="auto"/>
        <w:right w:val="none" w:sz="0" w:space="0" w:color="auto"/>
      </w:divBdr>
    </w:div>
    <w:div w:id="325594624">
      <w:bodyDiv w:val="1"/>
      <w:marLeft w:val="0"/>
      <w:marRight w:val="0"/>
      <w:marTop w:val="0"/>
      <w:marBottom w:val="0"/>
      <w:divBdr>
        <w:top w:val="none" w:sz="0" w:space="0" w:color="auto"/>
        <w:left w:val="none" w:sz="0" w:space="0" w:color="auto"/>
        <w:bottom w:val="none" w:sz="0" w:space="0" w:color="auto"/>
        <w:right w:val="none" w:sz="0" w:space="0" w:color="auto"/>
      </w:divBdr>
    </w:div>
    <w:div w:id="330136960">
      <w:bodyDiv w:val="1"/>
      <w:marLeft w:val="0"/>
      <w:marRight w:val="0"/>
      <w:marTop w:val="0"/>
      <w:marBottom w:val="0"/>
      <w:divBdr>
        <w:top w:val="none" w:sz="0" w:space="0" w:color="auto"/>
        <w:left w:val="none" w:sz="0" w:space="0" w:color="auto"/>
        <w:bottom w:val="none" w:sz="0" w:space="0" w:color="auto"/>
        <w:right w:val="none" w:sz="0" w:space="0" w:color="auto"/>
      </w:divBdr>
    </w:div>
    <w:div w:id="330455301">
      <w:bodyDiv w:val="1"/>
      <w:marLeft w:val="0"/>
      <w:marRight w:val="0"/>
      <w:marTop w:val="0"/>
      <w:marBottom w:val="0"/>
      <w:divBdr>
        <w:top w:val="none" w:sz="0" w:space="0" w:color="auto"/>
        <w:left w:val="none" w:sz="0" w:space="0" w:color="auto"/>
        <w:bottom w:val="none" w:sz="0" w:space="0" w:color="auto"/>
        <w:right w:val="none" w:sz="0" w:space="0" w:color="auto"/>
      </w:divBdr>
    </w:div>
    <w:div w:id="330988252">
      <w:bodyDiv w:val="1"/>
      <w:marLeft w:val="0"/>
      <w:marRight w:val="0"/>
      <w:marTop w:val="0"/>
      <w:marBottom w:val="0"/>
      <w:divBdr>
        <w:top w:val="none" w:sz="0" w:space="0" w:color="auto"/>
        <w:left w:val="none" w:sz="0" w:space="0" w:color="auto"/>
        <w:bottom w:val="none" w:sz="0" w:space="0" w:color="auto"/>
        <w:right w:val="none" w:sz="0" w:space="0" w:color="auto"/>
      </w:divBdr>
    </w:div>
    <w:div w:id="331614593">
      <w:bodyDiv w:val="1"/>
      <w:marLeft w:val="0"/>
      <w:marRight w:val="0"/>
      <w:marTop w:val="0"/>
      <w:marBottom w:val="0"/>
      <w:divBdr>
        <w:top w:val="none" w:sz="0" w:space="0" w:color="auto"/>
        <w:left w:val="none" w:sz="0" w:space="0" w:color="auto"/>
        <w:bottom w:val="none" w:sz="0" w:space="0" w:color="auto"/>
        <w:right w:val="none" w:sz="0" w:space="0" w:color="auto"/>
      </w:divBdr>
    </w:div>
    <w:div w:id="33469731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0280902">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42711124">
      <w:bodyDiv w:val="1"/>
      <w:marLeft w:val="0"/>
      <w:marRight w:val="0"/>
      <w:marTop w:val="0"/>
      <w:marBottom w:val="0"/>
      <w:divBdr>
        <w:top w:val="none" w:sz="0" w:space="0" w:color="auto"/>
        <w:left w:val="none" w:sz="0" w:space="0" w:color="auto"/>
        <w:bottom w:val="none" w:sz="0" w:space="0" w:color="auto"/>
        <w:right w:val="none" w:sz="0" w:space="0" w:color="auto"/>
      </w:divBdr>
    </w:div>
    <w:div w:id="348529720">
      <w:bodyDiv w:val="1"/>
      <w:marLeft w:val="0"/>
      <w:marRight w:val="0"/>
      <w:marTop w:val="0"/>
      <w:marBottom w:val="0"/>
      <w:divBdr>
        <w:top w:val="none" w:sz="0" w:space="0" w:color="auto"/>
        <w:left w:val="none" w:sz="0" w:space="0" w:color="auto"/>
        <w:bottom w:val="none" w:sz="0" w:space="0" w:color="auto"/>
        <w:right w:val="none" w:sz="0" w:space="0" w:color="auto"/>
      </w:divBdr>
    </w:div>
    <w:div w:id="362555424">
      <w:bodyDiv w:val="1"/>
      <w:marLeft w:val="0"/>
      <w:marRight w:val="0"/>
      <w:marTop w:val="0"/>
      <w:marBottom w:val="0"/>
      <w:divBdr>
        <w:top w:val="none" w:sz="0" w:space="0" w:color="auto"/>
        <w:left w:val="none" w:sz="0" w:space="0" w:color="auto"/>
        <w:bottom w:val="none" w:sz="0" w:space="0" w:color="auto"/>
        <w:right w:val="none" w:sz="0" w:space="0" w:color="auto"/>
      </w:divBdr>
    </w:div>
    <w:div w:id="377314724">
      <w:bodyDiv w:val="1"/>
      <w:marLeft w:val="0"/>
      <w:marRight w:val="0"/>
      <w:marTop w:val="0"/>
      <w:marBottom w:val="0"/>
      <w:divBdr>
        <w:top w:val="none" w:sz="0" w:space="0" w:color="auto"/>
        <w:left w:val="none" w:sz="0" w:space="0" w:color="auto"/>
        <w:bottom w:val="none" w:sz="0" w:space="0" w:color="auto"/>
        <w:right w:val="none" w:sz="0" w:space="0" w:color="auto"/>
      </w:divBdr>
    </w:div>
    <w:div w:id="382758095">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386678">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391544760">
      <w:bodyDiv w:val="1"/>
      <w:marLeft w:val="0"/>
      <w:marRight w:val="0"/>
      <w:marTop w:val="0"/>
      <w:marBottom w:val="0"/>
      <w:divBdr>
        <w:top w:val="none" w:sz="0" w:space="0" w:color="auto"/>
        <w:left w:val="none" w:sz="0" w:space="0" w:color="auto"/>
        <w:bottom w:val="none" w:sz="0" w:space="0" w:color="auto"/>
        <w:right w:val="none" w:sz="0" w:space="0" w:color="auto"/>
      </w:divBdr>
    </w:div>
    <w:div w:id="393549301">
      <w:bodyDiv w:val="1"/>
      <w:marLeft w:val="0"/>
      <w:marRight w:val="0"/>
      <w:marTop w:val="0"/>
      <w:marBottom w:val="0"/>
      <w:divBdr>
        <w:top w:val="none" w:sz="0" w:space="0" w:color="auto"/>
        <w:left w:val="none" w:sz="0" w:space="0" w:color="auto"/>
        <w:bottom w:val="none" w:sz="0" w:space="0" w:color="auto"/>
        <w:right w:val="none" w:sz="0" w:space="0" w:color="auto"/>
      </w:divBdr>
    </w:div>
    <w:div w:id="400442544">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0955469">
      <w:bodyDiv w:val="1"/>
      <w:marLeft w:val="0"/>
      <w:marRight w:val="0"/>
      <w:marTop w:val="0"/>
      <w:marBottom w:val="0"/>
      <w:divBdr>
        <w:top w:val="none" w:sz="0" w:space="0" w:color="auto"/>
        <w:left w:val="none" w:sz="0" w:space="0" w:color="auto"/>
        <w:bottom w:val="none" w:sz="0" w:space="0" w:color="auto"/>
        <w:right w:val="none" w:sz="0" w:space="0" w:color="auto"/>
      </w:divBdr>
    </w:div>
    <w:div w:id="425686414">
      <w:bodyDiv w:val="1"/>
      <w:marLeft w:val="0"/>
      <w:marRight w:val="0"/>
      <w:marTop w:val="0"/>
      <w:marBottom w:val="0"/>
      <w:divBdr>
        <w:top w:val="none" w:sz="0" w:space="0" w:color="auto"/>
        <w:left w:val="none" w:sz="0" w:space="0" w:color="auto"/>
        <w:bottom w:val="none" w:sz="0" w:space="0" w:color="auto"/>
        <w:right w:val="none" w:sz="0" w:space="0" w:color="auto"/>
      </w:divBdr>
    </w:div>
    <w:div w:id="427193795">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302569">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40733288">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455177770">
      <w:bodyDiv w:val="1"/>
      <w:marLeft w:val="0"/>
      <w:marRight w:val="0"/>
      <w:marTop w:val="0"/>
      <w:marBottom w:val="0"/>
      <w:divBdr>
        <w:top w:val="none" w:sz="0" w:space="0" w:color="auto"/>
        <w:left w:val="none" w:sz="0" w:space="0" w:color="auto"/>
        <w:bottom w:val="none" w:sz="0" w:space="0" w:color="auto"/>
        <w:right w:val="none" w:sz="0" w:space="0" w:color="auto"/>
      </w:divBdr>
    </w:div>
    <w:div w:id="457140929">
      <w:bodyDiv w:val="1"/>
      <w:marLeft w:val="0"/>
      <w:marRight w:val="0"/>
      <w:marTop w:val="0"/>
      <w:marBottom w:val="0"/>
      <w:divBdr>
        <w:top w:val="none" w:sz="0" w:space="0" w:color="auto"/>
        <w:left w:val="none" w:sz="0" w:space="0" w:color="auto"/>
        <w:bottom w:val="none" w:sz="0" w:space="0" w:color="auto"/>
        <w:right w:val="none" w:sz="0" w:space="0" w:color="auto"/>
      </w:divBdr>
    </w:div>
    <w:div w:id="462962163">
      <w:bodyDiv w:val="1"/>
      <w:marLeft w:val="0"/>
      <w:marRight w:val="0"/>
      <w:marTop w:val="0"/>
      <w:marBottom w:val="0"/>
      <w:divBdr>
        <w:top w:val="none" w:sz="0" w:space="0" w:color="auto"/>
        <w:left w:val="none" w:sz="0" w:space="0" w:color="auto"/>
        <w:bottom w:val="none" w:sz="0" w:space="0" w:color="auto"/>
        <w:right w:val="none" w:sz="0" w:space="0" w:color="auto"/>
      </w:divBdr>
    </w:div>
    <w:div w:id="463426759">
      <w:bodyDiv w:val="1"/>
      <w:marLeft w:val="0"/>
      <w:marRight w:val="0"/>
      <w:marTop w:val="0"/>
      <w:marBottom w:val="0"/>
      <w:divBdr>
        <w:top w:val="none" w:sz="0" w:space="0" w:color="auto"/>
        <w:left w:val="none" w:sz="0" w:space="0" w:color="auto"/>
        <w:bottom w:val="none" w:sz="0" w:space="0" w:color="auto"/>
        <w:right w:val="none" w:sz="0" w:space="0" w:color="auto"/>
      </w:divBdr>
    </w:div>
    <w:div w:id="464082907">
      <w:bodyDiv w:val="1"/>
      <w:marLeft w:val="0"/>
      <w:marRight w:val="0"/>
      <w:marTop w:val="0"/>
      <w:marBottom w:val="0"/>
      <w:divBdr>
        <w:top w:val="none" w:sz="0" w:space="0" w:color="auto"/>
        <w:left w:val="none" w:sz="0" w:space="0" w:color="auto"/>
        <w:bottom w:val="none" w:sz="0" w:space="0" w:color="auto"/>
        <w:right w:val="none" w:sz="0" w:space="0" w:color="auto"/>
      </w:divBdr>
    </w:div>
    <w:div w:id="467011313">
      <w:bodyDiv w:val="1"/>
      <w:marLeft w:val="0"/>
      <w:marRight w:val="0"/>
      <w:marTop w:val="0"/>
      <w:marBottom w:val="0"/>
      <w:divBdr>
        <w:top w:val="none" w:sz="0" w:space="0" w:color="auto"/>
        <w:left w:val="none" w:sz="0" w:space="0" w:color="auto"/>
        <w:bottom w:val="none" w:sz="0" w:space="0" w:color="auto"/>
        <w:right w:val="none" w:sz="0" w:space="0" w:color="auto"/>
      </w:divBdr>
    </w:div>
    <w:div w:id="471531913">
      <w:bodyDiv w:val="1"/>
      <w:marLeft w:val="0"/>
      <w:marRight w:val="0"/>
      <w:marTop w:val="0"/>
      <w:marBottom w:val="0"/>
      <w:divBdr>
        <w:top w:val="none" w:sz="0" w:space="0" w:color="auto"/>
        <w:left w:val="none" w:sz="0" w:space="0" w:color="auto"/>
        <w:bottom w:val="none" w:sz="0" w:space="0" w:color="auto"/>
        <w:right w:val="none" w:sz="0" w:space="0" w:color="auto"/>
      </w:divBdr>
    </w:div>
    <w:div w:id="504829674">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4154435">
      <w:bodyDiv w:val="1"/>
      <w:marLeft w:val="0"/>
      <w:marRight w:val="0"/>
      <w:marTop w:val="0"/>
      <w:marBottom w:val="0"/>
      <w:divBdr>
        <w:top w:val="none" w:sz="0" w:space="0" w:color="auto"/>
        <w:left w:val="none" w:sz="0" w:space="0" w:color="auto"/>
        <w:bottom w:val="none" w:sz="0" w:space="0" w:color="auto"/>
        <w:right w:val="none" w:sz="0" w:space="0" w:color="auto"/>
      </w:divBdr>
    </w:div>
    <w:div w:id="516504862">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529804419">
      <w:bodyDiv w:val="1"/>
      <w:marLeft w:val="0"/>
      <w:marRight w:val="0"/>
      <w:marTop w:val="0"/>
      <w:marBottom w:val="0"/>
      <w:divBdr>
        <w:top w:val="none" w:sz="0" w:space="0" w:color="auto"/>
        <w:left w:val="none" w:sz="0" w:space="0" w:color="auto"/>
        <w:bottom w:val="none" w:sz="0" w:space="0" w:color="auto"/>
        <w:right w:val="none" w:sz="0" w:space="0" w:color="auto"/>
      </w:divBdr>
    </w:div>
    <w:div w:id="535312540">
      <w:bodyDiv w:val="1"/>
      <w:marLeft w:val="0"/>
      <w:marRight w:val="0"/>
      <w:marTop w:val="0"/>
      <w:marBottom w:val="0"/>
      <w:divBdr>
        <w:top w:val="none" w:sz="0" w:space="0" w:color="auto"/>
        <w:left w:val="none" w:sz="0" w:space="0" w:color="auto"/>
        <w:bottom w:val="none" w:sz="0" w:space="0" w:color="auto"/>
        <w:right w:val="none" w:sz="0" w:space="0" w:color="auto"/>
      </w:divBdr>
    </w:div>
    <w:div w:id="535891302">
      <w:bodyDiv w:val="1"/>
      <w:marLeft w:val="0"/>
      <w:marRight w:val="0"/>
      <w:marTop w:val="0"/>
      <w:marBottom w:val="0"/>
      <w:divBdr>
        <w:top w:val="none" w:sz="0" w:space="0" w:color="auto"/>
        <w:left w:val="none" w:sz="0" w:space="0" w:color="auto"/>
        <w:bottom w:val="none" w:sz="0" w:space="0" w:color="auto"/>
        <w:right w:val="none" w:sz="0" w:space="0" w:color="auto"/>
      </w:divBdr>
    </w:div>
    <w:div w:id="538199908">
      <w:bodyDiv w:val="1"/>
      <w:marLeft w:val="0"/>
      <w:marRight w:val="0"/>
      <w:marTop w:val="0"/>
      <w:marBottom w:val="0"/>
      <w:divBdr>
        <w:top w:val="none" w:sz="0" w:space="0" w:color="auto"/>
        <w:left w:val="none" w:sz="0" w:space="0" w:color="auto"/>
        <w:bottom w:val="none" w:sz="0" w:space="0" w:color="auto"/>
        <w:right w:val="none" w:sz="0" w:space="0" w:color="auto"/>
      </w:divBdr>
    </w:div>
    <w:div w:id="539172428">
      <w:bodyDiv w:val="1"/>
      <w:marLeft w:val="0"/>
      <w:marRight w:val="0"/>
      <w:marTop w:val="0"/>
      <w:marBottom w:val="0"/>
      <w:divBdr>
        <w:top w:val="none" w:sz="0" w:space="0" w:color="auto"/>
        <w:left w:val="none" w:sz="0" w:space="0" w:color="auto"/>
        <w:bottom w:val="none" w:sz="0" w:space="0" w:color="auto"/>
        <w:right w:val="none" w:sz="0" w:space="0" w:color="auto"/>
      </w:divBdr>
    </w:div>
    <w:div w:id="540434437">
      <w:bodyDiv w:val="1"/>
      <w:marLeft w:val="0"/>
      <w:marRight w:val="0"/>
      <w:marTop w:val="0"/>
      <w:marBottom w:val="0"/>
      <w:divBdr>
        <w:top w:val="none" w:sz="0" w:space="0" w:color="auto"/>
        <w:left w:val="none" w:sz="0" w:space="0" w:color="auto"/>
        <w:bottom w:val="none" w:sz="0" w:space="0" w:color="auto"/>
        <w:right w:val="none" w:sz="0" w:space="0" w:color="auto"/>
      </w:divBdr>
    </w:div>
    <w:div w:id="543755932">
      <w:bodyDiv w:val="1"/>
      <w:marLeft w:val="0"/>
      <w:marRight w:val="0"/>
      <w:marTop w:val="0"/>
      <w:marBottom w:val="0"/>
      <w:divBdr>
        <w:top w:val="none" w:sz="0" w:space="0" w:color="auto"/>
        <w:left w:val="none" w:sz="0" w:space="0" w:color="auto"/>
        <w:bottom w:val="none" w:sz="0" w:space="0" w:color="auto"/>
        <w:right w:val="none" w:sz="0" w:space="0" w:color="auto"/>
      </w:divBdr>
    </w:div>
    <w:div w:id="555704779">
      <w:bodyDiv w:val="1"/>
      <w:marLeft w:val="0"/>
      <w:marRight w:val="0"/>
      <w:marTop w:val="0"/>
      <w:marBottom w:val="0"/>
      <w:divBdr>
        <w:top w:val="none" w:sz="0" w:space="0" w:color="auto"/>
        <w:left w:val="none" w:sz="0" w:space="0" w:color="auto"/>
        <w:bottom w:val="none" w:sz="0" w:space="0" w:color="auto"/>
        <w:right w:val="none" w:sz="0" w:space="0" w:color="auto"/>
      </w:divBdr>
    </w:div>
    <w:div w:id="580604679">
      <w:bodyDiv w:val="1"/>
      <w:marLeft w:val="0"/>
      <w:marRight w:val="0"/>
      <w:marTop w:val="0"/>
      <w:marBottom w:val="0"/>
      <w:divBdr>
        <w:top w:val="none" w:sz="0" w:space="0" w:color="auto"/>
        <w:left w:val="none" w:sz="0" w:space="0" w:color="auto"/>
        <w:bottom w:val="none" w:sz="0" w:space="0" w:color="auto"/>
        <w:right w:val="none" w:sz="0" w:space="0" w:color="auto"/>
      </w:divBdr>
    </w:div>
    <w:div w:id="583686736">
      <w:bodyDiv w:val="1"/>
      <w:marLeft w:val="0"/>
      <w:marRight w:val="0"/>
      <w:marTop w:val="0"/>
      <w:marBottom w:val="0"/>
      <w:divBdr>
        <w:top w:val="none" w:sz="0" w:space="0" w:color="auto"/>
        <w:left w:val="none" w:sz="0" w:space="0" w:color="auto"/>
        <w:bottom w:val="none" w:sz="0" w:space="0" w:color="auto"/>
        <w:right w:val="none" w:sz="0" w:space="0" w:color="auto"/>
      </w:divBdr>
    </w:div>
    <w:div w:id="597179815">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06617508">
      <w:bodyDiv w:val="1"/>
      <w:marLeft w:val="0"/>
      <w:marRight w:val="0"/>
      <w:marTop w:val="0"/>
      <w:marBottom w:val="0"/>
      <w:divBdr>
        <w:top w:val="none" w:sz="0" w:space="0" w:color="auto"/>
        <w:left w:val="none" w:sz="0" w:space="0" w:color="auto"/>
        <w:bottom w:val="none" w:sz="0" w:space="0" w:color="auto"/>
        <w:right w:val="none" w:sz="0" w:space="0" w:color="auto"/>
      </w:divBdr>
    </w:div>
    <w:div w:id="611716373">
      <w:bodyDiv w:val="1"/>
      <w:marLeft w:val="0"/>
      <w:marRight w:val="0"/>
      <w:marTop w:val="0"/>
      <w:marBottom w:val="0"/>
      <w:divBdr>
        <w:top w:val="none" w:sz="0" w:space="0" w:color="auto"/>
        <w:left w:val="none" w:sz="0" w:space="0" w:color="auto"/>
        <w:bottom w:val="none" w:sz="0" w:space="0" w:color="auto"/>
        <w:right w:val="none" w:sz="0" w:space="0" w:color="auto"/>
      </w:divBdr>
    </w:div>
    <w:div w:id="611975790">
      <w:bodyDiv w:val="1"/>
      <w:marLeft w:val="0"/>
      <w:marRight w:val="0"/>
      <w:marTop w:val="0"/>
      <w:marBottom w:val="0"/>
      <w:divBdr>
        <w:top w:val="none" w:sz="0" w:space="0" w:color="auto"/>
        <w:left w:val="none" w:sz="0" w:space="0" w:color="auto"/>
        <w:bottom w:val="none" w:sz="0" w:space="0" w:color="auto"/>
        <w:right w:val="none" w:sz="0" w:space="0" w:color="auto"/>
      </w:divBdr>
    </w:div>
    <w:div w:id="613288461">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37145319">
      <w:bodyDiv w:val="1"/>
      <w:marLeft w:val="0"/>
      <w:marRight w:val="0"/>
      <w:marTop w:val="0"/>
      <w:marBottom w:val="0"/>
      <w:divBdr>
        <w:top w:val="none" w:sz="0" w:space="0" w:color="auto"/>
        <w:left w:val="none" w:sz="0" w:space="0" w:color="auto"/>
        <w:bottom w:val="none" w:sz="0" w:space="0" w:color="auto"/>
        <w:right w:val="none" w:sz="0" w:space="0" w:color="auto"/>
      </w:divBdr>
    </w:div>
    <w:div w:id="650325491">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1548881">
      <w:bodyDiv w:val="1"/>
      <w:marLeft w:val="0"/>
      <w:marRight w:val="0"/>
      <w:marTop w:val="0"/>
      <w:marBottom w:val="0"/>
      <w:divBdr>
        <w:top w:val="none" w:sz="0" w:space="0" w:color="auto"/>
        <w:left w:val="none" w:sz="0" w:space="0" w:color="auto"/>
        <w:bottom w:val="none" w:sz="0" w:space="0" w:color="auto"/>
        <w:right w:val="none" w:sz="0" w:space="0" w:color="auto"/>
      </w:divBdr>
    </w:div>
    <w:div w:id="663439158">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6370217">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71761456">
      <w:bodyDiv w:val="1"/>
      <w:marLeft w:val="0"/>
      <w:marRight w:val="0"/>
      <w:marTop w:val="0"/>
      <w:marBottom w:val="0"/>
      <w:divBdr>
        <w:top w:val="none" w:sz="0" w:space="0" w:color="auto"/>
        <w:left w:val="none" w:sz="0" w:space="0" w:color="auto"/>
        <w:bottom w:val="none" w:sz="0" w:space="0" w:color="auto"/>
        <w:right w:val="none" w:sz="0" w:space="0" w:color="auto"/>
      </w:divBdr>
    </w:div>
    <w:div w:id="695808783">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06445121">
      <w:bodyDiv w:val="1"/>
      <w:marLeft w:val="0"/>
      <w:marRight w:val="0"/>
      <w:marTop w:val="0"/>
      <w:marBottom w:val="0"/>
      <w:divBdr>
        <w:top w:val="none" w:sz="0" w:space="0" w:color="auto"/>
        <w:left w:val="none" w:sz="0" w:space="0" w:color="auto"/>
        <w:bottom w:val="none" w:sz="0" w:space="0" w:color="auto"/>
        <w:right w:val="none" w:sz="0" w:space="0" w:color="auto"/>
      </w:divBdr>
    </w:div>
    <w:div w:id="708334726">
      <w:bodyDiv w:val="1"/>
      <w:marLeft w:val="0"/>
      <w:marRight w:val="0"/>
      <w:marTop w:val="0"/>
      <w:marBottom w:val="0"/>
      <w:divBdr>
        <w:top w:val="none" w:sz="0" w:space="0" w:color="auto"/>
        <w:left w:val="none" w:sz="0" w:space="0" w:color="auto"/>
        <w:bottom w:val="none" w:sz="0" w:space="0" w:color="auto"/>
        <w:right w:val="none" w:sz="0" w:space="0" w:color="auto"/>
      </w:divBdr>
    </w:div>
    <w:div w:id="708916733">
      <w:bodyDiv w:val="1"/>
      <w:marLeft w:val="0"/>
      <w:marRight w:val="0"/>
      <w:marTop w:val="0"/>
      <w:marBottom w:val="0"/>
      <w:divBdr>
        <w:top w:val="none" w:sz="0" w:space="0" w:color="auto"/>
        <w:left w:val="none" w:sz="0" w:space="0" w:color="auto"/>
        <w:bottom w:val="none" w:sz="0" w:space="0" w:color="auto"/>
        <w:right w:val="none" w:sz="0" w:space="0" w:color="auto"/>
      </w:divBdr>
    </w:div>
    <w:div w:id="709040197">
      <w:bodyDiv w:val="1"/>
      <w:marLeft w:val="0"/>
      <w:marRight w:val="0"/>
      <w:marTop w:val="0"/>
      <w:marBottom w:val="0"/>
      <w:divBdr>
        <w:top w:val="none" w:sz="0" w:space="0" w:color="auto"/>
        <w:left w:val="none" w:sz="0" w:space="0" w:color="auto"/>
        <w:bottom w:val="none" w:sz="0" w:space="0" w:color="auto"/>
        <w:right w:val="none" w:sz="0" w:space="0" w:color="auto"/>
      </w:divBdr>
    </w:div>
    <w:div w:id="712002990">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14743931">
      <w:bodyDiv w:val="1"/>
      <w:marLeft w:val="0"/>
      <w:marRight w:val="0"/>
      <w:marTop w:val="0"/>
      <w:marBottom w:val="0"/>
      <w:divBdr>
        <w:top w:val="none" w:sz="0" w:space="0" w:color="auto"/>
        <w:left w:val="none" w:sz="0" w:space="0" w:color="auto"/>
        <w:bottom w:val="none" w:sz="0" w:space="0" w:color="auto"/>
        <w:right w:val="none" w:sz="0" w:space="0" w:color="auto"/>
      </w:divBdr>
    </w:div>
    <w:div w:id="715465860">
      <w:bodyDiv w:val="1"/>
      <w:marLeft w:val="0"/>
      <w:marRight w:val="0"/>
      <w:marTop w:val="0"/>
      <w:marBottom w:val="0"/>
      <w:divBdr>
        <w:top w:val="none" w:sz="0" w:space="0" w:color="auto"/>
        <w:left w:val="none" w:sz="0" w:space="0" w:color="auto"/>
        <w:bottom w:val="none" w:sz="0" w:space="0" w:color="auto"/>
        <w:right w:val="none" w:sz="0" w:space="0" w:color="auto"/>
      </w:divBdr>
    </w:div>
    <w:div w:id="716316378">
      <w:bodyDiv w:val="1"/>
      <w:marLeft w:val="0"/>
      <w:marRight w:val="0"/>
      <w:marTop w:val="0"/>
      <w:marBottom w:val="0"/>
      <w:divBdr>
        <w:top w:val="none" w:sz="0" w:space="0" w:color="auto"/>
        <w:left w:val="none" w:sz="0" w:space="0" w:color="auto"/>
        <w:bottom w:val="none" w:sz="0" w:space="0" w:color="auto"/>
        <w:right w:val="none" w:sz="0" w:space="0" w:color="auto"/>
      </w:divBdr>
    </w:div>
    <w:div w:id="716397717">
      <w:bodyDiv w:val="1"/>
      <w:marLeft w:val="0"/>
      <w:marRight w:val="0"/>
      <w:marTop w:val="0"/>
      <w:marBottom w:val="0"/>
      <w:divBdr>
        <w:top w:val="none" w:sz="0" w:space="0" w:color="auto"/>
        <w:left w:val="none" w:sz="0" w:space="0" w:color="auto"/>
        <w:bottom w:val="none" w:sz="0" w:space="0" w:color="auto"/>
        <w:right w:val="none" w:sz="0" w:space="0" w:color="auto"/>
      </w:divBdr>
    </w:div>
    <w:div w:id="724717155">
      <w:bodyDiv w:val="1"/>
      <w:marLeft w:val="0"/>
      <w:marRight w:val="0"/>
      <w:marTop w:val="0"/>
      <w:marBottom w:val="0"/>
      <w:divBdr>
        <w:top w:val="none" w:sz="0" w:space="0" w:color="auto"/>
        <w:left w:val="none" w:sz="0" w:space="0" w:color="auto"/>
        <w:bottom w:val="none" w:sz="0" w:space="0" w:color="auto"/>
        <w:right w:val="none" w:sz="0" w:space="0" w:color="auto"/>
      </w:divBdr>
    </w:div>
    <w:div w:id="725493775">
      <w:bodyDiv w:val="1"/>
      <w:marLeft w:val="0"/>
      <w:marRight w:val="0"/>
      <w:marTop w:val="0"/>
      <w:marBottom w:val="0"/>
      <w:divBdr>
        <w:top w:val="none" w:sz="0" w:space="0" w:color="auto"/>
        <w:left w:val="none" w:sz="0" w:space="0" w:color="auto"/>
        <w:bottom w:val="none" w:sz="0" w:space="0" w:color="auto"/>
        <w:right w:val="none" w:sz="0" w:space="0" w:color="auto"/>
      </w:divBdr>
    </w:div>
    <w:div w:id="726535376">
      <w:bodyDiv w:val="1"/>
      <w:marLeft w:val="0"/>
      <w:marRight w:val="0"/>
      <w:marTop w:val="0"/>
      <w:marBottom w:val="0"/>
      <w:divBdr>
        <w:top w:val="none" w:sz="0" w:space="0" w:color="auto"/>
        <w:left w:val="none" w:sz="0" w:space="0" w:color="auto"/>
        <w:bottom w:val="none" w:sz="0" w:space="0" w:color="auto"/>
        <w:right w:val="none" w:sz="0" w:space="0" w:color="auto"/>
      </w:divBdr>
    </w:div>
    <w:div w:id="730083561">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1736897">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46803281">
      <w:bodyDiv w:val="1"/>
      <w:marLeft w:val="0"/>
      <w:marRight w:val="0"/>
      <w:marTop w:val="0"/>
      <w:marBottom w:val="0"/>
      <w:divBdr>
        <w:top w:val="none" w:sz="0" w:space="0" w:color="auto"/>
        <w:left w:val="none" w:sz="0" w:space="0" w:color="auto"/>
        <w:bottom w:val="none" w:sz="0" w:space="0" w:color="auto"/>
        <w:right w:val="none" w:sz="0" w:space="0" w:color="auto"/>
      </w:divBdr>
    </w:div>
    <w:div w:id="746879086">
      <w:bodyDiv w:val="1"/>
      <w:marLeft w:val="0"/>
      <w:marRight w:val="0"/>
      <w:marTop w:val="0"/>
      <w:marBottom w:val="0"/>
      <w:divBdr>
        <w:top w:val="none" w:sz="0" w:space="0" w:color="auto"/>
        <w:left w:val="none" w:sz="0" w:space="0" w:color="auto"/>
        <w:bottom w:val="none" w:sz="0" w:space="0" w:color="auto"/>
        <w:right w:val="none" w:sz="0" w:space="0" w:color="auto"/>
      </w:divBdr>
    </w:div>
    <w:div w:id="757098345">
      <w:bodyDiv w:val="1"/>
      <w:marLeft w:val="0"/>
      <w:marRight w:val="0"/>
      <w:marTop w:val="0"/>
      <w:marBottom w:val="0"/>
      <w:divBdr>
        <w:top w:val="none" w:sz="0" w:space="0" w:color="auto"/>
        <w:left w:val="none" w:sz="0" w:space="0" w:color="auto"/>
        <w:bottom w:val="none" w:sz="0" w:space="0" w:color="auto"/>
        <w:right w:val="none" w:sz="0" w:space="0" w:color="auto"/>
      </w:divBdr>
    </w:div>
    <w:div w:id="757946575">
      <w:bodyDiv w:val="1"/>
      <w:marLeft w:val="0"/>
      <w:marRight w:val="0"/>
      <w:marTop w:val="0"/>
      <w:marBottom w:val="0"/>
      <w:divBdr>
        <w:top w:val="none" w:sz="0" w:space="0" w:color="auto"/>
        <w:left w:val="none" w:sz="0" w:space="0" w:color="auto"/>
        <w:bottom w:val="none" w:sz="0" w:space="0" w:color="auto"/>
        <w:right w:val="none" w:sz="0" w:space="0" w:color="auto"/>
      </w:divBdr>
    </w:div>
    <w:div w:id="760832973">
      <w:bodyDiv w:val="1"/>
      <w:marLeft w:val="0"/>
      <w:marRight w:val="0"/>
      <w:marTop w:val="0"/>
      <w:marBottom w:val="0"/>
      <w:divBdr>
        <w:top w:val="none" w:sz="0" w:space="0" w:color="auto"/>
        <w:left w:val="none" w:sz="0" w:space="0" w:color="auto"/>
        <w:bottom w:val="none" w:sz="0" w:space="0" w:color="auto"/>
        <w:right w:val="none" w:sz="0" w:space="0" w:color="auto"/>
      </w:divBdr>
    </w:div>
    <w:div w:id="768504037">
      <w:bodyDiv w:val="1"/>
      <w:marLeft w:val="0"/>
      <w:marRight w:val="0"/>
      <w:marTop w:val="0"/>
      <w:marBottom w:val="0"/>
      <w:divBdr>
        <w:top w:val="none" w:sz="0" w:space="0" w:color="auto"/>
        <w:left w:val="none" w:sz="0" w:space="0" w:color="auto"/>
        <w:bottom w:val="none" w:sz="0" w:space="0" w:color="auto"/>
        <w:right w:val="none" w:sz="0" w:space="0" w:color="auto"/>
      </w:divBdr>
    </w:div>
    <w:div w:id="770512628">
      <w:bodyDiv w:val="1"/>
      <w:marLeft w:val="0"/>
      <w:marRight w:val="0"/>
      <w:marTop w:val="0"/>
      <w:marBottom w:val="0"/>
      <w:divBdr>
        <w:top w:val="none" w:sz="0" w:space="0" w:color="auto"/>
        <w:left w:val="none" w:sz="0" w:space="0" w:color="auto"/>
        <w:bottom w:val="none" w:sz="0" w:space="0" w:color="auto"/>
        <w:right w:val="none" w:sz="0" w:space="0" w:color="auto"/>
      </w:divBdr>
    </w:div>
    <w:div w:id="775246947">
      <w:bodyDiv w:val="1"/>
      <w:marLeft w:val="0"/>
      <w:marRight w:val="0"/>
      <w:marTop w:val="0"/>
      <w:marBottom w:val="0"/>
      <w:divBdr>
        <w:top w:val="none" w:sz="0" w:space="0" w:color="auto"/>
        <w:left w:val="none" w:sz="0" w:space="0" w:color="auto"/>
        <w:bottom w:val="none" w:sz="0" w:space="0" w:color="auto"/>
        <w:right w:val="none" w:sz="0" w:space="0" w:color="auto"/>
      </w:divBdr>
    </w:div>
    <w:div w:id="775562697">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779644763">
      <w:bodyDiv w:val="1"/>
      <w:marLeft w:val="0"/>
      <w:marRight w:val="0"/>
      <w:marTop w:val="0"/>
      <w:marBottom w:val="0"/>
      <w:divBdr>
        <w:top w:val="none" w:sz="0" w:space="0" w:color="auto"/>
        <w:left w:val="none" w:sz="0" w:space="0" w:color="auto"/>
        <w:bottom w:val="none" w:sz="0" w:space="0" w:color="auto"/>
        <w:right w:val="none" w:sz="0" w:space="0" w:color="auto"/>
      </w:divBdr>
    </w:div>
    <w:div w:id="783041597">
      <w:bodyDiv w:val="1"/>
      <w:marLeft w:val="0"/>
      <w:marRight w:val="0"/>
      <w:marTop w:val="0"/>
      <w:marBottom w:val="0"/>
      <w:divBdr>
        <w:top w:val="none" w:sz="0" w:space="0" w:color="auto"/>
        <w:left w:val="none" w:sz="0" w:space="0" w:color="auto"/>
        <w:bottom w:val="none" w:sz="0" w:space="0" w:color="auto"/>
        <w:right w:val="none" w:sz="0" w:space="0" w:color="auto"/>
      </w:divBdr>
    </w:div>
    <w:div w:id="783116838">
      <w:bodyDiv w:val="1"/>
      <w:marLeft w:val="0"/>
      <w:marRight w:val="0"/>
      <w:marTop w:val="0"/>
      <w:marBottom w:val="0"/>
      <w:divBdr>
        <w:top w:val="none" w:sz="0" w:space="0" w:color="auto"/>
        <w:left w:val="none" w:sz="0" w:space="0" w:color="auto"/>
        <w:bottom w:val="none" w:sz="0" w:space="0" w:color="auto"/>
        <w:right w:val="none" w:sz="0" w:space="0" w:color="auto"/>
      </w:divBdr>
    </w:div>
    <w:div w:id="785122554">
      <w:bodyDiv w:val="1"/>
      <w:marLeft w:val="0"/>
      <w:marRight w:val="0"/>
      <w:marTop w:val="0"/>
      <w:marBottom w:val="0"/>
      <w:divBdr>
        <w:top w:val="none" w:sz="0" w:space="0" w:color="auto"/>
        <w:left w:val="none" w:sz="0" w:space="0" w:color="auto"/>
        <w:bottom w:val="none" w:sz="0" w:space="0" w:color="auto"/>
        <w:right w:val="none" w:sz="0" w:space="0" w:color="auto"/>
      </w:divBdr>
    </w:div>
    <w:div w:id="786854790">
      <w:bodyDiv w:val="1"/>
      <w:marLeft w:val="0"/>
      <w:marRight w:val="0"/>
      <w:marTop w:val="0"/>
      <w:marBottom w:val="0"/>
      <w:divBdr>
        <w:top w:val="none" w:sz="0" w:space="0" w:color="auto"/>
        <w:left w:val="none" w:sz="0" w:space="0" w:color="auto"/>
        <w:bottom w:val="none" w:sz="0" w:space="0" w:color="auto"/>
        <w:right w:val="none" w:sz="0" w:space="0" w:color="auto"/>
      </w:divBdr>
    </w:div>
    <w:div w:id="790978924">
      <w:bodyDiv w:val="1"/>
      <w:marLeft w:val="0"/>
      <w:marRight w:val="0"/>
      <w:marTop w:val="0"/>
      <w:marBottom w:val="0"/>
      <w:divBdr>
        <w:top w:val="none" w:sz="0" w:space="0" w:color="auto"/>
        <w:left w:val="none" w:sz="0" w:space="0" w:color="auto"/>
        <w:bottom w:val="none" w:sz="0" w:space="0" w:color="auto"/>
        <w:right w:val="none" w:sz="0" w:space="0" w:color="auto"/>
      </w:divBdr>
    </w:div>
    <w:div w:id="795292498">
      <w:bodyDiv w:val="1"/>
      <w:marLeft w:val="0"/>
      <w:marRight w:val="0"/>
      <w:marTop w:val="0"/>
      <w:marBottom w:val="0"/>
      <w:divBdr>
        <w:top w:val="none" w:sz="0" w:space="0" w:color="auto"/>
        <w:left w:val="none" w:sz="0" w:space="0" w:color="auto"/>
        <w:bottom w:val="none" w:sz="0" w:space="0" w:color="auto"/>
        <w:right w:val="none" w:sz="0" w:space="0" w:color="auto"/>
      </w:divBdr>
    </w:div>
    <w:div w:id="798298509">
      <w:bodyDiv w:val="1"/>
      <w:marLeft w:val="0"/>
      <w:marRight w:val="0"/>
      <w:marTop w:val="0"/>
      <w:marBottom w:val="0"/>
      <w:divBdr>
        <w:top w:val="none" w:sz="0" w:space="0" w:color="auto"/>
        <w:left w:val="none" w:sz="0" w:space="0" w:color="auto"/>
        <w:bottom w:val="none" w:sz="0" w:space="0" w:color="auto"/>
        <w:right w:val="none" w:sz="0" w:space="0" w:color="auto"/>
      </w:divBdr>
    </w:div>
    <w:div w:id="798651635">
      <w:bodyDiv w:val="1"/>
      <w:marLeft w:val="0"/>
      <w:marRight w:val="0"/>
      <w:marTop w:val="0"/>
      <w:marBottom w:val="0"/>
      <w:divBdr>
        <w:top w:val="none" w:sz="0" w:space="0" w:color="auto"/>
        <w:left w:val="none" w:sz="0" w:space="0" w:color="auto"/>
        <w:bottom w:val="none" w:sz="0" w:space="0" w:color="auto"/>
        <w:right w:val="none" w:sz="0" w:space="0" w:color="auto"/>
      </w:divBdr>
    </w:div>
    <w:div w:id="799111867">
      <w:bodyDiv w:val="1"/>
      <w:marLeft w:val="0"/>
      <w:marRight w:val="0"/>
      <w:marTop w:val="0"/>
      <w:marBottom w:val="0"/>
      <w:divBdr>
        <w:top w:val="none" w:sz="0" w:space="0" w:color="auto"/>
        <w:left w:val="none" w:sz="0" w:space="0" w:color="auto"/>
        <w:bottom w:val="none" w:sz="0" w:space="0" w:color="auto"/>
        <w:right w:val="none" w:sz="0" w:space="0" w:color="auto"/>
      </w:divBdr>
    </w:div>
    <w:div w:id="802041223">
      <w:bodyDiv w:val="1"/>
      <w:marLeft w:val="0"/>
      <w:marRight w:val="0"/>
      <w:marTop w:val="0"/>
      <w:marBottom w:val="0"/>
      <w:divBdr>
        <w:top w:val="none" w:sz="0" w:space="0" w:color="auto"/>
        <w:left w:val="none" w:sz="0" w:space="0" w:color="auto"/>
        <w:bottom w:val="none" w:sz="0" w:space="0" w:color="auto"/>
        <w:right w:val="none" w:sz="0" w:space="0" w:color="auto"/>
      </w:divBdr>
    </w:div>
    <w:div w:id="811487374">
      <w:bodyDiv w:val="1"/>
      <w:marLeft w:val="0"/>
      <w:marRight w:val="0"/>
      <w:marTop w:val="0"/>
      <w:marBottom w:val="0"/>
      <w:divBdr>
        <w:top w:val="none" w:sz="0" w:space="0" w:color="auto"/>
        <w:left w:val="none" w:sz="0" w:space="0" w:color="auto"/>
        <w:bottom w:val="none" w:sz="0" w:space="0" w:color="auto"/>
        <w:right w:val="none" w:sz="0" w:space="0" w:color="auto"/>
      </w:divBdr>
    </w:div>
    <w:div w:id="839278165">
      <w:bodyDiv w:val="1"/>
      <w:marLeft w:val="0"/>
      <w:marRight w:val="0"/>
      <w:marTop w:val="0"/>
      <w:marBottom w:val="0"/>
      <w:divBdr>
        <w:top w:val="none" w:sz="0" w:space="0" w:color="auto"/>
        <w:left w:val="none" w:sz="0" w:space="0" w:color="auto"/>
        <w:bottom w:val="none" w:sz="0" w:space="0" w:color="auto"/>
        <w:right w:val="none" w:sz="0" w:space="0" w:color="auto"/>
      </w:divBdr>
    </w:div>
    <w:div w:id="841239247">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54265360">
      <w:bodyDiv w:val="1"/>
      <w:marLeft w:val="0"/>
      <w:marRight w:val="0"/>
      <w:marTop w:val="0"/>
      <w:marBottom w:val="0"/>
      <w:divBdr>
        <w:top w:val="none" w:sz="0" w:space="0" w:color="auto"/>
        <w:left w:val="none" w:sz="0" w:space="0" w:color="auto"/>
        <w:bottom w:val="none" w:sz="0" w:space="0" w:color="auto"/>
        <w:right w:val="none" w:sz="0" w:space="0" w:color="auto"/>
      </w:divBdr>
    </w:div>
    <w:div w:id="861015996">
      <w:bodyDiv w:val="1"/>
      <w:marLeft w:val="0"/>
      <w:marRight w:val="0"/>
      <w:marTop w:val="0"/>
      <w:marBottom w:val="0"/>
      <w:divBdr>
        <w:top w:val="none" w:sz="0" w:space="0" w:color="auto"/>
        <w:left w:val="none" w:sz="0" w:space="0" w:color="auto"/>
        <w:bottom w:val="none" w:sz="0" w:space="0" w:color="auto"/>
        <w:right w:val="none" w:sz="0" w:space="0" w:color="auto"/>
      </w:divBdr>
    </w:div>
    <w:div w:id="865412894">
      <w:bodyDiv w:val="1"/>
      <w:marLeft w:val="0"/>
      <w:marRight w:val="0"/>
      <w:marTop w:val="0"/>
      <w:marBottom w:val="0"/>
      <w:divBdr>
        <w:top w:val="none" w:sz="0" w:space="0" w:color="auto"/>
        <w:left w:val="none" w:sz="0" w:space="0" w:color="auto"/>
        <w:bottom w:val="none" w:sz="0" w:space="0" w:color="auto"/>
        <w:right w:val="none" w:sz="0" w:space="0" w:color="auto"/>
      </w:divBdr>
    </w:div>
    <w:div w:id="868834860">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0142178">
      <w:bodyDiv w:val="1"/>
      <w:marLeft w:val="0"/>
      <w:marRight w:val="0"/>
      <w:marTop w:val="0"/>
      <w:marBottom w:val="0"/>
      <w:divBdr>
        <w:top w:val="none" w:sz="0" w:space="0" w:color="auto"/>
        <w:left w:val="none" w:sz="0" w:space="0" w:color="auto"/>
        <w:bottom w:val="none" w:sz="0" w:space="0" w:color="auto"/>
        <w:right w:val="none" w:sz="0" w:space="0" w:color="auto"/>
      </w:divBdr>
    </w:div>
    <w:div w:id="870338417">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881670659">
      <w:bodyDiv w:val="1"/>
      <w:marLeft w:val="0"/>
      <w:marRight w:val="0"/>
      <w:marTop w:val="0"/>
      <w:marBottom w:val="0"/>
      <w:divBdr>
        <w:top w:val="none" w:sz="0" w:space="0" w:color="auto"/>
        <w:left w:val="none" w:sz="0" w:space="0" w:color="auto"/>
        <w:bottom w:val="none" w:sz="0" w:space="0" w:color="auto"/>
        <w:right w:val="none" w:sz="0" w:space="0" w:color="auto"/>
      </w:divBdr>
    </w:div>
    <w:div w:id="889416919">
      <w:bodyDiv w:val="1"/>
      <w:marLeft w:val="0"/>
      <w:marRight w:val="0"/>
      <w:marTop w:val="0"/>
      <w:marBottom w:val="0"/>
      <w:divBdr>
        <w:top w:val="none" w:sz="0" w:space="0" w:color="auto"/>
        <w:left w:val="none" w:sz="0" w:space="0" w:color="auto"/>
        <w:bottom w:val="none" w:sz="0" w:space="0" w:color="auto"/>
        <w:right w:val="none" w:sz="0" w:space="0" w:color="auto"/>
      </w:divBdr>
    </w:div>
    <w:div w:id="894006690">
      <w:bodyDiv w:val="1"/>
      <w:marLeft w:val="0"/>
      <w:marRight w:val="0"/>
      <w:marTop w:val="0"/>
      <w:marBottom w:val="0"/>
      <w:divBdr>
        <w:top w:val="none" w:sz="0" w:space="0" w:color="auto"/>
        <w:left w:val="none" w:sz="0" w:space="0" w:color="auto"/>
        <w:bottom w:val="none" w:sz="0" w:space="0" w:color="auto"/>
        <w:right w:val="none" w:sz="0" w:space="0" w:color="auto"/>
      </w:divBdr>
    </w:div>
    <w:div w:id="918750968">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927807081">
      <w:bodyDiv w:val="1"/>
      <w:marLeft w:val="0"/>
      <w:marRight w:val="0"/>
      <w:marTop w:val="0"/>
      <w:marBottom w:val="0"/>
      <w:divBdr>
        <w:top w:val="none" w:sz="0" w:space="0" w:color="auto"/>
        <w:left w:val="none" w:sz="0" w:space="0" w:color="auto"/>
        <w:bottom w:val="none" w:sz="0" w:space="0" w:color="auto"/>
        <w:right w:val="none" w:sz="0" w:space="0" w:color="auto"/>
      </w:divBdr>
    </w:div>
    <w:div w:id="929777825">
      <w:bodyDiv w:val="1"/>
      <w:marLeft w:val="0"/>
      <w:marRight w:val="0"/>
      <w:marTop w:val="0"/>
      <w:marBottom w:val="0"/>
      <w:divBdr>
        <w:top w:val="none" w:sz="0" w:space="0" w:color="auto"/>
        <w:left w:val="none" w:sz="0" w:space="0" w:color="auto"/>
        <w:bottom w:val="none" w:sz="0" w:space="0" w:color="auto"/>
        <w:right w:val="none" w:sz="0" w:space="0" w:color="auto"/>
      </w:divBdr>
    </w:div>
    <w:div w:id="945694216">
      <w:bodyDiv w:val="1"/>
      <w:marLeft w:val="0"/>
      <w:marRight w:val="0"/>
      <w:marTop w:val="0"/>
      <w:marBottom w:val="0"/>
      <w:divBdr>
        <w:top w:val="none" w:sz="0" w:space="0" w:color="auto"/>
        <w:left w:val="none" w:sz="0" w:space="0" w:color="auto"/>
        <w:bottom w:val="none" w:sz="0" w:space="0" w:color="auto"/>
        <w:right w:val="none" w:sz="0" w:space="0" w:color="auto"/>
      </w:divBdr>
    </w:div>
    <w:div w:id="953176453">
      <w:bodyDiv w:val="1"/>
      <w:marLeft w:val="0"/>
      <w:marRight w:val="0"/>
      <w:marTop w:val="0"/>
      <w:marBottom w:val="0"/>
      <w:divBdr>
        <w:top w:val="none" w:sz="0" w:space="0" w:color="auto"/>
        <w:left w:val="none" w:sz="0" w:space="0" w:color="auto"/>
        <w:bottom w:val="none" w:sz="0" w:space="0" w:color="auto"/>
        <w:right w:val="none" w:sz="0" w:space="0" w:color="auto"/>
      </w:divBdr>
    </w:div>
    <w:div w:id="958924298">
      <w:bodyDiv w:val="1"/>
      <w:marLeft w:val="0"/>
      <w:marRight w:val="0"/>
      <w:marTop w:val="0"/>
      <w:marBottom w:val="0"/>
      <w:divBdr>
        <w:top w:val="none" w:sz="0" w:space="0" w:color="auto"/>
        <w:left w:val="none" w:sz="0" w:space="0" w:color="auto"/>
        <w:bottom w:val="none" w:sz="0" w:space="0" w:color="auto"/>
        <w:right w:val="none" w:sz="0" w:space="0" w:color="auto"/>
      </w:divBdr>
    </w:div>
    <w:div w:id="969096271">
      <w:bodyDiv w:val="1"/>
      <w:marLeft w:val="0"/>
      <w:marRight w:val="0"/>
      <w:marTop w:val="0"/>
      <w:marBottom w:val="0"/>
      <w:divBdr>
        <w:top w:val="none" w:sz="0" w:space="0" w:color="auto"/>
        <w:left w:val="none" w:sz="0" w:space="0" w:color="auto"/>
        <w:bottom w:val="none" w:sz="0" w:space="0" w:color="auto"/>
        <w:right w:val="none" w:sz="0" w:space="0" w:color="auto"/>
      </w:divBdr>
    </w:div>
    <w:div w:id="984090933">
      <w:bodyDiv w:val="1"/>
      <w:marLeft w:val="0"/>
      <w:marRight w:val="0"/>
      <w:marTop w:val="0"/>
      <w:marBottom w:val="0"/>
      <w:divBdr>
        <w:top w:val="none" w:sz="0" w:space="0" w:color="auto"/>
        <w:left w:val="none" w:sz="0" w:space="0" w:color="auto"/>
        <w:bottom w:val="none" w:sz="0" w:space="0" w:color="auto"/>
        <w:right w:val="none" w:sz="0" w:space="0" w:color="auto"/>
      </w:divBdr>
    </w:div>
    <w:div w:id="985012063">
      <w:bodyDiv w:val="1"/>
      <w:marLeft w:val="0"/>
      <w:marRight w:val="0"/>
      <w:marTop w:val="0"/>
      <w:marBottom w:val="0"/>
      <w:divBdr>
        <w:top w:val="none" w:sz="0" w:space="0" w:color="auto"/>
        <w:left w:val="none" w:sz="0" w:space="0" w:color="auto"/>
        <w:bottom w:val="none" w:sz="0" w:space="0" w:color="auto"/>
        <w:right w:val="none" w:sz="0" w:space="0" w:color="auto"/>
      </w:divBdr>
    </w:div>
    <w:div w:id="988166151">
      <w:bodyDiv w:val="1"/>
      <w:marLeft w:val="0"/>
      <w:marRight w:val="0"/>
      <w:marTop w:val="0"/>
      <w:marBottom w:val="0"/>
      <w:divBdr>
        <w:top w:val="none" w:sz="0" w:space="0" w:color="auto"/>
        <w:left w:val="none" w:sz="0" w:space="0" w:color="auto"/>
        <w:bottom w:val="none" w:sz="0" w:space="0" w:color="auto"/>
        <w:right w:val="none" w:sz="0" w:space="0" w:color="auto"/>
      </w:divBdr>
    </w:div>
    <w:div w:id="988678876">
      <w:bodyDiv w:val="1"/>
      <w:marLeft w:val="0"/>
      <w:marRight w:val="0"/>
      <w:marTop w:val="0"/>
      <w:marBottom w:val="0"/>
      <w:divBdr>
        <w:top w:val="none" w:sz="0" w:space="0" w:color="auto"/>
        <w:left w:val="none" w:sz="0" w:space="0" w:color="auto"/>
        <w:bottom w:val="none" w:sz="0" w:space="0" w:color="auto"/>
        <w:right w:val="none" w:sz="0" w:space="0" w:color="auto"/>
      </w:divBdr>
    </w:div>
    <w:div w:id="989601641">
      <w:bodyDiv w:val="1"/>
      <w:marLeft w:val="0"/>
      <w:marRight w:val="0"/>
      <w:marTop w:val="0"/>
      <w:marBottom w:val="0"/>
      <w:divBdr>
        <w:top w:val="none" w:sz="0" w:space="0" w:color="auto"/>
        <w:left w:val="none" w:sz="0" w:space="0" w:color="auto"/>
        <w:bottom w:val="none" w:sz="0" w:space="0" w:color="auto"/>
        <w:right w:val="none" w:sz="0" w:space="0" w:color="auto"/>
      </w:divBdr>
    </w:div>
    <w:div w:id="990409340">
      <w:bodyDiv w:val="1"/>
      <w:marLeft w:val="0"/>
      <w:marRight w:val="0"/>
      <w:marTop w:val="0"/>
      <w:marBottom w:val="0"/>
      <w:divBdr>
        <w:top w:val="none" w:sz="0" w:space="0" w:color="auto"/>
        <w:left w:val="none" w:sz="0" w:space="0" w:color="auto"/>
        <w:bottom w:val="none" w:sz="0" w:space="0" w:color="auto"/>
        <w:right w:val="none" w:sz="0" w:space="0" w:color="auto"/>
      </w:divBdr>
    </w:div>
    <w:div w:id="994339197">
      <w:bodyDiv w:val="1"/>
      <w:marLeft w:val="0"/>
      <w:marRight w:val="0"/>
      <w:marTop w:val="0"/>
      <w:marBottom w:val="0"/>
      <w:divBdr>
        <w:top w:val="none" w:sz="0" w:space="0" w:color="auto"/>
        <w:left w:val="none" w:sz="0" w:space="0" w:color="auto"/>
        <w:bottom w:val="none" w:sz="0" w:space="0" w:color="auto"/>
        <w:right w:val="none" w:sz="0" w:space="0" w:color="auto"/>
      </w:divBdr>
    </w:div>
    <w:div w:id="997541180">
      <w:bodyDiv w:val="1"/>
      <w:marLeft w:val="0"/>
      <w:marRight w:val="0"/>
      <w:marTop w:val="0"/>
      <w:marBottom w:val="0"/>
      <w:divBdr>
        <w:top w:val="none" w:sz="0" w:space="0" w:color="auto"/>
        <w:left w:val="none" w:sz="0" w:space="0" w:color="auto"/>
        <w:bottom w:val="none" w:sz="0" w:space="0" w:color="auto"/>
        <w:right w:val="none" w:sz="0" w:space="0" w:color="auto"/>
      </w:divBdr>
    </w:div>
    <w:div w:id="999428691">
      <w:bodyDiv w:val="1"/>
      <w:marLeft w:val="0"/>
      <w:marRight w:val="0"/>
      <w:marTop w:val="0"/>
      <w:marBottom w:val="0"/>
      <w:divBdr>
        <w:top w:val="none" w:sz="0" w:space="0" w:color="auto"/>
        <w:left w:val="none" w:sz="0" w:space="0" w:color="auto"/>
        <w:bottom w:val="none" w:sz="0" w:space="0" w:color="auto"/>
        <w:right w:val="none" w:sz="0" w:space="0" w:color="auto"/>
      </w:divBdr>
    </w:div>
    <w:div w:id="1001740649">
      <w:bodyDiv w:val="1"/>
      <w:marLeft w:val="0"/>
      <w:marRight w:val="0"/>
      <w:marTop w:val="0"/>
      <w:marBottom w:val="0"/>
      <w:divBdr>
        <w:top w:val="none" w:sz="0" w:space="0" w:color="auto"/>
        <w:left w:val="none" w:sz="0" w:space="0" w:color="auto"/>
        <w:bottom w:val="none" w:sz="0" w:space="0" w:color="auto"/>
        <w:right w:val="none" w:sz="0" w:space="0" w:color="auto"/>
      </w:divBdr>
    </w:div>
    <w:div w:id="1002663799">
      <w:bodyDiv w:val="1"/>
      <w:marLeft w:val="0"/>
      <w:marRight w:val="0"/>
      <w:marTop w:val="0"/>
      <w:marBottom w:val="0"/>
      <w:divBdr>
        <w:top w:val="none" w:sz="0" w:space="0" w:color="auto"/>
        <w:left w:val="none" w:sz="0" w:space="0" w:color="auto"/>
        <w:bottom w:val="none" w:sz="0" w:space="0" w:color="auto"/>
        <w:right w:val="none" w:sz="0" w:space="0" w:color="auto"/>
      </w:divBdr>
    </w:div>
    <w:div w:id="1004747915">
      <w:bodyDiv w:val="1"/>
      <w:marLeft w:val="0"/>
      <w:marRight w:val="0"/>
      <w:marTop w:val="0"/>
      <w:marBottom w:val="0"/>
      <w:divBdr>
        <w:top w:val="none" w:sz="0" w:space="0" w:color="auto"/>
        <w:left w:val="none" w:sz="0" w:space="0" w:color="auto"/>
        <w:bottom w:val="none" w:sz="0" w:space="0" w:color="auto"/>
        <w:right w:val="none" w:sz="0" w:space="0" w:color="auto"/>
      </w:divBdr>
    </w:div>
    <w:div w:id="1011640456">
      <w:bodyDiv w:val="1"/>
      <w:marLeft w:val="0"/>
      <w:marRight w:val="0"/>
      <w:marTop w:val="0"/>
      <w:marBottom w:val="0"/>
      <w:divBdr>
        <w:top w:val="none" w:sz="0" w:space="0" w:color="auto"/>
        <w:left w:val="none" w:sz="0" w:space="0" w:color="auto"/>
        <w:bottom w:val="none" w:sz="0" w:space="0" w:color="auto"/>
        <w:right w:val="none" w:sz="0" w:space="0" w:color="auto"/>
      </w:divBdr>
    </w:div>
    <w:div w:id="1024750076">
      <w:bodyDiv w:val="1"/>
      <w:marLeft w:val="0"/>
      <w:marRight w:val="0"/>
      <w:marTop w:val="0"/>
      <w:marBottom w:val="0"/>
      <w:divBdr>
        <w:top w:val="none" w:sz="0" w:space="0" w:color="auto"/>
        <w:left w:val="none" w:sz="0" w:space="0" w:color="auto"/>
        <w:bottom w:val="none" w:sz="0" w:space="0" w:color="auto"/>
        <w:right w:val="none" w:sz="0" w:space="0" w:color="auto"/>
      </w:divBdr>
    </w:div>
    <w:div w:id="1026297682">
      <w:bodyDiv w:val="1"/>
      <w:marLeft w:val="0"/>
      <w:marRight w:val="0"/>
      <w:marTop w:val="0"/>
      <w:marBottom w:val="0"/>
      <w:divBdr>
        <w:top w:val="none" w:sz="0" w:space="0" w:color="auto"/>
        <w:left w:val="none" w:sz="0" w:space="0" w:color="auto"/>
        <w:bottom w:val="none" w:sz="0" w:space="0" w:color="auto"/>
        <w:right w:val="none" w:sz="0" w:space="0" w:color="auto"/>
      </w:divBdr>
    </w:div>
    <w:div w:id="1027877774">
      <w:bodyDiv w:val="1"/>
      <w:marLeft w:val="0"/>
      <w:marRight w:val="0"/>
      <w:marTop w:val="0"/>
      <w:marBottom w:val="0"/>
      <w:divBdr>
        <w:top w:val="none" w:sz="0" w:space="0" w:color="auto"/>
        <w:left w:val="none" w:sz="0" w:space="0" w:color="auto"/>
        <w:bottom w:val="none" w:sz="0" w:space="0" w:color="auto"/>
        <w:right w:val="none" w:sz="0" w:space="0" w:color="auto"/>
      </w:divBdr>
    </w:div>
    <w:div w:id="1029378410">
      <w:bodyDiv w:val="1"/>
      <w:marLeft w:val="0"/>
      <w:marRight w:val="0"/>
      <w:marTop w:val="0"/>
      <w:marBottom w:val="0"/>
      <w:divBdr>
        <w:top w:val="none" w:sz="0" w:space="0" w:color="auto"/>
        <w:left w:val="none" w:sz="0" w:space="0" w:color="auto"/>
        <w:bottom w:val="none" w:sz="0" w:space="0" w:color="auto"/>
        <w:right w:val="none" w:sz="0" w:space="0" w:color="auto"/>
      </w:divBdr>
    </w:div>
    <w:div w:id="1030371686">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40859523">
      <w:bodyDiv w:val="1"/>
      <w:marLeft w:val="0"/>
      <w:marRight w:val="0"/>
      <w:marTop w:val="0"/>
      <w:marBottom w:val="0"/>
      <w:divBdr>
        <w:top w:val="none" w:sz="0" w:space="0" w:color="auto"/>
        <w:left w:val="none" w:sz="0" w:space="0" w:color="auto"/>
        <w:bottom w:val="none" w:sz="0" w:space="0" w:color="auto"/>
        <w:right w:val="none" w:sz="0" w:space="0" w:color="auto"/>
      </w:divBdr>
    </w:div>
    <w:div w:id="1044017121">
      <w:bodyDiv w:val="1"/>
      <w:marLeft w:val="0"/>
      <w:marRight w:val="0"/>
      <w:marTop w:val="0"/>
      <w:marBottom w:val="0"/>
      <w:divBdr>
        <w:top w:val="none" w:sz="0" w:space="0" w:color="auto"/>
        <w:left w:val="none" w:sz="0" w:space="0" w:color="auto"/>
        <w:bottom w:val="none" w:sz="0" w:space="0" w:color="auto"/>
        <w:right w:val="none" w:sz="0" w:space="0" w:color="auto"/>
      </w:divBdr>
    </w:div>
    <w:div w:id="1051541467">
      <w:bodyDiv w:val="1"/>
      <w:marLeft w:val="0"/>
      <w:marRight w:val="0"/>
      <w:marTop w:val="0"/>
      <w:marBottom w:val="0"/>
      <w:divBdr>
        <w:top w:val="none" w:sz="0" w:space="0" w:color="auto"/>
        <w:left w:val="none" w:sz="0" w:space="0" w:color="auto"/>
        <w:bottom w:val="none" w:sz="0" w:space="0" w:color="auto"/>
        <w:right w:val="none" w:sz="0" w:space="0" w:color="auto"/>
      </w:divBdr>
    </w:div>
    <w:div w:id="1051541730">
      <w:bodyDiv w:val="1"/>
      <w:marLeft w:val="0"/>
      <w:marRight w:val="0"/>
      <w:marTop w:val="0"/>
      <w:marBottom w:val="0"/>
      <w:divBdr>
        <w:top w:val="none" w:sz="0" w:space="0" w:color="auto"/>
        <w:left w:val="none" w:sz="0" w:space="0" w:color="auto"/>
        <w:bottom w:val="none" w:sz="0" w:space="0" w:color="auto"/>
        <w:right w:val="none" w:sz="0" w:space="0" w:color="auto"/>
      </w:divBdr>
    </w:div>
    <w:div w:id="1051929524">
      <w:bodyDiv w:val="1"/>
      <w:marLeft w:val="0"/>
      <w:marRight w:val="0"/>
      <w:marTop w:val="0"/>
      <w:marBottom w:val="0"/>
      <w:divBdr>
        <w:top w:val="none" w:sz="0" w:space="0" w:color="auto"/>
        <w:left w:val="none" w:sz="0" w:space="0" w:color="auto"/>
        <w:bottom w:val="none" w:sz="0" w:space="0" w:color="auto"/>
        <w:right w:val="none" w:sz="0" w:space="0" w:color="auto"/>
      </w:divBdr>
    </w:div>
    <w:div w:id="105357927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5682816">
      <w:bodyDiv w:val="1"/>
      <w:marLeft w:val="0"/>
      <w:marRight w:val="0"/>
      <w:marTop w:val="0"/>
      <w:marBottom w:val="0"/>
      <w:divBdr>
        <w:top w:val="none" w:sz="0" w:space="0" w:color="auto"/>
        <w:left w:val="none" w:sz="0" w:space="0" w:color="auto"/>
        <w:bottom w:val="none" w:sz="0" w:space="0" w:color="auto"/>
        <w:right w:val="none" w:sz="0" w:space="0" w:color="auto"/>
      </w:divBdr>
    </w:div>
    <w:div w:id="1070228806">
      <w:bodyDiv w:val="1"/>
      <w:marLeft w:val="0"/>
      <w:marRight w:val="0"/>
      <w:marTop w:val="0"/>
      <w:marBottom w:val="0"/>
      <w:divBdr>
        <w:top w:val="none" w:sz="0" w:space="0" w:color="auto"/>
        <w:left w:val="none" w:sz="0" w:space="0" w:color="auto"/>
        <w:bottom w:val="none" w:sz="0" w:space="0" w:color="auto"/>
        <w:right w:val="none" w:sz="0" w:space="0" w:color="auto"/>
      </w:divBdr>
    </w:div>
    <w:div w:id="1088622297">
      <w:bodyDiv w:val="1"/>
      <w:marLeft w:val="0"/>
      <w:marRight w:val="0"/>
      <w:marTop w:val="0"/>
      <w:marBottom w:val="0"/>
      <w:divBdr>
        <w:top w:val="none" w:sz="0" w:space="0" w:color="auto"/>
        <w:left w:val="none" w:sz="0" w:space="0" w:color="auto"/>
        <w:bottom w:val="none" w:sz="0" w:space="0" w:color="auto"/>
        <w:right w:val="none" w:sz="0" w:space="0" w:color="auto"/>
      </w:divBdr>
    </w:div>
    <w:div w:id="1093237155">
      <w:bodyDiv w:val="1"/>
      <w:marLeft w:val="0"/>
      <w:marRight w:val="0"/>
      <w:marTop w:val="0"/>
      <w:marBottom w:val="0"/>
      <w:divBdr>
        <w:top w:val="none" w:sz="0" w:space="0" w:color="auto"/>
        <w:left w:val="none" w:sz="0" w:space="0" w:color="auto"/>
        <w:bottom w:val="none" w:sz="0" w:space="0" w:color="auto"/>
        <w:right w:val="none" w:sz="0" w:space="0" w:color="auto"/>
      </w:divBdr>
    </w:div>
    <w:div w:id="1097139248">
      <w:bodyDiv w:val="1"/>
      <w:marLeft w:val="0"/>
      <w:marRight w:val="0"/>
      <w:marTop w:val="0"/>
      <w:marBottom w:val="0"/>
      <w:divBdr>
        <w:top w:val="none" w:sz="0" w:space="0" w:color="auto"/>
        <w:left w:val="none" w:sz="0" w:space="0" w:color="auto"/>
        <w:bottom w:val="none" w:sz="0" w:space="0" w:color="auto"/>
        <w:right w:val="none" w:sz="0" w:space="0" w:color="auto"/>
      </w:divBdr>
    </w:div>
    <w:div w:id="1097796804">
      <w:bodyDiv w:val="1"/>
      <w:marLeft w:val="0"/>
      <w:marRight w:val="0"/>
      <w:marTop w:val="0"/>
      <w:marBottom w:val="0"/>
      <w:divBdr>
        <w:top w:val="none" w:sz="0" w:space="0" w:color="auto"/>
        <w:left w:val="none" w:sz="0" w:space="0" w:color="auto"/>
        <w:bottom w:val="none" w:sz="0" w:space="0" w:color="auto"/>
        <w:right w:val="none" w:sz="0" w:space="0" w:color="auto"/>
      </w:divBdr>
    </w:div>
    <w:div w:id="1098134023">
      <w:bodyDiv w:val="1"/>
      <w:marLeft w:val="0"/>
      <w:marRight w:val="0"/>
      <w:marTop w:val="0"/>
      <w:marBottom w:val="0"/>
      <w:divBdr>
        <w:top w:val="none" w:sz="0" w:space="0" w:color="auto"/>
        <w:left w:val="none" w:sz="0" w:space="0" w:color="auto"/>
        <w:bottom w:val="none" w:sz="0" w:space="0" w:color="auto"/>
        <w:right w:val="none" w:sz="0" w:space="0" w:color="auto"/>
      </w:divBdr>
    </w:div>
    <w:div w:id="1112163678">
      <w:bodyDiv w:val="1"/>
      <w:marLeft w:val="0"/>
      <w:marRight w:val="0"/>
      <w:marTop w:val="0"/>
      <w:marBottom w:val="0"/>
      <w:divBdr>
        <w:top w:val="none" w:sz="0" w:space="0" w:color="auto"/>
        <w:left w:val="none" w:sz="0" w:space="0" w:color="auto"/>
        <w:bottom w:val="none" w:sz="0" w:space="0" w:color="auto"/>
        <w:right w:val="none" w:sz="0" w:space="0" w:color="auto"/>
      </w:divBdr>
    </w:div>
    <w:div w:id="1117143700">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27503274">
      <w:bodyDiv w:val="1"/>
      <w:marLeft w:val="0"/>
      <w:marRight w:val="0"/>
      <w:marTop w:val="0"/>
      <w:marBottom w:val="0"/>
      <w:divBdr>
        <w:top w:val="none" w:sz="0" w:space="0" w:color="auto"/>
        <w:left w:val="none" w:sz="0" w:space="0" w:color="auto"/>
        <w:bottom w:val="none" w:sz="0" w:space="0" w:color="auto"/>
        <w:right w:val="none" w:sz="0" w:space="0" w:color="auto"/>
      </w:divBdr>
    </w:div>
    <w:div w:id="1128552418">
      <w:bodyDiv w:val="1"/>
      <w:marLeft w:val="0"/>
      <w:marRight w:val="0"/>
      <w:marTop w:val="0"/>
      <w:marBottom w:val="0"/>
      <w:divBdr>
        <w:top w:val="none" w:sz="0" w:space="0" w:color="auto"/>
        <w:left w:val="none" w:sz="0" w:space="0" w:color="auto"/>
        <w:bottom w:val="none" w:sz="0" w:space="0" w:color="auto"/>
        <w:right w:val="none" w:sz="0" w:space="0" w:color="auto"/>
      </w:divBdr>
    </w:div>
    <w:div w:id="1129013232">
      <w:bodyDiv w:val="1"/>
      <w:marLeft w:val="0"/>
      <w:marRight w:val="0"/>
      <w:marTop w:val="0"/>
      <w:marBottom w:val="0"/>
      <w:divBdr>
        <w:top w:val="none" w:sz="0" w:space="0" w:color="auto"/>
        <w:left w:val="none" w:sz="0" w:space="0" w:color="auto"/>
        <w:bottom w:val="none" w:sz="0" w:space="0" w:color="auto"/>
        <w:right w:val="none" w:sz="0" w:space="0" w:color="auto"/>
      </w:divBdr>
    </w:div>
    <w:div w:id="1130628738">
      <w:bodyDiv w:val="1"/>
      <w:marLeft w:val="0"/>
      <w:marRight w:val="0"/>
      <w:marTop w:val="0"/>
      <w:marBottom w:val="0"/>
      <w:divBdr>
        <w:top w:val="none" w:sz="0" w:space="0" w:color="auto"/>
        <w:left w:val="none" w:sz="0" w:space="0" w:color="auto"/>
        <w:bottom w:val="none" w:sz="0" w:space="0" w:color="auto"/>
        <w:right w:val="none" w:sz="0" w:space="0" w:color="auto"/>
      </w:divBdr>
    </w:div>
    <w:div w:id="1137069693">
      <w:bodyDiv w:val="1"/>
      <w:marLeft w:val="0"/>
      <w:marRight w:val="0"/>
      <w:marTop w:val="0"/>
      <w:marBottom w:val="0"/>
      <w:divBdr>
        <w:top w:val="none" w:sz="0" w:space="0" w:color="auto"/>
        <w:left w:val="none" w:sz="0" w:space="0" w:color="auto"/>
        <w:bottom w:val="none" w:sz="0" w:space="0" w:color="auto"/>
        <w:right w:val="none" w:sz="0" w:space="0" w:color="auto"/>
      </w:divBdr>
    </w:div>
    <w:div w:id="1137333719">
      <w:bodyDiv w:val="1"/>
      <w:marLeft w:val="0"/>
      <w:marRight w:val="0"/>
      <w:marTop w:val="0"/>
      <w:marBottom w:val="0"/>
      <w:divBdr>
        <w:top w:val="none" w:sz="0" w:space="0" w:color="auto"/>
        <w:left w:val="none" w:sz="0" w:space="0" w:color="auto"/>
        <w:bottom w:val="none" w:sz="0" w:space="0" w:color="auto"/>
        <w:right w:val="none" w:sz="0" w:space="0" w:color="auto"/>
      </w:divBdr>
    </w:div>
    <w:div w:id="1137606486">
      <w:bodyDiv w:val="1"/>
      <w:marLeft w:val="0"/>
      <w:marRight w:val="0"/>
      <w:marTop w:val="0"/>
      <w:marBottom w:val="0"/>
      <w:divBdr>
        <w:top w:val="none" w:sz="0" w:space="0" w:color="auto"/>
        <w:left w:val="none" w:sz="0" w:space="0" w:color="auto"/>
        <w:bottom w:val="none" w:sz="0" w:space="0" w:color="auto"/>
        <w:right w:val="none" w:sz="0" w:space="0" w:color="auto"/>
      </w:divBdr>
    </w:div>
    <w:div w:id="1140686835">
      <w:bodyDiv w:val="1"/>
      <w:marLeft w:val="0"/>
      <w:marRight w:val="0"/>
      <w:marTop w:val="0"/>
      <w:marBottom w:val="0"/>
      <w:divBdr>
        <w:top w:val="none" w:sz="0" w:space="0" w:color="auto"/>
        <w:left w:val="none" w:sz="0" w:space="0" w:color="auto"/>
        <w:bottom w:val="none" w:sz="0" w:space="0" w:color="auto"/>
        <w:right w:val="none" w:sz="0" w:space="0" w:color="auto"/>
      </w:divBdr>
    </w:div>
    <w:div w:id="1152792471">
      <w:bodyDiv w:val="1"/>
      <w:marLeft w:val="0"/>
      <w:marRight w:val="0"/>
      <w:marTop w:val="0"/>
      <w:marBottom w:val="0"/>
      <w:divBdr>
        <w:top w:val="none" w:sz="0" w:space="0" w:color="auto"/>
        <w:left w:val="none" w:sz="0" w:space="0" w:color="auto"/>
        <w:bottom w:val="none" w:sz="0" w:space="0" w:color="auto"/>
        <w:right w:val="none" w:sz="0" w:space="0" w:color="auto"/>
      </w:divBdr>
    </w:div>
    <w:div w:id="1154642875">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7288628">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70366413">
      <w:bodyDiv w:val="1"/>
      <w:marLeft w:val="0"/>
      <w:marRight w:val="0"/>
      <w:marTop w:val="0"/>
      <w:marBottom w:val="0"/>
      <w:divBdr>
        <w:top w:val="none" w:sz="0" w:space="0" w:color="auto"/>
        <w:left w:val="none" w:sz="0" w:space="0" w:color="auto"/>
        <w:bottom w:val="none" w:sz="0" w:space="0" w:color="auto"/>
        <w:right w:val="none" w:sz="0" w:space="0" w:color="auto"/>
      </w:divBdr>
    </w:div>
    <w:div w:id="1171339311">
      <w:bodyDiv w:val="1"/>
      <w:marLeft w:val="0"/>
      <w:marRight w:val="0"/>
      <w:marTop w:val="0"/>
      <w:marBottom w:val="0"/>
      <w:divBdr>
        <w:top w:val="none" w:sz="0" w:space="0" w:color="auto"/>
        <w:left w:val="none" w:sz="0" w:space="0" w:color="auto"/>
        <w:bottom w:val="none" w:sz="0" w:space="0" w:color="auto"/>
        <w:right w:val="none" w:sz="0" w:space="0" w:color="auto"/>
      </w:divBdr>
    </w:div>
    <w:div w:id="1176001211">
      <w:bodyDiv w:val="1"/>
      <w:marLeft w:val="0"/>
      <w:marRight w:val="0"/>
      <w:marTop w:val="0"/>
      <w:marBottom w:val="0"/>
      <w:divBdr>
        <w:top w:val="none" w:sz="0" w:space="0" w:color="auto"/>
        <w:left w:val="none" w:sz="0" w:space="0" w:color="auto"/>
        <w:bottom w:val="none" w:sz="0" w:space="0" w:color="auto"/>
        <w:right w:val="none" w:sz="0" w:space="0" w:color="auto"/>
      </w:divBdr>
    </w:div>
    <w:div w:id="1178885936">
      <w:bodyDiv w:val="1"/>
      <w:marLeft w:val="0"/>
      <w:marRight w:val="0"/>
      <w:marTop w:val="0"/>
      <w:marBottom w:val="0"/>
      <w:divBdr>
        <w:top w:val="none" w:sz="0" w:space="0" w:color="auto"/>
        <w:left w:val="none" w:sz="0" w:space="0" w:color="auto"/>
        <w:bottom w:val="none" w:sz="0" w:space="0" w:color="auto"/>
        <w:right w:val="none" w:sz="0" w:space="0" w:color="auto"/>
      </w:divBdr>
    </w:div>
    <w:div w:id="1181622337">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5444122">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192572040">
      <w:bodyDiv w:val="1"/>
      <w:marLeft w:val="0"/>
      <w:marRight w:val="0"/>
      <w:marTop w:val="0"/>
      <w:marBottom w:val="0"/>
      <w:divBdr>
        <w:top w:val="none" w:sz="0" w:space="0" w:color="auto"/>
        <w:left w:val="none" w:sz="0" w:space="0" w:color="auto"/>
        <w:bottom w:val="none" w:sz="0" w:space="0" w:color="auto"/>
        <w:right w:val="none" w:sz="0" w:space="0" w:color="auto"/>
      </w:divBdr>
    </w:div>
    <w:div w:id="1201284474">
      <w:bodyDiv w:val="1"/>
      <w:marLeft w:val="0"/>
      <w:marRight w:val="0"/>
      <w:marTop w:val="0"/>
      <w:marBottom w:val="0"/>
      <w:divBdr>
        <w:top w:val="none" w:sz="0" w:space="0" w:color="auto"/>
        <w:left w:val="none" w:sz="0" w:space="0" w:color="auto"/>
        <w:bottom w:val="none" w:sz="0" w:space="0" w:color="auto"/>
        <w:right w:val="none" w:sz="0" w:space="0" w:color="auto"/>
      </w:divBdr>
    </w:div>
    <w:div w:id="1201670093">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12888565">
      <w:bodyDiv w:val="1"/>
      <w:marLeft w:val="0"/>
      <w:marRight w:val="0"/>
      <w:marTop w:val="0"/>
      <w:marBottom w:val="0"/>
      <w:divBdr>
        <w:top w:val="none" w:sz="0" w:space="0" w:color="auto"/>
        <w:left w:val="none" w:sz="0" w:space="0" w:color="auto"/>
        <w:bottom w:val="none" w:sz="0" w:space="0" w:color="auto"/>
        <w:right w:val="none" w:sz="0" w:space="0" w:color="auto"/>
      </w:divBdr>
    </w:div>
    <w:div w:id="1213735477">
      <w:bodyDiv w:val="1"/>
      <w:marLeft w:val="0"/>
      <w:marRight w:val="0"/>
      <w:marTop w:val="0"/>
      <w:marBottom w:val="0"/>
      <w:divBdr>
        <w:top w:val="none" w:sz="0" w:space="0" w:color="auto"/>
        <w:left w:val="none" w:sz="0" w:space="0" w:color="auto"/>
        <w:bottom w:val="none" w:sz="0" w:space="0" w:color="auto"/>
        <w:right w:val="none" w:sz="0" w:space="0" w:color="auto"/>
      </w:divBdr>
    </w:div>
    <w:div w:id="1215700424">
      <w:bodyDiv w:val="1"/>
      <w:marLeft w:val="0"/>
      <w:marRight w:val="0"/>
      <w:marTop w:val="0"/>
      <w:marBottom w:val="0"/>
      <w:divBdr>
        <w:top w:val="none" w:sz="0" w:space="0" w:color="auto"/>
        <w:left w:val="none" w:sz="0" w:space="0" w:color="auto"/>
        <w:bottom w:val="none" w:sz="0" w:space="0" w:color="auto"/>
        <w:right w:val="none" w:sz="0" w:space="0" w:color="auto"/>
      </w:divBdr>
    </w:div>
    <w:div w:id="1216699638">
      <w:bodyDiv w:val="1"/>
      <w:marLeft w:val="0"/>
      <w:marRight w:val="0"/>
      <w:marTop w:val="0"/>
      <w:marBottom w:val="0"/>
      <w:divBdr>
        <w:top w:val="none" w:sz="0" w:space="0" w:color="auto"/>
        <w:left w:val="none" w:sz="0" w:space="0" w:color="auto"/>
        <w:bottom w:val="none" w:sz="0" w:space="0" w:color="auto"/>
        <w:right w:val="none" w:sz="0" w:space="0" w:color="auto"/>
      </w:divBdr>
    </w:div>
    <w:div w:id="1222013810">
      <w:bodyDiv w:val="1"/>
      <w:marLeft w:val="0"/>
      <w:marRight w:val="0"/>
      <w:marTop w:val="0"/>
      <w:marBottom w:val="0"/>
      <w:divBdr>
        <w:top w:val="none" w:sz="0" w:space="0" w:color="auto"/>
        <w:left w:val="none" w:sz="0" w:space="0" w:color="auto"/>
        <w:bottom w:val="none" w:sz="0" w:space="0" w:color="auto"/>
        <w:right w:val="none" w:sz="0" w:space="0" w:color="auto"/>
      </w:divBdr>
    </w:div>
    <w:div w:id="1231190724">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32302691">
      <w:bodyDiv w:val="1"/>
      <w:marLeft w:val="0"/>
      <w:marRight w:val="0"/>
      <w:marTop w:val="0"/>
      <w:marBottom w:val="0"/>
      <w:divBdr>
        <w:top w:val="none" w:sz="0" w:space="0" w:color="auto"/>
        <w:left w:val="none" w:sz="0" w:space="0" w:color="auto"/>
        <w:bottom w:val="none" w:sz="0" w:space="0" w:color="auto"/>
        <w:right w:val="none" w:sz="0" w:space="0" w:color="auto"/>
      </w:divBdr>
    </w:div>
    <w:div w:id="1237516494">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444281">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267343145">
      <w:bodyDiv w:val="1"/>
      <w:marLeft w:val="0"/>
      <w:marRight w:val="0"/>
      <w:marTop w:val="0"/>
      <w:marBottom w:val="0"/>
      <w:divBdr>
        <w:top w:val="none" w:sz="0" w:space="0" w:color="auto"/>
        <w:left w:val="none" w:sz="0" w:space="0" w:color="auto"/>
        <w:bottom w:val="none" w:sz="0" w:space="0" w:color="auto"/>
        <w:right w:val="none" w:sz="0" w:space="0" w:color="auto"/>
      </w:divBdr>
    </w:div>
    <w:div w:id="1270429435">
      <w:bodyDiv w:val="1"/>
      <w:marLeft w:val="0"/>
      <w:marRight w:val="0"/>
      <w:marTop w:val="0"/>
      <w:marBottom w:val="0"/>
      <w:divBdr>
        <w:top w:val="none" w:sz="0" w:space="0" w:color="auto"/>
        <w:left w:val="none" w:sz="0" w:space="0" w:color="auto"/>
        <w:bottom w:val="none" w:sz="0" w:space="0" w:color="auto"/>
        <w:right w:val="none" w:sz="0" w:space="0" w:color="auto"/>
      </w:divBdr>
    </w:div>
    <w:div w:id="1270964744">
      <w:bodyDiv w:val="1"/>
      <w:marLeft w:val="0"/>
      <w:marRight w:val="0"/>
      <w:marTop w:val="0"/>
      <w:marBottom w:val="0"/>
      <w:divBdr>
        <w:top w:val="none" w:sz="0" w:space="0" w:color="auto"/>
        <w:left w:val="none" w:sz="0" w:space="0" w:color="auto"/>
        <w:bottom w:val="none" w:sz="0" w:space="0" w:color="auto"/>
        <w:right w:val="none" w:sz="0" w:space="0" w:color="auto"/>
      </w:divBdr>
    </w:div>
    <w:div w:id="1276518658">
      <w:bodyDiv w:val="1"/>
      <w:marLeft w:val="0"/>
      <w:marRight w:val="0"/>
      <w:marTop w:val="0"/>
      <w:marBottom w:val="0"/>
      <w:divBdr>
        <w:top w:val="none" w:sz="0" w:space="0" w:color="auto"/>
        <w:left w:val="none" w:sz="0" w:space="0" w:color="auto"/>
        <w:bottom w:val="none" w:sz="0" w:space="0" w:color="auto"/>
        <w:right w:val="none" w:sz="0" w:space="0" w:color="auto"/>
      </w:divBdr>
    </w:div>
    <w:div w:id="1278682485">
      <w:bodyDiv w:val="1"/>
      <w:marLeft w:val="0"/>
      <w:marRight w:val="0"/>
      <w:marTop w:val="0"/>
      <w:marBottom w:val="0"/>
      <w:divBdr>
        <w:top w:val="none" w:sz="0" w:space="0" w:color="auto"/>
        <w:left w:val="none" w:sz="0" w:space="0" w:color="auto"/>
        <w:bottom w:val="none" w:sz="0" w:space="0" w:color="auto"/>
        <w:right w:val="none" w:sz="0" w:space="0" w:color="auto"/>
      </w:divBdr>
    </w:div>
    <w:div w:id="1284266532">
      <w:bodyDiv w:val="1"/>
      <w:marLeft w:val="0"/>
      <w:marRight w:val="0"/>
      <w:marTop w:val="0"/>
      <w:marBottom w:val="0"/>
      <w:divBdr>
        <w:top w:val="none" w:sz="0" w:space="0" w:color="auto"/>
        <w:left w:val="none" w:sz="0" w:space="0" w:color="auto"/>
        <w:bottom w:val="none" w:sz="0" w:space="0" w:color="auto"/>
        <w:right w:val="none" w:sz="0" w:space="0" w:color="auto"/>
      </w:divBdr>
    </w:div>
    <w:div w:id="1285304308">
      <w:bodyDiv w:val="1"/>
      <w:marLeft w:val="0"/>
      <w:marRight w:val="0"/>
      <w:marTop w:val="0"/>
      <w:marBottom w:val="0"/>
      <w:divBdr>
        <w:top w:val="none" w:sz="0" w:space="0" w:color="auto"/>
        <w:left w:val="none" w:sz="0" w:space="0" w:color="auto"/>
        <w:bottom w:val="none" w:sz="0" w:space="0" w:color="auto"/>
        <w:right w:val="none" w:sz="0" w:space="0" w:color="auto"/>
      </w:divBdr>
    </w:div>
    <w:div w:id="1286890380">
      <w:bodyDiv w:val="1"/>
      <w:marLeft w:val="0"/>
      <w:marRight w:val="0"/>
      <w:marTop w:val="0"/>
      <w:marBottom w:val="0"/>
      <w:divBdr>
        <w:top w:val="none" w:sz="0" w:space="0" w:color="auto"/>
        <w:left w:val="none" w:sz="0" w:space="0" w:color="auto"/>
        <w:bottom w:val="none" w:sz="0" w:space="0" w:color="auto"/>
        <w:right w:val="none" w:sz="0" w:space="0" w:color="auto"/>
      </w:divBdr>
    </w:div>
    <w:div w:id="1287588577">
      <w:bodyDiv w:val="1"/>
      <w:marLeft w:val="0"/>
      <w:marRight w:val="0"/>
      <w:marTop w:val="0"/>
      <w:marBottom w:val="0"/>
      <w:divBdr>
        <w:top w:val="none" w:sz="0" w:space="0" w:color="auto"/>
        <w:left w:val="none" w:sz="0" w:space="0" w:color="auto"/>
        <w:bottom w:val="none" w:sz="0" w:space="0" w:color="auto"/>
        <w:right w:val="none" w:sz="0" w:space="0" w:color="auto"/>
      </w:divBdr>
    </w:div>
    <w:div w:id="1288925993">
      <w:bodyDiv w:val="1"/>
      <w:marLeft w:val="0"/>
      <w:marRight w:val="0"/>
      <w:marTop w:val="0"/>
      <w:marBottom w:val="0"/>
      <w:divBdr>
        <w:top w:val="none" w:sz="0" w:space="0" w:color="auto"/>
        <w:left w:val="none" w:sz="0" w:space="0" w:color="auto"/>
        <w:bottom w:val="none" w:sz="0" w:space="0" w:color="auto"/>
        <w:right w:val="none" w:sz="0" w:space="0" w:color="auto"/>
      </w:divBdr>
    </w:div>
    <w:div w:id="1291401596">
      <w:bodyDiv w:val="1"/>
      <w:marLeft w:val="0"/>
      <w:marRight w:val="0"/>
      <w:marTop w:val="0"/>
      <w:marBottom w:val="0"/>
      <w:divBdr>
        <w:top w:val="none" w:sz="0" w:space="0" w:color="auto"/>
        <w:left w:val="none" w:sz="0" w:space="0" w:color="auto"/>
        <w:bottom w:val="none" w:sz="0" w:space="0" w:color="auto"/>
        <w:right w:val="none" w:sz="0" w:space="0" w:color="auto"/>
      </w:divBdr>
    </w:div>
    <w:div w:id="130076309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44359640">
      <w:bodyDiv w:val="1"/>
      <w:marLeft w:val="0"/>
      <w:marRight w:val="0"/>
      <w:marTop w:val="0"/>
      <w:marBottom w:val="0"/>
      <w:divBdr>
        <w:top w:val="none" w:sz="0" w:space="0" w:color="auto"/>
        <w:left w:val="none" w:sz="0" w:space="0" w:color="auto"/>
        <w:bottom w:val="none" w:sz="0" w:space="0" w:color="auto"/>
        <w:right w:val="none" w:sz="0" w:space="0" w:color="auto"/>
      </w:divBdr>
    </w:div>
    <w:div w:id="1352411425">
      <w:bodyDiv w:val="1"/>
      <w:marLeft w:val="0"/>
      <w:marRight w:val="0"/>
      <w:marTop w:val="0"/>
      <w:marBottom w:val="0"/>
      <w:divBdr>
        <w:top w:val="none" w:sz="0" w:space="0" w:color="auto"/>
        <w:left w:val="none" w:sz="0" w:space="0" w:color="auto"/>
        <w:bottom w:val="none" w:sz="0" w:space="0" w:color="auto"/>
        <w:right w:val="none" w:sz="0" w:space="0" w:color="auto"/>
      </w:divBdr>
    </w:div>
    <w:div w:id="1353917534">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67484036">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75499405">
      <w:bodyDiv w:val="1"/>
      <w:marLeft w:val="0"/>
      <w:marRight w:val="0"/>
      <w:marTop w:val="0"/>
      <w:marBottom w:val="0"/>
      <w:divBdr>
        <w:top w:val="none" w:sz="0" w:space="0" w:color="auto"/>
        <w:left w:val="none" w:sz="0" w:space="0" w:color="auto"/>
        <w:bottom w:val="none" w:sz="0" w:space="0" w:color="auto"/>
        <w:right w:val="none" w:sz="0" w:space="0" w:color="auto"/>
      </w:divBdr>
    </w:div>
    <w:div w:id="1377318207">
      <w:bodyDiv w:val="1"/>
      <w:marLeft w:val="0"/>
      <w:marRight w:val="0"/>
      <w:marTop w:val="0"/>
      <w:marBottom w:val="0"/>
      <w:divBdr>
        <w:top w:val="none" w:sz="0" w:space="0" w:color="auto"/>
        <w:left w:val="none" w:sz="0" w:space="0" w:color="auto"/>
        <w:bottom w:val="none" w:sz="0" w:space="0" w:color="auto"/>
        <w:right w:val="none" w:sz="0" w:space="0" w:color="auto"/>
      </w:divBdr>
    </w:div>
    <w:div w:id="1378092972">
      <w:bodyDiv w:val="1"/>
      <w:marLeft w:val="0"/>
      <w:marRight w:val="0"/>
      <w:marTop w:val="0"/>
      <w:marBottom w:val="0"/>
      <w:divBdr>
        <w:top w:val="none" w:sz="0" w:space="0" w:color="auto"/>
        <w:left w:val="none" w:sz="0" w:space="0" w:color="auto"/>
        <w:bottom w:val="none" w:sz="0" w:space="0" w:color="auto"/>
        <w:right w:val="none" w:sz="0" w:space="0" w:color="auto"/>
      </w:divBdr>
    </w:div>
    <w:div w:id="1378624633">
      <w:bodyDiv w:val="1"/>
      <w:marLeft w:val="0"/>
      <w:marRight w:val="0"/>
      <w:marTop w:val="0"/>
      <w:marBottom w:val="0"/>
      <w:divBdr>
        <w:top w:val="none" w:sz="0" w:space="0" w:color="auto"/>
        <w:left w:val="none" w:sz="0" w:space="0" w:color="auto"/>
        <w:bottom w:val="none" w:sz="0" w:space="0" w:color="auto"/>
        <w:right w:val="none" w:sz="0" w:space="0" w:color="auto"/>
      </w:divBdr>
    </w:div>
    <w:div w:id="1387950589">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397583936">
      <w:bodyDiv w:val="1"/>
      <w:marLeft w:val="0"/>
      <w:marRight w:val="0"/>
      <w:marTop w:val="0"/>
      <w:marBottom w:val="0"/>
      <w:divBdr>
        <w:top w:val="none" w:sz="0" w:space="0" w:color="auto"/>
        <w:left w:val="none" w:sz="0" w:space="0" w:color="auto"/>
        <w:bottom w:val="none" w:sz="0" w:space="0" w:color="auto"/>
        <w:right w:val="none" w:sz="0" w:space="0" w:color="auto"/>
      </w:divBdr>
    </w:div>
    <w:div w:id="1399205832">
      <w:bodyDiv w:val="1"/>
      <w:marLeft w:val="0"/>
      <w:marRight w:val="0"/>
      <w:marTop w:val="0"/>
      <w:marBottom w:val="0"/>
      <w:divBdr>
        <w:top w:val="none" w:sz="0" w:space="0" w:color="auto"/>
        <w:left w:val="none" w:sz="0" w:space="0" w:color="auto"/>
        <w:bottom w:val="none" w:sz="0" w:space="0" w:color="auto"/>
        <w:right w:val="none" w:sz="0" w:space="0" w:color="auto"/>
      </w:divBdr>
    </w:div>
    <w:div w:id="1401445687">
      <w:bodyDiv w:val="1"/>
      <w:marLeft w:val="0"/>
      <w:marRight w:val="0"/>
      <w:marTop w:val="0"/>
      <w:marBottom w:val="0"/>
      <w:divBdr>
        <w:top w:val="none" w:sz="0" w:space="0" w:color="auto"/>
        <w:left w:val="none" w:sz="0" w:space="0" w:color="auto"/>
        <w:bottom w:val="none" w:sz="0" w:space="0" w:color="auto"/>
        <w:right w:val="none" w:sz="0" w:space="0" w:color="auto"/>
      </w:divBdr>
    </w:div>
    <w:div w:id="1404834302">
      <w:bodyDiv w:val="1"/>
      <w:marLeft w:val="0"/>
      <w:marRight w:val="0"/>
      <w:marTop w:val="0"/>
      <w:marBottom w:val="0"/>
      <w:divBdr>
        <w:top w:val="none" w:sz="0" w:space="0" w:color="auto"/>
        <w:left w:val="none" w:sz="0" w:space="0" w:color="auto"/>
        <w:bottom w:val="none" w:sz="0" w:space="0" w:color="auto"/>
        <w:right w:val="none" w:sz="0" w:space="0" w:color="auto"/>
      </w:divBdr>
    </w:div>
    <w:div w:id="1405688218">
      <w:bodyDiv w:val="1"/>
      <w:marLeft w:val="0"/>
      <w:marRight w:val="0"/>
      <w:marTop w:val="0"/>
      <w:marBottom w:val="0"/>
      <w:divBdr>
        <w:top w:val="none" w:sz="0" w:space="0" w:color="auto"/>
        <w:left w:val="none" w:sz="0" w:space="0" w:color="auto"/>
        <w:bottom w:val="none" w:sz="0" w:space="0" w:color="auto"/>
        <w:right w:val="none" w:sz="0" w:space="0" w:color="auto"/>
      </w:divBdr>
    </w:div>
    <w:div w:id="1418743136">
      <w:bodyDiv w:val="1"/>
      <w:marLeft w:val="0"/>
      <w:marRight w:val="0"/>
      <w:marTop w:val="0"/>
      <w:marBottom w:val="0"/>
      <w:divBdr>
        <w:top w:val="none" w:sz="0" w:space="0" w:color="auto"/>
        <w:left w:val="none" w:sz="0" w:space="0" w:color="auto"/>
        <w:bottom w:val="none" w:sz="0" w:space="0" w:color="auto"/>
        <w:right w:val="none" w:sz="0" w:space="0" w:color="auto"/>
      </w:divBdr>
    </w:div>
    <w:div w:id="1419325854">
      <w:bodyDiv w:val="1"/>
      <w:marLeft w:val="0"/>
      <w:marRight w:val="0"/>
      <w:marTop w:val="0"/>
      <w:marBottom w:val="0"/>
      <w:divBdr>
        <w:top w:val="none" w:sz="0" w:space="0" w:color="auto"/>
        <w:left w:val="none" w:sz="0" w:space="0" w:color="auto"/>
        <w:bottom w:val="none" w:sz="0" w:space="0" w:color="auto"/>
        <w:right w:val="none" w:sz="0" w:space="0" w:color="auto"/>
      </w:divBdr>
    </w:div>
    <w:div w:id="1421103927">
      <w:bodyDiv w:val="1"/>
      <w:marLeft w:val="0"/>
      <w:marRight w:val="0"/>
      <w:marTop w:val="0"/>
      <w:marBottom w:val="0"/>
      <w:divBdr>
        <w:top w:val="none" w:sz="0" w:space="0" w:color="auto"/>
        <w:left w:val="none" w:sz="0" w:space="0" w:color="auto"/>
        <w:bottom w:val="none" w:sz="0" w:space="0" w:color="auto"/>
        <w:right w:val="none" w:sz="0" w:space="0" w:color="auto"/>
      </w:divBdr>
    </w:div>
    <w:div w:id="1423721505">
      <w:bodyDiv w:val="1"/>
      <w:marLeft w:val="0"/>
      <w:marRight w:val="0"/>
      <w:marTop w:val="0"/>
      <w:marBottom w:val="0"/>
      <w:divBdr>
        <w:top w:val="none" w:sz="0" w:space="0" w:color="auto"/>
        <w:left w:val="none" w:sz="0" w:space="0" w:color="auto"/>
        <w:bottom w:val="none" w:sz="0" w:space="0" w:color="auto"/>
        <w:right w:val="none" w:sz="0" w:space="0" w:color="auto"/>
      </w:divBdr>
    </w:div>
    <w:div w:id="1424255655">
      <w:bodyDiv w:val="1"/>
      <w:marLeft w:val="0"/>
      <w:marRight w:val="0"/>
      <w:marTop w:val="0"/>
      <w:marBottom w:val="0"/>
      <w:divBdr>
        <w:top w:val="none" w:sz="0" w:space="0" w:color="auto"/>
        <w:left w:val="none" w:sz="0" w:space="0" w:color="auto"/>
        <w:bottom w:val="none" w:sz="0" w:space="0" w:color="auto"/>
        <w:right w:val="none" w:sz="0" w:space="0" w:color="auto"/>
      </w:divBdr>
    </w:div>
    <w:div w:id="1425036250">
      <w:bodyDiv w:val="1"/>
      <w:marLeft w:val="0"/>
      <w:marRight w:val="0"/>
      <w:marTop w:val="0"/>
      <w:marBottom w:val="0"/>
      <w:divBdr>
        <w:top w:val="none" w:sz="0" w:space="0" w:color="auto"/>
        <w:left w:val="none" w:sz="0" w:space="0" w:color="auto"/>
        <w:bottom w:val="none" w:sz="0" w:space="0" w:color="auto"/>
        <w:right w:val="none" w:sz="0" w:space="0" w:color="auto"/>
      </w:divBdr>
    </w:div>
    <w:div w:id="1425229183">
      <w:bodyDiv w:val="1"/>
      <w:marLeft w:val="0"/>
      <w:marRight w:val="0"/>
      <w:marTop w:val="0"/>
      <w:marBottom w:val="0"/>
      <w:divBdr>
        <w:top w:val="none" w:sz="0" w:space="0" w:color="auto"/>
        <w:left w:val="none" w:sz="0" w:space="0" w:color="auto"/>
        <w:bottom w:val="none" w:sz="0" w:space="0" w:color="auto"/>
        <w:right w:val="none" w:sz="0" w:space="0" w:color="auto"/>
      </w:divBdr>
    </w:div>
    <w:div w:id="1432894476">
      <w:bodyDiv w:val="1"/>
      <w:marLeft w:val="0"/>
      <w:marRight w:val="0"/>
      <w:marTop w:val="0"/>
      <w:marBottom w:val="0"/>
      <w:divBdr>
        <w:top w:val="none" w:sz="0" w:space="0" w:color="auto"/>
        <w:left w:val="none" w:sz="0" w:space="0" w:color="auto"/>
        <w:bottom w:val="none" w:sz="0" w:space="0" w:color="auto"/>
        <w:right w:val="none" w:sz="0" w:space="0" w:color="auto"/>
      </w:divBdr>
    </w:div>
    <w:div w:id="1434669097">
      <w:bodyDiv w:val="1"/>
      <w:marLeft w:val="0"/>
      <w:marRight w:val="0"/>
      <w:marTop w:val="0"/>
      <w:marBottom w:val="0"/>
      <w:divBdr>
        <w:top w:val="none" w:sz="0" w:space="0" w:color="auto"/>
        <w:left w:val="none" w:sz="0" w:space="0" w:color="auto"/>
        <w:bottom w:val="none" w:sz="0" w:space="0" w:color="auto"/>
        <w:right w:val="none" w:sz="0" w:space="0" w:color="auto"/>
      </w:divBdr>
    </w:div>
    <w:div w:id="1435245375">
      <w:bodyDiv w:val="1"/>
      <w:marLeft w:val="0"/>
      <w:marRight w:val="0"/>
      <w:marTop w:val="0"/>
      <w:marBottom w:val="0"/>
      <w:divBdr>
        <w:top w:val="none" w:sz="0" w:space="0" w:color="auto"/>
        <w:left w:val="none" w:sz="0" w:space="0" w:color="auto"/>
        <w:bottom w:val="none" w:sz="0" w:space="0" w:color="auto"/>
        <w:right w:val="none" w:sz="0" w:space="0" w:color="auto"/>
      </w:divBdr>
    </w:div>
    <w:div w:id="1444811630">
      <w:bodyDiv w:val="1"/>
      <w:marLeft w:val="0"/>
      <w:marRight w:val="0"/>
      <w:marTop w:val="0"/>
      <w:marBottom w:val="0"/>
      <w:divBdr>
        <w:top w:val="none" w:sz="0" w:space="0" w:color="auto"/>
        <w:left w:val="none" w:sz="0" w:space="0" w:color="auto"/>
        <w:bottom w:val="none" w:sz="0" w:space="0" w:color="auto"/>
        <w:right w:val="none" w:sz="0" w:space="0" w:color="auto"/>
      </w:divBdr>
    </w:div>
    <w:div w:id="1454253174">
      <w:bodyDiv w:val="1"/>
      <w:marLeft w:val="0"/>
      <w:marRight w:val="0"/>
      <w:marTop w:val="0"/>
      <w:marBottom w:val="0"/>
      <w:divBdr>
        <w:top w:val="none" w:sz="0" w:space="0" w:color="auto"/>
        <w:left w:val="none" w:sz="0" w:space="0" w:color="auto"/>
        <w:bottom w:val="none" w:sz="0" w:space="0" w:color="auto"/>
        <w:right w:val="none" w:sz="0" w:space="0" w:color="auto"/>
      </w:divBdr>
    </w:div>
    <w:div w:id="1454598627">
      <w:bodyDiv w:val="1"/>
      <w:marLeft w:val="0"/>
      <w:marRight w:val="0"/>
      <w:marTop w:val="0"/>
      <w:marBottom w:val="0"/>
      <w:divBdr>
        <w:top w:val="none" w:sz="0" w:space="0" w:color="auto"/>
        <w:left w:val="none" w:sz="0" w:space="0" w:color="auto"/>
        <w:bottom w:val="none" w:sz="0" w:space="0" w:color="auto"/>
        <w:right w:val="none" w:sz="0" w:space="0" w:color="auto"/>
      </w:divBdr>
    </w:div>
    <w:div w:id="1455102240">
      <w:bodyDiv w:val="1"/>
      <w:marLeft w:val="0"/>
      <w:marRight w:val="0"/>
      <w:marTop w:val="0"/>
      <w:marBottom w:val="0"/>
      <w:divBdr>
        <w:top w:val="none" w:sz="0" w:space="0" w:color="auto"/>
        <w:left w:val="none" w:sz="0" w:space="0" w:color="auto"/>
        <w:bottom w:val="none" w:sz="0" w:space="0" w:color="auto"/>
        <w:right w:val="none" w:sz="0" w:space="0" w:color="auto"/>
      </w:divBdr>
    </w:div>
    <w:div w:id="1455253629">
      <w:bodyDiv w:val="1"/>
      <w:marLeft w:val="0"/>
      <w:marRight w:val="0"/>
      <w:marTop w:val="0"/>
      <w:marBottom w:val="0"/>
      <w:divBdr>
        <w:top w:val="none" w:sz="0" w:space="0" w:color="auto"/>
        <w:left w:val="none" w:sz="0" w:space="0" w:color="auto"/>
        <w:bottom w:val="none" w:sz="0" w:space="0" w:color="auto"/>
        <w:right w:val="none" w:sz="0" w:space="0" w:color="auto"/>
      </w:divBdr>
    </w:div>
    <w:div w:id="1461529010">
      <w:bodyDiv w:val="1"/>
      <w:marLeft w:val="0"/>
      <w:marRight w:val="0"/>
      <w:marTop w:val="0"/>
      <w:marBottom w:val="0"/>
      <w:divBdr>
        <w:top w:val="none" w:sz="0" w:space="0" w:color="auto"/>
        <w:left w:val="none" w:sz="0" w:space="0" w:color="auto"/>
        <w:bottom w:val="none" w:sz="0" w:space="0" w:color="auto"/>
        <w:right w:val="none" w:sz="0" w:space="0" w:color="auto"/>
      </w:divBdr>
    </w:div>
    <w:div w:id="1463226468">
      <w:bodyDiv w:val="1"/>
      <w:marLeft w:val="0"/>
      <w:marRight w:val="0"/>
      <w:marTop w:val="0"/>
      <w:marBottom w:val="0"/>
      <w:divBdr>
        <w:top w:val="none" w:sz="0" w:space="0" w:color="auto"/>
        <w:left w:val="none" w:sz="0" w:space="0" w:color="auto"/>
        <w:bottom w:val="none" w:sz="0" w:space="0" w:color="auto"/>
        <w:right w:val="none" w:sz="0" w:space="0" w:color="auto"/>
      </w:divBdr>
    </w:div>
    <w:div w:id="1464498127">
      <w:bodyDiv w:val="1"/>
      <w:marLeft w:val="0"/>
      <w:marRight w:val="0"/>
      <w:marTop w:val="0"/>
      <w:marBottom w:val="0"/>
      <w:divBdr>
        <w:top w:val="none" w:sz="0" w:space="0" w:color="auto"/>
        <w:left w:val="none" w:sz="0" w:space="0" w:color="auto"/>
        <w:bottom w:val="none" w:sz="0" w:space="0" w:color="auto"/>
        <w:right w:val="none" w:sz="0" w:space="0" w:color="auto"/>
      </w:divBdr>
    </w:div>
    <w:div w:id="1468015152">
      <w:bodyDiv w:val="1"/>
      <w:marLeft w:val="0"/>
      <w:marRight w:val="0"/>
      <w:marTop w:val="0"/>
      <w:marBottom w:val="0"/>
      <w:divBdr>
        <w:top w:val="none" w:sz="0" w:space="0" w:color="auto"/>
        <w:left w:val="none" w:sz="0" w:space="0" w:color="auto"/>
        <w:bottom w:val="none" w:sz="0" w:space="0" w:color="auto"/>
        <w:right w:val="none" w:sz="0" w:space="0" w:color="auto"/>
      </w:divBdr>
    </w:div>
    <w:div w:id="1475634385">
      <w:bodyDiv w:val="1"/>
      <w:marLeft w:val="0"/>
      <w:marRight w:val="0"/>
      <w:marTop w:val="0"/>
      <w:marBottom w:val="0"/>
      <w:divBdr>
        <w:top w:val="none" w:sz="0" w:space="0" w:color="auto"/>
        <w:left w:val="none" w:sz="0" w:space="0" w:color="auto"/>
        <w:bottom w:val="none" w:sz="0" w:space="0" w:color="auto"/>
        <w:right w:val="none" w:sz="0" w:space="0" w:color="auto"/>
      </w:divBdr>
    </w:div>
    <w:div w:id="1479034609">
      <w:bodyDiv w:val="1"/>
      <w:marLeft w:val="0"/>
      <w:marRight w:val="0"/>
      <w:marTop w:val="0"/>
      <w:marBottom w:val="0"/>
      <w:divBdr>
        <w:top w:val="none" w:sz="0" w:space="0" w:color="auto"/>
        <w:left w:val="none" w:sz="0" w:space="0" w:color="auto"/>
        <w:bottom w:val="none" w:sz="0" w:space="0" w:color="auto"/>
        <w:right w:val="none" w:sz="0" w:space="0" w:color="auto"/>
      </w:divBdr>
    </w:div>
    <w:div w:id="1480263110">
      <w:bodyDiv w:val="1"/>
      <w:marLeft w:val="0"/>
      <w:marRight w:val="0"/>
      <w:marTop w:val="0"/>
      <w:marBottom w:val="0"/>
      <w:divBdr>
        <w:top w:val="none" w:sz="0" w:space="0" w:color="auto"/>
        <w:left w:val="none" w:sz="0" w:space="0" w:color="auto"/>
        <w:bottom w:val="none" w:sz="0" w:space="0" w:color="auto"/>
        <w:right w:val="none" w:sz="0" w:space="0" w:color="auto"/>
      </w:divBdr>
    </w:div>
    <w:div w:id="1485124729">
      <w:bodyDiv w:val="1"/>
      <w:marLeft w:val="0"/>
      <w:marRight w:val="0"/>
      <w:marTop w:val="0"/>
      <w:marBottom w:val="0"/>
      <w:divBdr>
        <w:top w:val="none" w:sz="0" w:space="0" w:color="auto"/>
        <w:left w:val="none" w:sz="0" w:space="0" w:color="auto"/>
        <w:bottom w:val="none" w:sz="0" w:space="0" w:color="auto"/>
        <w:right w:val="none" w:sz="0" w:space="0" w:color="auto"/>
      </w:divBdr>
    </w:div>
    <w:div w:id="1491404142">
      <w:bodyDiv w:val="1"/>
      <w:marLeft w:val="0"/>
      <w:marRight w:val="0"/>
      <w:marTop w:val="0"/>
      <w:marBottom w:val="0"/>
      <w:divBdr>
        <w:top w:val="none" w:sz="0" w:space="0" w:color="auto"/>
        <w:left w:val="none" w:sz="0" w:space="0" w:color="auto"/>
        <w:bottom w:val="none" w:sz="0" w:space="0" w:color="auto"/>
        <w:right w:val="none" w:sz="0" w:space="0" w:color="auto"/>
      </w:divBdr>
    </w:div>
    <w:div w:id="1499493311">
      <w:bodyDiv w:val="1"/>
      <w:marLeft w:val="0"/>
      <w:marRight w:val="0"/>
      <w:marTop w:val="0"/>
      <w:marBottom w:val="0"/>
      <w:divBdr>
        <w:top w:val="none" w:sz="0" w:space="0" w:color="auto"/>
        <w:left w:val="none" w:sz="0" w:space="0" w:color="auto"/>
        <w:bottom w:val="none" w:sz="0" w:space="0" w:color="auto"/>
        <w:right w:val="none" w:sz="0" w:space="0" w:color="auto"/>
      </w:divBdr>
    </w:div>
    <w:div w:id="1504122352">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35921223">
      <w:bodyDiv w:val="1"/>
      <w:marLeft w:val="0"/>
      <w:marRight w:val="0"/>
      <w:marTop w:val="0"/>
      <w:marBottom w:val="0"/>
      <w:divBdr>
        <w:top w:val="none" w:sz="0" w:space="0" w:color="auto"/>
        <w:left w:val="none" w:sz="0" w:space="0" w:color="auto"/>
        <w:bottom w:val="none" w:sz="0" w:space="0" w:color="auto"/>
        <w:right w:val="none" w:sz="0" w:space="0" w:color="auto"/>
      </w:divBdr>
    </w:div>
    <w:div w:id="1539004020">
      <w:bodyDiv w:val="1"/>
      <w:marLeft w:val="0"/>
      <w:marRight w:val="0"/>
      <w:marTop w:val="0"/>
      <w:marBottom w:val="0"/>
      <w:divBdr>
        <w:top w:val="none" w:sz="0" w:space="0" w:color="auto"/>
        <w:left w:val="none" w:sz="0" w:space="0" w:color="auto"/>
        <w:bottom w:val="none" w:sz="0" w:space="0" w:color="auto"/>
        <w:right w:val="none" w:sz="0" w:space="0" w:color="auto"/>
      </w:divBdr>
    </w:div>
    <w:div w:id="1543060233">
      <w:bodyDiv w:val="1"/>
      <w:marLeft w:val="0"/>
      <w:marRight w:val="0"/>
      <w:marTop w:val="0"/>
      <w:marBottom w:val="0"/>
      <w:divBdr>
        <w:top w:val="none" w:sz="0" w:space="0" w:color="auto"/>
        <w:left w:val="none" w:sz="0" w:space="0" w:color="auto"/>
        <w:bottom w:val="none" w:sz="0" w:space="0" w:color="auto"/>
        <w:right w:val="none" w:sz="0" w:space="0" w:color="auto"/>
      </w:divBdr>
    </w:div>
    <w:div w:id="1555658689">
      <w:bodyDiv w:val="1"/>
      <w:marLeft w:val="0"/>
      <w:marRight w:val="0"/>
      <w:marTop w:val="0"/>
      <w:marBottom w:val="0"/>
      <w:divBdr>
        <w:top w:val="none" w:sz="0" w:space="0" w:color="auto"/>
        <w:left w:val="none" w:sz="0" w:space="0" w:color="auto"/>
        <w:bottom w:val="none" w:sz="0" w:space="0" w:color="auto"/>
        <w:right w:val="none" w:sz="0" w:space="0" w:color="auto"/>
      </w:divBdr>
    </w:div>
    <w:div w:id="1558197317">
      <w:bodyDiv w:val="1"/>
      <w:marLeft w:val="0"/>
      <w:marRight w:val="0"/>
      <w:marTop w:val="0"/>
      <w:marBottom w:val="0"/>
      <w:divBdr>
        <w:top w:val="none" w:sz="0" w:space="0" w:color="auto"/>
        <w:left w:val="none" w:sz="0" w:space="0" w:color="auto"/>
        <w:bottom w:val="none" w:sz="0" w:space="0" w:color="auto"/>
        <w:right w:val="none" w:sz="0" w:space="0" w:color="auto"/>
      </w:divBdr>
    </w:div>
    <w:div w:id="1560820832">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566530301">
      <w:bodyDiv w:val="1"/>
      <w:marLeft w:val="0"/>
      <w:marRight w:val="0"/>
      <w:marTop w:val="0"/>
      <w:marBottom w:val="0"/>
      <w:divBdr>
        <w:top w:val="none" w:sz="0" w:space="0" w:color="auto"/>
        <w:left w:val="none" w:sz="0" w:space="0" w:color="auto"/>
        <w:bottom w:val="none" w:sz="0" w:space="0" w:color="auto"/>
        <w:right w:val="none" w:sz="0" w:space="0" w:color="auto"/>
      </w:divBdr>
    </w:div>
    <w:div w:id="1569145977">
      <w:bodyDiv w:val="1"/>
      <w:marLeft w:val="0"/>
      <w:marRight w:val="0"/>
      <w:marTop w:val="0"/>
      <w:marBottom w:val="0"/>
      <w:divBdr>
        <w:top w:val="none" w:sz="0" w:space="0" w:color="auto"/>
        <w:left w:val="none" w:sz="0" w:space="0" w:color="auto"/>
        <w:bottom w:val="none" w:sz="0" w:space="0" w:color="auto"/>
        <w:right w:val="none" w:sz="0" w:space="0" w:color="auto"/>
      </w:divBdr>
    </w:div>
    <w:div w:id="1572501628">
      <w:bodyDiv w:val="1"/>
      <w:marLeft w:val="0"/>
      <w:marRight w:val="0"/>
      <w:marTop w:val="0"/>
      <w:marBottom w:val="0"/>
      <w:divBdr>
        <w:top w:val="none" w:sz="0" w:space="0" w:color="auto"/>
        <w:left w:val="none" w:sz="0" w:space="0" w:color="auto"/>
        <w:bottom w:val="none" w:sz="0" w:space="0" w:color="auto"/>
        <w:right w:val="none" w:sz="0" w:space="0" w:color="auto"/>
      </w:divBdr>
    </w:div>
    <w:div w:id="1581451894">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01913893">
      <w:bodyDiv w:val="1"/>
      <w:marLeft w:val="0"/>
      <w:marRight w:val="0"/>
      <w:marTop w:val="0"/>
      <w:marBottom w:val="0"/>
      <w:divBdr>
        <w:top w:val="none" w:sz="0" w:space="0" w:color="auto"/>
        <w:left w:val="none" w:sz="0" w:space="0" w:color="auto"/>
        <w:bottom w:val="none" w:sz="0" w:space="0" w:color="auto"/>
        <w:right w:val="none" w:sz="0" w:space="0" w:color="auto"/>
      </w:divBdr>
    </w:div>
    <w:div w:id="1603755615">
      <w:bodyDiv w:val="1"/>
      <w:marLeft w:val="0"/>
      <w:marRight w:val="0"/>
      <w:marTop w:val="0"/>
      <w:marBottom w:val="0"/>
      <w:divBdr>
        <w:top w:val="none" w:sz="0" w:space="0" w:color="auto"/>
        <w:left w:val="none" w:sz="0" w:space="0" w:color="auto"/>
        <w:bottom w:val="none" w:sz="0" w:space="0" w:color="auto"/>
        <w:right w:val="none" w:sz="0" w:space="0" w:color="auto"/>
      </w:divBdr>
    </w:div>
    <w:div w:id="1610821535">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33943988">
      <w:bodyDiv w:val="1"/>
      <w:marLeft w:val="0"/>
      <w:marRight w:val="0"/>
      <w:marTop w:val="0"/>
      <w:marBottom w:val="0"/>
      <w:divBdr>
        <w:top w:val="none" w:sz="0" w:space="0" w:color="auto"/>
        <w:left w:val="none" w:sz="0" w:space="0" w:color="auto"/>
        <w:bottom w:val="none" w:sz="0" w:space="0" w:color="auto"/>
        <w:right w:val="none" w:sz="0" w:space="0" w:color="auto"/>
      </w:divBdr>
    </w:div>
    <w:div w:id="1635939446">
      <w:bodyDiv w:val="1"/>
      <w:marLeft w:val="0"/>
      <w:marRight w:val="0"/>
      <w:marTop w:val="0"/>
      <w:marBottom w:val="0"/>
      <w:divBdr>
        <w:top w:val="none" w:sz="0" w:space="0" w:color="auto"/>
        <w:left w:val="none" w:sz="0" w:space="0" w:color="auto"/>
        <w:bottom w:val="none" w:sz="0" w:space="0" w:color="auto"/>
        <w:right w:val="none" w:sz="0" w:space="0" w:color="auto"/>
      </w:divBdr>
    </w:div>
    <w:div w:id="1639139586">
      <w:bodyDiv w:val="1"/>
      <w:marLeft w:val="0"/>
      <w:marRight w:val="0"/>
      <w:marTop w:val="0"/>
      <w:marBottom w:val="0"/>
      <w:divBdr>
        <w:top w:val="none" w:sz="0" w:space="0" w:color="auto"/>
        <w:left w:val="none" w:sz="0" w:space="0" w:color="auto"/>
        <w:bottom w:val="none" w:sz="0" w:space="0" w:color="auto"/>
        <w:right w:val="none" w:sz="0" w:space="0" w:color="auto"/>
      </w:divBdr>
    </w:div>
    <w:div w:id="1641423943">
      <w:bodyDiv w:val="1"/>
      <w:marLeft w:val="0"/>
      <w:marRight w:val="0"/>
      <w:marTop w:val="0"/>
      <w:marBottom w:val="0"/>
      <w:divBdr>
        <w:top w:val="none" w:sz="0" w:space="0" w:color="auto"/>
        <w:left w:val="none" w:sz="0" w:space="0" w:color="auto"/>
        <w:bottom w:val="none" w:sz="0" w:space="0" w:color="auto"/>
        <w:right w:val="none" w:sz="0" w:space="0" w:color="auto"/>
      </w:divBdr>
    </w:div>
    <w:div w:id="1641808099">
      <w:bodyDiv w:val="1"/>
      <w:marLeft w:val="0"/>
      <w:marRight w:val="0"/>
      <w:marTop w:val="0"/>
      <w:marBottom w:val="0"/>
      <w:divBdr>
        <w:top w:val="none" w:sz="0" w:space="0" w:color="auto"/>
        <w:left w:val="none" w:sz="0" w:space="0" w:color="auto"/>
        <w:bottom w:val="none" w:sz="0" w:space="0" w:color="auto"/>
        <w:right w:val="none" w:sz="0" w:space="0" w:color="auto"/>
      </w:divBdr>
    </w:div>
    <w:div w:id="1652782205">
      <w:bodyDiv w:val="1"/>
      <w:marLeft w:val="0"/>
      <w:marRight w:val="0"/>
      <w:marTop w:val="0"/>
      <w:marBottom w:val="0"/>
      <w:divBdr>
        <w:top w:val="none" w:sz="0" w:space="0" w:color="auto"/>
        <w:left w:val="none" w:sz="0" w:space="0" w:color="auto"/>
        <w:bottom w:val="none" w:sz="0" w:space="0" w:color="auto"/>
        <w:right w:val="none" w:sz="0" w:space="0" w:color="auto"/>
      </w:divBdr>
    </w:div>
    <w:div w:id="1657565622">
      <w:bodyDiv w:val="1"/>
      <w:marLeft w:val="0"/>
      <w:marRight w:val="0"/>
      <w:marTop w:val="0"/>
      <w:marBottom w:val="0"/>
      <w:divBdr>
        <w:top w:val="none" w:sz="0" w:space="0" w:color="auto"/>
        <w:left w:val="none" w:sz="0" w:space="0" w:color="auto"/>
        <w:bottom w:val="none" w:sz="0" w:space="0" w:color="auto"/>
        <w:right w:val="none" w:sz="0" w:space="0" w:color="auto"/>
      </w:divBdr>
    </w:div>
    <w:div w:id="1660189644">
      <w:bodyDiv w:val="1"/>
      <w:marLeft w:val="0"/>
      <w:marRight w:val="0"/>
      <w:marTop w:val="0"/>
      <w:marBottom w:val="0"/>
      <w:divBdr>
        <w:top w:val="none" w:sz="0" w:space="0" w:color="auto"/>
        <w:left w:val="none" w:sz="0" w:space="0" w:color="auto"/>
        <w:bottom w:val="none" w:sz="0" w:space="0" w:color="auto"/>
        <w:right w:val="none" w:sz="0" w:space="0" w:color="auto"/>
      </w:divBdr>
    </w:div>
    <w:div w:id="1666279062">
      <w:bodyDiv w:val="1"/>
      <w:marLeft w:val="0"/>
      <w:marRight w:val="0"/>
      <w:marTop w:val="0"/>
      <w:marBottom w:val="0"/>
      <w:divBdr>
        <w:top w:val="none" w:sz="0" w:space="0" w:color="auto"/>
        <w:left w:val="none" w:sz="0" w:space="0" w:color="auto"/>
        <w:bottom w:val="none" w:sz="0" w:space="0" w:color="auto"/>
        <w:right w:val="none" w:sz="0" w:space="0" w:color="auto"/>
      </w:divBdr>
    </w:div>
    <w:div w:id="1676884938">
      <w:bodyDiv w:val="1"/>
      <w:marLeft w:val="0"/>
      <w:marRight w:val="0"/>
      <w:marTop w:val="0"/>
      <w:marBottom w:val="0"/>
      <w:divBdr>
        <w:top w:val="none" w:sz="0" w:space="0" w:color="auto"/>
        <w:left w:val="none" w:sz="0" w:space="0" w:color="auto"/>
        <w:bottom w:val="none" w:sz="0" w:space="0" w:color="auto"/>
        <w:right w:val="none" w:sz="0" w:space="0" w:color="auto"/>
      </w:divBdr>
    </w:div>
    <w:div w:id="1683315469">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0626095">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05137473">
      <w:bodyDiv w:val="1"/>
      <w:marLeft w:val="0"/>
      <w:marRight w:val="0"/>
      <w:marTop w:val="0"/>
      <w:marBottom w:val="0"/>
      <w:divBdr>
        <w:top w:val="none" w:sz="0" w:space="0" w:color="auto"/>
        <w:left w:val="none" w:sz="0" w:space="0" w:color="auto"/>
        <w:bottom w:val="none" w:sz="0" w:space="0" w:color="auto"/>
        <w:right w:val="none" w:sz="0" w:space="0" w:color="auto"/>
      </w:divBdr>
    </w:div>
    <w:div w:id="1708094357">
      <w:bodyDiv w:val="1"/>
      <w:marLeft w:val="0"/>
      <w:marRight w:val="0"/>
      <w:marTop w:val="0"/>
      <w:marBottom w:val="0"/>
      <w:divBdr>
        <w:top w:val="none" w:sz="0" w:space="0" w:color="auto"/>
        <w:left w:val="none" w:sz="0" w:space="0" w:color="auto"/>
        <w:bottom w:val="none" w:sz="0" w:space="0" w:color="auto"/>
        <w:right w:val="none" w:sz="0" w:space="0" w:color="auto"/>
      </w:divBdr>
    </w:div>
    <w:div w:id="1709451534">
      <w:bodyDiv w:val="1"/>
      <w:marLeft w:val="0"/>
      <w:marRight w:val="0"/>
      <w:marTop w:val="0"/>
      <w:marBottom w:val="0"/>
      <w:divBdr>
        <w:top w:val="none" w:sz="0" w:space="0" w:color="auto"/>
        <w:left w:val="none" w:sz="0" w:space="0" w:color="auto"/>
        <w:bottom w:val="none" w:sz="0" w:space="0" w:color="auto"/>
        <w:right w:val="none" w:sz="0" w:space="0" w:color="auto"/>
      </w:divBdr>
    </w:div>
    <w:div w:id="1709523629">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16611950">
      <w:bodyDiv w:val="1"/>
      <w:marLeft w:val="0"/>
      <w:marRight w:val="0"/>
      <w:marTop w:val="0"/>
      <w:marBottom w:val="0"/>
      <w:divBdr>
        <w:top w:val="none" w:sz="0" w:space="0" w:color="auto"/>
        <w:left w:val="none" w:sz="0" w:space="0" w:color="auto"/>
        <w:bottom w:val="none" w:sz="0" w:space="0" w:color="auto"/>
        <w:right w:val="none" w:sz="0" w:space="0" w:color="auto"/>
      </w:divBdr>
    </w:div>
    <w:div w:id="1717579241">
      <w:bodyDiv w:val="1"/>
      <w:marLeft w:val="0"/>
      <w:marRight w:val="0"/>
      <w:marTop w:val="0"/>
      <w:marBottom w:val="0"/>
      <w:divBdr>
        <w:top w:val="none" w:sz="0" w:space="0" w:color="auto"/>
        <w:left w:val="none" w:sz="0" w:space="0" w:color="auto"/>
        <w:bottom w:val="none" w:sz="0" w:space="0" w:color="auto"/>
        <w:right w:val="none" w:sz="0" w:space="0" w:color="auto"/>
      </w:divBdr>
    </w:div>
    <w:div w:id="1717657370">
      <w:bodyDiv w:val="1"/>
      <w:marLeft w:val="0"/>
      <w:marRight w:val="0"/>
      <w:marTop w:val="0"/>
      <w:marBottom w:val="0"/>
      <w:divBdr>
        <w:top w:val="none" w:sz="0" w:space="0" w:color="auto"/>
        <w:left w:val="none" w:sz="0" w:space="0" w:color="auto"/>
        <w:bottom w:val="none" w:sz="0" w:space="0" w:color="auto"/>
        <w:right w:val="none" w:sz="0" w:space="0" w:color="auto"/>
      </w:divBdr>
    </w:div>
    <w:div w:id="1719746597">
      <w:bodyDiv w:val="1"/>
      <w:marLeft w:val="0"/>
      <w:marRight w:val="0"/>
      <w:marTop w:val="0"/>
      <w:marBottom w:val="0"/>
      <w:divBdr>
        <w:top w:val="none" w:sz="0" w:space="0" w:color="auto"/>
        <w:left w:val="none" w:sz="0" w:space="0" w:color="auto"/>
        <w:bottom w:val="none" w:sz="0" w:space="0" w:color="auto"/>
        <w:right w:val="none" w:sz="0" w:space="0" w:color="auto"/>
      </w:divBdr>
    </w:div>
    <w:div w:id="1724329232">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29962420">
      <w:bodyDiv w:val="1"/>
      <w:marLeft w:val="0"/>
      <w:marRight w:val="0"/>
      <w:marTop w:val="0"/>
      <w:marBottom w:val="0"/>
      <w:divBdr>
        <w:top w:val="none" w:sz="0" w:space="0" w:color="auto"/>
        <w:left w:val="none" w:sz="0" w:space="0" w:color="auto"/>
        <w:bottom w:val="none" w:sz="0" w:space="0" w:color="auto"/>
        <w:right w:val="none" w:sz="0" w:space="0" w:color="auto"/>
      </w:divBdr>
    </w:div>
    <w:div w:id="1732314617">
      <w:bodyDiv w:val="1"/>
      <w:marLeft w:val="0"/>
      <w:marRight w:val="0"/>
      <w:marTop w:val="0"/>
      <w:marBottom w:val="0"/>
      <w:divBdr>
        <w:top w:val="none" w:sz="0" w:space="0" w:color="auto"/>
        <w:left w:val="none" w:sz="0" w:space="0" w:color="auto"/>
        <w:bottom w:val="none" w:sz="0" w:space="0" w:color="auto"/>
        <w:right w:val="none" w:sz="0" w:space="0" w:color="auto"/>
      </w:divBdr>
    </w:div>
    <w:div w:id="1740863202">
      <w:bodyDiv w:val="1"/>
      <w:marLeft w:val="0"/>
      <w:marRight w:val="0"/>
      <w:marTop w:val="0"/>
      <w:marBottom w:val="0"/>
      <w:divBdr>
        <w:top w:val="none" w:sz="0" w:space="0" w:color="auto"/>
        <w:left w:val="none" w:sz="0" w:space="0" w:color="auto"/>
        <w:bottom w:val="none" w:sz="0" w:space="0" w:color="auto"/>
        <w:right w:val="none" w:sz="0" w:space="0" w:color="auto"/>
      </w:divBdr>
    </w:div>
    <w:div w:id="1743017114">
      <w:bodyDiv w:val="1"/>
      <w:marLeft w:val="0"/>
      <w:marRight w:val="0"/>
      <w:marTop w:val="0"/>
      <w:marBottom w:val="0"/>
      <w:divBdr>
        <w:top w:val="none" w:sz="0" w:space="0" w:color="auto"/>
        <w:left w:val="none" w:sz="0" w:space="0" w:color="auto"/>
        <w:bottom w:val="none" w:sz="0" w:space="0" w:color="auto"/>
        <w:right w:val="none" w:sz="0" w:space="0" w:color="auto"/>
      </w:divBdr>
    </w:div>
    <w:div w:id="1747536154">
      <w:bodyDiv w:val="1"/>
      <w:marLeft w:val="0"/>
      <w:marRight w:val="0"/>
      <w:marTop w:val="0"/>
      <w:marBottom w:val="0"/>
      <w:divBdr>
        <w:top w:val="none" w:sz="0" w:space="0" w:color="auto"/>
        <w:left w:val="none" w:sz="0" w:space="0" w:color="auto"/>
        <w:bottom w:val="none" w:sz="0" w:space="0" w:color="auto"/>
        <w:right w:val="none" w:sz="0" w:space="0" w:color="auto"/>
      </w:divBdr>
    </w:div>
    <w:div w:id="1749496188">
      <w:bodyDiv w:val="1"/>
      <w:marLeft w:val="0"/>
      <w:marRight w:val="0"/>
      <w:marTop w:val="0"/>
      <w:marBottom w:val="0"/>
      <w:divBdr>
        <w:top w:val="none" w:sz="0" w:space="0" w:color="auto"/>
        <w:left w:val="none" w:sz="0" w:space="0" w:color="auto"/>
        <w:bottom w:val="none" w:sz="0" w:space="0" w:color="auto"/>
        <w:right w:val="none" w:sz="0" w:space="0" w:color="auto"/>
      </w:divBdr>
    </w:div>
    <w:div w:id="1753701934">
      <w:bodyDiv w:val="1"/>
      <w:marLeft w:val="0"/>
      <w:marRight w:val="0"/>
      <w:marTop w:val="0"/>
      <w:marBottom w:val="0"/>
      <w:divBdr>
        <w:top w:val="none" w:sz="0" w:space="0" w:color="auto"/>
        <w:left w:val="none" w:sz="0" w:space="0" w:color="auto"/>
        <w:bottom w:val="none" w:sz="0" w:space="0" w:color="auto"/>
        <w:right w:val="none" w:sz="0" w:space="0" w:color="auto"/>
      </w:divBdr>
    </w:div>
    <w:div w:id="1755741864">
      <w:bodyDiv w:val="1"/>
      <w:marLeft w:val="0"/>
      <w:marRight w:val="0"/>
      <w:marTop w:val="0"/>
      <w:marBottom w:val="0"/>
      <w:divBdr>
        <w:top w:val="none" w:sz="0" w:space="0" w:color="auto"/>
        <w:left w:val="none" w:sz="0" w:space="0" w:color="auto"/>
        <w:bottom w:val="none" w:sz="0" w:space="0" w:color="auto"/>
        <w:right w:val="none" w:sz="0" w:space="0" w:color="auto"/>
      </w:divBdr>
    </w:div>
    <w:div w:id="1758944499">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72355947">
      <w:bodyDiv w:val="1"/>
      <w:marLeft w:val="0"/>
      <w:marRight w:val="0"/>
      <w:marTop w:val="0"/>
      <w:marBottom w:val="0"/>
      <w:divBdr>
        <w:top w:val="none" w:sz="0" w:space="0" w:color="auto"/>
        <w:left w:val="none" w:sz="0" w:space="0" w:color="auto"/>
        <w:bottom w:val="none" w:sz="0" w:space="0" w:color="auto"/>
        <w:right w:val="none" w:sz="0" w:space="0" w:color="auto"/>
      </w:divBdr>
    </w:div>
    <w:div w:id="1775324720">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786844608">
      <w:bodyDiv w:val="1"/>
      <w:marLeft w:val="0"/>
      <w:marRight w:val="0"/>
      <w:marTop w:val="0"/>
      <w:marBottom w:val="0"/>
      <w:divBdr>
        <w:top w:val="none" w:sz="0" w:space="0" w:color="auto"/>
        <w:left w:val="none" w:sz="0" w:space="0" w:color="auto"/>
        <w:bottom w:val="none" w:sz="0" w:space="0" w:color="auto"/>
        <w:right w:val="none" w:sz="0" w:space="0" w:color="auto"/>
      </w:divBdr>
    </w:div>
    <w:div w:id="1790934401">
      <w:bodyDiv w:val="1"/>
      <w:marLeft w:val="0"/>
      <w:marRight w:val="0"/>
      <w:marTop w:val="0"/>
      <w:marBottom w:val="0"/>
      <w:divBdr>
        <w:top w:val="none" w:sz="0" w:space="0" w:color="auto"/>
        <w:left w:val="none" w:sz="0" w:space="0" w:color="auto"/>
        <w:bottom w:val="none" w:sz="0" w:space="0" w:color="auto"/>
        <w:right w:val="none" w:sz="0" w:space="0" w:color="auto"/>
      </w:divBdr>
    </w:div>
    <w:div w:id="1793551404">
      <w:bodyDiv w:val="1"/>
      <w:marLeft w:val="0"/>
      <w:marRight w:val="0"/>
      <w:marTop w:val="0"/>
      <w:marBottom w:val="0"/>
      <w:divBdr>
        <w:top w:val="none" w:sz="0" w:space="0" w:color="auto"/>
        <w:left w:val="none" w:sz="0" w:space="0" w:color="auto"/>
        <w:bottom w:val="none" w:sz="0" w:space="0" w:color="auto"/>
        <w:right w:val="none" w:sz="0" w:space="0" w:color="auto"/>
      </w:divBdr>
    </w:div>
    <w:div w:id="1799370586">
      <w:bodyDiv w:val="1"/>
      <w:marLeft w:val="0"/>
      <w:marRight w:val="0"/>
      <w:marTop w:val="0"/>
      <w:marBottom w:val="0"/>
      <w:divBdr>
        <w:top w:val="none" w:sz="0" w:space="0" w:color="auto"/>
        <w:left w:val="none" w:sz="0" w:space="0" w:color="auto"/>
        <w:bottom w:val="none" w:sz="0" w:space="0" w:color="auto"/>
        <w:right w:val="none" w:sz="0" w:space="0" w:color="auto"/>
      </w:divBdr>
    </w:div>
    <w:div w:id="1806897439">
      <w:bodyDiv w:val="1"/>
      <w:marLeft w:val="0"/>
      <w:marRight w:val="0"/>
      <w:marTop w:val="0"/>
      <w:marBottom w:val="0"/>
      <w:divBdr>
        <w:top w:val="none" w:sz="0" w:space="0" w:color="auto"/>
        <w:left w:val="none" w:sz="0" w:space="0" w:color="auto"/>
        <w:bottom w:val="none" w:sz="0" w:space="0" w:color="auto"/>
        <w:right w:val="none" w:sz="0" w:space="0" w:color="auto"/>
      </w:divBdr>
    </w:div>
    <w:div w:id="1810587056">
      <w:bodyDiv w:val="1"/>
      <w:marLeft w:val="0"/>
      <w:marRight w:val="0"/>
      <w:marTop w:val="0"/>
      <w:marBottom w:val="0"/>
      <w:divBdr>
        <w:top w:val="none" w:sz="0" w:space="0" w:color="auto"/>
        <w:left w:val="none" w:sz="0" w:space="0" w:color="auto"/>
        <w:bottom w:val="none" w:sz="0" w:space="0" w:color="auto"/>
        <w:right w:val="none" w:sz="0" w:space="0" w:color="auto"/>
      </w:divBdr>
    </w:div>
    <w:div w:id="1812551742">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16409027">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1022443">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36333260">
      <w:bodyDiv w:val="1"/>
      <w:marLeft w:val="0"/>
      <w:marRight w:val="0"/>
      <w:marTop w:val="0"/>
      <w:marBottom w:val="0"/>
      <w:divBdr>
        <w:top w:val="none" w:sz="0" w:space="0" w:color="auto"/>
        <w:left w:val="none" w:sz="0" w:space="0" w:color="auto"/>
        <w:bottom w:val="none" w:sz="0" w:space="0" w:color="auto"/>
        <w:right w:val="none" w:sz="0" w:space="0" w:color="auto"/>
      </w:divBdr>
    </w:div>
    <w:div w:id="1842118054">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51218050">
      <w:bodyDiv w:val="1"/>
      <w:marLeft w:val="0"/>
      <w:marRight w:val="0"/>
      <w:marTop w:val="0"/>
      <w:marBottom w:val="0"/>
      <w:divBdr>
        <w:top w:val="none" w:sz="0" w:space="0" w:color="auto"/>
        <w:left w:val="none" w:sz="0" w:space="0" w:color="auto"/>
        <w:bottom w:val="none" w:sz="0" w:space="0" w:color="auto"/>
        <w:right w:val="none" w:sz="0" w:space="0" w:color="auto"/>
      </w:divBdr>
    </w:div>
    <w:div w:id="1853373602">
      <w:bodyDiv w:val="1"/>
      <w:marLeft w:val="0"/>
      <w:marRight w:val="0"/>
      <w:marTop w:val="0"/>
      <w:marBottom w:val="0"/>
      <w:divBdr>
        <w:top w:val="none" w:sz="0" w:space="0" w:color="auto"/>
        <w:left w:val="none" w:sz="0" w:space="0" w:color="auto"/>
        <w:bottom w:val="none" w:sz="0" w:space="0" w:color="auto"/>
        <w:right w:val="none" w:sz="0" w:space="0" w:color="auto"/>
      </w:divBdr>
    </w:div>
    <w:div w:id="1855849587">
      <w:bodyDiv w:val="1"/>
      <w:marLeft w:val="0"/>
      <w:marRight w:val="0"/>
      <w:marTop w:val="0"/>
      <w:marBottom w:val="0"/>
      <w:divBdr>
        <w:top w:val="none" w:sz="0" w:space="0" w:color="auto"/>
        <w:left w:val="none" w:sz="0" w:space="0" w:color="auto"/>
        <w:bottom w:val="none" w:sz="0" w:space="0" w:color="auto"/>
        <w:right w:val="none" w:sz="0" w:space="0" w:color="auto"/>
      </w:divBdr>
    </w:div>
    <w:div w:id="1864977908">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75121265">
      <w:bodyDiv w:val="1"/>
      <w:marLeft w:val="0"/>
      <w:marRight w:val="0"/>
      <w:marTop w:val="0"/>
      <w:marBottom w:val="0"/>
      <w:divBdr>
        <w:top w:val="none" w:sz="0" w:space="0" w:color="auto"/>
        <w:left w:val="none" w:sz="0" w:space="0" w:color="auto"/>
        <w:bottom w:val="none" w:sz="0" w:space="0" w:color="auto"/>
        <w:right w:val="none" w:sz="0" w:space="0" w:color="auto"/>
      </w:divBdr>
    </w:div>
    <w:div w:id="1882328094">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892108283">
      <w:bodyDiv w:val="1"/>
      <w:marLeft w:val="0"/>
      <w:marRight w:val="0"/>
      <w:marTop w:val="0"/>
      <w:marBottom w:val="0"/>
      <w:divBdr>
        <w:top w:val="none" w:sz="0" w:space="0" w:color="auto"/>
        <w:left w:val="none" w:sz="0" w:space="0" w:color="auto"/>
        <w:bottom w:val="none" w:sz="0" w:space="0" w:color="auto"/>
        <w:right w:val="none" w:sz="0" w:space="0" w:color="auto"/>
      </w:divBdr>
    </w:div>
    <w:div w:id="1892960155">
      <w:bodyDiv w:val="1"/>
      <w:marLeft w:val="0"/>
      <w:marRight w:val="0"/>
      <w:marTop w:val="0"/>
      <w:marBottom w:val="0"/>
      <w:divBdr>
        <w:top w:val="none" w:sz="0" w:space="0" w:color="auto"/>
        <w:left w:val="none" w:sz="0" w:space="0" w:color="auto"/>
        <w:bottom w:val="none" w:sz="0" w:space="0" w:color="auto"/>
        <w:right w:val="none" w:sz="0" w:space="0" w:color="auto"/>
      </w:divBdr>
    </w:div>
    <w:div w:id="1899246295">
      <w:bodyDiv w:val="1"/>
      <w:marLeft w:val="0"/>
      <w:marRight w:val="0"/>
      <w:marTop w:val="0"/>
      <w:marBottom w:val="0"/>
      <w:divBdr>
        <w:top w:val="none" w:sz="0" w:space="0" w:color="auto"/>
        <w:left w:val="none" w:sz="0" w:space="0" w:color="auto"/>
        <w:bottom w:val="none" w:sz="0" w:space="0" w:color="auto"/>
        <w:right w:val="none" w:sz="0" w:space="0" w:color="auto"/>
      </w:divBdr>
    </w:div>
    <w:div w:id="1900049972">
      <w:bodyDiv w:val="1"/>
      <w:marLeft w:val="0"/>
      <w:marRight w:val="0"/>
      <w:marTop w:val="0"/>
      <w:marBottom w:val="0"/>
      <w:divBdr>
        <w:top w:val="none" w:sz="0" w:space="0" w:color="auto"/>
        <w:left w:val="none" w:sz="0" w:space="0" w:color="auto"/>
        <w:bottom w:val="none" w:sz="0" w:space="0" w:color="auto"/>
        <w:right w:val="none" w:sz="0" w:space="0" w:color="auto"/>
      </w:divBdr>
    </w:div>
    <w:div w:id="1906334631">
      <w:bodyDiv w:val="1"/>
      <w:marLeft w:val="0"/>
      <w:marRight w:val="0"/>
      <w:marTop w:val="0"/>
      <w:marBottom w:val="0"/>
      <w:divBdr>
        <w:top w:val="none" w:sz="0" w:space="0" w:color="auto"/>
        <w:left w:val="none" w:sz="0" w:space="0" w:color="auto"/>
        <w:bottom w:val="none" w:sz="0" w:space="0" w:color="auto"/>
        <w:right w:val="none" w:sz="0" w:space="0" w:color="auto"/>
      </w:divBdr>
    </w:div>
    <w:div w:id="1914778806">
      <w:bodyDiv w:val="1"/>
      <w:marLeft w:val="0"/>
      <w:marRight w:val="0"/>
      <w:marTop w:val="0"/>
      <w:marBottom w:val="0"/>
      <w:divBdr>
        <w:top w:val="none" w:sz="0" w:space="0" w:color="auto"/>
        <w:left w:val="none" w:sz="0" w:space="0" w:color="auto"/>
        <w:bottom w:val="none" w:sz="0" w:space="0" w:color="auto"/>
        <w:right w:val="none" w:sz="0" w:space="0" w:color="auto"/>
      </w:divBdr>
    </w:div>
    <w:div w:id="1937592505">
      <w:bodyDiv w:val="1"/>
      <w:marLeft w:val="0"/>
      <w:marRight w:val="0"/>
      <w:marTop w:val="0"/>
      <w:marBottom w:val="0"/>
      <w:divBdr>
        <w:top w:val="none" w:sz="0" w:space="0" w:color="auto"/>
        <w:left w:val="none" w:sz="0" w:space="0" w:color="auto"/>
        <w:bottom w:val="none" w:sz="0" w:space="0" w:color="auto"/>
        <w:right w:val="none" w:sz="0" w:space="0" w:color="auto"/>
      </w:divBdr>
    </w:div>
    <w:div w:id="1942563724">
      <w:bodyDiv w:val="1"/>
      <w:marLeft w:val="0"/>
      <w:marRight w:val="0"/>
      <w:marTop w:val="0"/>
      <w:marBottom w:val="0"/>
      <w:divBdr>
        <w:top w:val="none" w:sz="0" w:space="0" w:color="auto"/>
        <w:left w:val="none" w:sz="0" w:space="0" w:color="auto"/>
        <w:bottom w:val="none" w:sz="0" w:space="0" w:color="auto"/>
        <w:right w:val="none" w:sz="0" w:space="0" w:color="auto"/>
      </w:divBdr>
    </w:div>
    <w:div w:id="1944873312">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1817209">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61179833">
      <w:bodyDiv w:val="1"/>
      <w:marLeft w:val="0"/>
      <w:marRight w:val="0"/>
      <w:marTop w:val="0"/>
      <w:marBottom w:val="0"/>
      <w:divBdr>
        <w:top w:val="none" w:sz="0" w:space="0" w:color="auto"/>
        <w:left w:val="none" w:sz="0" w:space="0" w:color="auto"/>
        <w:bottom w:val="none" w:sz="0" w:space="0" w:color="auto"/>
        <w:right w:val="none" w:sz="0" w:space="0" w:color="auto"/>
      </w:divBdr>
    </w:div>
    <w:div w:id="1964069912">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1153470">
      <w:bodyDiv w:val="1"/>
      <w:marLeft w:val="0"/>
      <w:marRight w:val="0"/>
      <w:marTop w:val="0"/>
      <w:marBottom w:val="0"/>
      <w:divBdr>
        <w:top w:val="none" w:sz="0" w:space="0" w:color="auto"/>
        <w:left w:val="none" w:sz="0" w:space="0" w:color="auto"/>
        <w:bottom w:val="none" w:sz="0" w:space="0" w:color="auto"/>
        <w:right w:val="none" w:sz="0" w:space="0" w:color="auto"/>
      </w:divBdr>
    </w:div>
    <w:div w:id="2003776824">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06854672">
      <w:bodyDiv w:val="1"/>
      <w:marLeft w:val="0"/>
      <w:marRight w:val="0"/>
      <w:marTop w:val="0"/>
      <w:marBottom w:val="0"/>
      <w:divBdr>
        <w:top w:val="none" w:sz="0" w:space="0" w:color="auto"/>
        <w:left w:val="none" w:sz="0" w:space="0" w:color="auto"/>
        <w:bottom w:val="none" w:sz="0" w:space="0" w:color="auto"/>
        <w:right w:val="none" w:sz="0" w:space="0" w:color="auto"/>
      </w:divBdr>
    </w:div>
    <w:div w:id="2009092556">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0353762">
      <w:bodyDiv w:val="1"/>
      <w:marLeft w:val="0"/>
      <w:marRight w:val="0"/>
      <w:marTop w:val="0"/>
      <w:marBottom w:val="0"/>
      <w:divBdr>
        <w:top w:val="none" w:sz="0" w:space="0" w:color="auto"/>
        <w:left w:val="none" w:sz="0" w:space="0" w:color="auto"/>
        <w:bottom w:val="none" w:sz="0" w:space="0" w:color="auto"/>
        <w:right w:val="none" w:sz="0" w:space="0" w:color="auto"/>
      </w:divBdr>
    </w:div>
    <w:div w:id="2020764941">
      <w:bodyDiv w:val="1"/>
      <w:marLeft w:val="0"/>
      <w:marRight w:val="0"/>
      <w:marTop w:val="0"/>
      <w:marBottom w:val="0"/>
      <w:divBdr>
        <w:top w:val="none" w:sz="0" w:space="0" w:color="auto"/>
        <w:left w:val="none" w:sz="0" w:space="0" w:color="auto"/>
        <w:bottom w:val="none" w:sz="0" w:space="0" w:color="auto"/>
        <w:right w:val="none" w:sz="0" w:space="0" w:color="auto"/>
      </w:divBdr>
    </w:div>
    <w:div w:id="2024430962">
      <w:bodyDiv w:val="1"/>
      <w:marLeft w:val="0"/>
      <w:marRight w:val="0"/>
      <w:marTop w:val="0"/>
      <w:marBottom w:val="0"/>
      <w:divBdr>
        <w:top w:val="none" w:sz="0" w:space="0" w:color="auto"/>
        <w:left w:val="none" w:sz="0" w:space="0" w:color="auto"/>
        <w:bottom w:val="none" w:sz="0" w:space="0" w:color="auto"/>
        <w:right w:val="none" w:sz="0" w:space="0" w:color="auto"/>
      </w:divBdr>
    </w:div>
    <w:div w:id="2025663393">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32561651">
      <w:bodyDiv w:val="1"/>
      <w:marLeft w:val="0"/>
      <w:marRight w:val="0"/>
      <w:marTop w:val="0"/>
      <w:marBottom w:val="0"/>
      <w:divBdr>
        <w:top w:val="none" w:sz="0" w:space="0" w:color="auto"/>
        <w:left w:val="none" w:sz="0" w:space="0" w:color="auto"/>
        <w:bottom w:val="none" w:sz="0" w:space="0" w:color="auto"/>
        <w:right w:val="none" w:sz="0" w:space="0" w:color="auto"/>
      </w:divBdr>
    </w:div>
    <w:div w:id="2058046349">
      <w:bodyDiv w:val="1"/>
      <w:marLeft w:val="0"/>
      <w:marRight w:val="0"/>
      <w:marTop w:val="0"/>
      <w:marBottom w:val="0"/>
      <w:divBdr>
        <w:top w:val="none" w:sz="0" w:space="0" w:color="auto"/>
        <w:left w:val="none" w:sz="0" w:space="0" w:color="auto"/>
        <w:bottom w:val="none" w:sz="0" w:space="0" w:color="auto"/>
        <w:right w:val="none" w:sz="0" w:space="0" w:color="auto"/>
      </w:divBdr>
    </w:div>
    <w:div w:id="2078822686">
      <w:bodyDiv w:val="1"/>
      <w:marLeft w:val="0"/>
      <w:marRight w:val="0"/>
      <w:marTop w:val="0"/>
      <w:marBottom w:val="0"/>
      <w:divBdr>
        <w:top w:val="none" w:sz="0" w:space="0" w:color="auto"/>
        <w:left w:val="none" w:sz="0" w:space="0" w:color="auto"/>
        <w:bottom w:val="none" w:sz="0" w:space="0" w:color="auto"/>
        <w:right w:val="none" w:sz="0" w:space="0" w:color="auto"/>
      </w:divBdr>
    </w:div>
    <w:div w:id="2083015459">
      <w:bodyDiv w:val="1"/>
      <w:marLeft w:val="0"/>
      <w:marRight w:val="0"/>
      <w:marTop w:val="0"/>
      <w:marBottom w:val="0"/>
      <w:divBdr>
        <w:top w:val="none" w:sz="0" w:space="0" w:color="auto"/>
        <w:left w:val="none" w:sz="0" w:space="0" w:color="auto"/>
        <w:bottom w:val="none" w:sz="0" w:space="0" w:color="auto"/>
        <w:right w:val="none" w:sz="0" w:space="0" w:color="auto"/>
      </w:divBdr>
    </w:div>
    <w:div w:id="2093357381">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01247540">
      <w:bodyDiv w:val="1"/>
      <w:marLeft w:val="0"/>
      <w:marRight w:val="0"/>
      <w:marTop w:val="0"/>
      <w:marBottom w:val="0"/>
      <w:divBdr>
        <w:top w:val="none" w:sz="0" w:space="0" w:color="auto"/>
        <w:left w:val="none" w:sz="0" w:space="0" w:color="auto"/>
        <w:bottom w:val="none" w:sz="0" w:space="0" w:color="auto"/>
        <w:right w:val="none" w:sz="0" w:space="0" w:color="auto"/>
      </w:divBdr>
    </w:div>
    <w:div w:id="2106412189">
      <w:bodyDiv w:val="1"/>
      <w:marLeft w:val="0"/>
      <w:marRight w:val="0"/>
      <w:marTop w:val="0"/>
      <w:marBottom w:val="0"/>
      <w:divBdr>
        <w:top w:val="none" w:sz="0" w:space="0" w:color="auto"/>
        <w:left w:val="none" w:sz="0" w:space="0" w:color="auto"/>
        <w:bottom w:val="none" w:sz="0" w:space="0" w:color="auto"/>
        <w:right w:val="none" w:sz="0" w:space="0" w:color="auto"/>
      </w:divBdr>
    </w:div>
    <w:div w:id="2108234858">
      <w:bodyDiv w:val="1"/>
      <w:marLeft w:val="0"/>
      <w:marRight w:val="0"/>
      <w:marTop w:val="0"/>
      <w:marBottom w:val="0"/>
      <w:divBdr>
        <w:top w:val="none" w:sz="0" w:space="0" w:color="auto"/>
        <w:left w:val="none" w:sz="0" w:space="0" w:color="auto"/>
        <w:bottom w:val="none" w:sz="0" w:space="0" w:color="auto"/>
        <w:right w:val="none" w:sz="0" w:space="0" w:color="auto"/>
      </w:divBdr>
    </w:div>
    <w:div w:id="2109233453">
      <w:bodyDiv w:val="1"/>
      <w:marLeft w:val="0"/>
      <w:marRight w:val="0"/>
      <w:marTop w:val="0"/>
      <w:marBottom w:val="0"/>
      <w:divBdr>
        <w:top w:val="none" w:sz="0" w:space="0" w:color="auto"/>
        <w:left w:val="none" w:sz="0" w:space="0" w:color="auto"/>
        <w:bottom w:val="none" w:sz="0" w:space="0" w:color="auto"/>
        <w:right w:val="none" w:sz="0" w:space="0" w:color="auto"/>
      </w:divBdr>
    </w:div>
    <w:div w:id="2110078466">
      <w:bodyDiv w:val="1"/>
      <w:marLeft w:val="0"/>
      <w:marRight w:val="0"/>
      <w:marTop w:val="0"/>
      <w:marBottom w:val="0"/>
      <w:divBdr>
        <w:top w:val="none" w:sz="0" w:space="0" w:color="auto"/>
        <w:left w:val="none" w:sz="0" w:space="0" w:color="auto"/>
        <w:bottom w:val="none" w:sz="0" w:space="0" w:color="auto"/>
        <w:right w:val="none" w:sz="0" w:space="0" w:color="auto"/>
      </w:divBdr>
    </w:div>
    <w:div w:id="2115394634">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1488162">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26197007">
      <w:bodyDiv w:val="1"/>
      <w:marLeft w:val="0"/>
      <w:marRight w:val="0"/>
      <w:marTop w:val="0"/>
      <w:marBottom w:val="0"/>
      <w:divBdr>
        <w:top w:val="none" w:sz="0" w:space="0" w:color="auto"/>
        <w:left w:val="none" w:sz="0" w:space="0" w:color="auto"/>
        <w:bottom w:val="none" w:sz="0" w:space="0" w:color="auto"/>
        <w:right w:val="none" w:sz="0" w:space="0" w:color="auto"/>
      </w:divBdr>
    </w:div>
    <w:div w:id="2133328018">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nalog.com/en/resources/technical-articles/why-memes-acceler-are-best-choice-for-cbm-apps.html" TargetMode="External"/><Relationship Id="rId1" Type="http://schemas.openxmlformats.org/officeDocument/2006/relationships/hyperlink" Target="https://micromega-dynamics.com/mems-vs-piezoelectric-accelerometers-which-one-to-choos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4ilo/ssd1306-stm32HAL" TargetMode="External"/><Relationship Id="rId58" Type="http://schemas.openxmlformats.org/officeDocument/2006/relationships/image" Target="media/image39.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www.analog.com/en/resources/evaluation-hardware-and-software/evaluation-boards-kits/silentstepstick.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image" Target="media/image43.png"/><Relationship Id="rId75" Type="http://schemas.openxmlformats.org/officeDocument/2006/relationships/image" Target="media/image5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hyperlink" Target="https://look.ams-osram.com/m/8484c9e14db11862/original/AS5x47U_UG000402_1-00.pdf"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jpeg"/><Relationship Id="rId45" Type="http://schemas.openxmlformats.org/officeDocument/2006/relationships/hyperlink" Target="https://newhavendisplay.com/content/specs/NHD-2.23-12832UCB3.pdf" TargetMode="External"/><Relationship Id="rId66"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6</b:RefOrder>
  </b:Source>
  <b:Source>
    <b:Tag>STMEMSguidelines</b:Tag>
    <b:SourceType>Misc</b:SourceType>
    <b:Guid>{CB56C24F-5212-4B9A-B89D-BFF58D44C02C}</b:Guid>
    <b:Title>PCB design guidelines for MEMS sensors</b:Title>
    <b:Year>2023</b:Year>
    <b:Publisher>STMicroelectronics</b:Publisher>
    <b:RefOrder>5</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7</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12</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11</b:RefOrder>
  </b:Source>
  <b:Source>
    <b:Tag>AS5147U</b:Tag>
    <b:SourceType>Misc</b:SourceType>
    <b:Guid>{C2A2D283-6A1F-4F1E-B98A-27DBC07BAFC6}</b:Guid>
    <b:Author>
      <b:Author>
        <b:Corporate>AMS</b:Corporate>
      </b:Author>
    </b:Author>
    <b:Title>AS5147U/AS5247U</b:Title>
    <b:Year>2020</b:Year>
    <b:Publisher>ams OSRAM Group</b:Publisher>
    <b:RefOrder>16</b:RefOrder>
  </b:Source>
  <b:Source>
    <b:Tag>MotorBoard</b:Tag>
    <b:SourceType>Misc</b:SourceType>
    <b:Guid>{F960A4FF-06F2-461F-9F7B-C723647B4317}</b:Guid>
    <b:Author>
      <b:Author>
        <b:Corporate>AMS</b:Corporate>
      </b:Author>
    </b:Author>
    <b:Title>AS5x47U Motor Board</b:Title>
    <b:Year>2021</b:Year>
    <b:Publisher>AMS</b:Publisher>
    <b:RefOrder>15</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17</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19</b:RefOrder>
  </b:Source>
  <b:Source>
    <b:Tag>SSD1305</b:Tag>
    <b:SourceType>Misc</b:SourceType>
    <b:Guid>{442BC27A-13B9-421E-AD95-FB5213358EB0}</b:Guid>
    <b:Author>
      <b:Author>
        <b:Corporate>Solomon Systech Limited</b:Corporate>
      </b:Author>
    </b:Author>
    <b:Title>SSD1305</b:Title>
    <b:Year>2008</b:Year>
    <b:Publisher>Solomon Systech Limited</b:Publisher>
    <b:RefOrder>18</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20</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21</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23</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9</b:RefOrder>
  </b:Source>
  <b:Source>
    <b:Tag>P78B1000</b:Tag>
    <b:SourceType>Misc</b:SourceType>
    <b:Guid>{77EC2BA0-4E50-4A89-B621-A42D8FDB112B}</b:Guid>
    <b:Title>P78B-1000</b:Title>
    <b:Year>2025</b:Year>
    <b:Author>
      <b:Author>
        <b:Corporate>CUI inc.</b:Corporate>
      </b:Author>
    </b:Author>
    <b:City>Portland</b:City>
    <b:Publisher>CUI inc.</b:Publisher>
    <b:RefOrder>24</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25</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14</b:RefOrder>
  </b:Source>
  <b:Source>
    <b:Tag>Mic25</b:Tag>
    <b:SourceType>DocumentFromInternetSite</b:SourceType>
    <b:Guid>{AE9ED5BE-D461-4B10-8935-E726EF6C2814}</b:Guid>
    <b:Author>
      <b:Author>
        <b:Corporate>Micromega Dynamics</b:Corporate>
      </b:Author>
    </b:Author>
    <b:Title>MEMS vs Piezoelectric Accelerometers: Which One to Choose?</b:Title>
    <b:Year>2025</b:Year>
    <b:YearAccessed>2025</b:YearAccessed>
    <b:MonthAccessed>december</b:MonthAccessed>
    <b:DayAccessed>16</b:DayAccessed>
    <b:URL>https://micromega-dynamics.com/mems-vs-piezoelectric-accelerometers-which-one-to-choose/</b:URL>
    <b:RefOrder>2</b:RefOrder>
  </b:Source>
  <b:Source>
    <b:Tag>evo17</b:Tag>
    <b:SourceType>DocumentFromInternetSite</b:SourceType>
    <b:Guid>{1E091D56-6218-488F-9947-D9CF4B43D9D0}</b:Guid>
    <b:Author>
      <b:Author>
        <b:Corporate>evogimbals</b:Corporate>
      </b:Author>
    </b:Author>
    <b:Title>How Does a 3 Axis GoPro or DSLR Gimbal Work?</b:Title>
    <b:Year>2017</b:Year>
    <b:Month>október</b:Month>
    <b:Day>20</b:Day>
    <b:YearAccessed>2025</b:YearAccessed>
    <b:MonthAccessed>december</b:MonthAccessed>
    <b:DayAccessed>16</b:DayAccessed>
    <b:URL>https://www.evogimbals.com/blogs/evo-blog/how-does-a-3-axis-gopro-or-dslr-gimbal-work?srsltid=AfmBOorvBczEIqaMZhcBiq_msvbJ5f39ZO5wl-6lc-ebMVzyROUqKVBI</b:URL>
    <b:RefOrder>8</b:RefOrder>
  </b:Source>
  <b:Source>
    <b:Tag>BMA580</b:Tag>
    <b:SourceType>InternetSite</b:SourceType>
    <b:Guid>{5160EA16-FE78-4822-BD77-F9E6FDF61218}</b:Guid>
    <b:Title>Acceleration sensor: BMA580</b:Title>
    <b:ProductionCompany>© Bosch Sensortec GmbH</b:ProductionCompany>
    <b:Year>2024</b:Year>
    <b:YearAccessed>2025</b:YearAccessed>
    <b:MonthAccessed>május</b:MonthAccessed>
    <b:DayAccessed>10</b:DayAccessed>
    <b:URL>https://www.bosch-sensortec.com/products/motion-sensors/accelerometers/bma580/</b:URL>
    <b:RefOrder>1</b:RefOrder>
  </b:Source>
  <b:Source>
    <b:Tag>BoschMEMS</b:Tag>
    <b:SourceType>InternetSite</b:SourceType>
    <b:Guid>{696B6F25-0A01-4061-9D44-8B6F4EFBA691}</b:Guid>
    <b:Title>All about MEMS sensors</b:Title>
    <b:ProductionCompany>© Bosch Sensortec GmbH</b:ProductionCompany>
    <b:Year>2024</b:Year>
    <b:YearAccessed>2025</b:YearAccessed>
    <b:MonthAccessed>május</b:MonthAccessed>
    <b:DayAccessed>10</b:DayAccessed>
    <b:URL>https://www.bosch-sensortec.com/about-us/our-company/mems/</b:URL>
    <b:RefOrder>3</b:RefOrder>
  </b:Source>
  <b:Source>
    <b:Tag>Asymptotic</b:Tag>
    <b:SourceType>InternetSite</b:SourceType>
    <b:Guid>{70427FD5-4F6D-4373-8611-73217A701983}</b:Guid>
    <b:Title>ASN Inverse Sine</b:Title>
    <b:Publisher>Algorithms Project and </b:Publisher>
    <b:Year>2003</b:Year>
    <b:ProductionCompany>Algorithms Project</b:ProductionCompany>
    <b:Month>augusztus</b:Month>
    <b:Day>1</b:Day>
    <b:YearAccessed>2025</b:YearAccessed>
    <b:MonthAccessed>szeptember</b:MonthAccessed>
    <b:DayAccessed>18</b:DayAccessed>
    <b:URL>https://algo.inria.fr/esf/function/ASN/ASN.html</b:URL>
    <b:RefOrder>13</b:RefOrder>
  </b:Source>
  <b:Source>
    <b:Tag>ele25</b:Tag>
    <b:SourceType>InternetSite</b:SourceType>
    <b:Guid>{4A1D6B01-5A86-4FCD-BBC7-A2930B9E3D69}</b:Guid>
    <b:Title>electronics.stackexchange.com</b:Title>
    <b:YearAccessed>2025</b:YearAccessed>
    <b:MonthAccessed>12</b:MonthAccessed>
    <b:DayAccessed>december</b:DayAccessed>
    <b:URL>https://electronics.stackexchange.com/questions/70643/how-to-reverse-rotation-direction-of-stepper-motor</b:URL>
    <b:RefOrder>10</b:RefOrder>
  </b:Source>
  <b:Source>
    <b:Tag>AnDevMEMS</b:Tag>
    <b:SourceType>InternetSite</b:SourceType>
    <b:Guid>{689923C5-824F-4FBD-9C77-52B232772860}</b:Guid>
    <b:Title>Why MEMS Accelerometers Are Becoming the Designer’s Best Choice for CbM Applications</b:Title>
    <b:ProductionCompany>Analog Devices</b:ProductionCompany>
    <b:Year>2021</b:Year>
    <b:Month>február</b:Month>
    <b:Day>01</b:Day>
    <b:YearAccessed>2025</b:YearAccessed>
    <b:MonthAccessed>május</b:MonthAccessed>
    <b:DayAccessed>10</b:DayAccessed>
    <b:URL>https://www.analog.com/en/resources/technical-articles/why-memes-acceler-are-best-choice-for-cbm-apps.html</b:URL>
    <b:Author>
      <b:Author>
        <b:NameList>
          <b:Person>
            <b:Last>Murphy</b:Last>
            <b:First>Chris</b:First>
          </b:Person>
        </b:NameList>
      </b:Author>
    </b:Author>
    <b:RefOrder>4</b:RefOrder>
  </b:Source>
  <b:Source>
    <b:Tag>Spe17</b:Tag>
    <b:SourceType>DocumentFromInternetSite</b:SourceType>
    <b:Guid>{526E2B30-D880-40A9-8C6E-579F5A2FAE2C}</b:Guid>
    <b:Title>LTspice: Worst-Case Circuit Analysis with Minimal Simulations Runs</b:Title>
    <b:Year>2017</b:Year>
    <b:Month>június</b:Month>
    <b:Day>8</b:Day>
    <b:YearAccessed>2025</b:YearAccessed>
    <b:MonthAccessed>október</b:MonthAccessed>
    <b:DayAccessed>15</b:DayAccessed>
    <b:URL>https://www.analog.com/en/resources/technical-articles/ltspice-worst-case-circuit-analysis-with-minimal-simulations-runs.html</b:URL>
    <b:Author>
      <b:Author>
        <b:NameList>
          <b:Person>
            <b:Last>Spencer</b:Last>
            <b:First>Joseph</b:First>
          </b:Person>
          <b:Person>
            <b:Last>Alonso</b:Last>
            <b:First>Gabino</b:First>
          </b:Person>
        </b:NameList>
      </b:Author>
    </b:Author>
    <b:RefOrder>22</b:RefOrder>
  </b:Source>
</b:Sources>
</file>

<file path=customXml/itemProps1.xml><?xml version="1.0" encoding="utf-8"?>
<ds:datastoreItem xmlns:ds="http://schemas.openxmlformats.org/officeDocument/2006/customXml" ds:itemID="{5F872D14-EB46-483B-AA85-05AA25FD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413</TotalTime>
  <Pages>68</Pages>
  <Words>10155</Words>
  <Characters>70074</Characters>
  <Application>Microsoft Office Word</Application>
  <DocSecurity>0</DocSecurity>
  <Lines>583</Lines>
  <Paragraphs>160</Paragraphs>
  <ScaleCrop>false</ScaleCrop>
  <HeadingPairs>
    <vt:vector size="2" baseType="variant">
      <vt:variant>
        <vt:lpstr>Cím</vt:lpstr>
      </vt:variant>
      <vt:variant>
        <vt:i4>1</vt:i4>
      </vt:variant>
    </vt:vector>
  </HeadingPairs>
  <TitlesOfParts>
    <vt:vector size="1" baseType="lpstr">
      <vt:lpstr>Elektronikus terelők</vt:lpstr>
    </vt:vector>
  </TitlesOfParts>
  <Manager>Dr. Érték Elek</Manager>
  <Company>XXX Tanszék</Company>
  <LinksUpToDate>false</LinksUpToDate>
  <CharactersWithSpaces>80069</CharactersWithSpaces>
  <SharedDoc>false</SharedDoc>
  <HLinks>
    <vt:vector size="306" baseType="variant">
      <vt:variant>
        <vt:i4>1507345</vt:i4>
      </vt:variant>
      <vt:variant>
        <vt:i4>645</vt:i4>
      </vt:variant>
      <vt:variant>
        <vt:i4>0</vt:i4>
      </vt:variant>
      <vt:variant>
        <vt:i4>5</vt:i4>
      </vt:variant>
      <vt:variant>
        <vt:lpwstr>https://github.com/4ilo/ssd1306-stm32HAL</vt:lpwstr>
      </vt:variant>
      <vt:variant>
        <vt:lpwstr/>
      </vt:variant>
      <vt:variant>
        <vt:i4>5308499</vt:i4>
      </vt:variant>
      <vt:variant>
        <vt:i4>612</vt:i4>
      </vt:variant>
      <vt:variant>
        <vt:i4>0</vt:i4>
      </vt:variant>
      <vt:variant>
        <vt:i4>5</vt:i4>
      </vt:variant>
      <vt:variant>
        <vt:lpwstr>https://newhavendisplay.com/content/specs/NHD-2.23-12832UCB3.pdf</vt:lpwstr>
      </vt:variant>
      <vt:variant>
        <vt:lpwstr/>
      </vt:variant>
      <vt:variant>
        <vt:i4>8323185</vt:i4>
      </vt:variant>
      <vt:variant>
        <vt:i4>555</vt:i4>
      </vt:variant>
      <vt:variant>
        <vt:i4>0</vt:i4>
      </vt:variant>
      <vt:variant>
        <vt:i4>5</vt:i4>
      </vt:variant>
      <vt:variant>
        <vt:lpwstr>https://look.ams-osram.com/m/8484c9e14db11862/original/AS5x47U_UG000402_1-00.pdf</vt:lpwstr>
      </vt:variant>
      <vt:variant>
        <vt:lpwstr/>
      </vt:variant>
      <vt:variant>
        <vt:i4>851976</vt:i4>
      </vt:variant>
      <vt:variant>
        <vt:i4>369</vt:i4>
      </vt:variant>
      <vt:variant>
        <vt:i4>0</vt:i4>
      </vt:variant>
      <vt:variant>
        <vt:i4>5</vt:i4>
      </vt:variant>
      <vt:variant>
        <vt:lpwstr>https://www.analog.com/en/resources/evaluation-hardware-and-software/evaluation-boards-kits/silentstepstick.html</vt:lpwstr>
      </vt:variant>
      <vt:variant>
        <vt:lpwstr/>
      </vt:variant>
      <vt:variant>
        <vt:i4>1441841</vt:i4>
      </vt:variant>
      <vt:variant>
        <vt:i4>275</vt:i4>
      </vt:variant>
      <vt:variant>
        <vt:i4>0</vt:i4>
      </vt:variant>
      <vt:variant>
        <vt:i4>5</vt:i4>
      </vt:variant>
      <vt:variant>
        <vt:lpwstr/>
      </vt:variant>
      <vt:variant>
        <vt:lpwstr>_Toc216829710</vt:lpwstr>
      </vt:variant>
      <vt:variant>
        <vt:i4>1507377</vt:i4>
      </vt:variant>
      <vt:variant>
        <vt:i4>269</vt:i4>
      </vt:variant>
      <vt:variant>
        <vt:i4>0</vt:i4>
      </vt:variant>
      <vt:variant>
        <vt:i4>5</vt:i4>
      </vt:variant>
      <vt:variant>
        <vt:lpwstr/>
      </vt:variant>
      <vt:variant>
        <vt:lpwstr>_Toc216829709</vt:lpwstr>
      </vt:variant>
      <vt:variant>
        <vt:i4>1507377</vt:i4>
      </vt:variant>
      <vt:variant>
        <vt:i4>263</vt:i4>
      </vt:variant>
      <vt:variant>
        <vt:i4>0</vt:i4>
      </vt:variant>
      <vt:variant>
        <vt:i4>5</vt:i4>
      </vt:variant>
      <vt:variant>
        <vt:lpwstr/>
      </vt:variant>
      <vt:variant>
        <vt:lpwstr>_Toc216829708</vt:lpwstr>
      </vt:variant>
      <vt:variant>
        <vt:i4>1507377</vt:i4>
      </vt:variant>
      <vt:variant>
        <vt:i4>257</vt:i4>
      </vt:variant>
      <vt:variant>
        <vt:i4>0</vt:i4>
      </vt:variant>
      <vt:variant>
        <vt:i4>5</vt:i4>
      </vt:variant>
      <vt:variant>
        <vt:lpwstr/>
      </vt:variant>
      <vt:variant>
        <vt:lpwstr>_Toc216829707</vt:lpwstr>
      </vt:variant>
      <vt:variant>
        <vt:i4>1507377</vt:i4>
      </vt:variant>
      <vt:variant>
        <vt:i4>251</vt:i4>
      </vt:variant>
      <vt:variant>
        <vt:i4>0</vt:i4>
      </vt:variant>
      <vt:variant>
        <vt:i4>5</vt:i4>
      </vt:variant>
      <vt:variant>
        <vt:lpwstr/>
      </vt:variant>
      <vt:variant>
        <vt:lpwstr>_Toc216829706</vt:lpwstr>
      </vt:variant>
      <vt:variant>
        <vt:i4>1507377</vt:i4>
      </vt:variant>
      <vt:variant>
        <vt:i4>245</vt:i4>
      </vt:variant>
      <vt:variant>
        <vt:i4>0</vt:i4>
      </vt:variant>
      <vt:variant>
        <vt:i4>5</vt:i4>
      </vt:variant>
      <vt:variant>
        <vt:lpwstr/>
      </vt:variant>
      <vt:variant>
        <vt:lpwstr>_Toc216829705</vt:lpwstr>
      </vt:variant>
      <vt:variant>
        <vt:i4>1507377</vt:i4>
      </vt:variant>
      <vt:variant>
        <vt:i4>239</vt:i4>
      </vt:variant>
      <vt:variant>
        <vt:i4>0</vt:i4>
      </vt:variant>
      <vt:variant>
        <vt:i4>5</vt:i4>
      </vt:variant>
      <vt:variant>
        <vt:lpwstr/>
      </vt:variant>
      <vt:variant>
        <vt:lpwstr>_Toc216829704</vt:lpwstr>
      </vt:variant>
      <vt:variant>
        <vt:i4>1507377</vt:i4>
      </vt:variant>
      <vt:variant>
        <vt:i4>233</vt:i4>
      </vt:variant>
      <vt:variant>
        <vt:i4>0</vt:i4>
      </vt:variant>
      <vt:variant>
        <vt:i4>5</vt:i4>
      </vt:variant>
      <vt:variant>
        <vt:lpwstr/>
      </vt:variant>
      <vt:variant>
        <vt:lpwstr>_Toc216829703</vt:lpwstr>
      </vt:variant>
      <vt:variant>
        <vt:i4>1507377</vt:i4>
      </vt:variant>
      <vt:variant>
        <vt:i4>227</vt:i4>
      </vt:variant>
      <vt:variant>
        <vt:i4>0</vt:i4>
      </vt:variant>
      <vt:variant>
        <vt:i4>5</vt:i4>
      </vt:variant>
      <vt:variant>
        <vt:lpwstr/>
      </vt:variant>
      <vt:variant>
        <vt:lpwstr>_Toc216829702</vt:lpwstr>
      </vt:variant>
      <vt:variant>
        <vt:i4>1507377</vt:i4>
      </vt:variant>
      <vt:variant>
        <vt:i4>221</vt:i4>
      </vt:variant>
      <vt:variant>
        <vt:i4>0</vt:i4>
      </vt:variant>
      <vt:variant>
        <vt:i4>5</vt:i4>
      </vt:variant>
      <vt:variant>
        <vt:lpwstr/>
      </vt:variant>
      <vt:variant>
        <vt:lpwstr>_Toc216829701</vt:lpwstr>
      </vt:variant>
      <vt:variant>
        <vt:i4>1507377</vt:i4>
      </vt:variant>
      <vt:variant>
        <vt:i4>215</vt:i4>
      </vt:variant>
      <vt:variant>
        <vt:i4>0</vt:i4>
      </vt:variant>
      <vt:variant>
        <vt:i4>5</vt:i4>
      </vt:variant>
      <vt:variant>
        <vt:lpwstr/>
      </vt:variant>
      <vt:variant>
        <vt:lpwstr>_Toc216829700</vt:lpwstr>
      </vt:variant>
      <vt:variant>
        <vt:i4>1966128</vt:i4>
      </vt:variant>
      <vt:variant>
        <vt:i4>209</vt:i4>
      </vt:variant>
      <vt:variant>
        <vt:i4>0</vt:i4>
      </vt:variant>
      <vt:variant>
        <vt:i4>5</vt:i4>
      </vt:variant>
      <vt:variant>
        <vt:lpwstr/>
      </vt:variant>
      <vt:variant>
        <vt:lpwstr>_Toc216829699</vt:lpwstr>
      </vt:variant>
      <vt:variant>
        <vt:i4>1966128</vt:i4>
      </vt:variant>
      <vt:variant>
        <vt:i4>203</vt:i4>
      </vt:variant>
      <vt:variant>
        <vt:i4>0</vt:i4>
      </vt:variant>
      <vt:variant>
        <vt:i4>5</vt:i4>
      </vt:variant>
      <vt:variant>
        <vt:lpwstr/>
      </vt:variant>
      <vt:variant>
        <vt:lpwstr>_Toc216829698</vt:lpwstr>
      </vt:variant>
      <vt:variant>
        <vt:i4>1966128</vt:i4>
      </vt:variant>
      <vt:variant>
        <vt:i4>197</vt:i4>
      </vt:variant>
      <vt:variant>
        <vt:i4>0</vt:i4>
      </vt:variant>
      <vt:variant>
        <vt:i4>5</vt:i4>
      </vt:variant>
      <vt:variant>
        <vt:lpwstr/>
      </vt:variant>
      <vt:variant>
        <vt:lpwstr>_Toc216829697</vt:lpwstr>
      </vt:variant>
      <vt:variant>
        <vt:i4>1966128</vt:i4>
      </vt:variant>
      <vt:variant>
        <vt:i4>191</vt:i4>
      </vt:variant>
      <vt:variant>
        <vt:i4>0</vt:i4>
      </vt:variant>
      <vt:variant>
        <vt:i4>5</vt:i4>
      </vt:variant>
      <vt:variant>
        <vt:lpwstr/>
      </vt:variant>
      <vt:variant>
        <vt:lpwstr>_Toc216829696</vt:lpwstr>
      </vt:variant>
      <vt:variant>
        <vt:i4>1966128</vt:i4>
      </vt:variant>
      <vt:variant>
        <vt:i4>185</vt:i4>
      </vt:variant>
      <vt:variant>
        <vt:i4>0</vt:i4>
      </vt:variant>
      <vt:variant>
        <vt:i4>5</vt:i4>
      </vt:variant>
      <vt:variant>
        <vt:lpwstr/>
      </vt:variant>
      <vt:variant>
        <vt:lpwstr>_Toc216829695</vt:lpwstr>
      </vt:variant>
      <vt:variant>
        <vt:i4>1966128</vt:i4>
      </vt:variant>
      <vt:variant>
        <vt:i4>179</vt:i4>
      </vt:variant>
      <vt:variant>
        <vt:i4>0</vt:i4>
      </vt:variant>
      <vt:variant>
        <vt:i4>5</vt:i4>
      </vt:variant>
      <vt:variant>
        <vt:lpwstr/>
      </vt:variant>
      <vt:variant>
        <vt:lpwstr>_Toc216829694</vt:lpwstr>
      </vt:variant>
      <vt:variant>
        <vt:i4>1966128</vt:i4>
      </vt:variant>
      <vt:variant>
        <vt:i4>173</vt:i4>
      </vt:variant>
      <vt:variant>
        <vt:i4>0</vt:i4>
      </vt:variant>
      <vt:variant>
        <vt:i4>5</vt:i4>
      </vt:variant>
      <vt:variant>
        <vt:lpwstr/>
      </vt:variant>
      <vt:variant>
        <vt:lpwstr>_Toc216829693</vt:lpwstr>
      </vt:variant>
      <vt:variant>
        <vt:i4>1966128</vt:i4>
      </vt:variant>
      <vt:variant>
        <vt:i4>167</vt:i4>
      </vt:variant>
      <vt:variant>
        <vt:i4>0</vt:i4>
      </vt:variant>
      <vt:variant>
        <vt:i4>5</vt:i4>
      </vt:variant>
      <vt:variant>
        <vt:lpwstr/>
      </vt:variant>
      <vt:variant>
        <vt:lpwstr>_Toc216829692</vt:lpwstr>
      </vt:variant>
      <vt:variant>
        <vt:i4>1966128</vt:i4>
      </vt:variant>
      <vt:variant>
        <vt:i4>161</vt:i4>
      </vt:variant>
      <vt:variant>
        <vt:i4>0</vt:i4>
      </vt:variant>
      <vt:variant>
        <vt:i4>5</vt:i4>
      </vt:variant>
      <vt:variant>
        <vt:lpwstr/>
      </vt:variant>
      <vt:variant>
        <vt:lpwstr>_Toc216829691</vt:lpwstr>
      </vt:variant>
      <vt:variant>
        <vt:i4>1966128</vt:i4>
      </vt:variant>
      <vt:variant>
        <vt:i4>155</vt:i4>
      </vt:variant>
      <vt:variant>
        <vt:i4>0</vt:i4>
      </vt:variant>
      <vt:variant>
        <vt:i4>5</vt:i4>
      </vt:variant>
      <vt:variant>
        <vt:lpwstr/>
      </vt:variant>
      <vt:variant>
        <vt:lpwstr>_Toc216829690</vt:lpwstr>
      </vt:variant>
      <vt:variant>
        <vt:i4>2031664</vt:i4>
      </vt:variant>
      <vt:variant>
        <vt:i4>149</vt:i4>
      </vt:variant>
      <vt:variant>
        <vt:i4>0</vt:i4>
      </vt:variant>
      <vt:variant>
        <vt:i4>5</vt:i4>
      </vt:variant>
      <vt:variant>
        <vt:lpwstr/>
      </vt:variant>
      <vt:variant>
        <vt:lpwstr>_Toc216829689</vt:lpwstr>
      </vt:variant>
      <vt:variant>
        <vt:i4>2031664</vt:i4>
      </vt:variant>
      <vt:variant>
        <vt:i4>143</vt:i4>
      </vt:variant>
      <vt:variant>
        <vt:i4>0</vt:i4>
      </vt:variant>
      <vt:variant>
        <vt:i4>5</vt:i4>
      </vt:variant>
      <vt:variant>
        <vt:lpwstr/>
      </vt:variant>
      <vt:variant>
        <vt:lpwstr>_Toc216829688</vt:lpwstr>
      </vt:variant>
      <vt:variant>
        <vt:i4>2031664</vt:i4>
      </vt:variant>
      <vt:variant>
        <vt:i4>137</vt:i4>
      </vt:variant>
      <vt:variant>
        <vt:i4>0</vt:i4>
      </vt:variant>
      <vt:variant>
        <vt:i4>5</vt:i4>
      </vt:variant>
      <vt:variant>
        <vt:lpwstr/>
      </vt:variant>
      <vt:variant>
        <vt:lpwstr>_Toc216829687</vt:lpwstr>
      </vt:variant>
      <vt:variant>
        <vt:i4>2031664</vt:i4>
      </vt:variant>
      <vt:variant>
        <vt:i4>131</vt:i4>
      </vt:variant>
      <vt:variant>
        <vt:i4>0</vt:i4>
      </vt:variant>
      <vt:variant>
        <vt:i4>5</vt:i4>
      </vt:variant>
      <vt:variant>
        <vt:lpwstr/>
      </vt:variant>
      <vt:variant>
        <vt:lpwstr>_Toc216829686</vt:lpwstr>
      </vt:variant>
      <vt:variant>
        <vt:i4>2031664</vt:i4>
      </vt:variant>
      <vt:variant>
        <vt:i4>125</vt:i4>
      </vt:variant>
      <vt:variant>
        <vt:i4>0</vt:i4>
      </vt:variant>
      <vt:variant>
        <vt:i4>5</vt:i4>
      </vt:variant>
      <vt:variant>
        <vt:lpwstr/>
      </vt:variant>
      <vt:variant>
        <vt:lpwstr>_Toc216829685</vt:lpwstr>
      </vt:variant>
      <vt:variant>
        <vt:i4>2031664</vt:i4>
      </vt:variant>
      <vt:variant>
        <vt:i4>119</vt:i4>
      </vt:variant>
      <vt:variant>
        <vt:i4>0</vt:i4>
      </vt:variant>
      <vt:variant>
        <vt:i4>5</vt:i4>
      </vt:variant>
      <vt:variant>
        <vt:lpwstr/>
      </vt:variant>
      <vt:variant>
        <vt:lpwstr>_Toc216829684</vt:lpwstr>
      </vt:variant>
      <vt:variant>
        <vt:i4>2031664</vt:i4>
      </vt:variant>
      <vt:variant>
        <vt:i4>113</vt:i4>
      </vt:variant>
      <vt:variant>
        <vt:i4>0</vt:i4>
      </vt:variant>
      <vt:variant>
        <vt:i4>5</vt:i4>
      </vt:variant>
      <vt:variant>
        <vt:lpwstr/>
      </vt:variant>
      <vt:variant>
        <vt:lpwstr>_Toc216829683</vt:lpwstr>
      </vt:variant>
      <vt:variant>
        <vt:i4>2031664</vt:i4>
      </vt:variant>
      <vt:variant>
        <vt:i4>107</vt:i4>
      </vt:variant>
      <vt:variant>
        <vt:i4>0</vt:i4>
      </vt:variant>
      <vt:variant>
        <vt:i4>5</vt:i4>
      </vt:variant>
      <vt:variant>
        <vt:lpwstr/>
      </vt:variant>
      <vt:variant>
        <vt:lpwstr>_Toc216829682</vt:lpwstr>
      </vt:variant>
      <vt:variant>
        <vt:i4>2031664</vt:i4>
      </vt:variant>
      <vt:variant>
        <vt:i4>101</vt:i4>
      </vt:variant>
      <vt:variant>
        <vt:i4>0</vt:i4>
      </vt:variant>
      <vt:variant>
        <vt:i4>5</vt:i4>
      </vt:variant>
      <vt:variant>
        <vt:lpwstr/>
      </vt:variant>
      <vt:variant>
        <vt:lpwstr>_Toc216829681</vt:lpwstr>
      </vt:variant>
      <vt:variant>
        <vt:i4>2031664</vt:i4>
      </vt:variant>
      <vt:variant>
        <vt:i4>95</vt:i4>
      </vt:variant>
      <vt:variant>
        <vt:i4>0</vt:i4>
      </vt:variant>
      <vt:variant>
        <vt:i4>5</vt:i4>
      </vt:variant>
      <vt:variant>
        <vt:lpwstr/>
      </vt:variant>
      <vt:variant>
        <vt:lpwstr>_Toc216829680</vt:lpwstr>
      </vt:variant>
      <vt:variant>
        <vt:i4>1048624</vt:i4>
      </vt:variant>
      <vt:variant>
        <vt:i4>89</vt:i4>
      </vt:variant>
      <vt:variant>
        <vt:i4>0</vt:i4>
      </vt:variant>
      <vt:variant>
        <vt:i4>5</vt:i4>
      </vt:variant>
      <vt:variant>
        <vt:lpwstr/>
      </vt:variant>
      <vt:variant>
        <vt:lpwstr>_Toc216829679</vt:lpwstr>
      </vt:variant>
      <vt:variant>
        <vt:i4>1048624</vt:i4>
      </vt:variant>
      <vt:variant>
        <vt:i4>83</vt:i4>
      </vt:variant>
      <vt:variant>
        <vt:i4>0</vt:i4>
      </vt:variant>
      <vt:variant>
        <vt:i4>5</vt:i4>
      </vt:variant>
      <vt:variant>
        <vt:lpwstr/>
      </vt:variant>
      <vt:variant>
        <vt:lpwstr>_Toc216829678</vt:lpwstr>
      </vt:variant>
      <vt:variant>
        <vt:i4>1048624</vt:i4>
      </vt:variant>
      <vt:variant>
        <vt:i4>77</vt:i4>
      </vt:variant>
      <vt:variant>
        <vt:i4>0</vt:i4>
      </vt:variant>
      <vt:variant>
        <vt:i4>5</vt:i4>
      </vt:variant>
      <vt:variant>
        <vt:lpwstr/>
      </vt:variant>
      <vt:variant>
        <vt:lpwstr>_Toc216829677</vt:lpwstr>
      </vt:variant>
      <vt:variant>
        <vt:i4>1048624</vt:i4>
      </vt:variant>
      <vt:variant>
        <vt:i4>71</vt:i4>
      </vt:variant>
      <vt:variant>
        <vt:i4>0</vt:i4>
      </vt:variant>
      <vt:variant>
        <vt:i4>5</vt:i4>
      </vt:variant>
      <vt:variant>
        <vt:lpwstr/>
      </vt:variant>
      <vt:variant>
        <vt:lpwstr>_Toc216829676</vt:lpwstr>
      </vt:variant>
      <vt:variant>
        <vt:i4>1048624</vt:i4>
      </vt:variant>
      <vt:variant>
        <vt:i4>65</vt:i4>
      </vt:variant>
      <vt:variant>
        <vt:i4>0</vt:i4>
      </vt:variant>
      <vt:variant>
        <vt:i4>5</vt:i4>
      </vt:variant>
      <vt:variant>
        <vt:lpwstr/>
      </vt:variant>
      <vt:variant>
        <vt:lpwstr>_Toc216829675</vt:lpwstr>
      </vt:variant>
      <vt:variant>
        <vt:i4>1048624</vt:i4>
      </vt:variant>
      <vt:variant>
        <vt:i4>59</vt:i4>
      </vt:variant>
      <vt:variant>
        <vt:i4>0</vt:i4>
      </vt:variant>
      <vt:variant>
        <vt:i4>5</vt:i4>
      </vt:variant>
      <vt:variant>
        <vt:lpwstr/>
      </vt:variant>
      <vt:variant>
        <vt:lpwstr>_Toc216829674</vt:lpwstr>
      </vt:variant>
      <vt:variant>
        <vt:i4>1048624</vt:i4>
      </vt:variant>
      <vt:variant>
        <vt:i4>53</vt:i4>
      </vt:variant>
      <vt:variant>
        <vt:i4>0</vt:i4>
      </vt:variant>
      <vt:variant>
        <vt:i4>5</vt:i4>
      </vt:variant>
      <vt:variant>
        <vt:lpwstr/>
      </vt:variant>
      <vt:variant>
        <vt:lpwstr>_Toc216829673</vt:lpwstr>
      </vt:variant>
      <vt:variant>
        <vt:i4>1048624</vt:i4>
      </vt:variant>
      <vt:variant>
        <vt:i4>47</vt:i4>
      </vt:variant>
      <vt:variant>
        <vt:i4>0</vt:i4>
      </vt:variant>
      <vt:variant>
        <vt:i4>5</vt:i4>
      </vt:variant>
      <vt:variant>
        <vt:lpwstr/>
      </vt:variant>
      <vt:variant>
        <vt:lpwstr>_Toc216829672</vt:lpwstr>
      </vt:variant>
      <vt:variant>
        <vt:i4>1048624</vt:i4>
      </vt:variant>
      <vt:variant>
        <vt:i4>41</vt:i4>
      </vt:variant>
      <vt:variant>
        <vt:i4>0</vt:i4>
      </vt:variant>
      <vt:variant>
        <vt:i4>5</vt:i4>
      </vt:variant>
      <vt:variant>
        <vt:lpwstr/>
      </vt:variant>
      <vt:variant>
        <vt:lpwstr>_Toc216829671</vt:lpwstr>
      </vt:variant>
      <vt:variant>
        <vt:i4>1048624</vt:i4>
      </vt:variant>
      <vt:variant>
        <vt:i4>35</vt:i4>
      </vt:variant>
      <vt:variant>
        <vt:i4>0</vt:i4>
      </vt:variant>
      <vt:variant>
        <vt:i4>5</vt:i4>
      </vt:variant>
      <vt:variant>
        <vt:lpwstr/>
      </vt:variant>
      <vt:variant>
        <vt:lpwstr>_Toc216829670</vt:lpwstr>
      </vt:variant>
      <vt:variant>
        <vt:i4>1114160</vt:i4>
      </vt:variant>
      <vt:variant>
        <vt:i4>29</vt:i4>
      </vt:variant>
      <vt:variant>
        <vt:i4>0</vt:i4>
      </vt:variant>
      <vt:variant>
        <vt:i4>5</vt:i4>
      </vt:variant>
      <vt:variant>
        <vt:lpwstr/>
      </vt:variant>
      <vt:variant>
        <vt:lpwstr>_Toc216829669</vt:lpwstr>
      </vt:variant>
      <vt:variant>
        <vt:i4>1114160</vt:i4>
      </vt:variant>
      <vt:variant>
        <vt:i4>23</vt:i4>
      </vt:variant>
      <vt:variant>
        <vt:i4>0</vt:i4>
      </vt:variant>
      <vt:variant>
        <vt:i4>5</vt:i4>
      </vt:variant>
      <vt:variant>
        <vt:lpwstr/>
      </vt:variant>
      <vt:variant>
        <vt:lpwstr>_Toc216829668</vt:lpwstr>
      </vt:variant>
      <vt:variant>
        <vt:i4>1114160</vt:i4>
      </vt:variant>
      <vt:variant>
        <vt:i4>17</vt:i4>
      </vt:variant>
      <vt:variant>
        <vt:i4>0</vt:i4>
      </vt:variant>
      <vt:variant>
        <vt:i4>5</vt:i4>
      </vt:variant>
      <vt:variant>
        <vt:lpwstr/>
      </vt:variant>
      <vt:variant>
        <vt:lpwstr>_Toc216829667</vt:lpwstr>
      </vt:variant>
      <vt:variant>
        <vt:i4>1114160</vt:i4>
      </vt:variant>
      <vt:variant>
        <vt:i4>11</vt:i4>
      </vt:variant>
      <vt:variant>
        <vt:i4>0</vt:i4>
      </vt:variant>
      <vt:variant>
        <vt:i4>5</vt:i4>
      </vt:variant>
      <vt:variant>
        <vt:lpwstr/>
      </vt:variant>
      <vt:variant>
        <vt:lpwstr>_Toc216829666</vt:lpwstr>
      </vt:variant>
      <vt:variant>
        <vt:i4>7798816</vt:i4>
      </vt:variant>
      <vt:variant>
        <vt:i4>3</vt:i4>
      </vt:variant>
      <vt:variant>
        <vt:i4>0</vt:i4>
      </vt:variant>
      <vt:variant>
        <vt:i4>5</vt:i4>
      </vt:variant>
      <vt:variant>
        <vt:lpwstr>https://www.analog.com/en/resources/technical-articles/why-memes-acceler-are-best-choice-for-cbm-apps.html</vt:lpwstr>
      </vt:variant>
      <vt:variant>
        <vt:lpwstr/>
      </vt:variant>
      <vt:variant>
        <vt:i4>1769497</vt:i4>
      </vt:variant>
      <vt:variant>
        <vt:i4>0</vt:i4>
      </vt:variant>
      <vt:variant>
        <vt:i4>0</vt:i4>
      </vt:variant>
      <vt:variant>
        <vt:i4>5</vt:i4>
      </vt:variant>
      <vt:variant>
        <vt:lpwstr>https://micromega-dynamics.com/mems-vs-piezoelectric-accelerometers-which-one-to-choose/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Sásdi András</cp:lastModifiedBy>
  <cp:revision>37</cp:revision>
  <cp:lastPrinted>2025-12-07T05:10:00Z</cp:lastPrinted>
  <dcterms:created xsi:type="dcterms:W3CDTF">2025-12-17T08:40:00Z</dcterms:created>
  <dcterms:modified xsi:type="dcterms:W3CDTF">2025-12-17T15:52:00Z</dcterms:modified>
</cp:coreProperties>
</file>