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2EE4CB9" w:rsidR="004851C7" w:rsidRDefault="008138F6" w:rsidP="00D429F2">
      <w:pPr>
        <w:pStyle w:val="Cmlapkarstanszk"/>
      </w:pPr>
      <w:fldSimple w:instr=" DOCPROPERTY  Company  \* MERGEFORMAT ">
        <w:r w:rsidRPr="008138F6">
          <w:t xml:space="preserve">Automatizálási és Alkalmazott Informatikai </w:t>
        </w:r>
        <w:r w:rsidR="005202C0">
          <w:t>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2690CBD5" w:rsidR="0063585C" w:rsidRPr="00B50CAA" w:rsidRDefault="008138F6" w:rsidP="00171054">
      <w:pPr>
        <w:pStyle w:val="Cmlapszerz"/>
      </w:pPr>
      <w:fldSimple w:instr=" AUTHOR  \* MERGEFORMAT ">
        <w:r>
          <w:t>Sásdi</w:t>
        </w:r>
        <w:r w:rsidR="006A1B7F">
          <w:t xml:space="preserve"> </w:t>
        </w:r>
        <w:r>
          <w:t>András</w:t>
        </w:r>
      </w:fldSimple>
    </w:p>
    <w:p w14:paraId="27E9F397" w14:textId="33D6502D" w:rsidR="0063585C" w:rsidRPr="00B50CAA" w:rsidRDefault="008138F6">
      <w:pPr>
        <w:pStyle w:val="Title"/>
      </w:pPr>
      <w:fldSimple w:instr=" TITLE  \* MERGEFORMAT ">
        <w:r w:rsidRPr="008138F6">
          <w:t>Két tengelyű forgóasztal gyorsulásmérő szenzorok karakterizálásához</w:t>
        </w:r>
      </w:fldSimple>
    </w:p>
    <w:p w14:paraId="5532B58E" w14:textId="6DAF6DDD"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5680" behindDoc="0" locked="0" layoutInCell="1" allowOverlap="1" wp14:anchorId="73158549" wp14:editId="629EAFB5">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7548873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018D5">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7548873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018D5">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46980C7" w14:textId="63F27756" w:rsidR="005C474D"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5318968" w:history="1">
        <w:r w:rsidR="005C474D" w:rsidRPr="00087475">
          <w:rPr>
            <w:rStyle w:val="Hyperlink"/>
            <w:noProof/>
          </w:rPr>
          <w:t>Összefoglaló</w:t>
        </w:r>
        <w:r w:rsidR="005C474D">
          <w:rPr>
            <w:noProof/>
            <w:webHidden/>
          </w:rPr>
          <w:tab/>
        </w:r>
        <w:r w:rsidR="005C474D">
          <w:rPr>
            <w:noProof/>
            <w:webHidden/>
          </w:rPr>
          <w:fldChar w:fldCharType="begin"/>
        </w:r>
        <w:r w:rsidR="005C474D">
          <w:rPr>
            <w:noProof/>
            <w:webHidden/>
          </w:rPr>
          <w:instrText xml:space="preserve"> PAGEREF _Toc215318968 \h </w:instrText>
        </w:r>
        <w:r w:rsidR="005C474D">
          <w:rPr>
            <w:noProof/>
            <w:webHidden/>
          </w:rPr>
        </w:r>
        <w:r w:rsidR="005C474D">
          <w:rPr>
            <w:noProof/>
            <w:webHidden/>
          </w:rPr>
          <w:fldChar w:fldCharType="separate"/>
        </w:r>
        <w:r w:rsidR="005C474D">
          <w:rPr>
            <w:noProof/>
            <w:webHidden/>
          </w:rPr>
          <w:t>6</w:t>
        </w:r>
        <w:r w:rsidR="005C474D">
          <w:rPr>
            <w:noProof/>
            <w:webHidden/>
          </w:rPr>
          <w:fldChar w:fldCharType="end"/>
        </w:r>
      </w:hyperlink>
    </w:p>
    <w:p w14:paraId="3E7E44EF" w14:textId="0D2D2737"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69" w:history="1">
        <w:r w:rsidRPr="00087475">
          <w:rPr>
            <w:rStyle w:val="Hyperlink"/>
            <w:noProof/>
          </w:rPr>
          <w:t>Abstract</w:t>
        </w:r>
        <w:r>
          <w:rPr>
            <w:noProof/>
            <w:webHidden/>
          </w:rPr>
          <w:tab/>
        </w:r>
        <w:r>
          <w:rPr>
            <w:noProof/>
            <w:webHidden/>
          </w:rPr>
          <w:fldChar w:fldCharType="begin"/>
        </w:r>
        <w:r>
          <w:rPr>
            <w:noProof/>
            <w:webHidden/>
          </w:rPr>
          <w:instrText xml:space="preserve"> PAGEREF _Toc215318969 \h </w:instrText>
        </w:r>
        <w:r>
          <w:rPr>
            <w:noProof/>
            <w:webHidden/>
          </w:rPr>
        </w:r>
        <w:r>
          <w:rPr>
            <w:noProof/>
            <w:webHidden/>
          </w:rPr>
          <w:fldChar w:fldCharType="separate"/>
        </w:r>
        <w:r>
          <w:rPr>
            <w:noProof/>
            <w:webHidden/>
          </w:rPr>
          <w:t>7</w:t>
        </w:r>
        <w:r>
          <w:rPr>
            <w:noProof/>
            <w:webHidden/>
          </w:rPr>
          <w:fldChar w:fldCharType="end"/>
        </w:r>
      </w:hyperlink>
    </w:p>
    <w:p w14:paraId="0D275B38" w14:textId="52F29ADE"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70" w:history="1">
        <w:r w:rsidRPr="00087475">
          <w:rPr>
            <w:rStyle w:val="Hyperlink"/>
            <w:noProof/>
          </w:rPr>
          <w:t>1 Bevezetés</w:t>
        </w:r>
        <w:r>
          <w:rPr>
            <w:noProof/>
            <w:webHidden/>
          </w:rPr>
          <w:tab/>
        </w:r>
        <w:r>
          <w:rPr>
            <w:noProof/>
            <w:webHidden/>
          </w:rPr>
          <w:fldChar w:fldCharType="begin"/>
        </w:r>
        <w:r>
          <w:rPr>
            <w:noProof/>
            <w:webHidden/>
          </w:rPr>
          <w:instrText xml:space="preserve"> PAGEREF _Toc215318970 \h </w:instrText>
        </w:r>
        <w:r>
          <w:rPr>
            <w:noProof/>
            <w:webHidden/>
          </w:rPr>
        </w:r>
        <w:r>
          <w:rPr>
            <w:noProof/>
            <w:webHidden/>
          </w:rPr>
          <w:fldChar w:fldCharType="separate"/>
        </w:r>
        <w:r>
          <w:rPr>
            <w:noProof/>
            <w:webHidden/>
          </w:rPr>
          <w:t>8</w:t>
        </w:r>
        <w:r>
          <w:rPr>
            <w:noProof/>
            <w:webHidden/>
          </w:rPr>
          <w:fldChar w:fldCharType="end"/>
        </w:r>
      </w:hyperlink>
    </w:p>
    <w:p w14:paraId="39E33761" w14:textId="76841171"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1" w:history="1">
        <w:r w:rsidRPr="00087475">
          <w:rPr>
            <w:rStyle w:val="Hyperlink"/>
            <w:noProof/>
          </w:rPr>
          <w:t>1.1 A munka indoka és célja</w:t>
        </w:r>
        <w:r>
          <w:rPr>
            <w:noProof/>
            <w:webHidden/>
          </w:rPr>
          <w:tab/>
        </w:r>
        <w:r>
          <w:rPr>
            <w:noProof/>
            <w:webHidden/>
          </w:rPr>
          <w:fldChar w:fldCharType="begin"/>
        </w:r>
        <w:r>
          <w:rPr>
            <w:noProof/>
            <w:webHidden/>
          </w:rPr>
          <w:instrText xml:space="preserve"> PAGEREF _Toc215318971 \h </w:instrText>
        </w:r>
        <w:r>
          <w:rPr>
            <w:noProof/>
            <w:webHidden/>
          </w:rPr>
        </w:r>
        <w:r>
          <w:rPr>
            <w:noProof/>
            <w:webHidden/>
          </w:rPr>
          <w:fldChar w:fldCharType="separate"/>
        </w:r>
        <w:r>
          <w:rPr>
            <w:noProof/>
            <w:webHidden/>
          </w:rPr>
          <w:t>8</w:t>
        </w:r>
        <w:r>
          <w:rPr>
            <w:noProof/>
            <w:webHidden/>
          </w:rPr>
          <w:fldChar w:fldCharType="end"/>
        </w:r>
      </w:hyperlink>
    </w:p>
    <w:p w14:paraId="5CD05B61" w14:textId="1FC6685E"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2" w:history="1">
        <w:r w:rsidRPr="00087475">
          <w:rPr>
            <w:rStyle w:val="Hyperlink"/>
            <w:noProof/>
          </w:rPr>
          <w:t>1.2 Specifikáció</w:t>
        </w:r>
        <w:r>
          <w:rPr>
            <w:noProof/>
            <w:webHidden/>
          </w:rPr>
          <w:tab/>
        </w:r>
        <w:r>
          <w:rPr>
            <w:noProof/>
            <w:webHidden/>
          </w:rPr>
          <w:fldChar w:fldCharType="begin"/>
        </w:r>
        <w:r>
          <w:rPr>
            <w:noProof/>
            <w:webHidden/>
          </w:rPr>
          <w:instrText xml:space="preserve"> PAGEREF _Toc215318972 \h </w:instrText>
        </w:r>
        <w:r>
          <w:rPr>
            <w:noProof/>
            <w:webHidden/>
          </w:rPr>
        </w:r>
        <w:r>
          <w:rPr>
            <w:noProof/>
            <w:webHidden/>
          </w:rPr>
          <w:fldChar w:fldCharType="separate"/>
        </w:r>
        <w:r>
          <w:rPr>
            <w:noProof/>
            <w:webHidden/>
          </w:rPr>
          <w:t>8</w:t>
        </w:r>
        <w:r>
          <w:rPr>
            <w:noProof/>
            <w:webHidden/>
          </w:rPr>
          <w:fldChar w:fldCharType="end"/>
        </w:r>
      </w:hyperlink>
    </w:p>
    <w:p w14:paraId="404E7B98" w14:textId="7672F432"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3" w:history="1">
        <w:r w:rsidRPr="00087475">
          <w:rPr>
            <w:rStyle w:val="Hyperlink"/>
            <w:noProof/>
          </w:rPr>
          <w:t>1.3 Feladatok áttekintése</w:t>
        </w:r>
        <w:r>
          <w:rPr>
            <w:noProof/>
            <w:webHidden/>
          </w:rPr>
          <w:tab/>
        </w:r>
        <w:r>
          <w:rPr>
            <w:noProof/>
            <w:webHidden/>
          </w:rPr>
          <w:fldChar w:fldCharType="begin"/>
        </w:r>
        <w:r>
          <w:rPr>
            <w:noProof/>
            <w:webHidden/>
          </w:rPr>
          <w:instrText xml:space="preserve"> PAGEREF _Toc215318973 \h </w:instrText>
        </w:r>
        <w:r>
          <w:rPr>
            <w:noProof/>
            <w:webHidden/>
          </w:rPr>
        </w:r>
        <w:r>
          <w:rPr>
            <w:noProof/>
            <w:webHidden/>
          </w:rPr>
          <w:fldChar w:fldCharType="separate"/>
        </w:r>
        <w:r>
          <w:rPr>
            <w:noProof/>
            <w:webHidden/>
          </w:rPr>
          <w:t>8</w:t>
        </w:r>
        <w:r>
          <w:rPr>
            <w:noProof/>
            <w:webHidden/>
          </w:rPr>
          <w:fldChar w:fldCharType="end"/>
        </w:r>
      </w:hyperlink>
    </w:p>
    <w:p w14:paraId="1DE84A84" w14:textId="6447BD1B"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4" w:history="1">
        <w:r w:rsidRPr="00087475">
          <w:rPr>
            <w:rStyle w:val="Hyperlink"/>
            <w:noProof/>
          </w:rPr>
          <w:t>1.4 Projekt arculata</w:t>
        </w:r>
        <w:r>
          <w:rPr>
            <w:noProof/>
            <w:webHidden/>
          </w:rPr>
          <w:tab/>
        </w:r>
        <w:r>
          <w:rPr>
            <w:noProof/>
            <w:webHidden/>
          </w:rPr>
          <w:fldChar w:fldCharType="begin"/>
        </w:r>
        <w:r>
          <w:rPr>
            <w:noProof/>
            <w:webHidden/>
          </w:rPr>
          <w:instrText xml:space="preserve"> PAGEREF _Toc215318974 \h </w:instrText>
        </w:r>
        <w:r>
          <w:rPr>
            <w:noProof/>
            <w:webHidden/>
          </w:rPr>
        </w:r>
        <w:r>
          <w:rPr>
            <w:noProof/>
            <w:webHidden/>
          </w:rPr>
          <w:fldChar w:fldCharType="separate"/>
        </w:r>
        <w:r>
          <w:rPr>
            <w:noProof/>
            <w:webHidden/>
          </w:rPr>
          <w:t>9</w:t>
        </w:r>
        <w:r>
          <w:rPr>
            <w:noProof/>
            <w:webHidden/>
          </w:rPr>
          <w:fldChar w:fldCharType="end"/>
        </w:r>
      </w:hyperlink>
    </w:p>
    <w:p w14:paraId="737F6AB0" w14:textId="2BE63CA7"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5" w:history="1">
        <w:r w:rsidRPr="00087475">
          <w:rPr>
            <w:rStyle w:val="Hyperlink"/>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_Toc215318975 \h </w:instrText>
        </w:r>
        <w:r>
          <w:rPr>
            <w:noProof/>
            <w:webHidden/>
          </w:rPr>
        </w:r>
        <w:r>
          <w:rPr>
            <w:noProof/>
            <w:webHidden/>
          </w:rPr>
          <w:fldChar w:fldCharType="separate"/>
        </w:r>
        <w:r>
          <w:rPr>
            <w:noProof/>
            <w:webHidden/>
          </w:rPr>
          <w:t>9</w:t>
        </w:r>
        <w:r>
          <w:rPr>
            <w:noProof/>
            <w:webHidden/>
          </w:rPr>
          <w:fldChar w:fldCharType="end"/>
        </w:r>
      </w:hyperlink>
    </w:p>
    <w:p w14:paraId="7A2CDFBD" w14:textId="4D36A8C5"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76" w:history="1">
        <w:r w:rsidRPr="00087475">
          <w:rPr>
            <w:rStyle w:val="Hyperlink"/>
            <w:noProof/>
          </w:rPr>
          <w:t>1.5.1 MEMS szenzorok [1] [2] [3]</w:t>
        </w:r>
        <w:r>
          <w:rPr>
            <w:noProof/>
            <w:webHidden/>
          </w:rPr>
          <w:tab/>
        </w:r>
        <w:r>
          <w:rPr>
            <w:noProof/>
            <w:webHidden/>
          </w:rPr>
          <w:fldChar w:fldCharType="begin"/>
        </w:r>
        <w:r>
          <w:rPr>
            <w:noProof/>
            <w:webHidden/>
          </w:rPr>
          <w:instrText xml:space="preserve"> PAGEREF _Toc215318976 \h </w:instrText>
        </w:r>
        <w:r>
          <w:rPr>
            <w:noProof/>
            <w:webHidden/>
          </w:rPr>
        </w:r>
        <w:r>
          <w:rPr>
            <w:noProof/>
            <w:webHidden/>
          </w:rPr>
          <w:fldChar w:fldCharType="separate"/>
        </w:r>
        <w:r>
          <w:rPr>
            <w:noProof/>
            <w:webHidden/>
          </w:rPr>
          <w:t>9</w:t>
        </w:r>
        <w:r>
          <w:rPr>
            <w:noProof/>
            <w:webHidden/>
          </w:rPr>
          <w:fldChar w:fldCharType="end"/>
        </w:r>
      </w:hyperlink>
    </w:p>
    <w:p w14:paraId="269054F7" w14:textId="14DD7A58"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77" w:history="1">
        <w:r w:rsidRPr="00087475">
          <w:rPr>
            <w:rStyle w:val="Hyperlink"/>
            <w:noProof/>
          </w:rPr>
          <w:t>1.5.2 Biztonságtechnikai lépések [5] [6]</w:t>
        </w:r>
        <w:r>
          <w:rPr>
            <w:noProof/>
            <w:webHidden/>
          </w:rPr>
          <w:tab/>
        </w:r>
        <w:r>
          <w:rPr>
            <w:noProof/>
            <w:webHidden/>
          </w:rPr>
          <w:fldChar w:fldCharType="begin"/>
        </w:r>
        <w:r>
          <w:rPr>
            <w:noProof/>
            <w:webHidden/>
          </w:rPr>
          <w:instrText xml:space="preserve"> PAGEREF _Toc215318977 \h </w:instrText>
        </w:r>
        <w:r>
          <w:rPr>
            <w:noProof/>
            <w:webHidden/>
          </w:rPr>
        </w:r>
        <w:r>
          <w:rPr>
            <w:noProof/>
            <w:webHidden/>
          </w:rPr>
          <w:fldChar w:fldCharType="separate"/>
        </w:r>
        <w:r>
          <w:rPr>
            <w:noProof/>
            <w:webHidden/>
          </w:rPr>
          <w:t>10</w:t>
        </w:r>
        <w:r>
          <w:rPr>
            <w:noProof/>
            <w:webHidden/>
          </w:rPr>
          <w:fldChar w:fldCharType="end"/>
        </w:r>
      </w:hyperlink>
    </w:p>
    <w:p w14:paraId="0A185296" w14:textId="394A6443"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78" w:history="1">
        <w:r w:rsidRPr="00087475">
          <w:rPr>
            <w:rStyle w:val="Hyperlink"/>
            <w:noProof/>
          </w:rPr>
          <w:t>1.5.3 kéttengelyű forgatómechanizmusok</w:t>
        </w:r>
        <w:r>
          <w:rPr>
            <w:noProof/>
            <w:webHidden/>
          </w:rPr>
          <w:tab/>
        </w:r>
        <w:r>
          <w:rPr>
            <w:noProof/>
            <w:webHidden/>
          </w:rPr>
          <w:fldChar w:fldCharType="begin"/>
        </w:r>
        <w:r>
          <w:rPr>
            <w:noProof/>
            <w:webHidden/>
          </w:rPr>
          <w:instrText xml:space="preserve"> PAGEREF _Toc215318978 \h </w:instrText>
        </w:r>
        <w:r>
          <w:rPr>
            <w:noProof/>
            <w:webHidden/>
          </w:rPr>
        </w:r>
        <w:r>
          <w:rPr>
            <w:noProof/>
            <w:webHidden/>
          </w:rPr>
          <w:fldChar w:fldCharType="separate"/>
        </w:r>
        <w:r>
          <w:rPr>
            <w:noProof/>
            <w:webHidden/>
          </w:rPr>
          <w:t>11</w:t>
        </w:r>
        <w:r>
          <w:rPr>
            <w:noProof/>
            <w:webHidden/>
          </w:rPr>
          <w:fldChar w:fldCharType="end"/>
        </w:r>
      </w:hyperlink>
    </w:p>
    <w:p w14:paraId="62250993" w14:textId="5CCF1EFE"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79" w:history="1">
        <w:r w:rsidRPr="00087475">
          <w:rPr>
            <w:rStyle w:val="Hyperlink"/>
            <w:noProof/>
          </w:rPr>
          <w:t>2 Modulok</w:t>
        </w:r>
        <w:r>
          <w:rPr>
            <w:noProof/>
            <w:webHidden/>
          </w:rPr>
          <w:tab/>
        </w:r>
        <w:r>
          <w:rPr>
            <w:noProof/>
            <w:webHidden/>
          </w:rPr>
          <w:fldChar w:fldCharType="begin"/>
        </w:r>
        <w:r>
          <w:rPr>
            <w:noProof/>
            <w:webHidden/>
          </w:rPr>
          <w:instrText xml:space="preserve"> PAGEREF _Toc215318979 \h </w:instrText>
        </w:r>
        <w:r>
          <w:rPr>
            <w:noProof/>
            <w:webHidden/>
          </w:rPr>
        </w:r>
        <w:r>
          <w:rPr>
            <w:noProof/>
            <w:webHidden/>
          </w:rPr>
          <w:fldChar w:fldCharType="separate"/>
        </w:r>
        <w:r>
          <w:rPr>
            <w:noProof/>
            <w:webHidden/>
          </w:rPr>
          <w:t>13</w:t>
        </w:r>
        <w:r>
          <w:rPr>
            <w:noProof/>
            <w:webHidden/>
          </w:rPr>
          <w:fldChar w:fldCharType="end"/>
        </w:r>
      </w:hyperlink>
    </w:p>
    <w:p w14:paraId="41ED3860" w14:textId="36416C80"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80" w:history="1">
        <w:r w:rsidRPr="00087475">
          <w:rPr>
            <w:rStyle w:val="Hyperlink"/>
            <w:noProof/>
          </w:rPr>
          <w:t>2.1 Motorok</w:t>
        </w:r>
        <w:r>
          <w:rPr>
            <w:noProof/>
            <w:webHidden/>
          </w:rPr>
          <w:tab/>
        </w:r>
        <w:r>
          <w:rPr>
            <w:noProof/>
            <w:webHidden/>
          </w:rPr>
          <w:fldChar w:fldCharType="begin"/>
        </w:r>
        <w:r>
          <w:rPr>
            <w:noProof/>
            <w:webHidden/>
          </w:rPr>
          <w:instrText xml:space="preserve"> PAGEREF _Toc215318980 \h </w:instrText>
        </w:r>
        <w:r>
          <w:rPr>
            <w:noProof/>
            <w:webHidden/>
          </w:rPr>
        </w:r>
        <w:r>
          <w:rPr>
            <w:noProof/>
            <w:webHidden/>
          </w:rPr>
          <w:fldChar w:fldCharType="separate"/>
        </w:r>
        <w:r>
          <w:rPr>
            <w:noProof/>
            <w:webHidden/>
          </w:rPr>
          <w:t>13</w:t>
        </w:r>
        <w:r>
          <w:rPr>
            <w:noProof/>
            <w:webHidden/>
          </w:rPr>
          <w:fldChar w:fldCharType="end"/>
        </w:r>
      </w:hyperlink>
    </w:p>
    <w:p w14:paraId="44988AE6" w14:textId="2EBC29A9"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1" w:history="1">
        <w:r w:rsidRPr="00087475">
          <w:rPr>
            <w:rStyle w:val="Hyperlink"/>
            <w:noProof/>
          </w:rPr>
          <w:t>2.1.1 Motorvezérlő IC [7]</w:t>
        </w:r>
        <w:r>
          <w:rPr>
            <w:noProof/>
            <w:webHidden/>
          </w:rPr>
          <w:tab/>
        </w:r>
        <w:r>
          <w:rPr>
            <w:noProof/>
            <w:webHidden/>
          </w:rPr>
          <w:fldChar w:fldCharType="begin"/>
        </w:r>
        <w:r>
          <w:rPr>
            <w:noProof/>
            <w:webHidden/>
          </w:rPr>
          <w:instrText xml:space="preserve"> PAGEREF _Toc215318981 \h </w:instrText>
        </w:r>
        <w:r>
          <w:rPr>
            <w:noProof/>
            <w:webHidden/>
          </w:rPr>
        </w:r>
        <w:r>
          <w:rPr>
            <w:noProof/>
            <w:webHidden/>
          </w:rPr>
          <w:fldChar w:fldCharType="separate"/>
        </w:r>
        <w:r>
          <w:rPr>
            <w:noProof/>
            <w:webHidden/>
          </w:rPr>
          <w:t>13</w:t>
        </w:r>
        <w:r>
          <w:rPr>
            <w:noProof/>
            <w:webHidden/>
          </w:rPr>
          <w:fldChar w:fldCharType="end"/>
        </w:r>
      </w:hyperlink>
    </w:p>
    <w:p w14:paraId="2B157318" w14:textId="55139FEF"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2" w:history="1">
        <w:r w:rsidRPr="00087475">
          <w:rPr>
            <w:rStyle w:val="Hyperlink"/>
            <w:noProof/>
          </w:rPr>
          <w:t>2.1.2 Léptetőmotorok sebességprofil vezérlése [7]</w:t>
        </w:r>
        <w:r>
          <w:rPr>
            <w:noProof/>
            <w:webHidden/>
          </w:rPr>
          <w:tab/>
        </w:r>
        <w:r>
          <w:rPr>
            <w:noProof/>
            <w:webHidden/>
          </w:rPr>
          <w:fldChar w:fldCharType="begin"/>
        </w:r>
        <w:r>
          <w:rPr>
            <w:noProof/>
            <w:webHidden/>
          </w:rPr>
          <w:instrText xml:space="preserve"> PAGEREF _Toc215318982 \h </w:instrText>
        </w:r>
        <w:r>
          <w:rPr>
            <w:noProof/>
            <w:webHidden/>
          </w:rPr>
        </w:r>
        <w:r>
          <w:rPr>
            <w:noProof/>
            <w:webHidden/>
          </w:rPr>
          <w:fldChar w:fldCharType="separate"/>
        </w:r>
        <w:r>
          <w:rPr>
            <w:noProof/>
            <w:webHidden/>
          </w:rPr>
          <w:t>14</w:t>
        </w:r>
        <w:r>
          <w:rPr>
            <w:noProof/>
            <w:webHidden/>
          </w:rPr>
          <w:fldChar w:fldCharType="end"/>
        </w:r>
      </w:hyperlink>
    </w:p>
    <w:p w14:paraId="70ED3BE1" w14:textId="20EBCCA3"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3" w:history="1">
        <w:r w:rsidRPr="00087475">
          <w:rPr>
            <w:rStyle w:val="Hyperlink"/>
            <w:noProof/>
          </w:rPr>
          <w:t>2.1.3 Trigonometrikus sebességprofil</w:t>
        </w:r>
        <w:r>
          <w:rPr>
            <w:noProof/>
            <w:webHidden/>
          </w:rPr>
          <w:tab/>
        </w:r>
        <w:r>
          <w:rPr>
            <w:noProof/>
            <w:webHidden/>
          </w:rPr>
          <w:fldChar w:fldCharType="begin"/>
        </w:r>
        <w:r>
          <w:rPr>
            <w:noProof/>
            <w:webHidden/>
          </w:rPr>
          <w:instrText xml:space="preserve"> PAGEREF _Toc215318983 \h </w:instrText>
        </w:r>
        <w:r>
          <w:rPr>
            <w:noProof/>
            <w:webHidden/>
          </w:rPr>
        </w:r>
        <w:r>
          <w:rPr>
            <w:noProof/>
            <w:webHidden/>
          </w:rPr>
          <w:fldChar w:fldCharType="separate"/>
        </w:r>
        <w:r>
          <w:rPr>
            <w:noProof/>
            <w:webHidden/>
          </w:rPr>
          <w:t>15</w:t>
        </w:r>
        <w:r>
          <w:rPr>
            <w:noProof/>
            <w:webHidden/>
          </w:rPr>
          <w:fldChar w:fldCharType="end"/>
        </w:r>
      </w:hyperlink>
    </w:p>
    <w:p w14:paraId="581F109C" w14:textId="1E7094F9"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4" w:history="1">
        <w:r w:rsidRPr="00087475">
          <w:rPr>
            <w:rStyle w:val="Hyperlink"/>
            <w:noProof/>
          </w:rPr>
          <w:t>2.1.4 Numerikus módszerek</w:t>
        </w:r>
        <w:r>
          <w:rPr>
            <w:noProof/>
            <w:webHidden/>
          </w:rPr>
          <w:tab/>
        </w:r>
        <w:r>
          <w:rPr>
            <w:noProof/>
            <w:webHidden/>
          </w:rPr>
          <w:fldChar w:fldCharType="begin"/>
        </w:r>
        <w:r>
          <w:rPr>
            <w:noProof/>
            <w:webHidden/>
          </w:rPr>
          <w:instrText xml:space="preserve"> PAGEREF _Toc215318984 \h </w:instrText>
        </w:r>
        <w:r>
          <w:rPr>
            <w:noProof/>
            <w:webHidden/>
          </w:rPr>
        </w:r>
        <w:r>
          <w:rPr>
            <w:noProof/>
            <w:webHidden/>
          </w:rPr>
          <w:fldChar w:fldCharType="separate"/>
        </w:r>
        <w:r>
          <w:rPr>
            <w:noProof/>
            <w:webHidden/>
          </w:rPr>
          <w:t>17</w:t>
        </w:r>
        <w:r>
          <w:rPr>
            <w:noProof/>
            <w:webHidden/>
          </w:rPr>
          <w:fldChar w:fldCharType="end"/>
        </w:r>
      </w:hyperlink>
    </w:p>
    <w:p w14:paraId="3ACD23D6" w14:textId="5B7E0A94"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5" w:history="1">
        <w:r w:rsidRPr="00087475">
          <w:rPr>
            <w:rStyle w:val="Hyperlink"/>
            <w:noProof/>
          </w:rPr>
          <w:t>2.1.5 Módszer implementálása beágyazott eszközre</w:t>
        </w:r>
        <w:r>
          <w:rPr>
            <w:noProof/>
            <w:webHidden/>
          </w:rPr>
          <w:tab/>
        </w:r>
        <w:r>
          <w:rPr>
            <w:noProof/>
            <w:webHidden/>
          </w:rPr>
          <w:fldChar w:fldCharType="begin"/>
        </w:r>
        <w:r>
          <w:rPr>
            <w:noProof/>
            <w:webHidden/>
          </w:rPr>
          <w:instrText xml:space="preserve"> PAGEREF _Toc215318985 \h </w:instrText>
        </w:r>
        <w:r>
          <w:rPr>
            <w:noProof/>
            <w:webHidden/>
          </w:rPr>
        </w:r>
        <w:r>
          <w:rPr>
            <w:noProof/>
            <w:webHidden/>
          </w:rPr>
          <w:fldChar w:fldCharType="separate"/>
        </w:r>
        <w:r>
          <w:rPr>
            <w:noProof/>
            <w:webHidden/>
          </w:rPr>
          <w:t>21</w:t>
        </w:r>
        <w:r>
          <w:rPr>
            <w:noProof/>
            <w:webHidden/>
          </w:rPr>
          <w:fldChar w:fldCharType="end"/>
        </w:r>
      </w:hyperlink>
    </w:p>
    <w:p w14:paraId="6AE4A98C" w14:textId="03287205"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6" w:history="1">
        <w:r w:rsidRPr="00087475">
          <w:rPr>
            <w:rStyle w:val="Hyperlink"/>
            <w:noProof/>
          </w:rPr>
          <w:t>2.1.6 Enkóderek [10]</w:t>
        </w:r>
        <w:r>
          <w:rPr>
            <w:noProof/>
            <w:webHidden/>
          </w:rPr>
          <w:tab/>
        </w:r>
        <w:r>
          <w:rPr>
            <w:noProof/>
            <w:webHidden/>
          </w:rPr>
          <w:fldChar w:fldCharType="begin"/>
        </w:r>
        <w:r>
          <w:rPr>
            <w:noProof/>
            <w:webHidden/>
          </w:rPr>
          <w:instrText xml:space="preserve"> PAGEREF _Toc215318986 \h </w:instrText>
        </w:r>
        <w:r>
          <w:rPr>
            <w:noProof/>
            <w:webHidden/>
          </w:rPr>
        </w:r>
        <w:r>
          <w:rPr>
            <w:noProof/>
            <w:webHidden/>
          </w:rPr>
          <w:fldChar w:fldCharType="separate"/>
        </w:r>
        <w:r>
          <w:rPr>
            <w:noProof/>
            <w:webHidden/>
          </w:rPr>
          <w:t>22</w:t>
        </w:r>
        <w:r>
          <w:rPr>
            <w:noProof/>
            <w:webHidden/>
          </w:rPr>
          <w:fldChar w:fldCharType="end"/>
        </w:r>
      </w:hyperlink>
    </w:p>
    <w:p w14:paraId="614953C6" w14:textId="52182202"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87" w:history="1">
        <w:r w:rsidRPr="00087475">
          <w:rPr>
            <w:rStyle w:val="Hyperlink"/>
            <w:noProof/>
          </w:rPr>
          <w:t>2.2 Kezelőfelület</w:t>
        </w:r>
        <w:r>
          <w:rPr>
            <w:noProof/>
            <w:webHidden/>
          </w:rPr>
          <w:tab/>
        </w:r>
        <w:r>
          <w:rPr>
            <w:noProof/>
            <w:webHidden/>
          </w:rPr>
          <w:fldChar w:fldCharType="begin"/>
        </w:r>
        <w:r>
          <w:rPr>
            <w:noProof/>
            <w:webHidden/>
          </w:rPr>
          <w:instrText xml:space="preserve"> PAGEREF _Toc215318987 \h </w:instrText>
        </w:r>
        <w:r>
          <w:rPr>
            <w:noProof/>
            <w:webHidden/>
          </w:rPr>
        </w:r>
        <w:r>
          <w:rPr>
            <w:noProof/>
            <w:webHidden/>
          </w:rPr>
          <w:fldChar w:fldCharType="separate"/>
        </w:r>
        <w:r>
          <w:rPr>
            <w:noProof/>
            <w:webHidden/>
          </w:rPr>
          <w:t>23</w:t>
        </w:r>
        <w:r>
          <w:rPr>
            <w:noProof/>
            <w:webHidden/>
          </w:rPr>
          <w:fldChar w:fldCharType="end"/>
        </w:r>
      </w:hyperlink>
    </w:p>
    <w:p w14:paraId="551FACC5" w14:textId="06692E8D"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8" w:history="1">
        <w:r w:rsidRPr="00087475">
          <w:rPr>
            <w:rStyle w:val="Hyperlink"/>
            <w:noProof/>
          </w:rPr>
          <w:t>2.2.1 Álla</w:t>
        </w:r>
        <w:r w:rsidRPr="00087475">
          <w:rPr>
            <w:rStyle w:val="Hyperlink"/>
            <w:noProof/>
          </w:rPr>
          <w:t>p</w:t>
        </w:r>
        <w:r w:rsidRPr="00087475">
          <w:rPr>
            <w:rStyle w:val="Hyperlink"/>
            <w:noProof/>
          </w:rPr>
          <w:t>otgép</w:t>
        </w:r>
        <w:r>
          <w:rPr>
            <w:noProof/>
            <w:webHidden/>
          </w:rPr>
          <w:tab/>
        </w:r>
        <w:r>
          <w:rPr>
            <w:noProof/>
            <w:webHidden/>
          </w:rPr>
          <w:fldChar w:fldCharType="begin"/>
        </w:r>
        <w:r>
          <w:rPr>
            <w:noProof/>
            <w:webHidden/>
          </w:rPr>
          <w:instrText xml:space="preserve"> PAGEREF _Toc215318988 \h </w:instrText>
        </w:r>
        <w:r>
          <w:rPr>
            <w:noProof/>
            <w:webHidden/>
          </w:rPr>
        </w:r>
        <w:r>
          <w:rPr>
            <w:noProof/>
            <w:webHidden/>
          </w:rPr>
          <w:fldChar w:fldCharType="separate"/>
        </w:r>
        <w:r>
          <w:rPr>
            <w:noProof/>
            <w:webHidden/>
          </w:rPr>
          <w:t>23</w:t>
        </w:r>
        <w:r>
          <w:rPr>
            <w:noProof/>
            <w:webHidden/>
          </w:rPr>
          <w:fldChar w:fldCharType="end"/>
        </w:r>
      </w:hyperlink>
    </w:p>
    <w:p w14:paraId="3B33D33D" w14:textId="7C63C9FA"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9" w:history="1">
        <w:r w:rsidRPr="00087475">
          <w:rPr>
            <w:rStyle w:val="Hyperlink"/>
            <w:noProof/>
          </w:rPr>
          <w:t>2.2.2 Számítógépes vezérlés [12]</w:t>
        </w:r>
        <w:r>
          <w:rPr>
            <w:noProof/>
            <w:webHidden/>
          </w:rPr>
          <w:tab/>
        </w:r>
        <w:r>
          <w:rPr>
            <w:noProof/>
            <w:webHidden/>
          </w:rPr>
          <w:fldChar w:fldCharType="begin"/>
        </w:r>
        <w:r>
          <w:rPr>
            <w:noProof/>
            <w:webHidden/>
          </w:rPr>
          <w:instrText xml:space="preserve"> PAGEREF _Toc215318989 \h </w:instrText>
        </w:r>
        <w:r>
          <w:rPr>
            <w:noProof/>
            <w:webHidden/>
          </w:rPr>
        </w:r>
        <w:r>
          <w:rPr>
            <w:noProof/>
            <w:webHidden/>
          </w:rPr>
          <w:fldChar w:fldCharType="separate"/>
        </w:r>
        <w:r>
          <w:rPr>
            <w:noProof/>
            <w:webHidden/>
          </w:rPr>
          <w:t>24</w:t>
        </w:r>
        <w:r>
          <w:rPr>
            <w:noProof/>
            <w:webHidden/>
          </w:rPr>
          <w:fldChar w:fldCharType="end"/>
        </w:r>
      </w:hyperlink>
    </w:p>
    <w:p w14:paraId="4E3BA48D" w14:textId="4442350A"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0" w:history="1">
        <w:r w:rsidRPr="00087475">
          <w:rPr>
            <w:rStyle w:val="Hyperlink"/>
            <w:noProof/>
          </w:rPr>
          <w:t>2.3 Kijelző [13] [14]</w:t>
        </w:r>
        <w:r>
          <w:rPr>
            <w:noProof/>
            <w:webHidden/>
          </w:rPr>
          <w:tab/>
        </w:r>
        <w:r>
          <w:rPr>
            <w:noProof/>
            <w:webHidden/>
          </w:rPr>
          <w:fldChar w:fldCharType="begin"/>
        </w:r>
        <w:r>
          <w:rPr>
            <w:noProof/>
            <w:webHidden/>
          </w:rPr>
          <w:instrText xml:space="preserve"> PAGEREF _Toc215318990 \h </w:instrText>
        </w:r>
        <w:r>
          <w:rPr>
            <w:noProof/>
            <w:webHidden/>
          </w:rPr>
        </w:r>
        <w:r>
          <w:rPr>
            <w:noProof/>
            <w:webHidden/>
          </w:rPr>
          <w:fldChar w:fldCharType="separate"/>
        </w:r>
        <w:r>
          <w:rPr>
            <w:noProof/>
            <w:webHidden/>
          </w:rPr>
          <w:t>24</w:t>
        </w:r>
        <w:r>
          <w:rPr>
            <w:noProof/>
            <w:webHidden/>
          </w:rPr>
          <w:fldChar w:fldCharType="end"/>
        </w:r>
      </w:hyperlink>
    </w:p>
    <w:p w14:paraId="61248372" w14:textId="1614F535"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91" w:history="1">
        <w:r w:rsidRPr="00087475">
          <w:rPr>
            <w:rStyle w:val="Hyperlink"/>
            <w:noProof/>
          </w:rPr>
          <w:t>2.3.1 Nyomtatott áramkör</w:t>
        </w:r>
        <w:r>
          <w:rPr>
            <w:noProof/>
            <w:webHidden/>
          </w:rPr>
          <w:tab/>
        </w:r>
        <w:r>
          <w:rPr>
            <w:noProof/>
            <w:webHidden/>
          </w:rPr>
          <w:fldChar w:fldCharType="begin"/>
        </w:r>
        <w:r>
          <w:rPr>
            <w:noProof/>
            <w:webHidden/>
          </w:rPr>
          <w:instrText xml:space="preserve"> PAGEREF _Toc215318991 \h </w:instrText>
        </w:r>
        <w:r>
          <w:rPr>
            <w:noProof/>
            <w:webHidden/>
          </w:rPr>
        </w:r>
        <w:r>
          <w:rPr>
            <w:noProof/>
            <w:webHidden/>
          </w:rPr>
          <w:fldChar w:fldCharType="separate"/>
        </w:r>
        <w:r>
          <w:rPr>
            <w:noProof/>
            <w:webHidden/>
          </w:rPr>
          <w:t>25</w:t>
        </w:r>
        <w:r>
          <w:rPr>
            <w:noProof/>
            <w:webHidden/>
          </w:rPr>
          <w:fldChar w:fldCharType="end"/>
        </w:r>
      </w:hyperlink>
    </w:p>
    <w:p w14:paraId="50D39E87" w14:textId="1E5291B8"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2" w:history="1">
        <w:r w:rsidRPr="00087475">
          <w:rPr>
            <w:rStyle w:val="Hyperlink"/>
            <w:noProof/>
          </w:rPr>
          <w:t>2.4 Gomb panel</w:t>
        </w:r>
        <w:r>
          <w:rPr>
            <w:noProof/>
            <w:webHidden/>
          </w:rPr>
          <w:tab/>
        </w:r>
        <w:r>
          <w:rPr>
            <w:noProof/>
            <w:webHidden/>
          </w:rPr>
          <w:fldChar w:fldCharType="begin"/>
        </w:r>
        <w:r>
          <w:rPr>
            <w:noProof/>
            <w:webHidden/>
          </w:rPr>
          <w:instrText xml:space="preserve"> PAGEREF _Toc215318992 \h </w:instrText>
        </w:r>
        <w:r>
          <w:rPr>
            <w:noProof/>
            <w:webHidden/>
          </w:rPr>
        </w:r>
        <w:r>
          <w:rPr>
            <w:noProof/>
            <w:webHidden/>
          </w:rPr>
          <w:fldChar w:fldCharType="separate"/>
        </w:r>
        <w:r>
          <w:rPr>
            <w:noProof/>
            <w:webHidden/>
          </w:rPr>
          <w:t>27</w:t>
        </w:r>
        <w:r>
          <w:rPr>
            <w:noProof/>
            <w:webHidden/>
          </w:rPr>
          <w:fldChar w:fldCharType="end"/>
        </w:r>
      </w:hyperlink>
    </w:p>
    <w:p w14:paraId="61759362" w14:textId="65DA0424"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3" w:history="1">
        <w:r w:rsidRPr="00087475">
          <w:rPr>
            <w:rStyle w:val="Hyperlink"/>
            <w:noProof/>
          </w:rPr>
          <w:t>2.5 Számlap</w:t>
        </w:r>
        <w:r>
          <w:rPr>
            <w:noProof/>
            <w:webHidden/>
          </w:rPr>
          <w:tab/>
        </w:r>
        <w:r>
          <w:rPr>
            <w:noProof/>
            <w:webHidden/>
          </w:rPr>
          <w:fldChar w:fldCharType="begin"/>
        </w:r>
        <w:r>
          <w:rPr>
            <w:noProof/>
            <w:webHidden/>
          </w:rPr>
          <w:instrText xml:space="preserve"> PAGEREF _Toc215318993 \h </w:instrText>
        </w:r>
        <w:r>
          <w:rPr>
            <w:noProof/>
            <w:webHidden/>
          </w:rPr>
        </w:r>
        <w:r>
          <w:rPr>
            <w:noProof/>
            <w:webHidden/>
          </w:rPr>
          <w:fldChar w:fldCharType="separate"/>
        </w:r>
        <w:r>
          <w:rPr>
            <w:noProof/>
            <w:webHidden/>
          </w:rPr>
          <w:t>29</w:t>
        </w:r>
        <w:r>
          <w:rPr>
            <w:noProof/>
            <w:webHidden/>
          </w:rPr>
          <w:fldChar w:fldCharType="end"/>
        </w:r>
      </w:hyperlink>
    </w:p>
    <w:p w14:paraId="76A3F77B" w14:textId="115BF992"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4" w:history="1">
        <w:r w:rsidRPr="00087475">
          <w:rPr>
            <w:rStyle w:val="Hyperlink"/>
            <w:noProof/>
          </w:rPr>
          <w:t>2.6 Referenciaszenzor</w:t>
        </w:r>
        <w:r>
          <w:rPr>
            <w:noProof/>
            <w:webHidden/>
          </w:rPr>
          <w:tab/>
        </w:r>
        <w:r>
          <w:rPr>
            <w:noProof/>
            <w:webHidden/>
          </w:rPr>
          <w:fldChar w:fldCharType="begin"/>
        </w:r>
        <w:r>
          <w:rPr>
            <w:noProof/>
            <w:webHidden/>
          </w:rPr>
          <w:instrText xml:space="preserve"> PAGEREF _Toc215318994 \h </w:instrText>
        </w:r>
        <w:r>
          <w:rPr>
            <w:noProof/>
            <w:webHidden/>
          </w:rPr>
        </w:r>
        <w:r>
          <w:rPr>
            <w:noProof/>
            <w:webHidden/>
          </w:rPr>
          <w:fldChar w:fldCharType="separate"/>
        </w:r>
        <w:r>
          <w:rPr>
            <w:noProof/>
            <w:webHidden/>
          </w:rPr>
          <w:t>31</w:t>
        </w:r>
        <w:r>
          <w:rPr>
            <w:noProof/>
            <w:webHidden/>
          </w:rPr>
          <w:fldChar w:fldCharType="end"/>
        </w:r>
      </w:hyperlink>
    </w:p>
    <w:p w14:paraId="0B5A2492" w14:textId="66B6EA01"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5" w:history="1">
        <w:r w:rsidRPr="00087475">
          <w:rPr>
            <w:rStyle w:val="Hyperlink"/>
            <w:noProof/>
          </w:rPr>
          <w:t>2.7 EEPROM</w:t>
        </w:r>
        <w:r>
          <w:rPr>
            <w:noProof/>
            <w:webHidden/>
          </w:rPr>
          <w:tab/>
        </w:r>
        <w:r>
          <w:rPr>
            <w:noProof/>
            <w:webHidden/>
          </w:rPr>
          <w:fldChar w:fldCharType="begin"/>
        </w:r>
        <w:r>
          <w:rPr>
            <w:noProof/>
            <w:webHidden/>
          </w:rPr>
          <w:instrText xml:space="preserve"> PAGEREF _Toc215318995 \h </w:instrText>
        </w:r>
        <w:r>
          <w:rPr>
            <w:noProof/>
            <w:webHidden/>
          </w:rPr>
        </w:r>
        <w:r>
          <w:rPr>
            <w:noProof/>
            <w:webHidden/>
          </w:rPr>
          <w:fldChar w:fldCharType="separate"/>
        </w:r>
        <w:r>
          <w:rPr>
            <w:noProof/>
            <w:webHidden/>
          </w:rPr>
          <w:t>31</w:t>
        </w:r>
        <w:r>
          <w:rPr>
            <w:noProof/>
            <w:webHidden/>
          </w:rPr>
          <w:fldChar w:fldCharType="end"/>
        </w:r>
      </w:hyperlink>
    </w:p>
    <w:p w14:paraId="1C39A452" w14:textId="25B6F956"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6" w:history="1">
        <w:r w:rsidRPr="00087475">
          <w:rPr>
            <w:rStyle w:val="Hyperlink"/>
            <w:noProof/>
          </w:rPr>
          <w:t>2.8 Alaplap</w:t>
        </w:r>
        <w:r>
          <w:rPr>
            <w:noProof/>
            <w:webHidden/>
          </w:rPr>
          <w:tab/>
        </w:r>
        <w:r>
          <w:rPr>
            <w:noProof/>
            <w:webHidden/>
          </w:rPr>
          <w:fldChar w:fldCharType="begin"/>
        </w:r>
        <w:r>
          <w:rPr>
            <w:noProof/>
            <w:webHidden/>
          </w:rPr>
          <w:instrText xml:space="preserve"> PAGEREF _Toc215318996 \h </w:instrText>
        </w:r>
        <w:r>
          <w:rPr>
            <w:noProof/>
            <w:webHidden/>
          </w:rPr>
        </w:r>
        <w:r>
          <w:rPr>
            <w:noProof/>
            <w:webHidden/>
          </w:rPr>
          <w:fldChar w:fldCharType="separate"/>
        </w:r>
        <w:r>
          <w:rPr>
            <w:noProof/>
            <w:webHidden/>
          </w:rPr>
          <w:t>31</w:t>
        </w:r>
        <w:r>
          <w:rPr>
            <w:noProof/>
            <w:webHidden/>
          </w:rPr>
          <w:fldChar w:fldCharType="end"/>
        </w:r>
      </w:hyperlink>
    </w:p>
    <w:p w14:paraId="6A61A8DD" w14:textId="3D4CB471"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97" w:history="1">
        <w:r w:rsidRPr="00087475">
          <w:rPr>
            <w:rStyle w:val="Hyperlink"/>
            <w:noProof/>
          </w:rPr>
          <w:t>3 Irodalomjegyzék</w:t>
        </w:r>
        <w:r>
          <w:rPr>
            <w:noProof/>
            <w:webHidden/>
          </w:rPr>
          <w:tab/>
        </w:r>
        <w:r>
          <w:rPr>
            <w:noProof/>
            <w:webHidden/>
          </w:rPr>
          <w:fldChar w:fldCharType="begin"/>
        </w:r>
        <w:r>
          <w:rPr>
            <w:noProof/>
            <w:webHidden/>
          </w:rPr>
          <w:instrText xml:space="preserve"> PAGEREF _Toc215318997 \h </w:instrText>
        </w:r>
        <w:r>
          <w:rPr>
            <w:noProof/>
            <w:webHidden/>
          </w:rPr>
        </w:r>
        <w:r>
          <w:rPr>
            <w:noProof/>
            <w:webHidden/>
          </w:rPr>
          <w:fldChar w:fldCharType="separate"/>
        </w:r>
        <w:r>
          <w:rPr>
            <w:noProof/>
            <w:webHidden/>
          </w:rPr>
          <w:t>32</w:t>
        </w:r>
        <w:r>
          <w:rPr>
            <w:noProof/>
            <w:webHidden/>
          </w:rPr>
          <w:fldChar w:fldCharType="end"/>
        </w:r>
      </w:hyperlink>
    </w:p>
    <w:p w14:paraId="3F9826A3" w14:textId="6E2CFFBD"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98" w:history="1">
        <w:r w:rsidRPr="00087475">
          <w:rPr>
            <w:rStyle w:val="Hyperlink"/>
            <w:noProof/>
          </w:rPr>
          <w:t>Irodalomjegyzék</w:t>
        </w:r>
        <w:r>
          <w:rPr>
            <w:noProof/>
            <w:webHidden/>
          </w:rPr>
          <w:tab/>
        </w:r>
        <w:r>
          <w:rPr>
            <w:noProof/>
            <w:webHidden/>
          </w:rPr>
          <w:fldChar w:fldCharType="begin"/>
        </w:r>
        <w:r>
          <w:rPr>
            <w:noProof/>
            <w:webHidden/>
          </w:rPr>
          <w:instrText xml:space="preserve"> PAGEREF _Toc215318998 \h </w:instrText>
        </w:r>
        <w:r>
          <w:rPr>
            <w:noProof/>
            <w:webHidden/>
          </w:rPr>
        </w:r>
        <w:r>
          <w:rPr>
            <w:noProof/>
            <w:webHidden/>
          </w:rPr>
          <w:fldChar w:fldCharType="separate"/>
        </w:r>
        <w:r>
          <w:rPr>
            <w:noProof/>
            <w:webHidden/>
          </w:rPr>
          <w:t>34</w:t>
        </w:r>
        <w:r>
          <w:rPr>
            <w:noProof/>
            <w:webHidden/>
          </w:rPr>
          <w:fldChar w:fldCharType="end"/>
        </w:r>
      </w:hyperlink>
    </w:p>
    <w:p w14:paraId="4B0F1AD3" w14:textId="15F9B0C7"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99" w:history="1">
        <w:r w:rsidRPr="00087475">
          <w:rPr>
            <w:rStyle w:val="Hyperlink"/>
            <w:noProof/>
          </w:rPr>
          <w:t>Függelék</w:t>
        </w:r>
        <w:r>
          <w:rPr>
            <w:noProof/>
            <w:webHidden/>
          </w:rPr>
          <w:tab/>
        </w:r>
        <w:r>
          <w:rPr>
            <w:noProof/>
            <w:webHidden/>
          </w:rPr>
          <w:fldChar w:fldCharType="begin"/>
        </w:r>
        <w:r>
          <w:rPr>
            <w:noProof/>
            <w:webHidden/>
          </w:rPr>
          <w:instrText xml:space="preserve"> PAGEREF _Toc215318999 \h </w:instrText>
        </w:r>
        <w:r>
          <w:rPr>
            <w:noProof/>
            <w:webHidden/>
          </w:rPr>
        </w:r>
        <w:r>
          <w:rPr>
            <w:noProof/>
            <w:webHidden/>
          </w:rPr>
          <w:fldChar w:fldCharType="separate"/>
        </w:r>
        <w:r>
          <w:rPr>
            <w:noProof/>
            <w:webHidden/>
          </w:rPr>
          <w:t>35</w:t>
        </w:r>
        <w:r>
          <w:rPr>
            <w:noProof/>
            <w:webHidden/>
          </w:rPr>
          <w:fldChar w:fldCharType="end"/>
        </w:r>
      </w:hyperlink>
    </w:p>
    <w:p w14:paraId="01B0DC16" w14:textId="1D84E1CD" w:rsidR="00730B3C" w:rsidRDefault="00730B3C">
      <w:r>
        <w:rPr>
          <w:b/>
          <w:bCs/>
        </w:rPr>
        <w:fldChar w:fldCharType="end"/>
      </w:r>
    </w:p>
    <w:p w14:paraId="78F7E073" w14:textId="77777777" w:rsidR="0063585C" w:rsidRPr="00B50CAA" w:rsidRDefault="0063585C" w:rsidP="0064249D">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A807539"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018D5">
        <w:rPr>
          <w:noProof/>
        </w:rPr>
        <w:t>2025. 12. 02.</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5318968"/>
      <w:r w:rsidRPr="00B50CAA">
        <w:lastRenderedPageBreak/>
        <w:t>Összefoglaló</w:t>
      </w:r>
      <w:bookmarkEnd w:id="0"/>
    </w:p>
    <w:p w14:paraId="378CA6F9" w14:textId="22698B69" w:rsidR="008138F6" w:rsidRPr="008138F6" w:rsidRDefault="008138F6" w:rsidP="008138F6"/>
    <w:p w14:paraId="18F0F7B7" w14:textId="77777777" w:rsidR="0063585C" w:rsidRDefault="0063585C" w:rsidP="00816BCB">
      <w:pPr>
        <w:pStyle w:val="Fejezetcimszmozsnlkl"/>
      </w:pPr>
      <w:bookmarkStart w:id="1" w:name="_Toc215318969"/>
      <w:proofErr w:type="spellStart"/>
      <w:r w:rsidRPr="00B50CAA">
        <w:lastRenderedPageBreak/>
        <w:t>Abstract</w:t>
      </w:r>
      <w:bookmarkEnd w:id="1"/>
      <w:proofErr w:type="spellEnd"/>
    </w:p>
    <w:p w14:paraId="7CFDA951" w14:textId="3CABA02D" w:rsidR="00E31E1D" w:rsidRDefault="00E31E1D" w:rsidP="00E31E1D">
      <w:bookmarkStart w:id="2" w:name="_Toc332797397"/>
      <w:r w:rsidRPr="00E31E1D">
        <w:t xml:space="preserve">The </w:t>
      </w:r>
      <w:proofErr w:type="spellStart"/>
      <w:r w:rsidRPr="00E31E1D">
        <w:t>goal</w:t>
      </w:r>
      <w:proofErr w:type="spellEnd"/>
      <w:r w:rsidRPr="00E31E1D">
        <w:t xml:space="preserve"> of </w:t>
      </w:r>
      <w:proofErr w:type="spellStart"/>
      <w:r w:rsidRPr="00E31E1D">
        <w:t>the</w:t>
      </w:r>
      <w:proofErr w:type="spellEnd"/>
      <w:r w:rsidRPr="00E31E1D">
        <w:t xml:space="preserve"> </w:t>
      </w:r>
      <w:proofErr w:type="spellStart"/>
      <w:r w:rsidRPr="00E31E1D">
        <w:t>thesis</w:t>
      </w:r>
      <w:proofErr w:type="spellEnd"/>
      <w:r w:rsidRPr="00E31E1D">
        <w:t xml:space="preserve"> is </w:t>
      </w:r>
      <w:proofErr w:type="spellStart"/>
      <w:r w:rsidRPr="00E31E1D">
        <w:t>to</w:t>
      </w:r>
      <w:proofErr w:type="spellEnd"/>
      <w:r w:rsidRPr="00E31E1D">
        <w:t xml:space="preserve"> design and </w:t>
      </w:r>
      <w:proofErr w:type="spellStart"/>
      <w:r w:rsidRPr="00E31E1D">
        <w:t>implement</w:t>
      </w:r>
      <w:proofErr w:type="spellEnd"/>
      <w:r w:rsidRPr="00E31E1D">
        <w:t xml:space="preserve"> a</w:t>
      </w:r>
      <w:r w:rsidR="000C3809">
        <w:t xml:space="preserve"> </w:t>
      </w:r>
      <w:proofErr w:type="spellStart"/>
      <w:r w:rsidR="000C3809">
        <w:t>controlled</w:t>
      </w:r>
      <w:proofErr w:type="spellEnd"/>
      <w:r w:rsidRPr="00E31E1D">
        <w:t xml:space="preserve"> </w:t>
      </w:r>
      <w:proofErr w:type="spellStart"/>
      <w:r w:rsidRPr="00E31E1D">
        <w:t>two-axis</w:t>
      </w:r>
      <w:proofErr w:type="spellEnd"/>
      <w:r w:rsidRPr="00E31E1D">
        <w:t xml:space="preserve"> </w:t>
      </w:r>
      <w:proofErr w:type="spellStart"/>
      <w:r w:rsidRPr="00E31E1D">
        <w:t>rotary</w:t>
      </w:r>
      <w:proofErr w:type="spellEnd"/>
      <w:r w:rsidRPr="00E31E1D">
        <w:t xml:space="preserve"> </w:t>
      </w:r>
      <w:proofErr w:type="spellStart"/>
      <w:r w:rsidRPr="00E31E1D">
        <w:t>table</w:t>
      </w:r>
      <w:proofErr w:type="spellEnd"/>
      <w:r w:rsidRPr="00E31E1D">
        <w:t xml:space="preserve"> </w:t>
      </w:r>
      <w:proofErr w:type="spellStart"/>
      <w:r w:rsidRPr="00E31E1D">
        <w:t>that</w:t>
      </w:r>
      <w:proofErr w:type="spellEnd"/>
      <w:r w:rsidRPr="00E31E1D">
        <w:t xml:space="preserve"> is </w:t>
      </w:r>
      <w:proofErr w:type="spellStart"/>
      <w:r w:rsidRPr="00E31E1D">
        <w:t>adequate</w:t>
      </w:r>
      <w:proofErr w:type="spellEnd"/>
      <w:r w:rsidRPr="00E31E1D">
        <w:t xml:space="preserve"> </w:t>
      </w:r>
      <w:proofErr w:type="spellStart"/>
      <w:r w:rsidRPr="00E31E1D">
        <w:t>for</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MEMS </w:t>
      </w:r>
      <w:proofErr w:type="spellStart"/>
      <w:r w:rsidRPr="00E31E1D">
        <w:t>accelerometers</w:t>
      </w:r>
      <w:proofErr w:type="spellEnd"/>
      <w:r w:rsidRPr="00E31E1D">
        <w:t xml:space="preserve">. </w:t>
      </w:r>
      <w:proofErr w:type="spellStart"/>
      <w:r w:rsidRPr="00E31E1D">
        <w:t>As</w:t>
      </w:r>
      <w:proofErr w:type="spellEnd"/>
      <w:r w:rsidRPr="00E31E1D">
        <w:t xml:space="preserve"> </w:t>
      </w:r>
      <w:proofErr w:type="spellStart"/>
      <w:r w:rsidRPr="00E31E1D">
        <w:t>discussed</w:t>
      </w:r>
      <w:proofErr w:type="spellEnd"/>
      <w:r w:rsidRPr="00E31E1D">
        <w:t xml:space="preserve"> in </w:t>
      </w:r>
      <w:proofErr w:type="spellStart"/>
      <w:r w:rsidRPr="00E31E1D">
        <w:rPr>
          <w:b/>
          <w:bCs/>
        </w:rPr>
        <w:t>chapter</w:t>
      </w:r>
      <w:proofErr w:type="spellEnd"/>
      <w:r w:rsidRPr="00E31E1D">
        <w:rPr>
          <w:b/>
          <w:bCs/>
        </w:rPr>
        <w:t xml:space="preserve"> …</w:t>
      </w:r>
      <w:r w:rsidRPr="00E31E1D">
        <w:t xml:space="preserve"> </w:t>
      </w:r>
      <w:proofErr w:type="spellStart"/>
      <w:r w:rsidRPr="00E31E1D">
        <w:t>due</w:t>
      </w:r>
      <w:proofErr w:type="spellEnd"/>
      <w:r w:rsidRPr="00E31E1D">
        <w:t xml:space="preserve"> </w:t>
      </w:r>
      <w:proofErr w:type="spellStart"/>
      <w:r w:rsidRPr="00E31E1D">
        <w:t>to</w:t>
      </w:r>
      <w:proofErr w:type="spellEnd"/>
      <w:r w:rsidRPr="00E31E1D">
        <w:t xml:space="preserve"> </w:t>
      </w:r>
      <w:proofErr w:type="spellStart"/>
      <w:r w:rsidRPr="00E31E1D">
        <w:t>their</w:t>
      </w:r>
      <w:proofErr w:type="spellEnd"/>
      <w:r w:rsidRPr="00E31E1D">
        <w:t xml:space="preserve"> </w:t>
      </w:r>
      <w:proofErr w:type="spellStart"/>
      <w:r w:rsidRPr="00E31E1D">
        <w:t>physical</w:t>
      </w:r>
      <w:proofErr w:type="spellEnd"/>
      <w:r w:rsidRPr="00E31E1D">
        <w:t xml:space="preserve"> </w:t>
      </w:r>
      <w:proofErr w:type="spellStart"/>
      <w:r w:rsidRPr="00E31E1D">
        <w:t>properties</w:t>
      </w:r>
      <w:proofErr w:type="spellEnd"/>
      <w:r w:rsidRPr="00E31E1D">
        <w:t xml:space="preserve"> and </w:t>
      </w:r>
      <w:proofErr w:type="spellStart"/>
      <w:r w:rsidRPr="00E31E1D">
        <w:t>working</w:t>
      </w:r>
      <w:proofErr w:type="spellEnd"/>
      <w:r w:rsidRPr="00E31E1D">
        <w:t xml:space="preserve"> </w:t>
      </w:r>
      <w:proofErr w:type="spellStart"/>
      <w:r w:rsidRPr="00E31E1D">
        <w:t>principles</w:t>
      </w:r>
      <w:proofErr w:type="spellEnd"/>
      <w:r w:rsidRPr="00E31E1D">
        <w:t xml:space="preserve">, MEMS </w:t>
      </w:r>
      <w:proofErr w:type="spellStart"/>
      <w:r w:rsidRPr="00E31E1D">
        <w:t>sensors</w:t>
      </w:r>
      <w:proofErr w:type="spellEnd"/>
      <w:r w:rsidRPr="00E31E1D">
        <w:t xml:space="preserve"> </w:t>
      </w:r>
      <w:proofErr w:type="spellStart"/>
      <w:r w:rsidRPr="00E31E1D">
        <w:t>have</w:t>
      </w:r>
      <w:proofErr w:type="spellEnd"/>
      <w:r w:rsidRPr="00E31E1D">
        <w:t xml:space="preserve"> an </w:t>
      </w:r>
      <w:proofErr w:type="spellStart"/>
      <w:r w:rsidRPr="00E31E1D">
        <w:t>offset</w:t>
      </w:r>
      <w:proofErr w:type="spellEnd"/>
      <w:r w:rsidRPr="00E31E1D">
        <w:t xml:space="preserve"> </w:t>
      </w:r>
      <w:proofErr w:type="spellStart"/>
      <w:r w:rsidRPr="00E31E1D">
        <w:t>that</w:t>
      </w:r>
      <w:proofErr w:type="spellEnd"/>
      <w:r w:rsidRPr="00E31E1D">
        <w:t xml:space="preserve"> </w:t>
      </w:r>
      <w:proofErr w:type="spellStart"/>
      <w:r w:rsidRPr="00E31E1D">
        <w:t>some</w:t>
      </w:r>
      <w:proofErr w:type="spellEnd"/>
      <w:r w:rsidRPr="00E31E1D">
        <w:t xml:space="preserve"> of </w:t>
      </w:r>
      <w:proofErr w:type="spellStart"/>
      <w:r w:rsidRPr="00E31E1D">
        <w:t>these</w:t>
      </w:r>
      <w:proofErr w:type="spellEnd"/>
      <w:r w:rsidRPr="00E31E1D">
        <w:t xml:space="preserve"> </w:t>
      </w:r>
      <w:proofErr w:type="spellStart"/>
      <w:r w:rsidRPr="00E31E1D">
        <w:t>sensors</w:t>
      </w:r>
      <w:proofErr w:type="spellEnd"/>
      <w:r w:rsidRPr="00E31E1D">
        <w:t xml:space="preserve"> </w:t>
      </w:r>
      <w:proofErr w:type="spellStart"/>
      <w:r w:rsidRPr="00E31E1D">
        <w:t>can</w:t>
      </w:r>
      <w:proofErr w:type="spellEnd"/>
      <w:r w:rsidRPr="00E31E1D">
        <w:t xml:space="preserve"> </w:t>
      </w:r>
      <w:proofErr w:type="spellStart"/>
      <w:r w:rsidRPr="00E31E1D">
        <w:t>automatically</w:t>
      </w:r>
      <w:proofErr w:type="spellEnd"/>
      <w:r w:rsidRPr="00E31E1D">
        <w:t xml:space="preserve"> </w:t>
      </w:r>
      <w:proofErr w:type="spellStart"/>
      <w:r w:rsidRPr="00E31E1D">
        <w:t>cancel</w:t>
      </w:r>
      <w:proofErr w:type="spellEnd"/>
      <w:r w:rsidRPr="00E31E1D">
        <w:t xml:space="preserve"> out (</w:t>
      </w:r>
      <w:proofErr w:type="spellStart"/>
      <w:r w:rsidRPr="00E31E1D">
        <w:t>think</w:t>
      </w:r>
      <w:proofErr w:type="spellEnd"/>
      <w:r w:rsidRPr="00E31E1D">
        <w:t xml:space="preserve"> of a </w:t>
      </w:r>
      <w:proofErr w:type="spellStart"/>
      <w:r w:rsidRPr="00E31E1D">
        <w:t>digital</w:t>
      </w:r>
      <w:proofErr w:type="spellEnd"/>
      <w:r w:rsidRPr="00E31E1D">
        <w:t xml:space="preserve"> </w:t>
      </w:r>
      <w:proofErr w:type="spellStart"/>
      <w:r w:rsidRPr="00E31E1D">
        <w:t>kitchen</w:t>
      </w:r>
      <w:proofErr w:type="spellEnd"/>
      <w:r w:rsidRPr="00E31E1D">
        <w:t xml:space="preserve"> </w:t>
      </w:r>
      <w:proofErr w:type="spellStart"/>
      <w:r w:rsidRPr="00E31E1D">
        <w:t>scale</w:t>
      </w:r>
      <w:proofErr w:type="spellEnd"/>
      <w:r w:rsidRPr="00E31E1D">
        <w:t xml:space="preserve"> </w:t>
      </w:r>
      <w:proofErr w:type="spellStart"/>
      <w:r w:rsidRPr="00E31E1D">
        <w:t>that</w:t>
      </w:r>
      <w:proofErr w:type="spellEnd"/>
      <w:r w:rsidRPr="00E31E1D">
        <w:t xml:space="preserve"> </w:t>
      </w:r>
      <w:proofErr w:type="spellStart"/>
      <w:r w:rsidRPr="00E31E1D">
        <w:t>upon</w:t>
      </w:r>
      <w:proofErr w:type="spellEnd"/>
      <w:r w:rsidRPr="00E31E1D">
        <w:t xml:space="preserve"> startup </w:t>
      </w:r>
      <w:proofErr w:type="spellStart"/>
      <w:r w:rsidRPr="00E31E1D">
        <w:t>tares</w:t>
      </w:r>
      <w:proofErr w:type="spellEnd"/>
      <w:r w:rsidRPr="00E31E1D">
        <w:t xml:space="preserve"> </w:t>
      </w:r>
      <w:proofErr w:type="spellStart"/>
      <w:r w:rsidRPr="00E31E1D">
        <w:t>itself</w:t>
      </w:r>
      <w:proofErr w:type="spellEnd"/>
      <w:r w:rsidRPr="00E31E1D">
        <w:t xml:space="preserve">). </w:t>
      </w:r>
      <w:proofErr w:type="spellStart"/>
      <w:r w:rsidRPr="00E31E1D">
        <w:t>Among</w:t>
      </w:r>
      <w:proofErr w:type="spellEnd"/>
      <w:r w:rsidRPr="00E31E1D">
        <w:t xml:space="preserve"> </w:t>
      </w:r>
      <w:proofErr w:type="spellStart"/>
      <w:r w:rsidRPr="00E31E1D">
        <w:t>others</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w:t>
      </w:r>
      <w:proofErr w:type="spellStart"/>
      <w:r w:rsidRPr="00E31E1D">
        <w:t>the</w:t>
      </w:r>
      <w:proofErr w:type="spellEnd"/>
      <w:r w:rsidRPr="00E31E1D">
        <w:t xml:space="preserve"> </w:t>
      </w:r>
      <w:proofErr w:type="spellStart"/>
      <w:r w:rsidRPr="00E31E1D">
        <w:t>above-mentioned</w:t>
      </w:r>
      <w:proofErr w:type="spellEnd"/>
      <w:r w:rsidRPr="00E31E1D">
        <w:t xml:space="preserve"> </w:t>
      </w:r>
      <w:proofErr w:type="spellStart"/>
      <w:r w:rsidRPr="00E31E1D">
        <w:t>behaviour</w:t>
      </w:r>
      <w:proofErr w:type="spellEnd"/>
      <w:r w:rsidRPr="00E31E1D">
        <w:t xml:space="preserve"> is </w:t>
      </w:r>
      <w:proofErr w:type="spellStart"/>
      <w:r w:rsidRPr="00E31E1D">
        <w:t>one</w:t>
      </w:r>
      <w:proofErr w:type="spellEnd"/>
      <w:r w:rsidRPr="00E31E1D">
        <w:t xml:space="preserve"> of </w:t>
      </w:r>
      <w:proofErr w:type="spellStart"/>
      <w:r w:rsidRPr="00E31E1D">
        <w:t>the</w:t>
      </w:r>
      <w:proofErr w:type="spellEnd"/>
      <w:r w:rsidRPr="00E31E1D">
        <w:t xml:space="preserve"> </w:t>
      </w:r>
      <w:proofErr w:type="spellStart"/>
      <w:r w:rsidRPr="00E31E1D">
        <w:t>instances</w:t>
      </w:r>
      <w:proofErr w:type="spellEnd"/>
      <w:r w:rsidRPr="00E31E1D">
        <w:t xml:space="preserve"> </w:t>
      </w:r>
      <w:proofErr w:type="spellStart"/>
      <w:r w:rsidRPr="00E31E1D">
        <w:t>where</w:t>
      </w:r>
      <w:proofErr w:type="spellEnd"/>
      <w:r w:rsidRPr="00E31E1D">
        <w:t xml:space="preserve"> </w:t>
      </w:r>
      <w:proofErr w:type="spellStart"/>
      <w:r w:rsidRPr="00E31E1D">
        <w:t>it</w:t>
      </w:r>
      <w:proofErr w:type="spellEnd"/>
      <w:r w:rsidRPr="00E31E1D">
        <w:t xml:space="preserve"> is </w:t>
      </w:r>
      <w:proofErr w:type="spellStart"/>
      <w:r w:rsidRPr="00E31E1D">
        <w:t>necessary</w:t>
      </w:r>
      <w:proofErr w:type="spellEnd"/>
      <w:r w:rsidRPr="00E31E1D">
        <w:t xml:space="preserve"> </w:t>
      </w:r>
      <w:proofErr w:type="spellStart"/>
      <w:r w:rsidRPr="00E31E1D">
        <w:t>to</w:t>
      </w:r>
      <w:proofErr w:type="spellEnd"/>
      <w:r w:rsidRPr="00E31E1D">
        <w:t xml:space="preserve"> </w:t>
      </w:r>
      <w:proofErr w:type="spellStart"/>
      <w:r w:rsidRPr="00E31E1D">
        <w:t>change</w:t>
      </w:r>
      <w:proofErr w:type="spellEnd"/>
      <w:r w:rsidRPr="00E31E1D">
        <w:t xml:space="preserve"> </w:t>
      </w:r>
      <w:proofErr w:type="spellStart"/>
      <w:r w:rsidRPr="00E31E1D">
        <w:t>the</w:t>
      </w:r>
      <w:proofErr w:type="spellEnd"/>
      <w:r w:rsidRPr="00E31E1D">
        <w:t xml:space="preserve"> </w:t>
      </w:r>
      <w:proofErr w:type="spellStart"/>
      <w:r w:rsidRPr="00E31E1D">
        <w:t>orientation</w:t>
      </w:r>
      <w:proofErr w:type="spellEnd"/>
      <w:r w:rsidRPr="00E31E1D">
        <w:t xml:space="preserve"> of </w:t>
      </w:r>
      <w:proofErr w:type="spellStart"/>
      <w:r w:rsidRPr="00E31E1D">
        <w:t>the</w:t>
      </w:r>
      <w:proofErr w:type="spellEnd"/>
      <w:r w:rsidRPr="00E31E1D">
        <w:t xml:space="preserve"> </w:t>
      </w:r>
      <w:proofErr w:type="spellStart"/>
      <w:r w:rsidRPr="00E31E1D">
        <w:t>characterised</w:t>
      </w:r>
      <w:proofErr w:type="spellEnd"/>
      <w:r w:rsidRPr="00E31E1D">
        <w:t xml:space="preserve"> </w:t>
      </w:r>
      <w:proofErr w:type="spellStart"/>
      <w:r w:rsidRPr="00E31E1D">
        <w:t>sensor</w:t>
      </w:r>
      <w:proofErr w:type="spellEnd"/>
      <w:r w:rsidRPr="00E31E1D">
        <w:t xml:space="preserve"> </w:t>
      </w:r>
      <w:proofErr w:type="spellStart"/>
      <w:r w:rsidRPr="00E31E1D">
        <w:t>during</w:t>
      </w:r>
      <w:proofErr w:type="spellEnd"/>
      <w:r w:rsidRPr="00E31E1D">
        <w:t xml:space="preserve"> a </w:t>
      </w:r>
      <w:proofErr w:type="spellStart"/>
      <w:r w:rsidRPr="00E31E1D">
        <w:t>measurement</w:t>
      </w:r>
      <w:proofErr w:type="spellEnd"/>
      <w:r w:rsidRPr="00E31E1D">
        <w:t xml:space="preserve">. The </w:t>
      </w:r>
      <w:proofErr w:type="spellStart"/>
      <w:r w:rsidRPr="00E31E1D">
        <w:t>current</w:t>
      </w:r>
      <w:proofErr w:type="spellEnd"/>
      <w:r w:rsidRPr="00E31E1D">
        <w:t xml:space="preserve"> </w:t>
      </w:r>
      <w:proofErr w:type="spellStart"/>
      <w:r w:rsidRPr="00E31E1D">
        <w:t>protocol</w:t>
      </w:r>
      <w:proofErr w:type="spellEnd"/>
      <w:r w:rsidRPr="00E31E1D">
        <w:t xml:space="preserve"> is </w:t>
      </w:r>
      <w:proofErr w:type="spellStart"/>
      <w:r w:rsidRPr="00E31E1D">
        <w:t>manual</w:t>
      </w:r>
      <w:proofErr w:type="spellEnd"/>
      <w:r w:rsidRPr="00E31E1D">
        <w:t xml:space="preserve"> </w:t>
      </w:r>
      <w:proofErr w:type="spellStart"/>
      <w:r w:rsidRPr="00E31E1D">
        <w:t>rotation</w:t>
      </w:r>
      <w:proofErr w:type="spellEnd"/>
      <w:r w:rsidRPr="00E31E1D">
        <w:t xml:space="preserve"> of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which</w:t>
      </w:r>
      <w:proofErr w:type="spellEnd"/>
      <w:r w:rsidRPr="00E31E1D">
        <w:t xml:space="preserve"> </w:t>
      </w:r>
      <w:proofErr w:type="spellStart"/>
      <w:r w:rsidRPr="00E31E1D">
        <w:t>requires</w:t>
      </w:r>
      <w:proofErr w:type="spellEnd"/>
      <w:r w:rsidRPr="00E31E1D">
        <w:t xml:space="preserve"> </w:t>
      </w:r>
      <w:proofErr w:type="spellStart"/>
      <w:r w:rsidRPr="00E31E1D">
        <w:t>the</w:t>
      </w:r>
      <w:proofErr w:type="spellEnd"/>
      <w:r w:rsidRPr="00E31E1D">
        <w:t xml:space="preserve"> </w:t>
      </w:r>
      <w:proofErr w:type="spellStart"/>
      <w:r w:rsidRPr="00E31E1D">
        <w:t>presence</w:t>
      </w:r>
      <w:proofErr w:type="spellEnd"/>
      <w:r w:rsidRPr="00E31E1D">
        <w:t xml:space="preserve"> of </w:t>
      </w:r>
      <w:proofErr w:type="spellStart"/>
      <w:r w:rsidRPr="00E31E1D">
        <w:t>the</w:t>
      </w:r>
      <w:proofErr w:type="spellEnd"/>
      <w:r w:rsidRPr="00E31E1D">
        <w:t xml:space="preserve"> </w:t>
      </w:r>
      <w:proofErr w:type="spellStart"/>
      <w:r w:rsidRPr="00E31E1D">
        <w:t>engineer</w:t>
      </w:r>
      <w:proofErr w:type="spellEnd"/>
      <w:r w:rsidRPr="00E31E1D">
        <w:t xml:space="preserve"> </w:t>
      </w:r>
      <w:proofErr w:type="spellStart"/>
      <w:r w:rsidRPr="00E31E1D">
        <w:t>performing</w:t>
      </w:r>
      <w:proofErr w:type="spellEnd"/>
      <w:r w:rsidRPr="00E31E1D">
        <w:t xml:space="preserve"> </w:t>
      </w:r>
      <w:proofErr w:type="spellStart"/>
      <w:r w:rsidRPr="00E31E1D">
        <w:t>the</w:t>
      </w:r>
      <w:proofErr w:type="spellEnd"/>
      <w:r w:rsidRPr="00E31E1D">
        <w:t xml:space="preserve"> </w:t>
      </w:r>
      <w:proofErr w:type="spellStart"/>
      <w:r w:rsidRPr="00E31E1D">
        <w:t>measurement</w:t>
      </w:r>
      <w:proofErr w:type="spellEnd"/>
      <w:r w:rsidRPr="00E31E1D">
        <w:t xml:space="preserve">. </w:t>
      </w:r>
      <w:proofErr w:type="spellStart"/>
      <w:r w:rsidRPr="00E31E1D">
        <w:t>This</w:t>
      </w:r>
      <w:proofErr w:type="spellEnd"/>
      <w:r w:rsidRPr="00E31E1D">
        <w:t xml:space="preserve"> </w:t>
      </w:r>
      <w:proofErr w:type="spellStart"/>
      <w:r w:rsidRPr="00E31E1D">
        <w:t>current</w:t>
      </w:r>
      <w:proofErr w:type="spellEnd"/>
      <w:r w:rsidRPr="00E31E1D">
        <w:t xml:space="preserve"> </w:t>
      </w:r>
      <w:proofErr w:type="spellStart"/>
      <w:r w:rsidRPr="00E31E1D">
        <w:t>method</w:t>
      </w:r>
      <w:proofErr w:type="spellEnd"/>
      <w:r w:rsidRPr="00E31E1D">
        <w:t xml:space="preserve"> has </w:t>
      </w:r>
      <w:proofErr w:type="spellStart"/>
      <w:r w:rsidRPr="00E31E1D">
        <w:t>many</w:t>
      </w:r>
      <w:proofErr w:type="spellEnd"/>
      <w:r w:rsidRPr="00E31E1D">
        <w:t xml:space="preserve"> </w:t>
      </w:r>
      <w:proofErr w:type="spellStart"/>
      <w:r w:rsidRPr="00E31E1D">
        <w:t>downsides</w:t>
      </w:r>
      <w:proofErr w:type="spellEnd"/>
      <w:r w:rsidRPr="00E31E1D">
        <w:t xml:space="preserve">, </w:t>
      </w:r>
      <w:proofErr w:type="spellStart"/>
      <w:r w:rsidRPr="00E31E1D">
        <w:t>such</w:t>
      </w:r>
      <w:proofErr w:type="spellEnd"/>
      <w:r w:rsidRPr="00E31E1D">
        <w:t xml:space="preserve"> </w:t>
      </w:r>
      <w:proofErr w:type="spellStart"/>
      <w:r w:rsidRPr="00E31E1D">
        <w:t>as</w:t>
      </w:r>
      <w:proofErr w:type="spellEnd"/>
      <w:r w:rsidRPr="00E31E1D">
        <w:t xml:space="preserve"> </w:t>
      </w:r>
      <w:proofErr w:type="spellStart"/>
      <w:r w:rsidRPr="00E31E1D">
        <w:t>the</w:t>
      </w:r>
      <w:proofErr w:type="spellEnd"/>
      <w:r w:rsidRPr="00E31E1D">
        <w:t xml:space="preserve"> </w:t>
      </w:r>
      <w:proofErr w:type="spellStart"/>
      <w:r w:rsidRPr="00E31E1D">
        <w:t>time</w:t>
      </w:r>
      <w:proofErr w:type="spellEnd"/>
      <w:r w:rsidRPr="00E31E1D">
        <w:t xml:space="preserve"> </w:t>
      </w:r>
      <w:proofErr w:type="spellStart"/>
      <w:r w:rsidRPr="00E31E1D">
        <w:t>it</w:t>
      </w:r>
      <w:proofErr w:type="spellEnd"/>
      <w:r w:rsidRPr="00E31E1D">
        <w:t xml:space="preserve"> </w:t>
      </w:r>
      <w:proofErr w:type="spellStart"/>
      <w:r w:rsidRPr="00E31E1D">
        <w:t>takes</w:t>
      </w:r>
      <w:proofErr w:type="spellEnd"/>
      <w:r w:rsidRPr="00E31E1D">
        <w:t xml:space="preserve"> </w:t>
      </w:r>
      <w:proofErr w:type="spellStart"/>
      <w:r w:rsidRPr="00E31E1D">
        <w:t>to</w:t>
      </w:r>
      <w:proofErr w:type="spellEnd"/>
      <w:r w:rsidRPr="00E31E1D">
        <w:t xml:space="preserve"> </w:t>
      </w:r>
      <w:proofErr w:type="spellStart"/>
      <w:r w:rsidRPr="00E31E1D">
        <w:t>manually</w:t>
      </w:r>
      <w:proofErr w:type="spellEnd"/>
      <w:r w:rsidRPr="00E31E1D">
        <w:t xml:space="preserve"> </w:t>
      </w:r>
      <w:proofErr w:type="spellStart"/>
      <w:r w:rsidRPr="00E31E1D">
        <w:t>rotate</w:t>
      </w:r>
      <w:proofErr w:type="spellEnd"/>
      <w:r w:rsidRPr="00E31E1D">
        <w:t xml:space="preserve">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the</w:t>
      </w:r>
      <w:proofErr w:type="spellEnd"/>
      <w:r w:rsidRPr="00E31E1D">
        <w:t xml:space="preserve"> </w:t>
      </w:r>
      <w:proofErr w:type="spellStart"/>
      <w:r w:rsidRPr="00E31E1D">
        <w:t>impossibility</w:t>
      </w:r>
      <w:proofErr w:type="spellEnd"/>
      <w:r w:rsidRPr="00E31E1D">
        <w:t xml:space="preserve"> of </w:t>
      </w:r>
      <w:proofErr w:type="spellStart"/>
      <w:r w:rsidRPr="00E31E1D">
        <w:t>doing</w:t>
      </w:r>
      <w:proofErr w:type="spellEnd"/>
      <w:r w:rsidRPr="00E31E1D">
        <w:t xml:space="preserve"> </w:t>
      </w:r>
      <w:proofErr w:type="spellStart"/>
      <w:r w:rsidRPr="00E31E1D">
        <w:t>these</w:t>
      </w:r>
      <w:proofErr w:type="spellEnd"/>
      <w:r w:rsidRPr="00E31E1D">
        <w:t xml:space="preserve"> </w:t>
      </w:r>
      <w:proofErr w:type="spellStart"/>
      <w:r w:rsidRPr="00E31E1D">
        <w:t>measurements</w:t>
      </w:r>
      <w:proofErr w:type="spellEnd"/>
      <w:r w:rsidRPr="00E31E1D">
        <w:t xml:space="preserve"> </w:t>
      </w:r>
      <w:proofErr w:type="spellStart"/>
      <w:r w:rsidRPr="00E31E1D">
        <w:t>remotely</w:t>
      </w:r>
      <w:proofErr w:type="spellEnd"/>
      <w:r w:rsidRPr="00E31E1D">
        <w:t xml:space="preserve"> </w:t>
      </w:r>
      <w:proofErr w:type="spellStart"/>
      <w:r w:rsidRPr="00E31E1D">
        <w:t>or</w:t>
      </w:r>
      <w:proofErr w:type="spellEnd"/>
      <w:r w:rsidRPr="00E31E1D">
        <w:t xml:space="preserve"> </w:t>
      </w:r>
      <w:proofErr w:type="spellStart"/>
      <w:r w:rsidRPr="00E31E1D">
        <w:t>the</w:t>
      </w:r>
      <w:proofErr w:type="spellEnd"/>
      <w:r w:rsidRPr="00E31E1D">
        <w:t xml:space="preserve"> </w:t>
      </w:r>
      <w:proofErr w:type="spellStart"/>
      <w:r w:rsidRPr="00E31E1D">
        <w:t>poor</w:t>
      </w:r>
      <w:proofErr w:type="spellEnd"/>
      <w:r w:rsidRPr="00E31E1D">
        <w:t xml:space="preserve"> </w:t>
      </w:r>
      <w:proofErr w:type="spellStart"/>
      <w:r w:rsidRPr="00E31E1D">
        <w:t>reproducibility</w:t>
      </w:r>
      <w:proofErr w:type="spellEnd"/>
      <w:r w:rsidRPr="00E31E1D">
        <w:t xml:space="preserve"> of </w:t>
      </w:r>
      <w:proofErr w:type="spellStart"/>
      <w:r w:rsidRPr="00E31E1D">
        <w:t>the</w:t>
      </w:r>
      <w:proofErr w:type="spellEnd"/>
      <w:r w:rsidRPr="00E31E1D">
        <w:t xml:space="preserve"> </w:t>
      </w:r>
      <w:proofErr w:type="spellStart"/>
      <w:r w:rsidRPr="00E31E1D">
        <w:t>exact</w:t>
      </w:r>
      <w:proofErr w:type="spellEnd"/>
      <w:r w:rsidRPr="00E31E1D">
        <w:t xml:space="preserve"> </w:t>
      </w:r>
      <w:proofErr w:type="spellStart"/>
      <w:r w:rsidRPr="00E31E1D">
        <w:t>timing</w:t>
      </w:r>
      <w:proofErr w:type="spellEnd"/>
      <w:r w:rsidRPr="00E31E1D">
        <w:t xml:space="preserve"> and </w:t>
      </w:r>
      <w:proofErr w:type="spellStart"/>
      <w:r w:rsidRPr="00E31E1D">
        <w:t>speed</w:t>
      </w:r>
      <w:proofErr w:type="spellEnd"/>
      <w:r w:rsidRPr="00E31E1D">
        <w:t xml:space="preserve"> of </w:t>
      </w:r>
      <w:proofErr w:type="spellStart"/>
      <w:r w:rsidRPr="00E31E1D">
        <w:t>such</w:t>
      </w:r>
      <w:proofErr w:type="spellEnd"/>
      <w:r w:rsidRPr="00E31E1D">
        <w:t xml:space="preserve"> </w:t>
      </w:r>
      <w:proofErr w:type="spellStart"/>
      <w:r w:rsidRPr="00E31E1D">
        <w:t>rotations</w:t>
      </w:r>
      <w:proofErr w:type="spellEnd"/>
      <w:r w:rsidRPr="00E31E1D">
        <w:t xml:space="preserve">. The </w:t>
      </w:r>
      <w:proofErr w:type="spellStart"/>
      <w:r w:rsidRPr="00E31E1D">
        <w:t>device</w:t>
      </w:r>
      <w:proofErr w:type="spellEnd"/>
      <w:r w:rsidRPr="00E31E1D">
        <w:t xml:space="preserve"> </w:t>
      </w:r>
      <w:proofErr w:type="spellStart"/>
      <w:r w:rsidRPr="00E31E1D">
        <w:t>created</w:t>
      </w:r>
      <w:proofErr w:type="spellEnd"/>
      <w:r w:rsidRPr="00E31E1D">
        <w:t xml:space="preserve"> in </w:t>
      </w:r>
      <w:proofErr w:type="spellStart"/>
      <w:r w:rsidRPr="00E31E1D">
        <w:t>this</w:t>
      </w:r>
      <w:proofErr w:type="spellEnd"/>
      <w:r w:rsidRPr="00E31E1D">
        <w:t xml:space="preserve"> </w:t>
      </w:r>
      <w:proofErr w:type="spellStart"/>
      <w:r w:rsidRPr="00E31E1D">
        <w:t>thesis</w:t>
      </w:r>
      <w:proofErr w:type="spellEnd"/>
      <w:r w:rsidRPr="00E31E1D">
        <w:t xml:space="preserve"> </w:t>
      </w:r>
      <w:proofErr w:type="spellStart"/>
      <w:r w:rsidRPr="00E31E1D">
        <w:t>aims</w:t>
      </w:r>
      <w:proofErr w:type="spellEnd"/>
      <w:r w:rsidRPr="00E31E1D">
        <w:t xml:space="preserve"> </w:t>
      </w:r>
      <w:proofErr w:type="spellStart"/>
      <w:r w:rsidRPr="00E31E1D">
        <w:t>to</w:t>
      </w:r>
      <w:proofErr w:type="spellEnd"/>
      <w:r w:rsidRPr="00E31E1D">
        <w:t xml:space="preserve"> </w:t>
      </w:r>
      <w:proofErr w:type="spellStart"/>
      <w:r w:rsidRPr="00E31E1D">
        <w:t>solve</w:t>
      </w:r>
      <w:proofErr w:type="spellEnd"/>
      <w:r w:rsidRPr="00E31E1D">
        <w:t xml:space="preserve"> </w:t>
      </w:r>
      <w:proofErr w:type="spellStart"/>
      <w:r w:rsidRPr="00E31E1D">
        <w:t>these</w:t>
      </w:r>
      <w:proofErr w:type="spellEnd"/>
      <w:r w:rsidRPr="00E31E1D">
        <w:t xml:space="preserve"> </w:t>
      </w:r>
      <w:proofErr w:type="spellStart"/>
      <w:r w:rsidRPr="00E31E1D">
        <w:t>issues</w:t>
      </w:r>
      <w:proofErr w:type="spellEnd"/>
      <w:r w:rsidRPr="00E31E1D">
        <w:t xml:space="preserve"> </w:t>
      </w:r>
      <w:proofErr w:type="spellStart"/>
      <w:r w:rsidRPr="00E31E1D">
        <w:t>thereby</w:t>
      </w:r>
      <w:proofErr w:type="spellEnd"/>
      <w:r w:rsidRPr="00E31E1D">
        <w:t xml:space="preserve"> </w:t>
      </w:r>
      <w:proofErr w:type="spellStart"/>
      <w:r w:rsidRPr="00E31E1D">
        <w:t>easing</w:t>
      </w:r>
      <w:proofErr w:type="spellEnd"/>
      <w:r w:rsidRPr="00E31E1D">
        <w:t xml:space="preserve"> </w:t>
      </w:r>
      <w:proofErr w:type="spellStart"/>
      <w:r w:rsidRPr="00E31E1D">
        <w:t>the</w:t>
      </w:r>
      <w:proofErr w:type="spellEnd"/>
      <w:r w:rsidRPr="00E31E1D">
        <w:t xml:space="preserve"> </w:t>
      </w:r>
      <w:proofErr w:type="spellStart"/>
      <w:r w:rsidRPr="00E31E1D">
        <w:t>workload</w:t>
      </w:r>
      <w:proofErr w:type="spellEnd"/>
      <w:r w:rsidRPr="00E31E1D">
        <w:t xml:space="preserve"> of </w:t>
      </w:r>
      <w:proofErr w:type="spellStart"/>
      <w:r w:rsidRPr="00E31E1D">
        <w:t>the</w:t>
      </w:r>
      <w:proofErr w:type="spellEnd"/>
      <w:r w:rsidRPr="00E31E1D">
        <w:t xml:space="preserve"> </w:t>
      </w:r>
      <w:proofErr w:type="spellStart"/>
      <w:r w:rsidRPr="00E31E1D">
        <w:t>characterisation</w:t>
      </w:r>
      <w:proofErr w:type="spellEnd"/>
      <w:r w:rsidRPr="00E31E1D">
        <w:t xml:space="preserve"> </w:t>
      </w:r>
      <w:proofErr w:type="spellStart"/>
      <w:r w:rsidRPr="00E31E1D">
        <w:t>engineers</w:t>
      </w:r>
      <w:proofErr w:type="spellEnd"/>
      <w:r w:rsidRPr="00E31E1D">
        <w:t xml:space="preserve"> and </w:t>
      </w:r>
      <w:proofErr w:type="spellStart"/>
      <w:r w:rsidRPr="00E31E1D">
        <w:t>shortening</w:t>
      </w:r>
      <w:proofErr w:type="spellEnd"/>
      <w:r w:rsidRPr="00E31E1D">
        <w:t xml:space="preserve"> </w:t>
      </w:r>
      <w:proofErr w:type="spellStart"/>
      <w:r w:rsidRPr="00E31E1D">
        <w:t>the</w:t>
      </w:r>
      <w:proofErr w:type="spellEnd"/>
      <w:r w:rsidRPr="00E31E1D">
        <w:t xml:space="preserve"> </w:t>
      </w:r>
      <w:proofErr w:type="spellStart"/>
      <w:r w:rsidRPr="00E31E1D">
        <w:t>runtime</w:t>
      </w:r>
      <w:proofErr w:type="spellEnd"/>
      <w:r w:rsidRPr="00E31E1D">
        <w:t xml:space="preserve"> of </w:t>
      </w:r>
      <w:proofErr w:type="spellStart"/>
      <w:r w:rsidRPr="00E31E1D">
        <w:t>these</w:t>
      </w:r>
      <w:proofErr w:type="spellEnd"/>
      <w:r w:rsidRPr="00E31E1D">
        <w:t xml:space="preserve"> </w:t>
      </w:r>
      <w:proofErr w:type="spellStart"/>
      <w:r w:rsidRPr="00E31E1D">
        <w:t>measurements</w:t>
      </w:r>
      <w:proofErr w:type="spellEnd"/>
    </w:p>
    <w:p w14:paraId="31536188" w14:textId="40CFD9A3" w:rsidR="001A57BC" w:rsidRDefault="003F5425" w:rsidP="006A1B7F">
      <w:pPr>
        <w:pStyle w:val="Heading1"/>
      </w:pPr>
      <w:bookmarkStart w:id="3" w:name="_Toc215318970"/>
      <w:r>
        <w:lastRenderedPageBreak/>
        <w:t>Bevezetés</w:t>
      </w:r>
      <w:bookmarkEnd w:id="2"/>
      <w:bookmarkEnd w:id="3"/>
    </w:p>
    <w:p w14:paraId="66D16C1B" w14:textId="32D421AC" w:rsidR="002841F9" w:rsidRDefault="00E31E1D" w:rsidP="00E31E1D">
      <w:pPr>
        <w:pStyle w:val="Heading2"/>
      </w:pPr>
      <w:bookmarkStart w:id="4" w:name="_Toc215318971"/>
      <w:r>
        <w:t>A munka indoka és célja</w:t>
      </w:r>
      <w:bookmarkEnd w:id="4"/>
    </w:p>
    <w:p w14:paraId="3BD40220" w14:textId="5E2EFA86" w:rsidR="00E31E1D" w:rsidRDefault="00E31E1D" w:rsidP="00E31E1D">
      <w:r>
        <w:t xml:space="preserve">A feladat MEMS gyorsulásszenzor karakterizálásához felhasználható </w:t>
      </w:r>
      <w:r w:rsidR="000C3809">
        <w:t xml:space="preserve">vezérelhető </w:t>
      </w:r>
      <w:r>
        <w:t xml:space="preserve">kéttengelyes forgóasztal tervezése és megvalósítása. A MEMS szenzorok ahogy azt a </w:t>
      </w:r>
      <w:r>
        <w:rPr>
          <w:b/>
          <w:bCs/>
        </w:rPr>
        <w:t>… fejezetben is említem</w:t>
      </w:r>
      <w:r>
        <w:t xml:space="preserve"> működésükből és fizikai kialakításukból adódóan ofszettel rendelkeznek, melyet ezen eszközök egyes típusai automatikusan lenulláznak (akárcsak egyes digitális konyhai mérlegek melyek bekapcsolás után </w:t>
      </w:r>
      <w:proofErr w:type="spellStart"/>
      <w:r>
        <w:t>tárázzák</w:t>
      </w:r>
      <w:proofErr w:type="spellEnd"/>
      <w:r>
        <w:t xml:space="preserve"> önmagukat). A szenzorok karakterizálása során többek közt ezen viselkedések kiméréséhez szükséges a szenzor orientációjának változtatása. Jelen eljárás szerint ilyen mérések során a mérést végző mérnök jelenléte szükséges, hogy a mért szenzort manuálisan a megfelelő orientációba forgassa. A jelenlegi eljárás nem csak meglassítja a mérési folyamatot, de ellehetetleníti a mérés távolról végzését, valamint az ismételhetőséget is korlátozza. A diplomaterv kereteiben létrehozott eszköz célja ezen problémák megoldása, ezáltal a karakterizálómérnök munkája könnyítése és a mérési idők csökkentése.</w:t>
      </w:r>
    </w:p>
    <w:p w14:paraId="545429CA" w14:textId="01607D5B" w:rsidR="00E31E1D" w:rsidRDefault="00E31E1D" w:rsidP="00E31E1D">
      <w:pPr>
        <w:pStyle w:val="Heading2"/>
      </w:pPr>
      <w:bookmarkStart w:id="5" w:name="_Toc215318972"/>
      <w:r>
        <w:t>Specifikáció</w:t>
      </w:r>
      <w:bookmarkEnd w:id="5"/>
    </w:p>
    <w:p w14:paraId="712A6303" w14:textId="77777777" w:rsidR="00E31E1D" w:rsidRDefault="00E31E1D" w:rsidP="002841F9"/>
    <w:p w14:paraId="421390F8" w14:textId="1A05C11E" w:rsidR="0037381F" w:rsidRDefault="004C768D" w:rsidP="00F00811">
      <w:pPr>
        <w:pStyle w:val="Heading2"/>
      </w:pPr>
      <w:bookmarkStart w:id="6" w:name="_Toc215318973"/>
      <w:r>
        <w:t>Feladatok á</w:t>
      </w:r>
      <w:r w:rsidR="00E31E1D">
        <w:t>ttekintés</w:t>
      </w:r>
      <w:r>
        <w:t>e</w:t>
      </w:r>
      <w:bookmarkEnd w:id="6"/>
    </w:p>
    <w:p w14:paraId="4B81D248" w14:textId="456E954E" w:rsidR="00F00811" w:rsidRDefault="001258EC" w:rsidP="004C768D">
      <w:r>
        <w:t>Minden feladat első lépése annak alfeladatokra bontása.</w:t>
      </w:r>
      <w:r w:rsidR="0067013D">
        <w:t xml:space="preserve"> </w:t>
      </w:r>
      <w:r w:rsidR="004C768D">
        <w:t>A diplomamunka első féléve során a lehetséges mechanikai megvalósításokat és a biztonságtechnikai elvárásokat tártam fel. Ezután körvonalazódott, hogy milyen modulok szükségesek az eszköz megvalósításához. A modulok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 utolsó lépésre, mely az eszköz mechanikájának megvalósítása, már nem volt időm.</w:t>
      </w:r>
    </w:p>
    <w:p w14:paraId="6797E9A3" w14:textId="7CB98006" w:rsidR="00B85404" w:rsidRDefault="00B85404" w:rsidP="00B85404">
      <w:pPr>
        <w:pStyle w:val="Heading2"/>
      </w:pPr>
      <w:bookmarkStart w:id="7" w:name="_Toc215318974"/>
      <w:r>
        <w:lastRenderedPageBreak/>
        <w:t xml:space="preserve">Projekt </w:t>
      </w:r>
      <w:proofErr w:type="spellStart"/>
      <w:r>
        <w:t>arculata</w:t>
      </w:r>
      <w:bookmarkEnd w:id="7"/>
      <w:proofErr w:type="spellEnd"/>
    </w:p>
    <w:p w14:paraId="5B1347BB" w14:textId="2AF58D76" w:rsidR="00B85404" w:rsidRPr="00B85404" w:rsidRDefault="00B85404" w:rsidP="00B85404">
      <w:r>
        <w:t xml:space="preserve">Annak érdekében, hogy az eszközről könnyen és egyértelműen lehessen beszélni el kellett neveznem. Célom volt olyan nevet vagy betűszót találni, ami egyértelmű viszont könnyedebb hangulatú. Ezeknek megfelelően a projekt neve </w:t>
      </w:r>
      <w:proofErr w:type="spellStart"/>
      <w:r>
        <w:t>Kinematic</w:t>
      </w:r>
      <w:proofErr w:type="spellEnd"/>
      <w:r>
        <w:t xml:space="preserve"> Test </w:t>
      </w:r>
      <w:proofErr w:type="spellStart"/>
      <w:r>
        <w:t>Environment</w:t>
      </w:r>
      <w:proofErr w:type="spellEnd"/>
      <w:r>
        <w:t xml:space="preserve">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Heading2"/>
      </w:pPr>
      <w:bookmarkStart w:id="8" w:name="_Toc215318975"/>
      <w:r>
        <w:t>Szakirodalmi áttekintés</w:t>
      </w:r>
      <w:r w:rsidR="006E3711">
        <w:t xml:space="preserve">, </w:t>
      </w:r>
      <w:r>
        <w:t>elméleti összefoglaló</w:t>
      </w:r>
      <w:r w:rsidR="006E3711">
        <w:t xml:space="preserve"> és tervezési irányelvek</w:t>
      </w:r>
      <w:bookmarkEnd w:id="8"/>
    </w:p>
    <w:p w14:paraId="4C293139" w14:textId="6A846FFC" w:rsidR="004C3F10" w:rsidRDefault="004C3F10" w:rsidP="004C3F10">
      <w:pPr>
        <w:pStyle w:val="Heading3"/>
      </w:pPr>
      <w:bookmarkStart w:id="9" w:name="_Toc215318976"/>
      <w:r>
        <w:t>MEMS szenzorok</w:t>
      </w:r>
      <w:sdt>
        <w:sdtPr>
          <w:id w:val="-1040131316"/>
          <w:citation/>
        </w:sdtPr>
        <w:sdtContent>
          <w:r w:rsidR="007F6C79">
            <w:fldChar w:fldCharType="begin"/>
          </w:r>
          <w:r w:rsidR="007F6C79">
            <w:instrText xml:space="preserve"> CITATION BoschMEMS \l 1038 </w:instrText>
          </w:r>
          <w:r w:rsidR="007F6C79">
            <w:fldChar w:fldCharType="separate"/>
          </w:r>
          <w:r w:rsidR="008B1BC7">
            <w:rPr>
              <w:noProof/>
            </w:rPr>
            <w:t xml:space="preserve"> [1]</w:t>
          </w:r>
          <w:r w:rsidR="007F6C79">
            <w:fldChar w:fldCharType="end"/>
          </w:r>
        </w:sdtContent>
      </w:sdt>
      <w:sdt>
        <w:sdtPr>
          <w:id w:val="-1212501898"/>
          <w:citation/>
        </w:sdtPr>
        <w:sdtContent>
          <w:r w:rsidR="007F6C79">
            <w:fldChar w:fldCharType="begin"/>
          </w:r>
          <w:r w:rsidR="007F6C79">
            <w:instrText xml:space="preserve"> CITATION AnDevMEMS \l 1038 </w:instrText>
          </w:r>
          <w:r w:rsidR="007F6C79">
            <w:fldChar w:fldCharType="separate"/>
          </w:r>
          <w:r w:rsidR="008B1BC7">
            <w:rPr>
              <w:noProof/>
            </w:rPr>
            <w:t xml:space="preserve"> [2]</w:t>
          </w:r>
          <w:r w:rsidR="007F6C79">
            <w:fldChar w:fldCharType="end"/>
          </w:r>
        </w:sdtContent>
      </w:sdt>
      <w:sdt>
        <w:sdtPr>
          <w:id w:val="-1919547300"/>
          <w:citation/>
        </w:sdtPr>
        <w:sdtContent>
          <w:r w:rsidR="00F369AA">
            <w:fldChar w:fldCharType="begin"/>
          </w:r>
          <w:r w:rsidR="00F369AA">
            <w:instrText xml:space="preserve"> CITATION STMEMSguidelines \l 1038 </w:instrText>
          </w:r>
          <w:r w:rsidR="00F369AA">
            <w:fldChar w:fldCharType="separate"/>
          </w:r>
          <w:r w:rsidR="008B1BC7">
            <w:rPr>
              <w:noProof/>
            </w:rPr>
            <w:t xml:space="preserve"> [3]</w:t>
          </w:r>
          <w:r w:rsidR="00F369AA">
            <w:fldChar w:fldCharType="end"/>
          </w:r>
        </w:sdtContent>
      </w:sdt>
      <w:bookmarkEnd w:id="9"/>
    </w:p>
    <w:p w14:paraId="4F56AF2B" w14:textId="77777777" w:rsidR="00541108" w:rsidRDefault="00925A0F" w:rsidP="00541108">
      <w:pPr>
        <w:pStyle w:val="Kp"/>
      </w:pPr>
      <w:r>
        <w:rPr>
          <w:noProof/>
        </w:rPr>
        <w:drawing>
          <wp:inline distT="0" distB="0" distL="0" distR="0" wp14:anchorId="13624F28" wp14:editId="38E72457">
            <wp:extent cx="1914525" cy="1381125"/>
            <wp:effectExtent l="0" t="0" r="9525" b="952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0" cstate="print">
                      <a:extLst>
                        <a:ext uri="{28A0092B-C50C-407E-A947-70E740481C1C}">
                          <a14:useLocalDpi xmlns:a14="http://schemas.microsoft.com/office/drawing/2010/main" val="0"/>
                        </a:ext>
                      </a:extLst>
                    </a:blip>
                    <a:srcRect l="30339" t="29787" r="34207" b="24749"/>
                    <a:stretch/>
                  </pic:blipFill>
                  <pic:spPr bwMode="auto">
                    <a:xfrm>
                      <a:off x="0" y="0"/>
                      <a:ext cx="1914525" cy="1381125"/>
                    </a:xfrm>
                    <a:prstGeom prst="rect">
                      <a:avLst/>
                    </a:prstGeom>
                    <a:ln>
                      <a:noFill/>
                    </a:ln>
                    <a:extLst>
                      <a:ext uri="{53640926-AAD7-44D8-BBD7-CCE9431645EC}">
                        <a14:shadowObscured xmlns:a14="http://schemas.microsoft.com/office/drawing/2010/main"/>
                      </a:ext>
                    </a:extLst>
                  </pic:spPr>
                </pic:pic>
              </a:graphicData>
            </a:graphic>
          </wp:inline>
        </w:drawing>
      </w:r>
    </w:p>
    <w:bookmarkStart w:id="10" w:name="_Ref198511128"/>
    <w:bookmarkStart w:id="11" w:name="_Ref214196545"/>
    <w:p w14:paraId="0DB65385" w14:textId="2D198D52" w:rsidR="00EE77C8" w:rsidRPr="00EE77C8" w:rsidRDefault="00DD2AB3"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1</w:t>
      </w:r>
      <w:r>
        <w:fldChar w:fldCharType="end"/>
      </w:r>
      <w:bookmarkStart w:id="12" w:name="_Toc215442887"/>
      <w:r w:rsidR="00541108">
        <w:t>. ábra</w:t>
      </w:r>
      <w:bookmarkEnd w:id="10"/>
      <w:r w:rsidR="00541108">
        <w:t xml:space="preserve"> BMA508 </w:t>
      </w:r>
      <w:sdt>
        <w:sdtPr>
          <w:id w:val="73327540"/>
          <w:citation/>
        </w:sdtPr>
        <w:sdtContent>
          <w:r w:rsidR="00541108">
            <w:fldChar w:fldCharType="begin"/>
          </w:r>
          <w:r w:rsidR="00541108">
            <w:instrText xml:space="preserve"> CITATION BMA580 \l 1038 </w:instrText>
          </w:r>
          <w:r w:rsidR="00541108">
            <w:fldChar w:fldCharType="separate"/>
          </w:r>
          <w:r w:rsidR="008B1BC7">
            <w:rPr>
              <w:noProof/>
            </w:rPr>
            <w:t>[4]</w:t>
          </w:r>
          <w:r w:rsidR="00541108">
            <w:fldChar w:fldCharType="end"/>
          </w:r>
        </w:sdtContent>
      </w:sdt>
      <w:bookmarkEnd w:id="11"/>
      <w:bookmarkEnd w:id="12"/>
    </w:p>
    <w:p w14:paraId="73784080" w14:textId="5006789B" w:rsidR="007F6C79" w:rsidRPr="007F6C79" w:rsidRDefault="00EE77C8" w:rsidP="007F6C79">
      <w:r>
        <w:t xml:space="preserve">A MEMS szenzorok a mérendő fizikai mennyiségeket valamilyen </w:t>
      </w:r>
      <w:proofErr w:type="spellStart"/>
      <w:r w:rsidRPr="00EE77C8">
        <w:t>mikromechani</w:t>
      </w:r>
      <w:r>
        <w:t>ka</w:t>
      </w:r>
      <w:proofErr w:type="spellEnd"/>
      <w:r>
        <w:t xml:space="preserve"> segítségével alakítják mérendő elektromos jellé. Ezt a jelet továbbítás előtt erősíti, esetleg digitalizálja a szenzor jeltovábbítás előtt. Az érzékel fizikai mennyiség többek közt lehet akár nyomás, gyorsulás, hőmérséklet, akár egy bizonyos gáz jelenléte. Elterjedésük okai közt áll kis méretük (mint a képen látható Bosch BMA 580 gyorsulásmérő)</w:t>
      </w:r>
      <w:r w:rsidR="00541108">
        <w:t>, alacsony energiafogyasztásuk és magas pontosságuk.</w:t>
      </w:r>
      <w:r w:rsidR="007F6C79">
        <w:t xml:space="preserve"> A MEMS gyorsulásérzékelők népszerűsége vetekszik az egykor domináns piezoelektromos gyorsulásérzékelőkkel.</w:t>
      </w:r>
      <w:r w:rsidR="00541108">
        <w:t xml:space="preserve"> </w:t>
      </w:r>
      <w:r w:rsidR="007F6C79">
        <w:t>Felhasználási területük közt szerepelnek az okos eszközök és a gépjárművek is, megbízhatóságukat alátámasztja, hogy ez utóbbiban biztonsági rendszerek részeiként is felhasználásra kerülnek.</w:t>
      </w:r>
    </w:p>
    <w:p w14:paraId="30522A74" w14:textId="20C05BDF" w:rsidR="00F369AA" w:rsidRPr="007F6C79" w:rsidRDefault="007F6C79" w:rsidP="00F369AA">
      <w:r>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w:t>
      </w:r>
      <w:r w:rsidR="0043408A">
        <w:lastRenderedPageBreak/>
        <w:t xml:space="preserve">nevezik 0g ofszetnek, melynek kikompenzálása a magasabb minőségű szenzorok esetén már a szenzor belső jelfeldolgozásánál megtörténik, így a kiküldött digitális jel ezt már nem tartalmazza. Ez a folyamat az </w:t>
      </w:r>
      <w:proofErr w:type="spellStart"/>
      <w:r w:rsidR="0043408A">
        <w:t>offset</w:t>
      </w:r>
      <w:proofErr w:type="spellEnd"/>
      <w:r w:rsidR="0043408A">
        <w:t xml:space="preserve"> </w:t>
      </w:r>
      <w:proofErr w:type="spellStart"/>
      <w:r w:rsidR="0043408A">
        <w:t>cancellation</w:t>
      </w:r>
      <w:proofErr w:type="spellEnd"/>
      <w:r w:rsidR="0043408A">
        <w:t xml:space="preserve"> (ofszet törlés), mely nem csak a szenzor bekapcsolásakor, de az esetleges hőmérsékletváltozások miatt a szenzor működése közben is üzeme</w:t>
      </w:r>
      <w:r w:rsidR="00F369AA">
        <w:t>l.</w:t>
      </w:r>
    </w:p>
    <w:p w14:paraId="438BFDD6" w14:textId="24D76B18" w:rsidR="004C3F10" w:rsidRDefault="00460AE3" w:rsidP="009259CD">
      <w:pPr>
        <w:pStyle w:val="Heading3"/>
      </w:pPr>
      <w:bookmarkStart w:id="13" w:name="_Toc215318977"/>
      <w:bookmarkStart w:id="14" w:name="_Ref215408390"/>
      <w:r>
        <w:t>Biztonságtechnikai lépések</w:t>
      </w:r>
      <w:sdt>
        <w:sdtPr>
          <w:id w:val="-1405746358"/>
          <w:citation/>
        </w:sdtPr>
        <w:sdtContent>
          <w:r w:rsidR="00BF62A5">
            <w:fldChar w:fldCharType="begin"/>
          </w:r>
          <w:r w:rsidR="00BF62A5">
            <w:instrText xml:space="preserve"> CITATION Gépekbiztonsága \l 1038 </w:instrText>
          </w:r>
          <w:r w:rsidR="00BF62A5">
            <w:fldChar w:fldCharType="separate"/>
          </w:r>
          <w:r w:rsidR="008B1BC7">
            <w:rPr>
              <w:noProof/>
            </w:rPr>
            <w:t xml:space="preserve"> [5]</w:t>
          </w:r>
          <w:r w:rsidR="00BF62A5">
            <w:fldChar w:fldCharType="end"/>
          </w:r>
        </w:sdtContent>
      </w:sdt>
      <w:sdt>
        <w:sdtPr>
          <w:id w:val="-601332881"/>
          <w:citation/>
        </w:sdtPr>
        <w:sdtContent>
          <w:r w:rsidR="00BF62A5">
            <w:fldChar w:fldCharType="begin"/>
          </w:r>
          <w:r w:rsidR="00381C24">
            <w:instrText xml:space="preserve">CITATION MUNKAESZKÖZÖKBIZTONSÁGA \l 1038 </w:instrText>
          </w:r>
          <w:r w:rsidR="00BF62A5">
            <w:fldChar w:fldCharType="separate"/>
          </w:r>
          <w:r w:rsidR="008B1BC7">
            <w:rPr>
              <w:noProof/>
            </w:rPr>
            <w:t xml:space="preserve"> [6]</w:t>
          </w:r>
          <w:r w:rsidR="00BF62A5">
            <w:fldChar w:fldCharType="end"/>
          </w:r>
        </w:sdtContent>
      </w:sdt>
      <w:bookmarkEnd w:id="13"/>
      <w:bookmarkEnd w:id="14"/>
    </w:p>
    <w:p w14:paraId="1CADDB80" w14:textId="7FCA649D" w:rsidR="00460AE3" w:rsidRDefault="00460AE3" w:rsidP="00460AE3">
      <w:r>
        <w:t xml:space="preserve">A mérőberendezés használatánál jelen van a személyi sérülés kockázata, melyet megszűntetni vagy csökkenteni kell. A személyi sérülés forrása a forgó elemek melyek lehetséges következménye az ütés, nyírás </w:t>
      </w:r>
      <w:sdt>
        <w:sdtPr>
          <w:id w:val="723175143"/>
          <w:citation/>
        </w:sdtPr>
        <w:sdtContent>
          <w:r>
            <w:fldChar w:fldCharType="begin"/>
          </w:r>
          <w:r>
            <w:instrText xml:space="preserve"> CITATION Gépekbiztonsága \l 1038 </w:instrText>
          </w:r>
          <w:r>
            <w:fldChar w:fldCharType="separate"/>
          </w:r>
          <w:r w:rsidR="008B1BC7">
            <w:rPr>
              <w:noProof/>
            </w:rPr>
            <w:t>[5]</w:t>
          </w:r>
          <w:r>
            <w:fldChar w:fldCharType="end"/>
          </w:r>
        </w:sdtContent>
      </w:sdt>
      <w:r w:rsidR="00FD6DDA">
        <w:t xml:space="preserve"> (3.2 táblázat).</w:t>
      </w:r>
    </w:p>
    <w:p w14:paraId="013AEEFC" w14:textId="72309D54" w:rsidR="00FD6DDA" w:rsidRDefault="00FD6DDA" w:rsidP="00910035">
      <w:r>
        <w:t>Ezeknek a kockázatoknak a leg egyszerűbb minimalizálása egy védőburkolat beépítése</w:t>
      </w:r>
      <w:r w:rsidR="00BF62A5">
        <w:t xml:space="preserve">. A védőburkolatot tervezésekor a </w:t>
      </w:r>
      <w:r w:rsidR="00910035">
        <w:t>veendő szempontokat a következőkben részletezem</w:t>
      </w:r>
      <w:r w:rsidR="00BF62A5">
        <w:t xml:space="preserve">. Feladata a veszélyforrás emberrel való érintkezését megakadályozni. Általános szabályai, hogy legyen szilárd, ne idézzen elő további veszélyeket, ne legyen egyszerűen megkerülhető vagy hatástalanítható, tartson a veszélyes tértől kellő távolságot, a munkafolyamat megfigyelését csak a lehető legszükségesebb módon korlátozza </w:t>
      </w:r>
      <w:sdt>
        <w:sdtPr>
          <w:id w:val="-732698021"/>
          <w:citation/>
        </w:sdtPr>
        <w:sdtContent>
          <w:r w:rsidR="00BF62A5">
            <w:fldChar w:fldCharType="begin"/>
          </w:r>
          <w:r w:rsidR="00381C24">
            <w:instrText xml:space="preserve">CITATION MUNKAESZKÖZÖKBIZTONSÁGA \l 1038 </w:instrText>
          </w:r>
          <w:r w:rsidR="00BF62A5">
            <w:fldChar w:fldCharType="separate"/>
          </w:r>
          <w:r w:rsidR="008B1BC7">
            <w:rPr>
              <w:noProof/>
            </w:rPr>
            <w:t>[6]</w:t>
          </w:r>
          <w:r w:rsidR="00BF62A5">
            <w:fldChar w:fldCharType="end"/>
          </w:r>
        </w:sdtContent>
      </w:sdt>
      <w:r w:rsidR="00951CE6">
        <w:t>. Továbbá fontos elvárás, hogy a védőburkolat ne lassítsa feleslegesen a munkát,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2377B2B4" w:rsidR="006F38C5" w:rsidRDefault="009A1629" w:rsidP="00BE4EBA">
      <w:r>
        <w:t>A veszélyes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Pr="006F38C5" w:rsidRDefault="00817FAA" w:rsidP="00BE4EBA">
      <w:r>
        <w:lastRenderedPageBreak/>
        <w:t xml:space="preserve">A biztonsági berendezések </w:t>
      </w:r>
      <w:proofErr w:type="spellStart"/>
      <w:r>
        <w:t>vizsgálhatóságát</w:t>
      </w:r>
      <w:proofErr w:type="spellEnd"/>
      <w:r>
        <w:t xml:space="preserve"> is figyelembe kell venni a tervezéskor. A berendezés által kiadott </w:t>
      </w:r>
      <w:r w:rsidR="00F8186B">
        <w:t>jelet,</w:t>
      </w:r>
      <w:r>
        <w:t xml:space="preserve"> valamint a megszakítók állapotát is vizuális visszajelzéssel kell ellátni, például egy piros és egy zöld LED-</w:t>
      </w:r>
      <w:proofErr w:type="spellStart"/>
      <w:r>
        <w:t>del</w:t>
      </w:r>
      <w:proofErr w:type="spellEnd"/>
      <w:r>
        <w:t xml:space="preserve">. </w:t>
      </w:r>
    </w:p>
    <w:p w14:paraId="170F6487" w14:textId="4785207A" w:rsidR="009259CD" w:rsidRDefault="00F369AA" w:rsidP="00F369AA">
      <w:pPr>
        <w:pStyle w:val="Heading3"/>
      </w:pPr>
      <w:bookmarkStart w:id="15" w:name="_Toc215318978"/>
      <w:r>
        <w:t>kéttengelyű forgatómechanizmusok</w:t>
      </w:r>
      <w:bookmarkEnd w:id="15"/>
    </w:p>
    <w:p w14:paraId="5B66560A" w14:textId="6C5E5394" w:rsidR="00107665" w:rsidRDefault="00107665" w:rsidP="00107665">
      <w:r w:rsidRPr="00107665">
        <w:t>A kéttengelyű forgatómechanizmus alapvetően két egymásra merőleges forgatási tengelyből áll</w:t>
      </w:r>
      <w:r w:rsidR="001D1A66">
        <w:t xml:space="preserve">. Amennyiben a két tengely egymással párhuzamos lenne a </w:t>
      </w:r>
      <w:proofErr w:type="spellStart"/>
      <w:r w:rsidR="001D1A66">
        <w:t>gimbal</w:t>
      </w:r>
      <w:proofErr w:type="spellEnd"/>
      <w:r w:rsidR="001D1A66">
        <w:t xml:space="preserve"> </w:t>
      </w:r>
      <w:proofErr w:type="spellStart"/>
      <w:r w:rsidR="001D1A66">
        <w:t>lock</w:t>
      </w:r>
      <w:proofErr w:type="spellEnd"/>
      <w:r w:rsidR="001D1A66">
        <w:t xml:space="preserve"> jelenség lépne fel, ezért a forgatás csak a közös tengely mentén lehetne lehetséges.</w:t>
      </w:r>
    </w:p>
    <w:p w14:paraId="33F3F72B" w14:textId="312BC459" w:rsidR="00107665" w:rsidRDefault="00107665" w:rsidP="00107665">
      <w:r>
        <w:t>A mechanizmusnak a háromtengelyű gyorsulásmérő szenzor bármely tengelyét a gravitációs térrel párhuzamossá kell tudnia tenni.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5647F714" w:rsidR="005A39F5" w:rsidRDefault="00107665" w:rsidP="005A39F5">
      <w:r>
        <w:t>Az első elvárás teljesítésének szükséges feltétele, hogy nem lehet olyan tengely, ami a gravitációs térrel állandóan párhuzamos, onnan ki nem fordítható. Tehát 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a gravitációs térre merőlegesnek kell lennie</w:t>
      </w:r>
      <w:r w:rsidR="001D1A66">
        <w:t>.</w:t>
      </w:r>
    </w:p>
    <w:p w14:paraId="08278D52" w14:textId="77777777" w:rsidR="00737E94" w:rsidRDefault="00737E94" w:rsidP="00737E94">
      <w:pPr>
        <w:pStyle w:val="Kp"/>
      </w:pPr>
      <w:r>
        <w:rPr>
          <w:noProof/>
        </w:rPr>
        <w:drawing>
          <wp:inline distT="0" distB="0" distL="0" distR="0" wp14:anchorId="643FD7BA" wp14:editId="43E535F2">
            <wp:extent cx="5400040" cy="2085340"/>
            <wp:effectExtent l="0" t="0" r="0" b="1270"/>
            <wp:docPr id="692034030" name="Kép 1"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4030" name="Kép 1" descr="A képen szöveg, kézírás, sor, Diagram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085340"/>
                    </a:xfrm>
                    <a:prstGeom prst="rect">
                      <a:avLst/>
                    </a:prstGeom>
                  </pic:spPr>
                </pic:pic>
              </a:graphicData>
            </a:graphic>
          </wp:inline>
        </w:drawing>
      </w:r>
    </w:p>
    <w:p w14:paraId="706543C0" w14:textId="76A55DFC" w:rsidR="00737E94" w:rsidRDefault="00DD2AB3"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2</w:t>
      </w:r>
      <w:r>
        <w:fldChar w:fldCharType="end"/>
      </w:r>
      <w:bookmarkStart w:id="16" w:name="_Toc215442888"/>
      <w:r w:rsidR="00737E94">
        <w:t>. ábra Kézi vázlatok az első megoldásra</w:t>
      </w:r>
      <w:bookmarkEnd w:id="16"/>
    </w:p>
    <w:p w14:paraId="0546AF58" w14:textId="77777777" w:rsidR="00737E94" w:rsidRDefault="00737E94" w:rsidP="00737E94">
      <w:pPr>
        <w:pStyle w:val="Kp"/>
      </w:pPr>
      <w:r w:rsidRPr="00737E94">
        <w:rPr>
          <w:noProof/>
        </w:rPr>
        <w:lastRenderedPageBreak/>
        <w:drawing>
          <wp:inline distT="0" distB="0" distL="0" distR="0" wp14:anchorId="7BFEF9F1" wp14:editId="2C6F4635">
            <wp:extent cx="5400040" cy="3430270"/>
            <wp:effectExtent l="0" t="0" r="0" b="0"/>
            <wp:docPr id="1761645361" name="Kép 2"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descr="A képen szöveg, kézírás, sor, diagram látható&#10;&#10;Előfordulhat, hogy a mesterséges intelligencia által létrehozott tartalom helytel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bookmarkStart w:id="17" w:name="_Ref198511159"/>
    <w:p w14:paraId="15D5BEA3" w14:textId="2B32BCAC" w:rsidR="00737E94" w:rsidRDefault="00DD2AB3"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3</w:t>
      </w:r>
      <w:r>
        <w:fldChar w:fldCharType="end"/>
      </w:r>
      <w:bookmarkStart w:id="18" w:name="_Toc215442889"/>
      <w:r w:rsidR="00737E94">
        <w:t>. ábra</w:t>
      </w:r>
      <w:bookmarkEnd w:id="17"/>
      <w:r w:rsidR="00737E94">
        <w:t xml:space="preserve"> Kézi vázlat a második megoldásra</w:t>
      </w:r>
      <w:bookmarkEnd w:id="18"/>
    </w:p>
    <w:p w14:paraId="588D6465" w14:textId="06F5E98C" w:rsidR="004C768D" w:rsidRDefault="001D1A66" w:rsidP="004C768D">
      <w:r>
        <w:t xml:space="preserve">Alapvetően két megközelítés lehetséges, a mechanikailag leg egyszerűbb megoldás esetén egy rögzített és egy forgatott </w:t>
      </w:r>
      <w:proofErr w:type="spellStart"/>
      <w:r>
        <w:t>aktuátor</w:t>
      </w:r>
      <w:proofErr w:type="spellEnd"/>
      <w:r>
        <w:t xml:space="preserve"> felelős a tengelyek forgatásáért</w:t>
      </w:r>
      <w:r w:rsidR="00737E94">
        <w:t xml:space="preserve"> (</w:t>
      </w:r>
      <w:r w:rsidR="00737E94">
        <w:fldChar w:fldCharType="begin"/>
      </w:r>
      <w:r w:rsidR="00737E94">
        <w:instrText xml:space="preserve"> REF _Ref198511128 \h </w:instrText>
      </w:r>
      <w:r w:rsidR="00737E94">
        <w:fldChar w:fldCharType="separate"/>
      </w:r>
      <w:r w:rsidR="00674A21">
        <w:rPr>
          <w:noProof/>
        </w:rPr>
        <w:t>1</w:t>
      </w:r>
      <w:r w:rsidR="00674A21">
        <w:t>. ábra</w:t>
      </w:r>
      <w:r w:rsidR="00737E94">
        <w:fldChar w:fldCharType="end"/>
      </w:r>
      <w:r w:rsidR="00737E94">
        <w:t>)</w:t>
      </w:r>
      <w:r>
        <w:t xml:space="preserve">. Ebben az első esetben az egyik kihívás a forgatott motor jeleinek és tápvezetékeinek átvitele forgócsatlakozókon a mérőasztalra menő jeleken túl. A másik kihívás abból ered, hogy a forgatott asztalon kívül egy </w:t>
      </w:r>
      <w:proofErr w:type="spellStart"/>
      <w:r>
        <w:t>aktuátor</w:t>
      </w:r>
      <w:proofErr w:type="spellEnd"/>
      <w:r>
        <w:t xml:space="preserve"> tömegét és ebből adódó tehetetlenségét is gyorsítania kell az első motornak. A második kivitelezés esetén a motorok rögzítettek, így nem szükséges a második motornak sem mozgatása, sem annak jeleinek és tápvezetékeinek átvitele. Ebben az esetben viszont bonyolult fogaskerekes vagy (mint a vázlaton is látható)</w:t>
      </w:r>
      <w:r w:rsidR="00052356">
        <w:t xml:space="preserve"> hajtószíjas mechanizmus szükséges</w:t>
      </w:r>
      <w:r w:rsidR="00737E94">
        <w:t xml:space="preserve"> (</w:t>
      </w:r>
      <w:r w:rsidR="00737E94">
        <w:fldChar w:fldCharType="begin"/>
      </w:r>
      <w:r w:rsidR="00737E94">
        <w:instrText xml:space="preserve"> REF _Ref198511159 \h </w:instrText>
      </w:r>
      <w:r w:rsidR="00737E94">
        <w:fldChar w:fldCharType="separate"/>
      </w:r>
      <w:r w:rsidR="00674A21">
        <w:rPr>
          <w:noProof/>
        </w:rPr>
        <w:t>3</w:t>
      </w:r>
      <w:r w:rsidR="00674A21">
        <w:t>. ábra</w:t>
      </w:r>
      <w:r w:rsidR="00737E94">
        <w:fldChar w:fldCharType="end"/>
      </w:r>
      <w:r w:rsidR="00737E94">
        <w:t>)</w:t>
      </w:r>
      <w:r w:rsidR="00052356">
        <w:t>.</w:t>
      </w:r>
    </w:p>
    <w:p w14:paraId="418B6806" w14:textId="77777777" w:rsidR="004C768D" w:rsidRDefault="004C768D" w:rsidP="004C768D">
      <w:pPr>
        <w:ind w:firstLine="0"/>
      </w:pPr>
    </w:p>
    <w:p w14:paraId="28F08034" w14:textId="1BACFAF2" w:rsidR="004C768D" w:rsidRPr="004D24C2" w:rsidRDefault="00274277" w:rsidP="004D24C2">
      <w:pPr>
        <w:pStyle w:val="Heading1"/>
      </w:pPr>
      <w:bookmarkStart w:id="19" w:name="_Toc215318979"/>
      <w:r w:rsidRPr="004D24C2">
        <w:lastRenderedPageBreak/>
        <w:t>Modulok</w:t>
      </w:r>
      <w:bookmarkEnd w:id="19"/>
    </w:p>
    <w:p w14:paraId="5F277A2B" w14:textId="34913B2A" w:rsidR="008D589A" w:rsidRDefault="00274277" w:rsidP="008D589A">
      <w:r>
        <w:t>Az eszköz megvalósításához szükséges egységek fejlesztését úgynevezett deszkamodellen végeztem, ami a gyors prototípusgyártás egyik elterjedt módja. Az elektronikai alkatrészek próbapanelen vannak, nincs nyomtatott áramkör, próbanyákon vannak a csatlakozók kialakítva.</w:t>
      </w:r>
      <w:r w:rsidR="008D589A">
        <w:t xml:space="preserve"> Így a kiválasztott </w:t>
      </w:r>
      <w:r w:rsidR="00331FB3">
        <w:t>eszközök (pl. OLED modul) megfelelőségét tudtam ellenőrizni kis előkészülettel és megkezdhettem a modulokhoz szükséges kezelő szoftver megvalósítását. A fejlesztői környezet, amit a szoftver megírásához használtam az STM32CubeIDE. A választott STM mikrokontrollerre érdemes ebben a fejlesztői környezetben szoftvert fejleszteni.</w:t>
      </w:r>
    </w:p>
    <w:p w14:paraId="37D1DD67" w14:textId="523F3D82" w:rsidR="00274277" w:rsidRDefault="008D589A" w:rsidP="008D589A">
      <w:r>
        <w:t xml:space="preserve">Miután megbizonyosodtam a választott alkatrészek megfelelőségéről és összeállt a deszka modell, megterveztem a modulokhoz szükséges nyomtatott áramköröket. Az áramkörök tervezéséhez a </w:t>
      </w:r>
      <w:proofErr w:type="spellStart"/>
      <w:r>
        <w:t>KiCAD</w:t>
      </w:r>
      <w:proofErr w:type="spellEnd"/>
      <w:r>
        <w:t xml:space="preserve"> szoftvert használtam. </w:t>
      </w:r>
    </w:p>
    <w:p w14:paraId="63899430" w14:textId="53A62F7B" w:rsidR="0057375D" w:rsidRDefault="0057375D" w:rsidP="0057375D">
      <w:pPr>
        <w:pStyle w:val="Heading2"/>
      </w:pPr>
      <w:r>
        <w:t>Mikrovezérlő</w:t>
      </w:r>
    </w:p>
    <w:p w14:paraId="3AEA6596" w14:textId="49AA9D59" w:rsidR="0057375D" w:rsidRDefault="0057375D" w:rsidP="008D589A">
      <w:r>
        <w:t>Az eszköz központi egysége, amin az ezt működtető szoftver fut az maga a mikrovezérlő. A projektjeimet (szakdolgozatom, önálló projekt stb.) általában STM32 mikrovezérlőt használok. Ezekhez a mikrovezérlőkhöz nagyon jól használható fejlesztői környezet tartozik</w:t>
      </w:r>
      <w:r w:rsidR="00511907">
        <w:t xml:space="preserve">, amiben meg vannak valósítva az eszköz perifériáit kezelő osztályok, így nem nekem kell megírni például az I2C drivert. További előnye ennek a platformnak, hogy a mikrovezérlők megvásárolhatóak „NUCLEO” fejlesztői panelre felszerelve, ahol a működéshez szükséges minden áramköri elem és kapcsolás ki van alakítva, valamint programozó és </w:t>
      </w:r>
      <w:proofErr w:type="spellStart"/>
      <w:r w:rsidR="00511907">
        <w:t>debugger</w:t>
      </w:r>
      <w:proofErr w:type="spellEnd"/>
      <w:r w:rsidR="00511907">
        <w:t xml:space="preserve"> modullal vannak szerelve.</w:t>
      </w:r>
    </w:p>
    <w:p w14:paraId="60A61D33" w14:textId="7F430AC6" w:rsidR="00511907" w:rsidRDefault="00511907" w:rsidP="008D589A">
      <w:r>
        <w:t>A következő feladat az STM32 mikrokontroller családból kiválasztani a megfelelőt. A szempontok minél több GPIO, legalább 3 SPI-csatorna</w:t>
      </w:r>
      <w:r w:rsidR="00484455">
        <w:t>, legalább 4 DMA</w:t>
      </w:r>
      <w:r>
        <w:t>,</w:t>
      </w:r>
      <w:r w:rsidR="00027495">
        <w:t xml:space="preserve"> legalább 4 időzítő,</w:t>
      </w:r>
      <w:r>
        <w:t xml:space="preserve"> </w:t>
      </w:r>
      <w:r w:rsidR="00027495">
        <w:t>Ethernet és USB kommunikáció</w:t>
      </w:r>
      <w:r>
        <w:t xml:space="preserve">. Ezen megfontolások alapján a választásom az </w:t>
      </w:r>
      <w:r w:rsidRPr="00511907">
        <w:t>STM32F767ZIT6</w:t>
      </w:r>
      <w:r>
        <w:t>-re esett. Ennek főbb tulajdonságai</w:t>
      </w:r>
      <w:r w:rsidR="00027495" w:rsidRPr="00027495">
        <w:t xml:space="preserve"> </w:t>
      </w:r>
      <w:sdt>
        <w:sdtPr>
          <w:id w:val="1222486865"/>
          <w:citation/>
        </w:sdtPr>
        <w:sdtContent>
          <w:r w:rsidR="00027495">
            <w:fldChar w:fldCharType="begin"/>
          </w:r>
          <w:r w:rsidR="00027495">
            <w:instrText xml:space="preserve"> CITATION STM25 \l 1038 </w:instrText>
          </w:r>
          <w:r w:rsidR="00027495">
            <w:fldChar w:fldCharType="separate"/>
          </w:r>
          <w:r w:rsidR="008B1BC7">
            <w:rPr>
              <w:noProof/>
            </w:rPr>
            <w:t>[7]</w:t>
          </w:r>
          <w:r w:rsidR="00027495">
            <w:fldChar w:fldCharType="end"/>
          </w:r>
        </w:sdtContent>
      </w:sdt>
      <w:r>
        <w:t>:</w:t>
      </w:r>
    </w:p>
    <w:p w14:paraId="3358F561" w14:textId="6E7F62C4" w:rsidR="00484455" w:rsidRDefault="00027495" w:rsidP="00484455">
      <w:pPr>
        <w:pStyle w:val="ListParagraph"/>
        <w:numPr>
          <w:ilvl w:val="0"/>
          <w:numId w:val="23"/>
        </w:numPr>
      </w:pPr>
      <w:proofErr w:type="spellStart"/>
      <w:r w:rsidRPr="00027495">
        <w:t>Arm</w:t>
      </w:r>
      <w:proofErr w:type="spellEnd"/>
      <w:r w:rsidRPr="00027495">
        <w:t xml:space="preserve">® 32-bit </w:t>
      </w:r>
      <w:proofErr w:type="spellStart"/>
      <w:r w:rsidRPr="00027495">
        <w:t>Cortex</w:t>
      </w:r>
      <w:proofErr w:type="spellEnd"/>
      <w:r w:rsidRPr="00027495">
        <w:t>®-M7 CPU</w:t>
      </w:r>
    </w:p>
    <w:p w14:paraId="5BF7EAD0" w14:textId="6E04AAF8" w:rsidR="00027495" w:rsidRDefault="00027495" w:rsidP="00027495">
      <w:pPr>
        <w:pStyle w:val="ListParagraph"/>
        <w:numPr>
          <w:ilvl w:val="0"/>
          <w:numId w:val="23"/>
        </w:numPr>
      </w:pPr>
      <w:r>
        <w:t xml:space="preserve">Akár 2Mbyte </w:t>
      </w:r>
      <w:proofErr w:type="spellStart"/>
      <w:r>
        <w:t>flash</w:t>
      </w:r>
      <w:proofErr w:type="spellEnd"/>
      <w:r>
        <w:t xml:space="preserve"> memória</w:t>
      </w:r>
    </w:p>
    <w:p w14:paraId="1773F476" w14:textId="3990F594" w:rsidR="00027495" w:rsidRDefault="00027495" w:rsidP="00027495">
      <w:pPr>
        <w:pStyle w:val="ListParagraph"/>
        <w:numPr>
          <w:ilvl w:val="0"/>
          <w:numId w:val="23"/>
        </w:numPr>
      </w:pPr>
      <w:r>
        <w:t>Akár 512 Kbyte ram</w:t>
      </w:r>
    </w:p>
    <w:p w14:paraId="2C231949" w14:textId="5594D296" w:rsidR="00027495" w:rsidRDefault="00027495" w:rsidP="00027495">
      <w:pPr>
        <w:pStyle w:val="ListParagraph"/>
        <w:numPr>
          <w:ilvl w:val="0"/>
          <w:numId w:val="23"/>
        </w:numPr>
      </w:pPr>
      <w:r>
        <w:t>Általános felhasználású DMA: 16 csatorna</w:t>
      </w:r>
    </w:p>
    <w:p w14:paraId="76665C3C" w14:textId="19AC3A6F" w:rsidR="00027495" w:rsidRDefault="00027495" w:rsidP="00027495">
      <w:pPr>
        <w:pStyle w:val="ListParagraph"/>
        <w:numPr>
          <w:ilvl w:val="0"/>
          <w:numId w:val="23"/>
        </w:numPr>
      </w:pPr>
      <w:r>
        <w:lastRenderedPageBreak/>
        <w:t>Akár 18 időzítő</w:t>
      </w:r>
    </w:p>
    <w:p w14:paraId="3DFFBC1F" w14:textId="75906169" w:rsidR="00027495" w:rsidRDefault="00027495" w:rsidP="00027495">
      <w:pPr>
        <w:pStyle w:val="ListParagraph"/>
        <w:numPr>
          <w:ilvl w:val="0"/>
          <w:numId w:val="23"/>
        </w:numPr>
      </w:pPr>
      <w:r>
        <w:t>Akár 168 IO port</w:t>
      </w:r>
    </w:p>
    <w:p w14:paraId="4CA9F4A3" w14:textId="66C33B49" w:rsidR="00027495" w:rsidRDefault="00027495" w:rsidP="00027495">
      <w:pPr>
        <w:pStyle w:val="ListParagraph"/>
        <w:numPr>
          <w:ilvl w:val="0"/>
          <w:numId w:val="23"/>
        </w:numPr>
      </w:pPr>
      <w:r>
        <w:t>Akár 4 I2C</w:t>
      </w:r>
    </w:p>
    <w:p w14:paraId="536AD1E3" w14:textId="74C6A9B5" w:rsidR="00027495" w:rsidRDefault="00027495" w:rsidP="00027495">
      <w:pPr>
        <w:pStyle w:val="ListParagraph"/>
        <w:numPr>
          <w:ilvl w:val="0"/>
          <w:numId w:val="23"/>
        </w:numPr>
      </w:pPr>
      <w:r>
        <w:t>Akár 4 USART</w:t>
      </w:r>
    </w:p>
    <w:p w14:paraId="5AC32EEE" w14:textId="23A0487F" w:rsidR="00027495" w:rsidRDefault="00027495" w:rsidP="00027495">
      <w:pPr>
        <w:pStyle w:val="ListParagraph"/>
        <w:numPr>
          <w:ilvl w:val="0"/>
          <w:numId w:val="23"/>
        </w:numPr>
      </w:pPr>
      <w:r>
        <w:t>Akár 6 SPI</w:t>
      </w:r>
    </w:p>
    <w:p w14:paraId="316AEFD6" w14:textId="26D5CB93" w:rsidR="00027495" w:rsidRDefault="00027495" w:rsidP="00027495">
      <w:pPr>
        <w:pStyle w:val="ListParagraph"/>
        <w:numPr>
          <w:ilvl w:val="0"/>
          <w:numId w:val="23"/>
        </w:numPr>
      </w:pPr>
      <w:r>
        <w:t>USB2.0</w:t>
      </w:r>
    </w:p>
    <w:p w14:paraId="43890342" w14:textId="29BFF97C" w:rsidR="00027495" w:rsidRDefault="00027495" w:rsidP="00027495">
      <w:pPr>
        <w:pStyle w:val="ListParagraph"/>
        <w:numPr>
          <w:ilvl w:val="0"/>
          <w:numId w:val="23"/>
        </w:numPr>
      </w:pPr>
      <w:r>
        <w:t>Ethernet</w:t>
      </w:r>
    </w:p>
    <w:p w14:paraId="25134B3C" w14:textId="77777777" w:rsidR="00511907" w:rsidRDefault="00511907" w:rsidP="008D589A"/>
    <w:p w14:paraId="1DCB2AC7" w14:textId="7D498A7D" w:rsidR="00274277" w:rsidRDefault="00274277" w:rsidP="004D24C2">
      <w:pPr>
        <w:pStyle w:val="Heading2"/>
      </w:pPr>
      <w:bookmarkStart w:id="20" w:name="_Toc215318980"/>
      <w:r>
        <w:t>Motorok</w:t>
      </w:r>
      <w:bookmarkEnd w:id="20"/>
    </w:p>
    <w:p w14:paraId="259FEEAB" w14:textId="43D4D51B" w:rsidR="00143DD1" w:rsidRDefault="000051CD" w:rsidP="00696511">
      <w:r>
        <w:t>Abból, hogy a mérőseszköz gyorsulásmérő szenzorokat pozícionál következik az elvárás</w:t>
      </w:r>
      <w:r w:rsidR="00696511">
        <w:t>, hogy a mérőeszköz miután felvette a kívánt pozíciót azt tartsa</w:t>
      </w:r>
      <w:r>
        <w:t>. T</w:t>
      </w:r>
      <w:r w:rsidR="00696511">
        <w:t xml:space="preserve">ehát nulla szögsebességnél is legyen nyomatéka, valamint oszcilláció lehetősége ne állhason fenn. Ezen elvárások alapján léptetőmotorokat választottam </w:t>
      </w:r>
      <w:proofErr w:type="spellStart"/>
      <w:r w:rsidR="00696511">
        <w:t>aktuátor</w:t>
      </w:r>
      <w:r>
        <w:t>oknak</w:t>
      </w:r>
      <w:proofErr w:type="spellEnd"/>
      <w:r>
        <w:t xml:space="preserve">. A léptetőmotor tekercseinek gerjesztésével a forgórész léptethető, vagy az adott pozícióban tarható. A tekercsek gerjesztését TMC2209 IC-t használó </w:t>
      </w:r>
      <w:proofErr w:type="spellStart"/>
      <w:r w:rsidRPr="000051CD">
        <w:t>SilentStepStick</w:t>
      </w:r>
      <w:proofErr w:type="spellEnd"/>
      <w:r>
        <w:t xml:space="preserve"> meghajtóval végeztem. A meghajtónak forgási irányt, </w:t>
      </w:r>
      <w:proofErr w:type="spellStart"/>
      <w:r>
        <w:t>mikrostep</w:t>
      </w:r>
      <w:proofErr w:type="spellEnd"/>
      <w:r>
        <w:t xml:space="preserve"> felbontást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proofErr w:type="spellStart"/>
      <w:r w:rsidR="00143DD1">
        <w:t>enkóderekkel</w:t>
      </w:r>
      <w:proofErr w:type="spellEnd"/>
      <w:r w:rsidR="00143DD1">
        <w:t xml:space="preserve"> mérem vissza.</w:t>
      </w:r>
    </w:p>
    <w:p w14:paraId="7EA04751" w14:textId="58AA0E4D" w:rsidR="0004624C" w:rsidRDefault="0004624C" w:rsidP="004D24C2">
      <w:pPr>
        <w:pStyle w:val="Heading3"/>
      </w:pPr>
      <w:bookmarkStart w:id="21" w:name="_Toc215318981"/>
      <w:r>
        <w:t>Motorvezérlő IC</w:t>
      </w:r>
      <w:r w:rsidR="00646E4E">
        <w:t xml:space="preserve"> </w:t>
      </w:r>
      <w:sdt>
        <w:sdtPr>
          <w:id w:val="-1363439306"/>
          <w:citation/>
        </w:sdtPr>
        <w:sdtContent>
          <w:r w:rsidR="00646E4E">
            <w:fldChar w:fldCharType="begin"/>
          </w:r>
          <w:r w:rsidR="00646E4E">
            <w:instrText xml:space="preserve"> CITATION TMC2209 \l 1038 </w:instrText>
          </w:r>
          <w:r w:rsidR="00646E4E">
            <w:fldChar w:fldCharType="separate"/>
          </w:r>
          <w:r w:rsidR="008B1BC7">
            <w:rPr>
              <w:noProof/>
            </w:rPr>
            <w:t>[8]</w:t>
          </w:r>
          <w:r w:rsidR="00646E4E">
            <w:fldChar w:fldCharType="end"/>
          </w:r>
        </w:sdtContent>
      </w:sdt>
      <w:bookmarkEnd w:id="21"/>
    </w:p>
    <w:p w14:paraId="33F83B7B" w14:textId="6D44ECB0" w:rsidR="00EF7B2C" w:rsidRDefault="0004624C" w:rsidP="00EF7B2C">
      <w:r>
        <w:t>A léptetőmotorok vezérléséhez</w:t>
      </w:r>
      <w:r w:rsidR="007B32B3">
        <w:t xml:space="preserve">, mint azt feljebb is említettem, a TMC2209 IC-t használtam. </w:t>
      </w:r>
      <w:r w:rsidR="00646E4E">
        <w:t xml:space="preserve">Az IC a szükséges passzív áramköri elemekkel ellátva is kapható, beépítve a </w:t>
      </w:r>
      <w:proofErr w:type="spellStart"/>
      <w:r w:rsidR="00646E4E">
        <w:t>SilentStepStick</w:t>
      </w:r>
      <w:proofErr w:type="spellEnd"/>
      <w:r w:rsidR="00646E4E">
        <w:t xml:space="preserve"> elnevezésű panelen. </w:t>
      </w:r>
      <w:r w:rsidR="007B32B3">
        <w:t>Ez egy elterjedt léptetőmotor meghajtó IC,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w:t>
      </w:r>
      <w:r w:rsidR="00AB01CC">
        <w:lastRenderedPageBreak/>
        <w:t>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 lehető leg optimálisabb motorvezérlés érdekében a meghajtó kalibrálható. Ezeket a funkcionalitásait egyelőre még nem használtam ki, de az alaplap tervezésekor úgy hoztam létre a kapcsolást, hogy az UART csatorna használható legyen.</w:t>
      </w:r>
    </w:p>
    <w:p w14:paraId="1019585A" w14:textId="21BCD425" w:rsidR="00EF7B2C" w:rsidRDefault="00EF7B2C" w:rsidP="00EF7B2C">
      <w:r>
        <w:t>Ez a motorvezérlő kétfázisú bipoláris léptetőmotorok vezérlésére alkalmas 2.8A maximális árammal. A pontos motorválasztásra akkor kerülhet sor, amikor a mechanikai terv már elkészült. Mivel a motor mérete nem befolyásolja az alapvető működési és vezérlési elvet, ezért ez nem jelent akadályt a fejlesztés során.</w:t>
      </w:r>
    </w:p>
    <w:p w14:paraId="001B47AE" w14:textId="3EFF7477" w:rsidR="00EF7B2C" w:rsidRDefault="00EF7B2C" w:rsidP="00696511">
      <w:r>
        <w:t xml:space="preserve">A motorvezérlő legfinomabb </w:t>
      </w:r>
      <w:proofErr w:type="spellStart"/>
      <w:r>
        <w:t>mikrolépés</w:t>
      </w:r>
      <w:proofErr w:type="spellEnd"/>
      <w:r>
        <w:t xml:space="preserve"> beállítása 1/32. Ez </w:t>
      </w:r>
      <m:oMath>
        <m:r>
          <w:rPr>
            <w:rFonts w:ascii="Cambria Math" w:hAnsi="Cambria Math"/>
          </w:rPr>
          <m:t>1.8°</m:t>
        </m:r>
      </m:oMath>
      <w:r>
        <w:t xml:space="preserve"> felbontású léptetőmotorok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=0,05625°</m:t>
        </m:r>
      </m:oMath>
      <w:r>
        <w:t>-os felbontást jelent.</w:t>
      </w:r>
    </w:p>
    <w:p w14:paraId="1009FB36" w14:textId="7F660635" w:rsidR="00143DD1" w:rsidRDefault="00143DD1" w:rsidP="004D24C2">
      <w:pPr>
        <w:pStyle w:val="Heading3"/>
      </w:pPr>
      <w:bookmarkStart w:id="22" w:name="_Toc215318982"/>
      <w:r>
        <w:t>Léptetőmotorok sebességprofil vezérlése</w:t>
      </w:r>
      <w:r w:rsidR="00825AAC">
        <w:t xml:space="preserve"> </w:t>
      </w:r>
      <w:sdt>
        <w:sdtPr>
          <w:id w:val="-103507382"/>
          <w:citation/>
        </w:sdtPr>
        <w:sdtContent>
          <w:r w:rsidR="00825AAC">
            <w:fldChar w:fldCharType="begin"/>
          </w:r>
          <w:r w:rsidR="00825AAC">
            <w:instrText xml:space="preserve"> CITATION Linearspeed \l 1038 </w:instrText>
          </w:r>
          <w:r w:rsidR="00825AAC">
            <w:fldChar w:fldCharType="separate"/>
          </w:r>
          <w:r w:rsidR="008B1BC7">
            <w:rPr>
              <w:noProof/>
            </w:rPr>
            <w:t>[9]</w:t>
          </w:r>
          <w:r w:rsidR="00825AAC">
            <w:fldChar w:fldCharType="end"/>
          </w:r>
        </w:sdtContent>
      </w:sdt>
      <w:bookmarkEnd w:id="22"/>
    </w:p>
    <w:p w14:paraId="33B00A08" w14:textId="7BD6B4BF"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7356A9">
        <w:t>(</w:t>
      </w:r>
      <w:r w:rsidR="007356A9">
        <w:rPr>
          <w:noProof/>
        </w:rPr>
        <w:t>1</w:t>
      </w:r>
      <w:r w:rsidR="007356A9">
        <w:t>.</w:t>
      </w:r>
      <w:r w:rsidR="007356A9">
        <w:rPr>
          <w:noProof/>
        </w:rPr>
        <w:t>1</w:t>
      </w:r>
      <w:r w:rsidR="007356A9">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7356A9">
        <w:t>(</w:t>
      </w:r>
      <w:r w:rsidR="007356A9">
        <w:rPr>
          <w:noProof/>
        </w:rPr>
        <w:t>1</w:t>
      </w:r>
      <w:r w:rsidR="007356A9">
        <w:t>.</w:t>
      </w:r>
      <w:r w:rsidR="007356A9">
        <w:rPr>
          <w:noProof/>
        </w:rPr>
        <w:t>2</w:t>
      </w:r>
      <w:r w:rsidR="007356A9">
        <w:t>)</w:t>
      </w:r>
      <w:r w:rsidR="007356A9">
        <w:fldChar w:fldCharType="end"/>
      </w:r>
      <w:r w:rsidR="007356A9">
        <w:t xml:space="preserve"> egyenlet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1D526B">
        <w:trPr>
          <w:jc w:val="center"/>
        </w:trPr>
        <w:tc>
          <w:tcPr>
            <w:tcW w:w="326" w:type="pct"/>
            <w:vAlign w:val="center"/>
          </w:tcPr>
          <w:p w14:paraId="3F8C501D" w14:textId="77777777" w:rsidR="007356A9" w:rsidRPr="005E49C8" w:rsidRDefault="007356A9" w:rsidP="001D526B">
            <w:pPr>
              <w:ind w:firstLine="0"/>
            </w:pPr>
          </w:p>
        </w:tc>
        <w:tc>
          <w:tcPr>
            <w:tcW w:w="4276" w:type="pct"/>
            <w:vAlign w:val="center"/>
          </w:tcPr>
          <w:p w14:paraId="04EA4A2C" w14:textId="68479983" w:rsidR="007356A9" w:rsidRPr="00B93C66" w:rsidRDefault="007356A9" w:rsidP="001D526B">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77777777" w:rsidR="007356A9" w:rsidRPr="005E49C8" w:rsidRDefault="007356A9" w:rsidP="001D526B">
            <w:pPr>
              <w:ind w:firstLine="0"/>
            </w:pPr>
            <w:bookmarkStart w:id="23" w:name="_Ref21361909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1</w:t>
            </w:r>
            <w:r>
              <w:fldChar w:fldCharType="end"/>
            </w:r>
            <w:r>
              <w:t>)</w:t>
            </w:r>
            <w:bookmarkEnd w:id="23"/>
          </w:p>
        </w:tc>
      </w:tr>
      <w:tr w:rsidR="007356A9" w:rsidRPr="005E49C8" w14:paraId="78F2738D" w14:textId="77777777" w:rsidTr="001D526B">
        <w:trPr>
          <w:jc w:val="center"/>
        </w:trPr>
        <w:tc>
          <w:tcPr>
            <w:tcW w:w="326" w:type="pct"/>
            <w:vAlign w:val="center"/>
          </w:tcPr>
          <w:p w14:paraId="7EBC1C8F" w14:textId="77777777" w:rsidR="007356A9" w:rsidRPr="005E49C8" w:rsidRDefault="007356A9" w:rsidP="001D526B">
            <w:pPr>
              <w:ind w:firstLine="0"/>
            </w:pPr>
          </w:p>
        </w:tc>
        <w:tc>
          <w:tcPr>
            <w:tcW w:w="4276" w:type="pct"/>
            <w:vAlign w:val="center"/>
          </w:tcPr>
          <w:p w14:paraId="11A09D74" w14:textId="0A39F10E" w:rsidR="007356A9" w:rsidRPr="00B93C66" w:rsidRDefault="007356A9" w:rsidP="001D526B">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77777777" w:rsidR="007356A9" w:rsidRPr="005E49C8" w:rsidRDefault="007356A9" w:rsidP="001D526B">
            <w:pPr>
              <w:ind w:firstLine="0"/>
            </w:pPr>
            <w:bookmarkStart w:id="24" w:name="_Ref21361911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2</w:t>
            </w:r>
            <w:r>
              <w:fldChar w:fldCharType="end"/>
            </w:r>
            <w:r>
              <w:t>)</w:t>
            </w:r>
            <w:bookmarkEnd w:id="24"/>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w:t>
      </w:r>
      <w:r w:rsidR="003D3498">
        <w:lastRenderedPageBreak/>
        <w:t>hatások elkerülése érdekében a léptetőmotorokat megfelelő sebességprofillal kell vezérelni.</w:t>
      </w:r>
    </w:p>
    <w:p w14:paraId="0AA87489" w14:textId="4B22575D" w:rsidR="00825AAC" w:rsidRDefault="00825AAC" w:rsidP="003C6485">
      <w:r>
        <w:t>Gyakran használt megoldás a sebességprofilt lineáris szakaszokból összeilleszteni</w:t>
      </w:r>
      <w:r w:rsidR="00560C6F">
        <w:t xml:space="preserve">, ahogy azt a </w:t>
      </w:r>
      <w:r w:rsidR="00560C6F">
        <w:fldChar w:fldCharType="begin"/>
      </w:r>
      <w:r w:rsidR="00560C6F">
        <w:instrText xml:space="preserve"> REF _Ref214196592 \h </w:instrText>
      </w:r>
      <w:r w:rsidR="00560C6F">
        <w:fldChar w:fldCharType="separate"/>
      </w:r>
      <w:r w:rsidR="00560C6F">
        <w:rPr>
          <w:noProof/>
        </w:rPr>
        <w:t>4</w:t>
      </w:r>
      <w:r w:rsidR="00560C6F">
        <w:t>. ábra</w:t>
      </w:r>
      <w:r w:rsidR="00560C6F">
        <w:fldChar w:fldCharType="end"/>
      </w:r>
      <w:r w:rsidR="00560C6F">
        <w:fldChar w:fldCharType="begin"/>
      </w:r>
      <w:r w:rsidR="00560C6F">
        <w:instrText xml:space="preserve"> REF _Ref198511128 \h </w:instrText>
      </w:r>
      <w:r w:rsidR="00560C6F">
        <w:fldChar w:fldCharType="separate"/>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drawing>
          <wp:inline distT="0" distB="0" distL="0" distR="0" wp14:anchorId="426C4FB0" wp14:editId="2A7C7757">
            <wp:extent cx="3098177" cy="3701491"/>
            <wp:effectExtent l="0" t="0" r="698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13"/>
                    <a:stretch>
                      <a:fillRect/>
                    </a:stretch>
                  </pic:blipFill>
                  <pic:spPr>
                    <a:xfrm>
                      <a:off x="0" y="0"/>
                      <a:ext cx="3102022" cy="3706085"/>
                    </a:xfrm>
                    <a:prstGeom prst="rect">
                      <a:avLst/>
                    </a:prstGeom>
                  </pic:spPr>
                </pic:pic>
              </a:graphicData>
            </a:graphic>
          </wp:inline>
        </w:drawing>
      </w:r>
    </w:p>
    <w:bookmarkStart w:id="25" w:name="_Ref214196592"/>
    <w:p w14:paraId="1D42D277" w14:textId="45DC4A80" w:rsidR="00560C6F"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bookmarkStart w:id="26" w:name="_Toc215442890"/>
      <w:r w:rsidR="00560C6F">
        <w:t>. ábra</w:t>
      </w:r>
      <w:bookmarkEnd w:id="25"/>
      <w:r w:rsidR="00560C6F">
        <w:t xml:space="preserve"> Gyorsulás (</w:t>
      </w:r>
      <m:oMath>
        <m:acc>
          <m:accPr>
            <m:chr m:val="̇"/>
            <m:ctrlPr>
              <w:rPr>
                <w:rFonts w:ascii="Cambria Math" w:hAnsi="Cambria Math"/>
                <w:i/>
              </w:rPr>
            </m:ctrlPr>
          </m:accPr>
          <m:e>
            <m:r>
              <m:rPr>
                <m:sty m:val="bi"/>
              </m:rPr>
              <w:rPr>
                <w:rFonts w:ascii="Cambria Math" w:hAnsi="Cambria Math"/>
              </w:rPr>
              <m:t>ω</m:t>
            </m:r>
          </m:e>
        </m:acc>
      </m:oMath>
      <w:r w:rsidR="00560C6F">
        <w:t>), sebesség (</w:t>
      </w:r>
      <m:oMath>
        <m:r>
          <m:rPr>
            <m:sty m:val="bi"/>
          </m:rPr>
          <w:rPr>
            <w:rFonts w:ascii="Cambria Math" w:hAnsi="Cambria Math"/>
          </w:rPr>
          <m:t>ω</m:t>
        </m:r>
      </m:oMath>
      <w:r w:rsidR="00560C6F">
        <w:t>), pozíció (</w:t>
      </w:r>
      <m:oMath>
        <m:r>
          <m:rPr>
            <m:sty m:val="bi"/>
          </m:rPr>
          <w:rPr>
            <w:rFonts w:ascii="Cambria Math" w:hAnsi="Cambria Math"/>
          </w:rPr>
          <m:t>θ</m:t>
        </m:r>
      </m:oMath>
      <w:r w:rsidR="00560C6F">
        <w:t xml:space="preserve">) </w:t>
      </w:r>
      <w:sdt>
        <w:sdtPr>
          <w:id w:val="259801256"/>
          <w:citation/>
        </w:sdtPr>
        <w:sdtContent>
          <w:r w:rsidR="00560C6F">
            <w:fldChar w:fldCharType="begin"/>
          </w:r>
          <w:r w:rsidR="00560C6F">
            <w:instrText xml:space="preserve"> CITATION Linearspeed \l 1038 </w:instrText>
          </w:r>
          <w:r w:rsidR="00560C6F">
            <w:fldChar w:fldCharType="separate"/>
          </w:r>
          <w:r w:rsidR="008B1BC7">
            <w:rPr>
              <w:noProof/>
            </w:rPr>
            <w:t>[9]</w:t>
          </w:r>
          <w:r w:rsidR="00560C6F">
            <w:fldChar w:fldCharType="end"/>
          </w:r>
        </w:sdtContent>
      </w:sdt>
      <w:bookmarkEnd w:id="26"/>
    </w:p>
    <w:p w14:paraId="3DF5D5CD" w14:textId="2A5A4A76" w:rsidR="002944D4" w:rsidRDefault="00560C6F" w:rsidP="00560C6F">
      <w:pPr>
        <w:ind w:firstLine="0"/>
      </w:pPr>
      <w:r>
        <w:tab/>
      </w:r>
      <w:r w:rsidR="002944D4">
        <w:t>Meg kell jegyezni, hogy ez a sebességprofil sem deriválható folyamatosan, ugrások vannak a gyorsulásban, így a gyorsító nyomatékban is ugrások vannak. Ennek kiküszöbölése érdekében akárhányszor deriválható sebességprofilt választottam. Kézenfekvő megoldás volt a trigonometrikus függvényekhez nyúlni.</w:t>
      </w:r>
    </w:p>
    <w:p w14:paraId="73B9D9DB" w14:textId="3E4025C5" w:rsidR="00560C6F" w:rsidRDefault="002944D4" w:rsidP="002944D4">
      <w:r>
        <w:t>Ezen kívül a forrásban leírt megoldásban a következő lépésig eltelt időt a motor forgása közben lépésről-lépésre számították. Annak érdekében, hogy a motorok forgatása akár párhuzamosan is történhessen, célom volt, hogy forgás közben ne használjak számítási kapacitást.</w:t>
      </w:r>
    </w:p>
    <w:p w14:paraId="1AF2EA94" w14:textId="632C9526" w:rsidR="00E36A9C" w:rsidRDefault="00E36A9C" w:rsidP="004D24C2">
      <w:pPr>
        <w:pStyle w:val="Heading3"/>
      </w:pPr>
      <w:bookmarkStart w:id="27" w:name="_Toc215318983"/>
      <w:r>
        <w:t>Trigonometrikus sebességprofil</w:t>
      </w:r>
      <w:bookmarkEnd w:id="27"/>
    </w:p>
    <w:p w14:paraId="16136848" w14:textId="0B15DF31"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A459E6">
        <w:t>(</w:t>
      </w:r>
      <w:r w:rsidR="00A459E6">
        <w:rPr>
          <w:noProof/>
        </w:rPr>
        <w:t>1</w:t>
      </w:r>
      <w:r w:rsidR="00A459E6">
        <w:t>.</w:t>
      </w:r>
      <w:r w:rsidR="00A459E6">
        <w:rPr>
          <w:noProof/>
        </w:rPr>
        <w:t>3</w:t>
      </w:r>
      <w:r w:rsidR="00A459E6">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m:oMath>
        <m:r>
          <w:rPr>
            <w:rFonts w:ascii="Cambria Math" w:hAnsi="Cambria Math"/>
          </w:rPr>
          <m:t>T</m:t>
        </m:r>
      </m:oMath>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364744">
        <w:rPr>
          <w:noProof/>
        </w:rPr>
        <w:t>5</w:t>
      </w:r>
      <w:r w:rsidR="00364744">
        <w:t>. ábra</w:t>
      </w:r>
      <w:r w:rsidR="00364744">
        <w:rPr>
          <w:noProof/>
        </w:rPr>
        <w:fldChar w:fldCharType="end"/>
      </w:r>
      <w:r w:rsidR="00364744">
        <w:rPr>
          <w:noProof/>
        </w:rPr>
        <w:t xml:space="preserve"> mutatja.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1D526B"/>
        </w:tc>
        <w:tc>
          <w:tcPr>
            <w:tcW w:w="4300" w:type="pct"/>
            <w:vAlign w:val="center"/>
          </w:tcPr>
          <w:p w14:paraId="40668287" w14:textId="035CE962" w:rsidR="00A459E6" w:rsidRPr="00B93C66" w:rsidRDefault="00A459E6"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2DFF9A3A" w:rsidR="00A459E6" w:rsidRPr="005E49C8" w:rsidRDefault="00A459E6" w:rsidP="00B93C66">
            <w:bookmarkStart w:id="28" w:name="_Ref21463234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3</w:t>
            </w:r>
            <w:r>
              <w:fldChar w:fldCharType="end"/>
            </w:r>
            <w:r>
              <w:t>)</w:t>
            </w:r>
            <w:bookmarkEnd w:id="28"/>
          </w:p>
        </w:tc>
      </w:tr>
    </w:tbl>
    <w:p w14:paraId="18E088E7" w14:textId="088B0E61" w:rsidR="00A459E6" w:rsidRDefault="00A459E6" w:rsidP="002944D4">
      <w:pPr>
        <w:rPr>
          <w:noProof/>
        </w:rPr>
      </w:pPr>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D82E2F">
        <w:t>(</w:t>
      </w:r>
      <w:r w:rsidR="00D82E2F">
        <w:rPr>
          <w:noProof/>
        </w:rPr>
        <w:t>1</w:t>
      </w:r>
      <w:r w:rsidR="00D82E2F">
        <w:t>.</w:t>
      </w:r>
      <w:r w:rsidR="00D82E2F">
        <w:rPr>
          <w:noProof/>
        </w:rPr>
        <w:t>4</w:t>
      </w:r>
      <w:r w:rsidR="00D82E2F">
        <w:t>)</w:t>
      </w:r>
      <w:r w:rsidR="00D82E2F">
        <w:rPr>
          <w:noProof/>
        </w:rPr>
        <w:fldChar w:fldCharType="end"/>
      </w:r>
      <w:r w:rsidR="00D82E2F">
        <w:rPr>
          <w:noProof/>
        </w:rPr>
        <w:t xml:space="preserve">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751A629E" w14:textId="77777777" w:rsidTr="00B93C66">
        <w:trPr>
          <w:jc w:val="center"/>
        </w:trPr>
        <w:tc>
          <w:tcPr>
            <w:tcW w:w="350" w:type="pct"/>
            <w:vAlign w:val="center"/>
          </w:tcPr>
          <w:p w14:paraId="383E51E3" w14:textId="77777777" w:rsidR="00D82E2F" w:rsidRPr="005E49C8" w:rsidRDefault="00D82E2F" w:rsidP="001D526B"/>
        </w:tc>
        <w:tc>
          <w:tcPr>
            <w:tcW w:w="4300" w:type="pct"/>
            <w:vAlign w:val="center"/>
          </w:tcPr>
          <w:p w14:paraId="49D8319A" w14:textId="408C8C7E" w:rsidR="00D82E2F" w:rsidRPr="00B93C66" w:rsidRDefault="00D82E2F" w:rsidP="00B93C66">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05F3CD5F" w14:textId="30C59B37" w:rsidR="00D82E2F" w:rsidRPr="005E49C8" w:rsidRDefault="00D82E2F" w:rsidP="00B93C66">
            <w:bookmarkStart w:id="29" w:name="_Ref214632558"/>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4</w:t>
            </w:r>
            <w:r>
              <w:fldChar w:fldCharType="end"/>
            </w:r>
            <w:r>
              <w:t>)</w:t>
            </w:r>
            <w:bookmarkEnd w:id="29"/>
          </w:p>
        </w:tc>
      </w:tr>
    </w:tbl>
    <w:p w14:paraId="6730050B" w14:textId="77777777" w:rsidR="00D82E2F" w:rsidRDefault="00D82E2F" w:rsidP="002944D4">
      <w:pPr>
        <w:rPr>
          <w:noProof/>
        </w:rPr>
      </w:pPr>
    </w:p>
    <w:p w14:paraId="1B1DE85A" w14:textId="77777777" w:rsidR="00F667DB" w:rsidRDefault="002D6205" w:rsidP="0064249D">
      <w:pPr>
        <w:keepNext/>
        <w:ind w:firstLine="0"/>
        <w:jc w:val="center"/>
      </w:pPr>
      <w:r w:rsidRPr="002D6205">
        <w:rPr>
          <w:noProof/>
        </w:rPr>
        <w:drawing>
          <wp:inline distT="0" distB="0" distL="0" distR="0" wp14:anchorId="078D8179" wp14:editId="62C30FC8">
            <wp:extent cx="5400040" cy="5252720"/>
            <wp:effectExtent l="0" t="0" r="0" b="5080"/>
            <wp:docPr id="310884117" name="Kép 1" descr="A képen szöveg, sor, Diagram,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84117" name="Kép 1" descr="A képen szöveg, sor, Diagram, diagram látható&#10;&#10;Előfordulhat, hogy az AI által létrehozott tartalom helytelen."/>
                    <pic:cNvPicPr/>
                  </pic:nvPicPr>
                  <pic:blipFill>
                    <a:blip r:embed="rId14"/>
                    <a:stretch>
                      <a:fillRect/>
                    </a:stretch>
                  </pic:blipFill>
                  <pic:spPr>
                    <a:xfrm>
                      <a:off x="0" y="0"/>
                      <a:ext cx="5400040" cy="5252720"/>
                    </a:xfrm>
                    <a:prstGeom prst="rect">
                      <a:avLst/>
                    </a:prstGeom>
                  </pic:spPr>
                </pic:pic>
              </a:graphicData>
            </a:graphic>
          </wp:inline>
        </w:drawing>
      </w:r>
    </w:p>
    <w:bookmarkStart w:id="30" w:name="_Ref214214877"/>
    <w:p w14:paraId="2629B4BC" w14:textId="1DDB10D7" w:rsidR="00E36A9C"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w:t>
      </w:r>
      <w:r>
        <w:fldChar w:fldCharType="end"/>
      </w:r>
      <w:bookmarkStart w:id="31" w:name="_Toc215442891"/>
      <w:r w:rsidR="00F667DB">
        <w:t>. ábra</w:t>
      </w:r>
      <w:bookmarkEnd w:id="30"/>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31"/>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2408699" w:rsidR="00364744" w:rsidRDefault="00364744" w:rsidP="00364744">
      <w:r>
        <w:t>Első megközelítésb</w:t>
      </w:r>
      <w:r w:rsidR="00406D59">
        <w:t>en</w:t>
      </w:r>
      <w:r>
        <w:t xml:space="preserve"> először számoltam a sebességprofilt, majd ezt kiértékeltem </w:t>
      </w:r>
      <m:oMath>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r>
          <w:rPr>
            <w:rFonts w:ascii="Cambria Math" w:hAnsi="Cambria Math"/>
          </w:rPr>
          <m:t>=N</m:t>
        </m:r>
      </m:oMath>
      <w:r>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w:t>
      </w:r>
      <w:r w:rsidR="00406D59">
        <w:lastRenderedPageBreak/>
        <w:t xml:space="preserve">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792BF2">
        <w:trPr>
          <w:jc w:val="center"/>
        </w:trPr>
        <w:tc>
          <w:tcPr>
            <w:tcW w:w="350" w:type="pct"/>
            <w:vAlign w:val="center"/>
          </w:tcPr>
          <w:p w14:paraId="49041DFB" w14:textId="77777777" w:rsidR="001D7673" w:rsidRPr="005E49C8" w:rsidRDefault="001D7673" w:rsidP="00792BF2"/>
        </w:tc>
        <w:tc>
          <w:tcPr>
            <w:tcW w:w="4300" w:type="pct"/>
            <w:vAlign w:val="center"/>
          </w:tcPr>
          <w:p w14:paraId="3DFEF801" w14:textId="77777777" w:rsidR="001D7673" w:rsidRPr="00B93C66" w:rsidRDefault="001D7673" w:rsidP="00792BF2">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7F5EC49"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5</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792BF2">
        <w:trPr>
          <w:jc w:val="center"/>
        </w:trPr>
        <w:tc>
          <w:tcPr>
            <w:tcW w:w="350" w:type="pct"/>
            <w:vAlign w:val="center"/>
          </w:tcPr>
          <w:p w14:paraId="2FB1F10C" w14:textId="77777777" w:rsidR="001D7673" w:rsidRPr="005E49C8" w:rsidRDefault="001D7673" w:rsidP="00792BF2"/>
        </w:tc>
        <w:tc>
          <w:tcPr>
            <w:tcW w:w="4300" w:type="pct"/>
            <w:vAlign w:val="center"/>
          </w:tcPr>
          <w:p w14:paraId="5879257C" w14:textId="77777777" w:rsidR="001D7673" w:rsidRPr="00B93C66" w:rsidRDefault="001D7673" w:rsidP="00792BF2">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439F028A"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6</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792BF2">
        <w:trPr>
          <w:jc w:val="center"/>
        </w:trPr>
        <w:tc>
          <w:tcPr>
            <w:tcW w:w="350" w:type="pct"/>
            <w:vAlign w:val="center"/>
          </w:tcPr>
          <w:p w14:paraId="67AF4373" w14:textId="77777777" w:rsidR="001D7673" w:rsidRPr="005E49C8" w:rsidRDefault="001D7673" w:rsidP="00792BF2"/>
        </w:tc>
        <w:tc>
          <w:tcPr>
            <w:tcW w:w="4300" w:type="pct"/>
            <w:vAlign w:val="center"/>
          </w:tcPr>
          <w:p w14:paraId="49BB78C1" w14:textId="368F9AB6" w:rsidR="001D7673" w:rsidRPr="00B93C66" w:rsidRDefault="00000000" w:rsidP="00792BF2">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d>
                  <m:dPr>
                    <m:begChr m:val="{"/>
                    <m:endChr m:val="}"/>
                    <m:ctrlPr>
                      <w:rPr>
                        <w:rFonts w:ascii="Cambria Math" w:hAnsi="Cambria Math"/>
                        <w:i/>
                      </w:rPr>
                    </m:ctrlPr>
                  </m:dPr>
                  <m:e>
                    <m:r>
                      <w:rPr>
                        <w:rFonts w:ascii="Cambria Math" w:hAnsi="Cambria Math"/>
                      </w:rPr>
                      <m:t>k|1≤k≤</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k</m:t>
                    </m:r>
                    <m:r>
                      <m:rPr>
                        <m:scr m:val="double-struck"/>
                      </m:rPr>
                      <w:rPr>
                        <w:rFonts w:ascii="Cambria Math" w:hAnsi="Cambria Math"/>
                      </w:rPr>
                      <m:t>∈Z</m:t>
                    </m:r>
                  </m:e>
                </m:d>
              </m:oMath>
            </m:oMathPara>
          </w:p>
        </w:tc>
        <w:tc>
          <w:tcPr>
            <w:tcW w:w="350" w:type="pct"/>
            <w:vAlign w:val="center"/>
          </w:tcPr>
          <w:p w14:paraId="3814661F" w14:textId="52EA07BB"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7</w:t>
            </w:r>
            <w:r>
              <w:fldChar w:fldCharType="end"/>
            </w:r>
            <w:r>
              <w:t>)</w:t>
            </w:r>
          </w:p>
        </w:tc>
      </w:tr>
    </w:tbl>
    <w:p w14:paraId="53CBE053" w14:textId="7418D376"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58444617"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D82E2F">
        <w:t>(</w:t>
      </w:r>
      <w:r w:rsidR="00D82E2F">
        <w:rPr>
          <w:noProof/>
        </w:rPr>
        <w:t>1</w:t>
      </w:r>
      <w:r w:rsidR="00D82E2F">
        <w:t>.</w:t>
      </w:r>
      <w:r w:rsidR="00D82E2F">
        <w:rPr>
          <w:noProof/>
        </w:rPr>
        <w:t>4</w:t>
      </w:r>
      <w:r w:rsidR="00D82E2F">
        <w:t>)</w:t>
      </w:r>
      <w:r w:rsidR="00D82E2F">
        <w:fldChar w:fldCharType="end"/>
      </w:r>
      <w:r w:rsidR="00D82E2F">
        <w:t xml:space="preserve"> függvénybe behelyettesítve ebben a pontban: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1D526B"/>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37B25343" w:rsidR="00D82E2F" w:rsidRPr="005E49C8" w:rsidRDefault="00D82E2F" w:rsidP="00B93C66">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8</w:t>
            </w:r>
            <w:r>
              <w:fldChar w:fldCharType="end"/>
            </w:r>
            <w:r>
              <w:t>)</w:t>
            </w:r>
          </w:p>
        </w:tc>
      </w:tr>
    </w:tbl>
    <w:p w14:paraId="68B15AFB" w14:textId="29685621" w:rsidR="00D82E2F" w:rsidRDefault="00D82E2F" w:rsidP="00D82E2F">
      <w:r>
        <w:t xml:space="preserve">majd kiértékelve, az </w:t>
      </w:r>
      <w:r>
        <w:fldChar w:fldCharType="begin"/>
      </w:r>
      <w:r>
        <w:instrText xml:space="preserve"> REF _Ref214632793 \h </w:instrText>
      </w:r>
      <w:r>
        <w:fldChar w:fldCharType="separate"/>
      </w:r>
      <w:r>
        <w:t>(</w:t>
      </w:r>
      <w:r>
        <w:rPr>
          <w:noProof/>
        </w:rPr>
        <w:t>1</w:t>
      </w:r>
      <w:r>
        <w:t>.</w:t>
      </w:r>
      <w:r>
        <w:rPr>
          <w:noProof/>
        </w:rPr>
        <w:t>9</w:t>
      </w:r>
      <w:r>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1D526B"/>
        </w:tc>
        <w:tc>
          <w:tcPr>
            <w:tcW w:w="4300" w:type="pct"/>
            <w:vAlign w:val="center"/>
          </w:tcPr>
          <w:p w14:paraId="740E91C3" w14:textId="1817040E" w:rsidR="00D82E2F" w:rsidRPr="00B93C66" w:rsidRDefault="00000000"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2T</m:t>
                    </m:r>
                  </m:den>
                </m:f>
              </m:oMath>
            </m:oMathPara>
          </w:p>
        </w:tc>
        <w:tc>
          <w:tcPr>
            <w:tcW w:w="350" w:type="pct"/>
            <w:vAlign w:val="center"/>
          </w:tcPr>
          <w:p w14:paraId="6DFAE0CB" w14:textId="09064293" w:rsidR="00D82E2F" w:rsidRPr="005E49C8" w:rsidRDefault="00D82E2F" w:rsidP="00B93C66">
            <w:bookmarkStart w:id="32" w:name="_Ref21463279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9</w:t>
            </w:r>
            <w:r>
              <w:fldChar w:fldCharType="end"/>
            </w:r>
            <w:r>
              <w:t>)</w:t>
            </w:r>
            <w:bookmarkEnd w:id="32"/>
          </w:p>
        </w:tc>
      </w:tr>
    </w:tbl>
    <w:p w14:paraId="18FA3BF4" w14:textId="44775D55" w:rsidR="00D82E2F" w:rsidRPr="00A459E6" w:rsidRDefault="00D82E2F" w:rsidP="00D82E2F"/>
    <w:p w14:paraId="2C6F5096" w14:textId="022ED283" w:rsidR="00625BF2" w:rsidRPr="004D24C2" w:rsidRDefault="00625BF2" w:rsidP="004D24C2">
      <w:pPr>
        <w:pStyle w:val="Heading3"/>
      </w:pPr>
      <w:bookmarkStart w:id="33" w:name="_Toc215318984"/>
      <w:r w:rsidRPr="004D24C2">
        <w:lastRenderedPageBreak/>
        <w:t>Numerikus módszerek</w:t>
      </w:r>
      <w:bookmarkEnd w:id="33"/>
    </w:p>
    <w:p w14:paraId="0F8B76A7" w14:textId="27491A86" w:rsidR="00963209" w:rsidRDefault="001864D7" w:rsidP="00963209">
      <w:r>
        <w:t xml:space="preserve">A következő felmerülő probléma, hogy az </w:t>
      </w:r>
      <m:oMath>
        <m:r>
          <m:rPr>
            <m:sty m:val="p"/>
          </m:rPr>
          <w:rPr>
            <w:rFonts w:ascii="Cambria Math" w:hAnsi="Cambria Math"/>
          </w:rPr>
          <m:t>arcsin</m:t>
        </m:r>
      </m:oMath>
      <w:r>
        <w:t xml:space="preserve"> függvény számítása.</w:t>
      </w:r>
      <w:r w:rsidR="00FE29F1">
        <w:t xml:space="preserve"> 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Content>
          <w:r w:rsidR="00F37532">
            <w:fldChar w:fldCharType="begin"/>
          </w:r>
          <w:r w:rsidR="00F37532">
            <w:instrText xml:space="preserve"> CITATION Asymptotic \l 1038 </w:instrText>
          </w:r>
          <w:r w:rsidR="00F37532">
            <w:fldChar w:fldCharType="separate"/>
          </w:r>
          <w:r w:rsidR="008B1BC7">
            <w:rPr>
              <w:noProof/>
            </w:rPr>
            <w:t>[10]</w:t>
          </w:r>
          <w:r w:rsidR="00F37532">
            <w:fldChar w:fldCharType="end"/>
          </w:r>
        </w:sdtContent>
      </w:sdt>
      <w:r w:rsidR="00625BF2">
        <w:t xml:space="preserve"> vagy</w:t>
      </w:r>
      <w:r w:rsidR="00FE29F1">
        <w:t xml:space="preserve"> keresőtábla lineáris interpolációval.</w:t>
      </w:r>
      <w:r w:rsidR="00963209">
        <w:t xml:space="preserve"> A numerikus módszereket először </w:t>
      </w:r>
      <w:r w:rsidR="00920023">
        <w:t>Python</w:t>
      </w:r>
      <w:r w:rsidR="00963209">
        <w:t xml:space="preserve"> környezetben valósítottam meg, majd összehasonlítottam az eredményeket és ez alapján döntöttem, hogy melyiket implementáljam az eszközön</w:t>
      </w:r>
      <w:r w:rsidR="0007237C">
        <w:t>.</w:t>
      </w:r>
    </w:p>
    <w:p w14:paraId="2998DC66" w14:textId="77777777" w:rsidR="00BD3466" w:rsidRDefault="00F37532" w:rsidP="00BD3466">
      <w:pPr>
        <w:keepNext/>
      </w:pPr>
      <w:r>
        <w:t>Az összehasonlításnál negyedfokú Taylor sort használtam. Ezzel a -arcsin függvény közelítés</w:t>
      </w:r>
      <w:r w:rsidR="00BD3466">
        <w:t>ét</w:t>
      </w:r>
      <w:r>
        <w:t xml:space="preserve"> </w:t>
      </w:r>
      <w:r w:rsidR="00BD3466">
        <w:t xml:space="preserve">a </w:t>
      </w:r>
      <w:r w:rsidR="00BD3466">
        <w:fldChar w:fldCharType="begin"/>
      </w:r>
      <w:r w:rsidR="00BD3466">
        <w:instrText xml:space="preserve"> REF _Ref214634411 \h </w:instrText>
      </w:r>
      <w:r w:rsidR="00BD3466">
        <w:fldChar w:fldCharType="separate"/>
      </w:r>
      <w:r w:rsidR="00BD3466">
        <w:rPr>
          <w:noProof/>
        </w:rPr>
        <w:t>6</w:t>
      </w:r>
      <w:r w:rsidR="00BD3466">
        <w:t>. ábra</w:t>
      </w:r>
      <w:r w:rsidR="00BD3466">
        <w:fldChar w:fldCharType="end"/>
      </w:r>
      <w:r w:rsidR="00BD3466">
        <w:t xml:space="preserve"> mutatja. Mint látható,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36D8841B">
            <wp:extent cx="5400040" cy="4250690"/>
            <wp:effectExtent l="0" t="0" r="0" b="0"/>
            <wp:docPr id="1074716014" name="Kép 1" descr="A képen sor, Diagram, diagram,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descr="A képen sor, Diagram, diagram, szöveg látható&#10;&#10;Előfordulhat, hogy az AI által létrehozott tartalom helytelen."/>
                    <pic:cNvPicPr/>
                  </pic:nvPicPr>
                  <pic:blipFill>
                    <a:blip r:embed="rId15"/>
                    <a:stretch>
                      <a:fillRect/>
                    </a:stretch>
                  </pic:blipFill>
                  <pic:spPr>
                    <a:xfrm>
                      <a:off x="0" y="0"/>
                      <a:ext cx="5400040" cy="4250690"/>
                    </a:xfrm>
                    <a:prstGeom prst="rect">
                      <a:avLst/>
                    </a:prstGeom>
                  </pic:spPr>
                </pic:pic>
              </a:graphicData>
            </a:graphic>
          </wp:inline>
        </w:drawing>
      </w:r>
    </w:p>
    <w:bookmarkStart w:id="34" w:name="_Ref214634411"/>
    <w:p w14:paraId="4BD8EC19" w14:textId="4229B959" w:rsidR="00F3753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w:t>
      </w:r>
      <w:r>
        <w:fldChar w:fldCharType="end"/>
      </w:r>
      <w:bookmarkStart w:id="35" w:name="_Toc215442892"/>
      <w:r w:rsidR="00BD3466">
        <w:t>. ábra</w:t>
      </w:r>
      <w:bookmarkEnd w:id="34"/>
      <w:r w:rsidR="00BD3466">
        <w:t xml:space="preserve"> -arcsin közelítése negyedfokú Taylor sorral</w:t>
      </w:r>
      <w:bookmarkEnd w:id="35"/>
    </w:p>
    <w:p w14:paraId="490C770D" w14:textId="16578EE5" w:rsidR="00BD3466" w:rsidRDefault="00BD3466" w:rsidP="00BD3466">
      <w:r>
        <w:t>A következő vizsgált megoldás az aszimptotikus közelítés, mellyel a Taylor sor 1 és -1 körüli torzítását kívántam ellensúlyozni azzal, hogy az aszimptotikus közelítést -1 (és a szimmetria által ezáltal 1) köré választottam. Az így kapott -arcsink</w:t>
      </w:r>
      <w:r w:rsidR="00BD411D">
        <w:t xml:space="preserve"> k</w:t>
      </w:r>
      <w:r>
        <w:t>özelít</w:t>
      </w:r>
      <w:r w:rsidR="00BD411D">
        <w:t>é</w:t>
      </w:r>
      <w:r>
        <w:t>s</w:t>
      </w:r>
      <w:r w:rsidR="00BD411D">
        <w:t xml:space="preserve">t a </w:t>
      </w:r>
      <w:r w:rsidR="00BD411D">
        <w:fldChar w:fldCharType="begin"/>
      </w:r>
      <w:r w:rsidR="00BD411D">
        <w:instrText xml:space="preserve"> REF _Ref214653611 \h </w:instrText>
      </w:r>
      <w:r w:rsidR="00BD411D">
        <w:fldChar w:fldCharType="separate"/>
      </w:r>
      <w:r w:rsidR="00BD411D">
        <w:rPr>
          <w:noProof/>
        </w:rPr>
        <w:t>7</w:t>
      </w:r>
      <w:r w:rsidR="00BD411D">
        <w:t>. ábra</w:t>
      </w:r>
      <w:r w:rsidR="00BD411D">
        <w:fldChar w:fldCharType="end"/>
      </w:r>
      <w:r w:rsidR="00BD411D">
        <w:t xml:space="preserve"> mutatja. Látható, hogy itt törés van nullánál. Magasabb fokú kifejtésnél ez az effektus csökken, de a nem folytonosságból adódó hiba </w:t>
      </w:r>
      <w:r w:rsidR="0012707C">
        <w:t>sosem tűnik el.</w:t>
      </w:r>
    </w:p>
    <w:p w14:paraId="4B40E281" w14:textId="77777777" w:rsidR="00BD411D" w:rsidRDefault="00BD411D" w:rsidP="0064249D">
      <w:pPr>
        <w:keepNext/>
        <w:ind w:firstLine="0"/>
        <w:jc w:val="center"/>
      </w:pPr>
      <w:r w:rsidRPr="00BD411D">
        <w:rPr>
          <w:noProof/>
        </w:rPr>
        <w:lastRenderedPageBreak/>
        <w:drawing>
          <wp:inline distT="0" distB="0" distL="0" distR="0" wp14:anchorId="078F2C64" wp14:editId="6AA234EC">
            <wp:extent cx="5400040" cy="4250690"/>
            <wp:effectExtent l="0" t="0" r="0" b="0"/>
            <wp:docPr id="714862007" name="Kép 1" descr="A képen sor, Diagram, szöveg,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descr="A képen sor, Diagram, szöveg, diagram látható&#10;&#10;Előfordulhat, hogy az AI által létrehozott tartalom helytelen."/>
                    <pic:cNvPicPr/>
                  </pic:nvPicPr>
                  <pic:blipFill>
                    <a:blip r:embed="rId16"/>
                    <a:stretch>
                      <a:fillRect/>
                    </a:stretch>
                  </pic:blipFill>
                  <pic:spPr>
                    <a:xfrm>
                      <a:off x="0" y="0"/>
                      <a:ext cx="5400040" cy="4250690"/>
                    </a:xfrm>
                    <a:prstGeom prst="rect">
                      <a:avLst/>
                    </a:prstGeom>
                  </pic:spPr>
                </pic:pic>
              </a:graphicData>
            </a:graphic>
          </wp:inline>
        </w:drawing>
      </w:r>
    </w:p>
    <w:bookmarkStart w:id="36" w:name="_Ref214653611"/>
    <w:p w14:paraId="2E682575" w14:textId="110045DB" w:rsidR="00BD411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4</w:t>
      </w:r>
      <w:r>
        <w:fldChar w:fldCharType="end"/>
      </w:r>
      <w:bookmarkStart w:id="37" w:name="_Toc215442893"/>
      <w:r w:rsidR="00BD411D">
        <w:t>. ábra</w:t>
      </w:r>
      <w:bookmarkEnd w:id="36"/>
      <w:r w:rsidR="00BD411D">
        <w:t xml:space="preserve"> Aszimptotikus közelítés</w:t>
      </w:r>
      <w:bookmarkEnd w:id="37"/>
    </w:p>
    <w:p w14:paraId="626FEF0C" w14:textId="452FFE9A"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 xml:space="preserve">Az összehasonlítás során 100 elemű táblát használtam. A tábla csak a negatív x értékekhez tartozó y értékeket tartalmazza, hiszen a függvény szimmetrikus, ezért valójában 200 elemes tábla felbontását adja. Az így kapott -arcsin közelítést a </w:t>
      </w:r>
      <w:r w:rsidR="00955B7C">
        <w:fldChar w:fldCharType="begin"/>
      </w:r>
      <w:r w:rsidR="00955B7C">
        <w:instrText xml:space="preserve"> REF _Ref214655261 \h </w:instrText>
      </w:r>
      <w:r w:rsidR="00955B7C">
        <w:fldChar w:fldCharType="separate"/>
      </w:r>
      <w:r w:rsidR="00955B7C">
        <w:rPr>
          <w:noProof/>
        </w:rPr>
        <w:t>8</w:t>
      </w:r>
      <w:r w:rsidR="00955B7C">
        <w:t>. ábra</w:t>
      </w:r>
      <w:r w:rsidR="00955B7C">
        <w:fldChar w:fldCharType="end"/>
      </w:r>
      <w:r w:rsidR="00955B7C">
        <w:t xml:space="preserve"> mutatja.</w:t>
      </w:r>
    </w:p>
    <w:p w14:paraId="407D6B2C" w14:textId="77777777" w:rsidR="00955B7C" w:rsidRDefault="00955B7C" w:rsidP="0064249D">
      <w:pPr>
        <w:keepNext/>
        <w:ind w:firstLine="0"/>
        <w:jc w:val="center"/>
      </w:pPr>
      <w:r w:rsidRPr="00955B7C">
        <w:rPr>
          <w:noProof/>
        </w:rPr>
        <w:lastRenderedPageBreak/>
        <w:drawing>
          <wp:inline distT="0" distB="0" distL="0" distR="0" wp14:anchorId="6C41DE47" wp14:editId="3030FBB5">
            <wp:extent cx="5400040" cy="4250690"/>
            <wp:effectExtent l="0" t="0" r="0" b="0"/>
            <wp:docPr id="31353675" name="Kép 1" descr="A képen sor, Diagram, diagram,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descr="A képen sor, Diagram, diagram, szám látható&#10;&#10;Előfordulhat, hogy az AI által létrehozott tartalom helytelen."/>
                    <pic:cNvPicPr/>
                  </pic:nvPicPr>
                  <pic:blipFill>
                    <a:blip r:embed="rId17"/>
                    <a:stretch>
                      <a:fillRect/>
                    </a:stretch>
                  </pic:blipFill>
                  <pic:spPr>
                    <a:xfrm>
                      <a:off x="0" y="0"/>
                      <a:ext cx="5400040" cy="4250690"/>
                    </a:xfrm>
                    <a:prstGeom prst="rect">
                      <a:avLst/>
                    </a:prstGeom>
                  </pic:spPr>
                </pic:pic>
              </a:graphicData>
            </a:graphic>
          </wp:inline>
        </w:drawing>
      </w:r>
    </w:p>
    <w:bookmarkStart w:id="38" w:name="_Ref214655261"/>
    <w:p w14:paraId="585958DA" w14:textId="08953DA6" w:rsidR="00955B7C"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5</w:t>
      </w:r>
      <w:r>
        <w:fldChar w:fldCharType="end"/>
      </w:r>
      <w:bookmarkStart w:id="39" w:name="_Toc215442894"/>
      <w:r w:rsidR="00955B7C">
        <w:t>. ábra</w:t>
      </w:r>
      <w:bookmarkEnd w:id="38"/>
      <w:r w:rsidR="00955B7C">
        <w:t xml:space="preserve"> -arcsin közelítése keresőtáblával</w:t>
      </w:r>
      <w:bookmarkEnd w:id="39"/>
    </w:p>
    <w:p w14:paraId="3B5C1272" w14:textId="62E4A936"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D9700D">
        <w:fldChar w:fldCharType="begin"/>
      </w:r>
      <w:r w:rsidR="00D9700D">
        <w:instrText xml:space="preserve"> REF _Ref214663617 \h </w:instrText>
      </w:r>
      <w:r w:rsidR="00D9700D">
        <w:fldChar w:fldCharType="separate"/>
      </w:r>
      <w:r w:rsidR="00D9700D">
        <w:rPr>
          <w:noProof/>
        </w:rPr>
        <w:t>9</w:t>
      </w:r>
      <w:r w:rsidR="00D9700D">
        <w:t>. ábra</w:t>
      </w:r>
      <w:r w:rsidR="00D9700D">
        <w:fldChar w:fldCharType="end"/>
      </w:r>
      <w:r w:rsidR="00D9700D">
        <w:t xml:space="preserve"> foglalja össze.</w:t>
      </w:r>
    </w:p>
    <w:p w14:paraId="767A7E19" w14:textId="77777777" w:rsidR="00D9700D" w:rsidRDefault="00D9700D" w:rsidP="0064249D">
      <w:pPr>
        <w:keepNext/>
        <w:ind w:firstLine="0"/>
        <w:jc w:val="center"/>
      </w:pPr>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18"/>
                    <a:stretch>
                      <a:fillRect/>
                    </a:stretch>
                  </pic:blipFill>
                  <pic:spPr>
                    <a:xfrm>
                      <a:off x="0" y="0"/>
                      <a:ext cx="5400040" cy="3886835"/>
                    </a:xfrm>
                    <a:prstGeom prst="rect">
                      <a:avLst/>
                    </a:prstGeom>
                  </pic:spPr>
                </pic:pic>
              </a:graphicData>
            </a:graphic>
          </wp:inline>
        </w:drawing>
      </w:r>
    </w:p>
    <w:bookmarkStart w:id="40" w:name="_Ref214663617"/>
    <w:p w14:paraId="25180051" w14:textId="4E3A1B97" w:rsidR="00B06816"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6</w:t>
      </w:r>
      <w:r>
        <w:fldChar w:fldCharType="end"/>
      </w:r>
      <w:bookmarkStart w:id="41" w:name="_Toc215442895"/>
      <w:r w:rsidR="00D9700D">
        <w:t>. ábra</w:t>
      </w:r>
      <w:bookmarkEnd w:id="40"/>
      <w:r w:rsidR="00D9700D">
        <w:t xml:space="preserve"> közelítési módszerek</w:t>
      </w:r>
      <w:bookmarkEnd w:id="41"/>
    </w:p>
    <w:p w14:paraId="7D3B31C8" w14:textId="041FDE2B" w:rsidR="00B06816" w:rsidRDefault="00D9700D" w:rsidP="00BD3466">
      <w:r>
        <w:t>A megadott T beállási időt a Taylor soros megoldás közelítette a leg rosszabbul,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nem foglalkoztam.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érték 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Heading3"/>
      </w:pPr>
      <w:bookmarkStart w:id="42" w:name="_Toc215318985"/>
      <w:r>
        <w:t>Módszer implementálása beágyazott eszközre</w:t>
      </w:r>
      <w:bookmarkEnd w:id="42"/>
    </w:p>
    <w:p w14:paraId="26FA6FAF" w14:textId="2BEF5CEF" w:rsidR="00396A49" w:rsidRPr="00BD3466" w:rsidRDefault="00266B8A" w:rsidP="00BD3466">
      <w:r>
        <w:t xml:space="preserve">Mivel kis számokkal kellene számolni, könnyen bekövetkezhetne, hogy számolás közben nullává változik egy eredmény a számábrázolás miatt. Azért, hogy ezt elkerüljem, </w:t>
      </w:r>
      <w:r>
        <w:lastRenderedPageBreak/>
        <w:t xml:space="preserve">felskálázott keresőtáblát használok és az értékeit 32 biten tárolom. A számítások leírásánál többek között </w:t>
      </w:r>
      <w:r w:rsidR="00AC2906">
        <w:t>az osztások és szorzások sorrendjére is külön figyelnem kellett.</w:t>
      </w:r>
      <w:r>
        <w:t xml:space="preserve">  </w:t>
      </w:r>
    </w:p>
    <w:p w14:paraId="48943E3C" w14:textId="094A1EB3" w:rsidR="00274277" w:rsidRPr="004D24C2" w:rsidRDefault="00274277" w:rsidP="004D24C2">
      <w:pPr>
        <w:pStyle w:val="Heading3"/>
      </w:pPr>
      <w:bookmarkStart w:id="43" w:name="_Toc215318986"/>
      <w:proofErr w:type="spellStart"/>
      <w:r w:rsidRPr="004D24C2">
        <w:t>Enkóderek</w:t>
      </w:r>
      <w:proofErr w:type="spellEnd"/>
      <w:r w:rsidR="00482B8A" w:rsidRPr="004D24C2">
        <w:t xml:space="preserve"> </w:t>
      </w:r>
      <w:sdt>
        <w:sdtPr>
          <w:id w:val="-303617416"/>
          <w:citation/>
        </w:sdtPr>
        <w:sdtContent>
          <w:r w:rsidR="00482B8A" w:rsidRPr="004D24C2">
            <w:fldChar w:fldCharType="begin"/>
          </w:r>
          <w:r w:rsidR="00482B8A" w:rsidRPr="004D24C2">
            <w:instrText xml:space="preserve"> CITATION AS5147U \l 1038 </w:instrText>
          </w:r>
          <w:r w:rsidR="00482B8A" w:rsidRPr="004D24C2">
            <w:fldChar w:fldCharType="separate"/>
          </w:r>
          <w:r w:rsidR="008B1BC7">
            <w:rPr>
              <w:noProof/>
            </w:rPr>
            <w:t>[11]</w:t>
          </w:r>
          <w:r w:rsidR="00482B8A" w:rsidRPr="004D24C2">
            <w:fldChar w:fldCharType="end"/>
          </w:r>
        </w:sdtContent>
      </w:sdt>
      <w:bookmarkEnd w:id="43"/>
    </w:p>
    <w:p w14:paraId="76CF02F6" w14:textId="49ECBD00" w:rsidR="0004624C" w:rsidRDefault="00643609" w:rsidP="0004624C">
      <w:r>
        <w:t xml:space="preserve">Mivel a motorokat nyílt hatáslánccal irányítom (tehát nincs visszacsatolás) elengedhetetlen, hogy a mozgás végén visszamérjem a motorok pontos pozícióját. A pozíció visszamérése azért is elengedhetetlen,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6F769B0D" w14:textId="7C5BF746" w:rsidR="00482B8A" w:rsidRDefault="00482B8A" w:rsidP="0004624C">
      <w:r>
        <w:t xml:space="preserve">Ezen megfontolások alapján mágneses alapú </w:t>
      </w:r>
      <w:proofErr w:type="spellStart"/>
      <w:r>
        <w:t>enkódert</w:t>
      </w:r>
      <w:proofErr w:type="spellEnd"/>
      <w:r>
        <w:t xml:space="preserve"> választottam. Ezek az eszközök a hall effektuson alapulnak, a tengelyre rögzített mágnes terének abszolút helyzetét képesek megállapítani.</w:t>
      </w:r>
      <w:r w:rsidR="002F02D4">
        <w:t xml:space="preserve"> A pontos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xml:space="preserve">, ami kisebb, mint az elérhető </w:t>
      </w:r>
      <m:oMath>
        <m:sSub>
          <m:sSubPr>
            <m:ctrlPr>
              <w:rPr>
                <w:rFonts w:ascii="Cambria Math" w:hAnsi="Cambria Math"/>
                <w:i/>
              </w:rPr>
            </m:ctrlPr>
          </m:sSubPr>
          <m:e>
            <m:r>
              <w:rPr>
                <w:rFonts w:ascii="Cambria Math" w:hAnsi="Cambria Math"/>
              </w:rPr>
              <m:t>α</m:t>
            </m:r>
          </m:e>
          <m:sub>
            <m:r>
              <w:rPr>
                <w:rFonts w:ascii="Cambria Math" w:hAnsi="Cambria Math"/>
              </w:rPr>
              <m:t>min</m:t>
            </m:r>
          </m:sub>
        </m:sSub>
      </m:oMath>
      <w:r w:rsidR="001A76FA">
        <w:t>.</w:t>
      </w:r>
      <w:r w:rsidR="002F02D4">
        <w:t xml:space="preserve"> A szenzor beszerezhető beépítve az AMS által gyártott „</w:t>
      </w:r>
      <w:r w:rsidR="002F02D4" w:rsidRPr="002F02D4">
        <w:t xml:space="preserve">AS5x47U Motor </w:t>
      </w:r>
      <w:proofErr w:type="spellStart"/>
      <w:r w:rsidR="002F02D4" w:rsidRPr="002F02D4">
        <w:t>Board</w:t>
      </w:r>
      <w:proofErr w:type="spellEnd"/>
      <w:r w:rsidR="002F02D4">
        <w:t>” panelbe. Ez a kész eszköz különböző tengelyátmérőkre rögzíthető, megfelelően polarizált mágnesekkel 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218D8FF6">
            <wp:extent cx="2854325" cy="2544445"/>
            <wp:effectExtent l="0" t="0" r="3175" b="8255"/>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48FCC4F" w14:textId="41B74B75" w:rsidR="00482B8A"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7</w:t>
      </w:r>
      <w:r>
        <w:fldChar w:fldCharType="end"/>
      </w:r>
      <w:bookmarkStart w:id="44" w:name="_Toc215442896"/>
      <w:r w:rsidR="00D059B9">
        <w:t xml:space="preserve">. ábra </w:t>
      </w:r>
      <w:r w:rsidR="00D059B9" w:rsidRPr="00422678">
        <w:t xml:space="preserve">AS5x47U Motor </w:t>
      </w:r>
      <w:proofErr w:type="spellStart"/>
      <w:r w:rsidR="00D059B9" w:rsidRPr="00422678">
        <w:t>Board</w:t>
      </w:r>
      <w:proofErr w:type="spellEnd"/>
      <w:r w:rsidR="00D059B9">
        <w:t xml:space="preserve"> </w:t>
      </w:r>
      <w:sdt>
        <w:sdtPr>
          <w:id w:val="-1665013997"/>
          <w:citation/>
        </w:sdtPr>
        <w:sdtContent>
          <w:r w:rsidR="00D059B9">
            <w:fldChar w:fldCharType="begin"/>
          </w:r>
          <w:r w:rsidR="00D059B9">
            <w:instrText xml:space="preserve"> CITATION MotorBoard \l 1038 </w:instrText>
          </w:r>
          <w:r w:rsidR="00D059B9">
            <w:fldChar w:fldCharType="separate"/>
          </w:r>
          <w:r w:rsidR="008B1BC7">
            <w:rPr>
              <w:noProof/>
            </w:rPr>
            <w:t>[12]</w:t>
          </w:r>
          <w:r w:rsidR="00D059B9">
            <w:fldChar w:fldCharType="end"/>
          </w:r>
        </w:sdtContent>
      </w:sdt>
      <w:bookmarkEnd w:id="44"/>
    </w:p>
    <w:p w14:paraId="09A6A1E7" w14:textId="53FCC049" w:rsidR="00482B8A" w:rsidRDefault="00482B8A" w:rsidP="0004624C">
      <w:r>
        <w:lastRenderedPageBreak/>
        <w:t xml:space="preserve">A választott szenzor képes az optikai </w:t>
      </w:r>
      <w:proofErr w:type="spellStart"/>
      <w:r>
        <w:t>enkódereknél</w:t>
      </w:r>
      <w:proofErr w:type="spellEnd"/>
      <w:r>
        <w:t xml:space="preserve"> megszokott impulzus jelek kiadására, de SPI kommunikáción keresztül kiolvasható belőle a mágneses tér pozíciója, így a tengely abszolút </w:t>
      </w:r>
      <w:r w:rsidR="002F02D4">
        <w:t>szögpozíciója bármikor kiolvasható a szenzorból. További előnye, hogy diagnosztikai adatok is kiolvashatóak, így a megfelelő beépítés ellenőrizhető.</w:t>
      </w:r>
    </w:p>
    <w:p w14:paraId="1AD9672F" w14:textId="07A560FF" w:rsidR="00E018D5" w:rsidRDefault="00E018D5" w:rsidP="00E018D5">
      <w:pPr>
        <w:pStyle w:val="Heading3"/>
      </w:pPr>
      <w:r>
        <w:t>Driver</w:t>
      </w:r>
    </w:p>
    <w:p w14:paraId="6154072D" w14:textId="43B6EFB3" w:rsidR="00100FF2" w:rsidRDefault="00100FF2" w:rsidP="0004624C">
      <w:r>
        <w:t xml:space="preserve">Mivel nem találtam szabadon felhasználható drivert erre az </w:t>
      </w:r>
      <w:proofErr w:type="spellStart"/>
      <w:r>
        <w:t>enkóderre</w:t>
      </w:r>
      <w:proofErr w:type="spellEnd"/>
      <w:r>
        <w:t>, ezért azt nekem kellett megvalósítani az adatlapja alapján.</w:t>
      </w:r>
    </w:p>
    <w:p w14:paraId="73D0BD16" w14:textId="77777777" w:rsidR="003A6CE9" w:rsidRDefault="00E018D5" w:rsidP="0004624C">
      <w:r>
        <w:t>Az eszközök driverét C++ nyelven írom, objektum orientált módon a könnyű használat, modularitás és bővíthetőség érdekében.</w:t>
      </w:r>
      <w:r w:rsidR="003A6CE9">
        <w:t xml:space="preserve"> Külön </w:t>
      </w:r>
      <w:proofErr w:type="spellStart"/>
      <w:r w:rsidR="003A6CE9">
        <w:t>header</w:t>
      </w:r>
      <w:proofErr w:type="spellEnd"/>
      <w:r w:rsidR="003A6CE9">
        <w:t xml:space="preserve"> fájlba kigyűjtöttem az eszköz regisztereit, majd létrehoztam az eszközt kezelő osztályt. Jelenleg csak a számomra szükséges, leg alapvetőbb funkciókat valósítottam meg. </w:t>
      </w:r>
    </w:p>
    <w:p w14:paraId="65934090" w14:textId="1F0DE9D8" w:rsidR="00E018D5" w:rsidRDefault="003A6CE9" w:rsidP="0004624C">
      <w:r>
        <w:t xml:space="preserve">A kommunikációhoz létrehoztam az üzeneteket küldő- és fogadó metódusokat a HAL könyvtár SPI függvényeinek segítségével. Ezekre a metódusokra azért volt szükség, mert 16 az eszköznek a 16 bites kommunikációját használtam, amihez CRC számítás is szükséges, valamint így a hibakezelésre is több lehetőség van. </w:t>
      </w:r>
    </w:p>
    <w:p w14:paraId="66E0C5EA" w14:textId="2C5F9DCC"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az adatlapban megadottak szerint</w:t>
      </w:r>
      <w:r>
        <w:t xml:space="preserve">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így például nem megfelelő mágnes távolság esetén az inicializálás hibára fut. Egyelőre még nem implementáltam hibakezelést, de a jövőben implementálni fogom, hogy a felhasználó pontosabb visszajelzést kapjon a hiba típusáról.</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Pr="0004624C" w:rsidRDefault="00853974" w:rsidP="0004624C">
      <w:r>
        <w:lastRenderedPageBreak/>
        <w:t>A mágnes megfelelő távolságának beállítása érdekében diagnosztikai célokból megvalósítottam az AGC (</w:t>
      </w:r>
      <w:proofErr w:type="spellStart"/>
      <w:r>
        <w:t>Automatic</w:t>
      </w:r>
      <w:proofErr w:type="spellEnd"/>
      <w:r>
        <w:t xml:space="preserve"> </w:t>
      </w:r>
      <w:proofErr w:type="spellStart"/>
      <w:r>
        <w:t>Gain</w:t>
      </w:r>
      <w:proofErr w:type="spellEnd"/>
      <w:r>
        <w:t xml:space="preserve"> </w:t>
      </w:r>
      <w:proofErr w:type="spellStart"/>
      <w:r>
        <w:t>Control</w:t>
      </w:r>
      <w:proofErr w:type="spellEnd"/>
      <w:r>
        <w:t>) értéket kiolvasó metódust is. Ez az érték a mágneses tér erősségével arányos.</w:t>
      </w:r>
    </w:p>
    <w:p w14:paraId="0F78ACE3" w14:textId="2D9BBD8D" w:rsidR="00274277" w:rsidRDefault="00274277" w:rsidP="004D24C2">
      <w:pPr>
        <w:pStyle w:val="Heading2"/>
      </w:pPr>
      <w:bookmarkStart w:id="45" w:name="_Toc215318987"/>
      <w:bookmarkStart w:id="46" w:name="_Ref215491212"/>
      <w:r>
        <w:t>Kezelőfelület</w:t>
      </w:r>
      <w:bookmarkEnd w:id="45"/>
      <w:bookmarkEnd w:id="46"/>
    </w:p>
    <w:p w14:paraId="10D862D5" w14:textId="77777777" w:rsidR="001676A4" w:rsidRDefault="001676A4" w:rsidP="0064249D">
      <w:pPr>
        <w:keepNext/>
        <w:ind w:firstLine="0"/>
        <w:jc w:val="center"/>
      </w:pPr>
      <w:r>
        <w:rPr>
          <w:noProof/>
        </w:rPr>
        <w:drawing>
          <wp:inline distT="0" distB="0" distL="0" distR="0" wp14:anchorId="01FCD7A6" wp14:editId="0D68B9D1">
            <wp:extent cx="3236181" cy="2426184"/>
            <wp:effectExtent l="0" t="0" r="254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8227" cy="2435215"/>
                    </a:xfrm>
                    <a:prstGeom prst="rect">
                      <a:avLst/>
                    </a:prstGeom>
                    <a:noFill/>
                    <a:ln>
                      <a:noFill/>
                    </a:ln>
                  </pic:spPr>
                </pic:pic>
              </a:graphicData>
            </a:graphic>
          </wp:inline>
        </w:drawing>
      </w:r>
    </w:p>
    <w:bookmarkStart w:id="47" w:name="_Ref215319694"/>
    <w:p w14:paraId="1822066C" w14:textId="3618158C" w:rsidR="00476593" w:rsidRPr="00476593"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8</w:t>
      </w:r>
      <w:r>
        <w:fldChar w:fldCharType="end"/>
      </w:r>
      <w:bookmarkStart w:id="48" w:name="_Toc215442897"/>
      <w:r w:rsidR="001676A4">
        <w:t>. ábra</w:t>
      </w:r>
      <w:bookmarkEnd w:id="47"/>
      <w:r w:rsidR="001676A4">
        <w:t xml:space="preserve"> OLED modulon megjelenített kezelőfelület (OLED próbapanelen, fejlesztés alatt)</w:t>
      </w:r>
      <w:bookmarkEnd w:id="48"/>
    </w:p>
    <w:p w14:paraId="61A51E21" w14:textId="68E635BC" w:rsidR="00AE7C5C" w:rsidRDefault="00AE7C5C" w:rsidP="00AE7C5C">
      <w:r>
        <w:t>Mivel cél, hogy az eszköz számítógép nélkül is intuitívan használható legyen 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p>
    <w:p w14:paraId="4F729821" w14:textId="5466E144" w:rsidR="009A007E" w:rsidRDefault="00C813F5" w:rsidP="00264AAF">
      <w:r>
        <w:t xml:space="preserve">A használatot nagyban egyszerűsíti, ha a felhasználó elmenthet néhány állapotot. Ennek </w:t>
      </w:r>
      <w:r w:rsidR="00591687">
        <w:t xml:space="preserve">érdekében az eszközt kiegészítettem egy EEPROM IC-vel. A felhasználó amikor beállít egy adott pozíciót, az az éppen kiválasztott „memória helyre” kerül mentésre. A </w:t>
      </w:r>
      <w:r w:rsidR="00591687">
        <w:lastRenderedPageBreak/>
        <w:t>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Heading3"/>
      </w:pPr>
      <w:bookmarkStart w:id="49" w:name="_Toc215318988"/>
      <w:r>
        <w:t>Állapotgép</w:t>
      </w:r>
      <w:bookmarkEnd w:id="49"/>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21"/>
                    <a:stretch>
                      <a:fillRect/>
                    </a:stretch>
                  </pic:blipFill>
                  <pic:spPr>
                    <a:xfrm>
                      <a:off x="0" y="0"/>
                      <a:ext cx="5400040" cy="2658745"/>
                    </a:xfrm>
                    <a:prstGeom prst="rect">
                      <a:avLst/>
                    </a:prstGeom>
                  </pic:spPr>
                </pic:pic>
              </a:graphicData>
            </a:graphic>
          </wp:inline>
        </w:drawing>
      </w:r>
    </w:p>
    <w:bookmarkStart w:id="50" w:name="_Ref215319398"/>
    <w:p w14:paraId="78EB7813" w14:textId="50B6F32A" w:rsidR="00476593"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9</w:t>
      </w:r>
      <w:r>
        <w:fldChar w:fldCharType="end"/>
      </w:r>
      <w:bookmarkStart w:id="51" w:name="_Toc215442898"/>
      <w:r w:rsidR="00476593">
        <w:t>. ábra</w:t>
      </w:r>
      <w:bookmarkEnd w:id="50"/>
      <w:r w:rsidR="00476593">
        <w:t xml:space="preserve"> állapotgép</w:t>
      </w:r>
      <w:bookmarkEnd w:id="51"/>
    </w:p>
    <w:p w14:paraId="3FC2EF11" w14:textId="0A1F2371" w:rsidR="00B97B80" w:rsidRDefault="00A14712" w:rsidP="00476593">
      <w:r>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476593">
        <w:rPr>
          <w:noProof/>
        </w:rPr>
        <w:t>2</w:t>
      </w:r>
      <w:r w:rsidR="00476593">
        <w:noBreakHyphen/>
      </w:r>
      <w:r w:rsidR="00476593">
        <w:rPr>
          <w:noProof/>
        </w:rPr>
        <w:t>8</w:t>
      </w:r>
      <w:r w:rsidR="00476593">
        <w:t>. ábra</w:t>
      </w:r>
      <w:r w:rsidR="00476593">
        <w:fldChar w:fldCharType="end"/>
      </w:r>
      <w:r w:rsidR="00476593">
        <w:t>). A felhasználó a gép bekapcsolásakor a „Paraméterek beállítása” állapotba lép</w:t>
      </w:r>
      <w:r w:rsidR="001676A4">
        <w:t xml:space="preserve"> (</w:t>
      </w:r>
      <w:r w:rsidR="001676A4">
        <w:fldChar w:fldCharType="begin"/>
      </w:r>
      <w:r w:rsidR="001676A4">
        <w:instrText xml:space="preserve"> REF _Ref215319694 \h </w:instrText>
      </w:r>
      <w:r w:rsidR="001676A4">
        <w:fldChar w:fldCharType="separate"/>
      </w:r>
      <w:r w:rsidR="001676A4">
        <w:rPr>
          <w:noProof/>
        </w:rPr>
        <w:t>2</w:t>
      </w:r>
      <w:r w:rsidR="001676A4">
        <w:noBreakHyphen/>
      </w:r>
      <w:r w:rsidR="001676A4">
        <w:rPr>
          <w:noProof/>
        </w:rPr>
        <w:t>8</w:t>
      </w:r>
      <w:r w:rsidR="001676A4">
        <w:t>. ábra</w:t>
      </w:r>
      <w:r w:rsidR="001676A4">
        <w:fldChar w:fldCharType="end"/>
      </w:r>
      <w:r w:rsidR="001676A4">
        <w:t>)</w:t>
      </w:r>
      <w:r w:rsidR="00476593">
        <w:t>. Ebben az állapoton belül egy belső állapotgép fut. A felhasználó kiválaszthatja a követett és a rögzített tengelyt, valamint a kívánt szöget. A memória választás menüben korábbi beállításokat hívhat vissza. A Beállás állapotban nem lehet további parancsokat adni az eszköznek, amíg az a beállást végzi. A szabad mozgatás állapotban a felhasználó a numerikus billentyűzetet használhatja „nyilakként”, hogy a két mozgatott tengelyt a mozgástartományon belül tetszőleges pozícióba forgassa.</w:t>
      </w:r>
    </w:p>
    <w:p w14:paraId="4C37492E" w14:textId="30D444DC" w:rsidR="000B308B" w:rsidRDefault="000B308B" w:rsidP="000B308B">
      <w:pPr>
        <w:pStyle w:val="Heading4"/>
      </w:pPr>
      <w:r>
        <w:t>Állapotgép objektum orientált megoldása</w:t>
      </w:r>
    </w:p>
    <w:p w14:paraId="0D37439B" w14:textId="182854B0" w:rsidR="000B308B" w:rsidRDefault="00845D80" w:rsidP="00476593">
      <w:r>
        <w:t xml:space="preserve">Az állapotgépet a komplexitása miatt nem a klasszikus </w:t>
      </w:r>
      <w:proofErr w:type="spellStart"/>
      <w:r>
        <w:t>switch-case</w:t>
      </w:r>
      <w:proofErr w:type="spellEnd"/>
      <w:r>
        <w:t xml:space="preserve"> megoldással valósítottam meg, hanem objektum orientáltan. A </w:t>
      </w:r>
      <w:proofErr w:type="spellStart"/>
      <w:r>
        <w:t>switch-case</w:t>
      </w:r>
      <w:proofErr w:type="spellEnd"/>
      <w:r>
        <w:t xml:space="preserve"> megoldást csak a beállítások állapoton belüli </w:t>
      </w:r>
      <w:proofErr w:type="spellStart"/>
      <w:r>
        <w:t>alállapotgép</w:t>
      </w:r>
      <w:proofErr w:type="spellEnd"/>
      <w:r>
        <w:t xml:space="preserve"> kezelésére használtam.</w:t>
      </w:r>
    </w:p>
    <w:p w14:paraId="2F9B7497" w14:textId="5752110F" w:rsidR="00845D80" w:rsidRDefault="00845D80" w:rsidP="00845D80">
      <w:r>
        <w:t>Az állapotokat egy közös ősosztályból származtatom le. Minden állapotnak van belépő (</w:t>
      </w:r>
      <w:proofErr w:type="spellStart"/>
      <w:r>
        <w:t>onEnter</w:t>
      </w:r>
      <w:proofErr w:type="spellEnd"/>
      <w:r>
        <w:t>), kilépő (</w:t>
      </w:r>
      <w:proofErr w:type="spellStart"/>
      <w:r>
        <w:t>onExit</w:t>
      </w:r>
      <w:proofErr w:type="spellEnd"/>
      <w:r>
        <w:t>) és futó (</w:t>
      </w:r>
      <w:proofErr w:type="spellStart"/>
      <w:r>
        <w:t>run</w:t>
      </w:r>
      <w:proofErr w:type="spellEnd"/>
      <w:r>
        <w:t>) függvénye. A leszármazott, specifikus állapotok felülírhatják a be- és kilépő függvényt, de a futást leíró függvényt mindenképpen felül kell írniuk. Ezzel a struktúrával nagyon jól kezelhetőek az egyes állapotok és azok tranziens viselkedései.</w:t>
      </w:r>
    </w:p>
    <w:p w14:paraId="13A2BBBF" w14:textId="29ABDD69" w:rsidR="003723A9" w:rsidRDefault="00845D80" w:rsidP="003723A9">
      <w:r>
        <w:lastRenderedPageBreak/>
        <w:t xml:space="preserve">Az állapotgép maga is egy külön osztály. Az állapotgép konstruktorának meg kell adni a már </w:t>
      </w:r>
      <w:proofErr w:type="spellStart"/>
      <w:r>
        <w:t>lepéldányosított</w:t>
      </w:r>
      <w:proofErr w:type="spellEnd"/>
      <w:r>
        <w:t xml:space="preserve"> állapotok </w:t>
      </w:r>
      <w:proofErr w:type="spellStart"/>
      <w:r>
        <w:t>pointereit</w:t>
      </w:r>
      <w:proofErr w:type="spellEnd"/>
      <w:r>
        <w:t>. Ez mind statikusan történik, ezért nem áll fenn a memóriaszivárgás veszélye. Az állapotgépnek a konstruktorán kívül 2 további kettő, egy futás (</w:t>
      </w:r>
      <w:proofErr w:type="spellStart"/>
      <w:r>
        <w:t>run</w:t>
      </w:r>
      <w:proofErr w:type="spellEnd"/>
      <w:r>
        <w:t>) és egy állapotváltás (</w:t>
      </w:r>
      <w:proofErr w:type="spellStart"/>
      <w:r>
        <w:t>change</w:t>
      </w:r>
      <w:proofErr w:type="spellEnd"/>
      <w:r>
        <w:t xml:space="preserve"> </w:t>
      </w:r>
      <w:proofErr w:type="spellStart"/>
      <w:r>
        <w:t>state</w:t>
      </w:r>
      <w:proofErr w:type="spellEnd"/>
      <w:r>
        <w:t>) függvénye van.</w:t>
      </w:r>
      <w:r w:rsidR="003723A9">
        <w:t xml:space="preserve"> Az osztály változói: minden típusú állapot pointer típusú változók, a jelenlegi állapotot szamon tartó jelenlegi (</w:t>
      </w:r>
      <w:proofErr w:type="spellStart"/>
      <w:r w:rsidR="003723A9">
        <w:t>current</w:t>
      </w:r>
      <w:proofErr w:type="spellEnd"/>
      <w:r w:rsidR="003723A9">
        <w:t>) állapotra mutató ősosztály pointer típusú változó, valamint a felhasznált erőforrásokat kezelő objektumok is pointerekként vannak megadva (az OLED, a referencia szenzor, az EEPROM).</w:t>
      </w:r>
    </w:p>
    <w:p w14:paraId="1FBB2C18" w14:textId="55312CC2" w:rsidR="003723A9" w:rsidRPr="00B97B80" w:rsidRDefault="003723A9" w:rsidP="003723A9">
      <w:r>
        <w:t>Az állapotgép jelenleg még nem teljesen befejezett, egyelőre a beállítások és a memória előhívás működik</w:t>
      </w:r>
    </w:p>
    <w:p w14:paraId="1075AA96" w14:textId="570A50AB" w:rsidR="00274277" w:rsidRDefault="00274277" w:rsidP="004D24C2">
      <w:pPr>
        <w:pStyle w:val="Heading3"/>
      </w:pPr>
      <w:bookmarkStart w:id="52" w:name="_Toc215318989"/>
      <w:r>
        <w:t>Számítógépes vezérlés</w:t>
      </w:r>
      <w:r w:rsidR="00A01860">
        <w:t xml:space="preserve"> </w:t>
      </w:r>
      <w:sdt>
        <w:sdtPr>
          <w:id w:val="185790625"/>
          <w:citation/>
        </w:sdtPr>
        <w:sdtContent>
          <w:r w:rsidR="00A01860">
            <w:fldChar w:fldCharType="begin"/>
          </w:r>
          <w:r w:rsidR="00A01860">
            <w:instrText xml:space="preserve"> CITATION Shellminator \l 1038 </w:instrText>
          </w:r>
          <w:r w:rsidR="00A01860">
            <w:fldChar w:fldCharType="separate"/>
          </w:r>
          <w:r w:rsidR="008B1BC7">
            <w:rPr>
              <w:noProof/>
            </w:rPr>
            <w:t>[13]</w:t>
          </w:r>
          <w:r w:rsidR="00A01860">
            <w:fldChar w:fldCharType="end"/>
          </w:r>
        </w:sdtContent>
      </w:sdt>
      <w:bookmarkEnd w:id="52"/>
    </w:p>
    <w:p w14:paraId="76165D86" w14:textId="612D8026" w:rsidR="00A01860" w:rsidRDefault="00A01860" w:rsidP="00A01860">
      <w:r>
        <w:t>A számítógépes vezérléshez a nyílt forráskódú „</w:t>
      </w:r>
      <w:proofErr w:type="spellStart"/>
      <w:r>
        <w:t>Shellminator</w:t>
      </w:r>
      <w:proofErr w:type="spellEnd"/>
      <w:r>
        <w:t xml:space="preserve">”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Pr="00A01860"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5F833E76" w14:textId="3D4F0B5B" w:rsidR="002D36DD" w:rsidRDefault="001E1D54" w:rsidP="004D24C2">
      <w:pPr>
        <w:pStyle w:val="Heading2"/>
      </w:pPr>
      <w:bookmarkStart w:id="53" w:name="_Toc215318990"/>
      <w:r>
        <w:t>Kijelző</w:t>
      </w:r>
      <w:r w:rsidR="000F65F8">
        <w:t xml:space="preserve"> </w:t>
      </w:r>
      <w:sdt>
        <w:sdtPr>
          <w:id w:val="-1275404401"/>
          <w:citation/>
        </w:sdtPr>
        <w:sdtContent>
          <w:r w:rsidR="000F65F8">
            <w:fldChar w:fldCharType="begin"/>
          </w:r>
          <w:r w:rsidR="000F65F8">
            <w:instrText xml:space="preserve"> CITATION SSD1305 \l 1038 </w:instrText>
          </w:r>
          <w:r w:rsidR="000F65F8">
            <w:fldChar w:fldCharType="separate"/>
          </w:r>
          <w:r w:rsidR="008B1BC7">
            <w:rPr>
              <w:noProof/>
            </w:rPr>
            <w:t>[14]</w:t>
          </w:r>
          <w:r w:rsidR="000F65F8">
            <w:fldChar w:fldCharType="end"/>
          </w:r>
        </w:sdtContent>
      </w:sdt>
      <w:sdt>
        <w:sdtPr>
          <w:id w:val="1165353358"/>
          <w:citation/>
        </w:sdtPr>
        <w:sdtContent>
          <w:r w:rsidR="000F65F8">
            <w:fldChar w:fldCharType="begin"/>
          </w:r>
          <w:r w:rsidR="000F65F8">
            <w:instrText xml:space="preserve"> CITATION NHD \l 1038 </w:instrText>
          </w:r>
          <w:r w:rsidR="000F65F8">
            <w:fldChar w:fldCharType="separate"/>
          </w:r>
          <w:r w:rsidR="008B1BC7">
            <w:rPr>
              <w:noProof/>
            </w:rPr>
            <w:t xml:space="preserve"> [15]</w:t>
          </w:r>
          <w:r w:rsidR="000F65F8">
            <w:fldChar w:fldCharType="end"/>
          </w:r>
        </w:sdtContent>
      </w:sdt>
      <w:bookmarkEnd w:id="53"/>
    </w:p>
    <w:p w14:paraId="287F4FF2" w14:textId="1D5C475A" w:rsidR="001E1D54" w:rsidRDefault="001E1D54" w:rsidP="001E1D54">
      <w:r>
        <w:t xml:space="preserve">A kijelző kiválasztásánál a következő szempontokat vettem figyelembe: </w:t>
      </w:r>
      <w:proofErr w:type="spellStart"/>
      <w:r>
        <w:t>képpontonkénti</w:t>
      </w:r>
      <w:proofErr w:type="spellEnd"/>
      <w:r>
        <w:t xml:space="preserve"> kezelhetőség (például nem 8 szegmenses), kontraszt, megfelelő méret, I2C vagy SPI támogatása, jó dokumentáció elérhetősége, professzionális megjelenés.</w:t>
      </w:r>
    </w:p>
    <w:p w14:paraId="4E6768F9" w14:textId="79FB6EFA" w:rsidR="001E1D54" w:rsidRDefault="001E1D54" w:rsidP="001E1D54">
      <w:r>
        <w:t>A fenti elvárásaimat tökéletesen teljesítette egy</w:t>
      </w:r>
      <w:r w:rsidR="00100FF2">
        <w:t xml:space="preserve">, a </w:t>
      </w:r>
      <w:proofErr w:type="spellStart"/>
      <w:r w:rsidR="00100FF2" w:rsidRPr="00100FF2">
        <w:t>Newhaven</w:t>
      </w:r>
      <w:proofErr w:type="spellEnd"/>
      <w:r w:rsidR="00100FF2" w:rsidRPr="00100FF2">
        <w:t xml:space="preserve"> Display International</w:t>
      </w:r>
      <w:r>
        <w:t xml:space="preserve"> </w:t>
      </w:r>
      <w:r w:rsidR="00100FF2">
        <w:t xml:space="preserve">által gyártott </w:t>
      </w:r>
      <w:r>
        <w:t>128x32 felbontású kék OLED</w:t>
      </w:r>
      <w:r w:rsidR="00100FF2">
        <w:t xml:space="preserve"> panel (</w:t>
      </w:r>
      <w:r w:rsidR="00100FF2" w:rsidRPr="00100FF2">
        <w:t>NHD-2.23-12832UCB3</w:t>
      </w:r>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protokollokat támogatja, én az I2C kommunikációt választottam.</w:t>
      </w:r>
      <w:r w:rsidR="005E60EE">
        <w:t xml:space="preserve"> A választásom indoka a kevesebb vezeték és egyszerű kommunikáció.</w:t>
      </w:r>
    </w:p>
    <w:p w14:paraId="2605D8E8" w14:textId="6716EAB8" w:rsidR="004D24C2" w:rsidRDefault="004D24C2" w:rsidP="004D24C2">
      <w:pPr>
        <w:pStyle w:val="Heading3"/>
      </w:pPr>
      <w:bookmarkStart w:id="54" w:name="_Toc215318991"/>
      <w:r>
        <w:lastRenderedPageBreak/>
        <w:t>Nyomtatott áramkör</w:t>
      </w:r>
      <w:bookmarkEnd w:id="54"/>
    </w:p>
    <w:p w14:paraId="6F0A8E4A" w14:textId="64512586" w:rsidR="004D24C2" w:rsidRDefault="00CE73C5" w:rsidP="001E1D54">
      <w:r>
        <w:t xml:space="preserve">Az OLED panel egy nyomtatott áramkörre szerelve kapható, amin 20 csatlakozási furat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r w:rsidR="00467FCC">
        <w:fldChar w:fldCharType="begin"/>
      </w:r>
      <w:r w:rsidR="00467FCC">
        <w:instrText xml:space="preserve"> REF _Ref214812732 \h </w:instrText>
      </w:r>
      <w:r w:rsidR="00467FCC">
        <w:fldChar w:fldCharType="separate"/>
      </w:r>
      <w:r w:rsidR="00467FCC">
        <w:rPr>
          <w:noProof/>
        </w:rPr>
        <w:t>11</w:t>
      </w:r>
      <w:r w:rsidR="00467FCC">
        <w:t>. ábra</w:t>
      </w:r>
      <w:r w:rsidR="00467FCC">
        <w:fldChar w:fldCharType="end"/>
      </w:r>
      <w:r w:rsidR="00467FCC">
        <w:t>)</w:t>
      </w:r>
      <w:r>
        <w:t>.</w:t>
      </w:r>
    </w:p>
    <w:p w14:paraId="0406A676" w14:textId="75D0EFC6" w:rsidR="00D118C6" w:rsidRDefault="00D118C6" w:rsidP="0064249D">
      <w:pPr>
        <w:keepNext/>
        <w:ind w:firstLine="0"/>
        <w:jc w:val="center"/>
      </w:pPr>
      <w:r w:rsidRPr="00D118C6">
        <w:rPr>
          <w:noProof/>
        </w:rPr>
        <w:drawing>
          <wp:inline distT="0" distB="0" distL="0" distR="0" wp14:anchorId="71171A2F" wp14:editId="5DC4D946">
            <wp:extent cx="4134427" cy="4353533"/>
            <wp:effectExtent l="0" t="0" r="0" b="9525"/>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22"/>
                    <a:stretch>
                      <a:fillRect/>
                    </a:stretch>
                  </pic:blipFill>
                  <pic:spPr>
                    <a:xfrm>
                      <a:off x="0" y="0"/>
                      <a:ext cx="4134427" cy="4353533"/>
                    </a:xfrm>
                    <a:prstGeom prst="rect">
                      <a:avLst/>
                    </a:prstGeom>
                  </pic:spPr>
                </pic:pic>
              </a:graphicData>
            </a:graphic>
          </wp:inline>
        </w:drawing>
      </w:r>
    </w:p>
    <w:bookmarkStart w:id="55" w:name="_Ref214812732"/>
    <w:p w14:paraId="1BC897A5" w14:textId="2E51F9BD" w:rsidR="00D118C6"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10</w:t>
      </w:r>
      <w:r>
        <w:fldChar w:fldCharType="end"/>
      </w:r>
      <w:bookmarkStart w:id="56" w:name="_Toc215442899"/>
      <w:r w:rsidR="00D118C6">
        <w:t>. ábra</w:t>
      </w:r>
      <w:bookmarkEnd w:id="55"/>
      <w:r w:rsidR="00D118C6">
        <w:t xml:space="preserve"> OLED panel adatlapi ábrája I2C konfigurációhoz </w:t>
      </w:r>
      <w:sdt>
        <w:sdtPr>
          <w:id w:val="13120539"/>
          <w:citation/>
        </w:sdtPr>
        <w:sdtContent>
          <w:r w:rsidR="00D118C6">
            <w:fldChar w:fldCharType="begin"/>
          </w:r>
          <w:r w:rsidR="00D118C6">
            <w:instrText xml:space="preserve"> CITATION NHD \l 1038 </w:instrText>
          </w:r>
          <w:r w:rsidR="00D118C6">
            <w:fldChar w:fldCharType="separate"/>
          </w:r>
          <w:r w:rsidR="008B1BC7">
            <w:rPr>
              <w:noProof/>
            </w:rPr>
            <w:t>[15]</w:t>
          </w:r>
          <w:r w:rsidR="00D118C6">
            <w:fldChar w:fldCharType="end"/>
          </w:r>
        </w:sdtContent>
      </w:sdt>
      <w:bookmarkEnd w:id="56"/>
    </w:p>
    <w:p w14:paraId="2614D767" w14:textId="77777777" w:rsidR="009C14BD" w:rsidRDefault="009C14BD" w:rsidP="0064249D">
      <w:pPr>
        <w:keepNext/>
        <w:ind w:firstLine="0"/>
      </w:pPr>
      <w:r>
        <w:rPr>
          <w:noProof/>
        </w:rPr>
        <w:lastRenderedPageBreak/>
        <mc:AlternateContent>
          <mc:Choice Requires="wpg">
            <w:drawing>
              <wp:inline distT="0" distB="0" distL="0" distR="0" wp14:anchorId="1EF95D1D" wp14:editId="06147C5E">
                <wp:extent cx="4905955" cy="2067340"/>
                <wp:effectExtent l="0" t="0" r="9525" b="9525"/>
                <wp:docPr id="788439522" name="Csoportba foglalás 6"/>
                <wp:cNvGraphicFramePr/>
                <a:graphic xmlns:a="http://schemas.openxmlformats.org/drawingml/2006/main">
                  <a:graphicData uri="http://schemas.microsoft.com/office/word/2010/wordprocessingGroup">
                    <wpg:wgp>
                      <wpg:cNvGrpSpPr/>
                      <wpg:grpSpPr>
                        <a:xfrm>
                          <a:off x="0" y="0"/>
                          <a:ext cx="4905955"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23"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4E05A8EB" id="Csoportba foglalás 6" o:spid="_x0000_s1026" style="width:386.3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25"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26" o:title="A képen Elektromos vezetékek, Elektrontechnika, kábel, elektronika látható&#10;&#10;Előfordulhat, hogy az AI által létrehozott tartalom helytelen"/>
                </v:shape>
                <w10:anchorlock/>
              </v:group>
            </w:pict>
          </mc:Fallback>
        </mc:AlternateContent>
      </w:r>
    </w:p>
    <w:p w14:paraId="089855E0" w14:textId="171657D2" w:rsidR="009C14B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11</w:t>
      </w:r>
      <w:r>
        <w:fldChar w:fldCharType="end"/>
      </w:r>
      <w:bookmarkStart w:id="57" w:name="_Toc215442900"/>
      <w:r w:rsidR="009C14BD">
        <w:t xml:space="preserve">. ábra </w:t>
      </w:r>
      <w:r w:rsidR="009C14BD" w:rsidRPr="0043433C">
        <w:t>OLED modul próbapanelen</w:t>
      </w:r>
      <w:bookmarkEnd w:id="57"/>
    </w:p>
    <w:p w14:paraId="6EF622BD" w14:textId="77777777" w:rsidR="00125996" w:rsidRDefault="00D118C6" w:rsidP="00125996">
      <w:r>
        <w:t>A</w:t>
      </w:r>
      <w:r w:rsidR="00467FCC">
        <w:t xml:space="preserve">míg a panel funkcionalitásait teszteltem és a drivert írtam hozzá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bele terveztem egy tápfeszültség visszajelző </w:t>
      </w:r>
      <w:proofErr w:type="spellStart"/>
      <w:r>
        <w:t>LEDet</w:t>
      </w:r>
      <w:proofErr w:type="spellEnd"/>
      <w:r>
        <w:t xml:space="preserve"> is (ez a próbapanelen is helyet kapott). </w:t>
      </w:r>
    </w:p>
    <w:p w14:paraId="623F1332" w14:textId="77777777" w:rsidR="00AB7450" w:rsidRDefault="00AB7450" w:rsidP="0064249D">
      <w:pPr>
        <w:keepNext/>
        <w:ind w:firstLine="0"/>
        <w:jc w:val="center"/>
      </w:pPr>
      <w:r w:rsidRPr="00AB7450">
        <w:rPr>
          <w:noProof/>
        </w:rPr>
        <w:drawing>
          <wp:inline distT="0" distB="0" distL="0" distR="0" wp14:anchorId="476E46FE" wp14:editId="2A295912">
            <wp:extent cx="4532243" cy="3579854"/>
            <wp:effectExtent l="0" t="0" r="1905" b="1905"/>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27"/>
                    <a:stretch>
                      <a:fillRect/>
                    </a:stretch>
                  </pic:blipFill>
                  <pic:spPr>
                    <a:xfrm>
                      <a:off x="0" y="0"/>
                      <a:ext cx="4540112" cy="3586070"/>
                    </a:xfrm>
                    <a:prstGeom prst="rect">
                      <a:avLst/>
                    </a:prstGeom>
                  </pic:spPr>
                </pic:pic>
              </a:graphicData>
            </a:graphic>
          </wp:inline>
        </w:drawing>
      </w:r>
    </w:p>
    <w:p w14:paraId="34854960" w14:textId="0A8846FF" w:rsidR="00AB7450"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12</w:t>
      </w:r>
      <w:r>
        <w:fldChar w:fldCharType="end"/>
      </w:r>
      <w:bookmarkStart w:id="58" w:name="_Toc215442901"/>
      <w:r w:rsidR="00AB7450">
        <w:t xml:space="preserve">. ábra </w:t>
      </w:r>
      <w:r w:rsidR="00AB7450" w:rsidRPr="003D24B9">
        <w:t>OLED modul nyomtatott áramkörön</w:t>
      </w:r>
      <w:bookmarkEnd w:id="58"/>
    </w:p>
    <w:p w14:paraId="0632355E" w14:textId="4F36151D" w:rsidR="00820CE3" w:rsidRDefault="00AB7450" w:rsidP="00820CE3">
      <w:r>
        <w:lastRenderedPageBreak/>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Heading3"/>
      </w:pPr>
      <w:r>
        <w:t>Driver</w:t>
      </w:r>
    </w:p>
    <w:p w14:paraId="538BAA63" w14:textId="658BC0C3" w:rsidR="005E60EE" w:rsidRDefault="005E60EE" w:rsidP="005E60EE">
      <w:r>
        <w:t xml:space="preserve">Sajnos ehhez a meghajtó IC-hez nem találtam szabadon felhasználható I2C </w:t>
      </w:r>
      <w:r>
        <w:t xml:space="preserve">kommunikációt használó </w:t>
      </w:r>
      <w:r>
        <w:t>drivert, ezért ezt nekem kellett megvalósítanom az adatlapja alapján.</w:t>
      </w:r>
      <w:r w:rsidR="001857AF">
        <w:t xml:space="preserve"> Az I2C kommunikációhoz, mint korábban az SPI hoz is, a beépített HAL könyvtárat használtam.</w:t>
      </w:r>
    </w:p>
    <w:p w14:paraId="10043D85" w14:textId="5A22AD5B" w:rsidR="005E60EE" w:rsidRDefault="005E60EE" w:rsidP="005E60EE">
      <w:pPr>
        <w:ind w:firstLine="0"/>
      </w:pPr>
      <w:r>
        <w:tab/>
        <w:t>Ezt a drivert is C++ nyelven valósítottam meg, objektum orientált módon. A driver megírásához a következő linken elérhető MIT licenszes driverből merítettem ötleteket néhány megoldásra, a betűk bitmapjeit viszont teljes egészében innen másoltam (</w:t>
      </w:r>
      <w:hyperlink r:id="rId28" w:history="1">
        <w:r w:rsidRPr="003106B2">
          <w:rPr>
            <w:rStyle w:val="Hyperlink"/>
          </w:rPr>
          <w:t>https://github.com/4ilo/ssd1306-stm32HAL</w:t>
        </w:r>
      </w:hyperlink>
      <w:r>
        <w:t>). A driver megírása ennek ellenére nagyon sok időt vett igénybe, főleg a sorok és oszlopok kalibrálása miatt. Ehhez nagy segítségre volt egyszerű bitmapek használata (pld. kalibráló keresztek).</w:t>
      </w:r>
    </w:p>
    <w:p w14:paraId="55E0F670" w14:textId="16EC873E" w:rsidR="005E60EE" w:rsidRDefault="005E60EE" w:rsidP="005E60EE">
      <w:pPr>
        <w:ind w:firstLine="709"/>
      </w:pPr>
      <w:r>
        <w:t>A vezérlő IC nagyon sok funkcióval rendelkezik, igyekeztem ezeknek többségét implementálni. Az IC működését parancsok küldésével lehet vezérelni. A drivert is ennek a kezelési megközelítés szerint alakítottam ki. Az OELED kezelő objektum metódusai a parancsok megvalósításai, illetve a kirajzolás logikája.</w:t>
      </w:r>
    </w:p>
    <w:p w14:paraId="4F0BF825" w14:textId="04479C29" w:rsidR="005E60EE" w:rsidRDefault="005E60EE" w:rsidP="005E60EE">
      <w:pPr>
        <w:ind w:firstLine="709"/>
      </w:pPr>
      <w:r>
        <w:t>Az inicializáló függvény itt is a konstruktoról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47C8DF4D" w:rsidR="005E60EE" w:rsidRDefault="005E60EE" w:rsidP="005E60EE">
      <w:pPr>
        <w:ind w:firstLine="709"/>
      </w:pPr>
      <w:r>
        <w:t xml:space="preserve">A kijelző osztálynak rendelkezik egy bitmap puffer tömbbel. A felhasználó ebbe töltheti bele a kiíratni való bitmapet, majd ezután egy külön metódust meghívva a vezérlő IC ez alapján a tábla alapján tölti ki a kijelzőt. Jelenleg ez nem DMA használatával van megoldva, ez egy jövőbeli potenciális fejlesztési lehetőség, ahogyan a jobb hibakezelés is. </w:t>
      </w:r>
    </w:p>
    <w:p w14:paraId="1FCB2B68" w14:textId="45628F2E" w:rsidR="0077645E" w:rsidRDefault="0077645E" w:rsidP="0077645E">
      <w:pPr>
        <w:pStyle w:val="Heading3"/>
      </w:pPr>
      <w:r>
        <w:t>Grafikus kezelői felület</w:t>
      </w:r>
    </w:p>
    <w:p w14:paraId="50968774" w14:textId="1F856872" w:rsidR="0077645E" w:rsidRPr="0077645E" w:rsidRDefault="0077645E" w:rsidP="005E60EE">
      <w:pPr>
        <w:ind w:firstLine="709"/>
        <w:rPr>
          <w:b/>
          <w:bCs/>
          <w:color w:val="FF0000"/>
        </w:rPr>
      </w:pPr>
      <w:r w:rsidRPr="0077645E">
        <w:rPr>
          <w:b/>
          <w:bCs/>
          <w:color w:val="FF0000"/>
        </w:rPr>
        <w:t>KÉP</w:t>
      </w:r>
    </w:p>
    <w:p w14:paraId="490F46AE" w14:textId="62098248" w:rsidR="00067597" w:rsidRDefault="0077645E" w:rsidP="005E60EE">
      <w:pPr>
        <w:ind w:firstLine="709"/>
      </w:pPr>
      <w:r>
        <w:lastRenderedPageBreak/>
        <w:t xml:space="preserve">A grafikus kezelői környezete függvényeit külön </w:t>
      </w:r>
      <w:proofErr w:type="spellStart"/>
      <w:r>
        <w:t>header</w:t>
      </w:r>
      <w:proofErr w:type="spellEnd"/>
      <w:r>
        <w:t xml:space="preserve"> és </w:t>
      </w:r>
      <w:proofErr w:type="spellStart"/>
      <w:r>
        <w:t>cpp</w:t>
      </w:r>
      <w:proofErr w:type="spellEnd"/>
      <w:r>
        <w:t xml:space="preserve"> fájlba írtam a rendezett kód érdekében. A mutatja a grafikus felületet. Alapvetően egy statikus ábra, amin csak a számok változnak, illetve az éppen kiválasztott és beállított értéket kiemeléssel jelzi.</w:t>
      </w:r>
    </w:p>
    <w:p w14:paraId="75B65FE7" w14:textId="44730028" w:rsidR="0077645E" w:rsidRPr="00D118C6" w:rsidRDefault="0077645E" w:rsidP="005E60EE">
      <w:pPr>
        <w:ind w:firstLine="709"/>
      </w:pPr>
      <w:r>
        <w:t>Fejlesztési lehetőség létrehozni egy absztrakt kijelző osztályt és ennek a függvényeivel megvalósítani a grafikus kijelzést, így a későbbiekben esetleges kijelző csere esetén könnyen beilleszthető a változtatás a kódbázisba.</w:t>
      </w:r>
    </w:p>
    <w:p w14:paraId="764B60A0" w14:textId="1CF9E960" w:rsidR="002D36DD" w:rsidRDefault="002D36DD" w:rsidP="004D24C2">
      <w:pPr>
        <w:pStyle w:val="Heading2"/>
      </w:pPr>
      <w:bookmarkStart w:id="59" w:name="_Toc215318992"/>
      <w:r>
        <w:t>Gomb panel</w:t>
      </w:r>
      <w:bookmarkEnd w:id="59"/>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77777777" w:rsidR="00EA1667" w:rsidRDefault="00EA1667" w:rsidP="00EA1667">
      <w:r>
        <w:t>A nyomógombok típusának kiválasztásában fontos szempont volt a taktilis visszajelzés. A gumimembrános gomboknál a felhasználók sokszor nem érik biztosra, hogy lenyomták-e a gombot, van, hogy túl erősen nyomják és összességében „olcsó” hatást adnak az eszköznek. Ezzel szemben a mechanikus gombok, amiknek van érezhető átbillenési pontja visszajelzést adnak a felhasználónak a gomb lenyomásáról. Ismert 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4814FD43" w:rsidR="00EA1667" w:rsidRDefault="00395E61" w:rsidP="00EA1667">
      <w:r>
        <w:t xml:space="preserve">A mechanikus kapcsolók (nyomógombok, relék stb.) tulajdonsága az úgynevezett „pergés”. Ez a jelenség abból adódik, hogy a mechanikailag </w:t>
      </w:r>
      <w:proofErr w:type="spellStart"/>
      <w:r>
        <w:t>bistabil</w:t>
      </w:r>
      <w:proofErr w:type="spellEnd"/>
      <w:r>
        <w:t xml:space="preserve"> rendszert az egyik állapotából a másikba billentve a rugalmas érintkező tagok visszapattanhatnak egymásról, így több kapcsolódás-szakadás periódus alakulhat ki az állapot állandósulása előtt </w:t>
      </w:r>
      <w:sdt>
        <w:sdtPr>
          <w:id w:val="1751389908"/>
          <w:citation/>
        </w:sdtPr>
        <w:sdtContent>
          <w:r>
            <w:fldChar w:fldCharType="begin"/>
          </w:r>
          <w:r>
            <w:instrText xml:space="preserve"> CITATION StumpfMikrovez \l 1038 </w:instrText>
          </w:r>
          <w:r>
            <w:fldChar w:fldCharType="separate"/>
          </w:r>
          <w:r w:rsidR="008B1BC7">
            <w:rPr>
              <w:noProof/>
            </w:rPr>
            <w:t>[16]</w:t>
          </w:r>
          <w:r>
            <w:fldChar w:fldCharType="end"/>
          </w:r>
        </w:sdtContent>
      </w:sdt>
      <w:r>
        <w:t xml:space="preserve">.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 RC </w:t>
      </w:r>
      <w:r w:rsidR="00946D0F">
        <w:t>tag</w:t>
      </w:r>
      <w:r>
        <w:t xml:space="preserve">, illetve ennek ötvözése egy </w:t>
      </w:r>
      <w:proofErr w:type="spellStart"/>
      <w:r>
        <w:t>hiszterézises</w:t>
      </w:r>
      <w:proofErr w:type="spellEnd"/>
      <w:r>
        <w:t xml:space="preserve"> kapcsolóval (</w:t>
      </w:r>
      <w:proofErr w:type="spellStart"/>
      <w:r>
        <w:t>schmitt</w:t>
      </w:r>
      <w:proofErr w:type="spellEnd"/>
      <w:r>
        <w:t xml:space="preserve"> </w:t>
      </w:r>
      <w:proofErr w:type="spellStart"/>
      <w:r>
        <w:t>triggerrel</w:t>
      </w:r>
      <w:proofErr w:type="spellEnd"/>
      <w:r>
        <w:t xml:space="preserve">). Én </w:t>
      </w:r>
      <w:proofErr w:type="spellStart"/>
      <w:r>
        <w:t>schmitt</w:t>
      </w:r>
      <w:proofErr w:type="spellEnd"/>
      <w:r>
        <w:t xml:space="preserve"> </w:t>
      </w:r>
      <w:proofErr w:type="spellStart"/>
      <w:r>
        <w:t>trigger</w:t>
      </w:r>
      <w:proofErr w:type="spellEnd"/>
      <w:r>
        <w:t xml:space="preserve"> nélküli, egyszerű RC tagos megoldást választottam</w:t>
      </w:r>
      <w:r w:rsidR="00EF2F88">
        <w:t xml:space="preserve"> (</w:t>
      </w:r>
      <w:r w:rsidR="00EF2F88">
        <w:fldChar w:fldCharType="begin"/>
      </w:r>
      <w:r w:rsidR="00EF2F88">
        <w:instrText xml:space="preserve"> REF _Ref215064879 \h </w:instrText>
      </w:r>
      <w:r w:rsidR="00EF2F88">
        <w:fldChar w:fldCharType="separate"/>
      </w:r>
      <w:r w:rsidR="005C474D">
        <w:rPr>
          <w:noProof/>
        </w:rPr>
        <w:t>2</w:t>
      </w:r>
      <w:r w:rsidR="005C474D">
        <w:noBreakHyphen/>
      </w:r>
      <w:r w:rsidR="005C474D">
        <w:rPr>
          <w:noProof/>
        </w:rPr>
        <w:t>11</w:t>
      </w:r>
      <w:r w:rsidR="005C474D">
        <w:t>. ábra</w:t>
      </w:r>
      <w:r w:rsidR="00EF2F88">
        <w:fldChar w:fldCharType="end"/>
      </w:r>
      <w:r w:rsidR="00EF2F88">
        <w:t>)</w:t>
      </w:r>
      <w:r>
        <w:t xml:space="preserve">, ami lényegében egy alul áteresztő szűrő. Első iterációban ezt 0.5ms-os feltöltési és 5ms kisütési idővel terveztem. Ezt az áramkör megérkezésekor tesztelni fogom, hogy </w:t>
      </w:r>
      <w:r>
        <w:lastRenderedPageBreak/>
        <w:t>megfelelő-e és ez alapján szükség esetén módosítom az ellenállás és kondenzátor értékeket.</w:t>
      </w:r>
    </w:p>
    <w:p w14:paraId="596DEF9B" w14:textId="77777777" w:rsidR="00EF2F88" w:rsidRDefault="00EF2F88" w:rsidP="0064249D">
      <w:pPr>
        <w:keepNext/>
        <w:ind w:firstLine="0"/>
        <w:jc w:val="center"/>
      </w:pPr>
      <w:r w:rsidRPr="00EF2F88">
        <w:rPr>
          <w:noProof/>
        </w:rPr>
        <w:drawing>
          <wp:inline distT="0" distB="0" distL="0" distR="0" wp14:anchorId="53BB1A0F" wp14:editId="4BE3988D">
            <wp:extent cx="2208362" cy="2910417"/>
            <wp:effectExtent l="0" t="0" r="1905" b="4445"/>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29"/>
                    <a:stretch>
                      <a:fillRect/>
                    </a:stretch>
                  </pic:blipFill>
                  <pic:spPr>
                    <a:xfrm>
                      <a:off x="0" y="0"/>
                      <a:ext cx="2212703" cy="2916138"/>
                    </a:xfrm>
                    <a:prstGeom prst="rect">
                      <a:avLst/>
                    </a:prstGeom>
                  </pic:spPr>
                </pic:pic>
              </a:graphicData>
            </a:graphic>
          </wp:inline>
        </w:drawing>
      </w:r>
    </w:p>
    <w:bookmarkStart w:id="60" w:name="_Ref215064879"/>
    <w:p w14:paraId="1FECFBC6" w14:textId="5ABABADB" w:rsidR="00EF2F88"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13</w:t>
      </w:r>
      <w:r>
        <w:fldChar w:fldCharType="end"/>
      </w:r>
      <w:bookmarkStart w:id="61" w:name="_Toc215442902"/>
      <w:r w:rsidR="00EF2F88">
        <w:t>. ábra</w:t>
      </w:r>
      <w:bookmarkEnd w:id="60"/>
      <w:r w:rsidR="00EF2F88">
        <w:t xml:space="preserve"> </w:t>
      </w:r>
      <w:r w:rsidR="00EF2F88" w:rsidRPr="00B328BE">
        <w:t>Nyomógomb pergésmentesítése</w:t>
      </w:r>
      <w:bookmarkEnd w:id="61"/>
    </w:p>
    <w:p w14:paraId="3D6C14ED" w14:textId="14AE06DA"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457F06">
        <w:rPr>
          <w:noProof/>
        </w:rPr>
        <w:t>2</w:t>
      </w:r>
      <w:r w:rsidR="00457F06">
        <w:noBreakHyphen/>
      </w:r>
      <w:r w:rsidR="00457F06">
        <w:rPr>
          <w:noProof/>
        </w:rPr>
        <w:t>14</w:t>
      </w:r>
      <w:r w:rsidR="00457F06">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drawing>
          <wp:inline distT="0" distB="0" distL="0" distR="0" wp14:anchorId="597E9CE1" wp14:editId="0E655A7E">
            <wp:extent cx="2896417" cy="2955340"/>
            <wp:effectExtent l="0" t="0" r="0" b="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30"/>
                    <a:stretch>
                      <a:fillRect/>
                    </a:stretch>
                  </pic:blipFill>
                  <pic:spPr>
                    <a:xfrm>
                      <a:off x="0" y="0"/>
                      <a:ext cx="2900763" cy="2959775"/>
                    </a:xfrm>
                    <a:prstGeom prst="rect">
                      <a:avLst/>
                    </a:prstGeom>
                  </pic:spPr>
                </pic:pic>
              </a:graphicData>
            </a:graphic>
          </wp:inline>
        </w:drawing>
      </w:r>
    </w:p>
    <w:bookmarkStart w:id="62" w:name="_Ref215319781"/>
    <w:p w14:paraId="056CB1EB" w14:textId="0EDE98BE" w:rsidR="00EB54CF"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14</w:t>
      </w:r>
      <w:r>
        <w:fldChar w:fldCharType="end"/>
      </w:r>
      <w:bookmarkStart w:id="63" w:name="_Toc215442903"/>
      <w:r w:rsidR="00457F06">
        <w:t>. ábra</w:t>
      </w:r>
      <w:bookmarkEnd w:id="62"/>
      <w:r w:rsidR="00457F06">
        <w:t xml:space="preserve"> RC kör beállása</w:t>
      </w:r>
      <w:bookmarkEnd w:id="63"/>
    </w:p>
    <w:p w14:paraId="5B38E66C" w14:textId="77777777" w:rsidR="00072878" w:rsidRDefault="00B85404" w:rsidP="0064249D">
      <w:pPr>
        <w:keepNext/>
        <w:ind w:firstLine="0"/>
      </w:pPr>
      <w:r>
        <w:lastRenderedPageBreak/>
        <w:t>A nyomtatott áramkörön a bővíthetőség érdekében a szükségesnek ítélt gombokon kívül kialakítottam még egy</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1DBA8E79">
            <wp:extent cx="5400040" cy="4013200"/>
            <wp:effectExtent l="0" t="0" r="0" b="635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31"/>
                    <a:stretch>
                      <a:fillRect/>
                    </a:stretch>
                  </pic:blipFill>
                  <pic:spPr>
                    <a:xfrm>
                      <a:off x="0" y="0"/>
                      <a:ext cx="5400040" cy="4013200"/>
                    </a:xfrm>
                    <a:prstGeom prst="rect">
                      <a:avLst/>
                    </a:prstGeom>
                  </pic:spPr>
                </pic:pic>
              </a:graphicData>
            </a:graphic>
          </wp:inline>
        </w:drawing>
      </w:r>
    </w:p>
    <w:p w14:paraId="543AA30B" w14:textId="4766A8EB" w:rsidR="00EF2F88"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15</w:t>
      </w:r>
      <w:r>
        <w:fldChar w:fldCharType="end"/>
      </w:r>
      <w:bookmarkStart w:id="64" w:name="_Toc215442904"/>
      <w:r w:rsidR="00072878">
        <w:t>. ábra Nyomógombok nyomtatott áramkörön</w:t>
      </w:r>
      <w:bookmarkEnd w:id="64"/>
    </w:p>
    <w:p w14:paraId="12C28E3D" w14:textId="24018286" w:rsidR="002D36DD" w:rsidRDefault="00072878" w:rsidP="004D24C2">
      <w:pPr>
        <w:pStyle w:val="Heading2"/>
      </w:pPr>
      <w:r>
        <w:t>Numerikus billentyűzet</w:t>
      </w:r>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 xml:space="preserve">k, ezért itt is Cherry </w:t>
      </w:r>
      <w:proofErr w:type="spellStart"/>
      <w:r w:rsidR="00D8389B">
        <w:t>Blue</w:t>
      </w:r>
      <w:proofErr w:type="spellEnd"/>
      <w:r w:rsidR="00D8389B">
        <w:t xml:space="preserve"> nyomógombokat használtam.</w:t>
      </w:r>
    </w:p>
    <w:p w14:paraId="76230795" w14:textId="04EF347F" w:rsidR="00DF575D" w:rsidRDefault="00DF5DA0" w:rsidP="00DF575D">
      <w:r>
        <w:t xml:space="preserve">Mivel az eszköznek sok perifériát kell kezelnie és szempont a bővíthetőség, Minimalizálni szerettem volna a számlap kezeléséhez felhasznált GPIO-k számát. Egy lehetséges megoldás erre, és amivel tovább haladtam az egy analóg megközelítés. </w:t>
      </w:r>
      <w:r w:rsidR="0016203E">
        <w:t xml:space="preserve">A kimeneti feszültség a lenyomott gombbal arányos. Ezt a megoldást a vezetékes fülhallgatók gombjainak kivitelezéséből merítettem </w:t>
      </w:r>
      <w:sdt>
        <w:sdtPr>
          <w:id w:val="-1860421665"/>
          <w:citation/>
        </w:sdtPr>
        <w:sdtContent>
          <w:r w:rsidR="0016203E">
            <w:fldChar w:fldCharType="begin"/>
          </w:r>
          <w:r w:rsidR="0016203E">
            <w:instrText xml:space="preserve"> CITATION android \l 1038 </w:instrText>
          </w:r>
          <w:r w:rsidR="0016203E">
            <w:fldChar w:fldCharType="separate"/>
          </w:r>
          <w:r w:rsidR="008B1BC7">
            <w:rPr>
              <w:noProof/>
            </w:rPr>
            <w:t>[17]</w:t>
          </w:r>
          <w:r w:rsidR="0016203E">
            <w:fldChar w:fldCharType="end"/>
          </w:r>
        </w:sdtContent>
      </w:sdt>
      <w:r w:rsidR="0016203E">
        <w:t>.</w:t>
      </w:r>
    </w:p>
    <w:p w14:paraId="2617000B" w14:textId="164FBB67" w:rsidR="0016203E" w:rsidRDefault="0016203E" w:rsidP="00DF575D">
      <w:r>
        <w:t xml:space="preserve">A feszültségosztós megoldásnál alapvetően két megközelítés lehetséges. Az első, hogy a be- és kimeneti feszültséget is méri a mikrovezérlő és ennek kettőnek a hányadából lehet a lenyomott gombot megállapítani. Ennek előnye, hogy a bemeneti feszültség </w:t>
      </w:r>
      <w:r>
        <w:lastRenderedPageBreak/>
        <w:t>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1C0BB836" w:rsidR="0016203E" w:rsidRDefault="0016203E" w:rsidP="00DF575D">
      <w:r>
        <w:t>Mivel az eszköz tervezése során a modularitás és rugalmasság központi szempont a két megközelítést ötvöztem.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1C565569" w:rsidR="00946D0F" w:rsidRDefault="008208F3" w:rsidP="00946D0F">
      <w:r>
        <w:t xml:space="preserve">Ez a megközelítés felépítéséből adódóan érzékeny a passzív komponensek értéknek szórására. A 0.1%-os pontosságú ellenállások bőségesen elérhetőek és nem számítanak drága, precíziós ellenállásnak. Azt, hogy ez a pontossági kategória elegendő lesz-e </w:t>
      </w:r>
      <w:proofErr w:type="spellStart"/>
      <w:r>
        <w:t>LTspice</w:t>
      </w:r>
      <w:proofErr w:type="spellEnd"/>
      <w:r>
        <w:t xml:space="preserve"> szoftverben ellenőriztem</w:t>
      </w:r>
      <w:r w:rsidR="00F87404">
        <w:t xml:space="preserve"> (</w:t>
      </w:r>
      <w:r w:rsidR="00F87404">
        <w:fldChar w:fldCharType="begin"/>
      </w:r>
      <w:r w:rsidR="00F87404">
        <w:instrText xml:space="preserve"> REF _Ref215405272 \h </w:instrText>
      </w:r>
      <w:r w:rsidR="00F87404">
        <w:fldChar w:fldCharType="separate"/>
      </w:r>
      <w:r w:rsidR="00F87404">
        <w:rPr>
          <w:noProof/>
        </w:rPr>
        <w:t>2</w:t>
      </w:r>
      <w:r w:rsidR="00F87404">
        <w:noBreakHyphen/>
      </w:r>
      <w:r w:rsidR="00F87404">
        <w:rPr>
          <w:noProof/>
        </w:rPr>
        <w:t>16</w:t>
      </w:r>
      <w:r w:rsidR="00F87404">
        <w:t>. ábra</w:t>
      </w:r>
      <w:r w:rsidR="00F87404">
        <w:fldChar w:fldCharType="end"/>
      </w:r>
      <w:r w:rsidR="00F87404">
        <w:t>)</w:t>
      </w:r>
      <w:r w:rsidR="003F32E4">
        <w:t>, Monte Carlo legrosszabb esetek elemzéssel.</w:t>
      </w:r>
      <w:r w:rsidR="00946D0F">
        <w:t xml:space="preserve"> Ennek a lényege, hogy végig iterálja a tűréssel ellátott passzív komponenseknek az adott tűréssel megadott leg rosszabb értékeit, így minden legrosszabb kombinációt lemodellez.</w:t>
      </w:r>
      <w:r w:rsidR="00D22815">
        <w:t xml:space="preserve"> A tűréssel ellátott elemek a feszültségreferenciát beállító </w:t>
      </w:r>
      <w:r w:rsidR="00F87404">
        <w:t>ellenállások,</w:t>
      </w:r>
      <w:r w:rsidR="00D22815">
        <w:t xml:space="preserve"> illetve a feszültségosztó ellenállásai.</w:t>
      </w:r>
    </w:p>
    <w:p w14:paraId="6853A4F1" w14:textId="77777777" w:rsidR="00614B9E" w:rsidRDefault="00614B9E" w:rsidP="0064249D">
      <w:pPr>
        <w:keepNext/>
        <w:ind w:firstLine="0"/>
      </w:pPr>
      <w:r w:rsidRPr="00614B9E">
        <w:rPr>
          <w:noProof/>
        </w:rPr>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32"/>
                    <a:stretch>
                      <a:fillRect/>
                    </a:stretch>
                  </pic:blipFill>
                  <pic:spPr>
                    <a:xfrm>
                      <a:off x="0" y="0"/>
                      <a:ext cx="5400040" cy="2350135"/>
                    </a:xfrm>
                    <a:prstGeom prst="rect">
                      <a:avLst/>
                    </a:prstGeom>
                  </pic:spPr>
                </pic:pic>
              </a:graphicData>
            </a:graphic>
          </wp:inline>
        </w:drawing>
      </w:r>
    </w:p>
    <w:bookmarkStart w:id="65" w:name="_Ref215405272"/>
    <w:p w14:paraId="6039C5AF" w14:textId="5F03890C" w:rsidR="00614B9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16</w:t>
      </w:r>
      <w:r>
        <w:fldChar w:fldCharType="end"/>
      </w:r>
      <w:bookmarkStart w:id="66" w:name="_Toc215442905"/>
      <w:r w:rsidR="00614B9E">
        <w:t>. ábra</w:t>
      </w:r>
      <w:bookmarkEnd w:id="65"/>
      <w:r w:rsidR="00614B9E">
        <w:t xml:space="preserve"> numerikus billentyűzet </w:t>
      </w:r>
      <w:proofErr w:type="spellStart"/>
      <w:r w:rsidR="00614B9E">
        <w:t>LTspice</w:t>
      </w:r>
      <w:proofErr w:type="spellEnd"/>
      <w:r w:rsidR="00614B9E">
        <w:t xml:space="preserve"> modellje</w:t>
      </w:r>
      <w:bookmarkEnd w:id="66"/>
    </w:p>
    <w:p w14:paraId="329B38CF" w14:textId="77777777" w:rsidR="00F87404" w:rsidRDefault="00D22815" w:rsidP="0064249D">
      <w:pPr>
        <w:keepNext/>
        <w:ind w:firstLine="0"/>
        <w:jc w:val="center"/>
      </w:pPr>
      <w:r w:rsidRPr="00D22815">
        <w:rPr>
          <w:noProof/>
        </w:rPr>
        <w:lastRenderedPageBreak/>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33"/>
                    <a:stretch>
                      <a:fillRect/>
                    </a:stretch>
                  </pic:blipFill>
                  <pic:spPr>
                    <a:xfrm>
                      <a:off x="0" y="0"/>
                      <a:ext cx="5400040" cy="3479165"/>
                    </a:xfrm>
                    <a:prstGeom prst="rect">
                      <a:avLst/>
                    </a:prstGeom>
                  </pic:spPr>
                </pic:pic>
              </a:graphicData>
            </a:graphic>
          </wp:inline>
        </w:drawing>
      </w:r>
    </w:p>
    <w:bookmarkStart w:id="67" w:name="_Ref215405384"/>
    <w:p w14:paraId="696C75F6" w14:textId="09B393E6" w:rsidR="00614B9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17</w:t>
      </w:r>
      <w:r>
        <w:fldChar w:fldCharType="end"/>
      </w:r>
      <w:bookmarkStart w:id="68" w:name="_Toc215442906"/>
      <w:r w:rsidR="00F87404">
        <w:t>. ábra</w:t>
      </w:r>
      <w:bookmarkEnd w:id="67"/>
      <w:r w:rsidR="00F87404">
        <w:t xml:space="preserve"> Monte Carlo szimuláció eredménye</w:t>
      </w:r>
      <w:bookmarkEnd w:id="68"/>
    </w:p>
    <w:p w14:paraId="42611BB5" w14:textId="6ED6BD7D" w:rsidR="00F87404" w:rsidRPr="00614B9E" w:rsidRDefault="00F87404" w:rsidP="00614B9E">
      <w:r>
        <w:t xml:space="preserve">Ahogy azt a </w:t>
      </w:r>
      <w:r>
        <w:fldChar w:fldCharType="begin"/>
      </w:r>
      <w:r>
        <w:instrText xml:space="preserve"> REF _Ref215405384 \h </w:instrText>
      </w:r>
      <w:r>
        <w:fldChar w:fldCharType="separate"/>
      </w:r>
      <w:r>
        <w:rPr>
          <w:noProof/>
        </w:rPr>
        <w:t>2</w:t>
      </w:r>
      <w:r>
        <w:noBreakHyphen/>
      </w:r>
      <w:r>
        <w:rPr>
          <w:noProof/>
        </w:rPr>
        <w:t>17</w:t>
      </w:r>
      <w:r>
        <w:t>. ábra</w:t>
      </w:r>
      <w:r>
        <w:fldChar w:fldCharType="end"/>
      </w:r>
      <w:r>
        <w:t xml:space="preserve"> mutatja, a 0.1%-os tűréssel rendelkező ellenállások által okozott szórás a lépések magasságánál nagyságrendekkel kisebb, az ábrán nem is értelmezhető.</w:t>
      </w:r>
    </w:p>
    <w:p w14:paraId="29E414C5" w14:textId="18343C50" w:rsidR="00946D0F" w:rsidRDefault="00946D0F" w:rsidP="00946D0F">
      <w:r>
        <w:t>Az áramkör tervezésénél a visszamérés előtt a feszültségosztó kimenetét egy alul áteresztő szűrőn keresztül vezetem. Ennek az értékei egyelőre 1k ohm 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lastRenderedPageBreak/>
        <w:drawing>
          <wp:inline distT="0" distB="0" distL="0" distR="0" wp14:anchorId="50001E73" wp14:editId="5CA68345">
            <wp:extent cx="4699420" cy="4031311"/>
            <wp:effectExtent l="0" t="0" r="6350" b="762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34"/>
                    <a:stretch>
                      <a:fillRect/>
                    </a:stretch>
                  </pic:blipFill>
                  <pic:spPr>
                    <a:xfrm>
                      <a:off x="0" y="0"/>
                      <a:ext cx="4700391" cy="4032144"/>
                    </a:xfrm>
                    <a:prstGeom prst="rect">
                      <a:avLst/>
                    </a:prstGeom>
                  </pic:spPr>
                </pic:pic>
              </a:graphicData>
            </a:graphic>
          </wp:inline>
        </w:drawing>
      </w:r>
    </w:p>
    <w:p w14:paraId="76068395" w14:textId="72CC9EE0" w:rsidR="00946D0F" w:rsidRPr="00DF575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18</w:t>
      </w:r>
      <w:r>
        <w:fldChar w:fldCharType="end"/>
      </w:r>
      <w:bookmarkStart w:id="69" w:name="_Toc215442907"/>
      <w:r w:rsidR="00072878">
        <w:t xml:space="preserve">. ábra Numerikus billentyűzet PCB </w:t>
      </w:r>
      <w:proofErr w:type="spellStart"/>
      <w:r w:rsidR="00072878">
        <w:t>panele</w:t>
      </w:r>
      <w:bookmarkEnd w:id="69"/>
      <w:proofErr w:type="spellEnd"/>
    </w:p>
    <w:p w14:paraId="09581C7F" w14:textId="71C1FEC7" w:rsidR="00A01860" w:rsidRDefault="00A01860" w:rsidP="004D24C2">
      <w:pPr>
        <w:pStyle w:val="Heading2"/>
      </w:pPr>
      <w:bookmarkStart w:id="70" w:name="_Toc215318994"/>
      <w:r>
        <w:t>Referenciaszenzor</w:t>
      </w:r>
      <w:bookmarkEnd w:id="70"/>
    </w:p>
    <w:p w14:paraId="5043A907" w14:textId="216F3DA7" w:rsidR="00C45F66" w:rsidRDefault="00945A95" w:rsidP="00C45F66">
      <w:r>
        <w:t xml:space="preserve">A mért szenzor pozíciójának visszamérhetőségét egy referenciaszenzorral biztosítom. A </w:t>
      </w:r>
      <w:r w:rsidR="00025423">
        <w:t xml:space="preserve">választott szenzor </w:t>
      </w:r>
      <w:r w:rsidR="00620991">
        <w:t>a TDK által gyártott ICM 20948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emellett az adott szenzor mellett az volt továbbá, hogy az </w:t>
      </w:r>
      <w:proofErr w:type="spellStart"/>
      <w:r w:rsidR="00E706B5">
        <w:t>Adafruit</w:t>
      </w:r>
      <w:proofErr w:type="spellEnd"/>
      <w:r w:rsidR="00E706B5">
        <w:t xml:space="preserve"> cég árulja ezt a szenzort PCB-vel együtt, amin minden szükséges passzív alkatrész szerepel, így nem szükséges </w:t>
      </w:r>
      <w:r w:rsidR="000E4D39">
        <w:t>külön áramkört terveznem a szenzorhoz. Sajnos nem találtam számomra megfelelő kezelő könyvtárat a szenzorhoz, ezért nekem kellett azt megvalósítanom.</w:t>
      </w:r>
    </w:p>
    <w:p w14:paraId="1D9DA7A6" w14:textId="77777777" w:rsidR="000B3EDE" w:rsidRDefault="000B3EDE" w:rsidP="0064249D">
      <w:pPr>
        <w:keepNext/>
        <w:ind w:firstLine="0"/>
      </w:pPr>
      <w:r>
        <w:rPr>
          <w:noProof/>
        </w:rPr>
        <w:lastRenderedPageBreak/>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1A84F827" w:rsidR="000B3ED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19</w:t>
      </w:r>
      <w:r>
        <w:fldChar w:fldCharType="end"/>
      </w:r>
      <w:bookmarkStart w:id="71" w:name="_Toc215442908"/>
      <w:r w:rsidR="000B3EDE">
        <w:t xml:space="preserve">. ábra </w:t>
      </w:r>
      <w:proofErr w:type="spellStart"/>
      <w:r w:rsidR="000B3EDE" w:rsidRPr="0064512D">
        <w:t>Adafruit</w:t>
      </w:r>
      <w:proofErr w:type="spellEnd"/>
      <w:r w:rsidR="000B3EDE" w:rsidRPr="0064512D">
        <w:t xml:space="preserve"> TDK </w:t>
      </w:r>
      <w:proofErr w:type="spellStart"/>
      <w:r w:rsidR="000B3EDE" w:rsidRPr="0064512D">
        <w:t>InvenSense</w:t>
      </w:r>
      <w:proofErr w:type="spellEnd"/>
      <w:r w:rsidR="000B3EDE" w:rsidRPr="0064512D">
        <w:t xml:space="preserve"> ICM-20948 9-DoF IMU</w:t>
      </w:r>
      <w:r w:rsidR="000B3EDE">
        <w:t xml:space="preserve"> </w:t>
      </w:r>
      <w:sdt>
        <w:sdtPr>
          <w:id w:val="-1992705490"/>
          <w:citation/>
        </w:sdtPr>
        <w:sdtContent>
          <w:r w:rsidR="000B3EDE">
            <w:fldChar w:fldCharType="begin"/>
          </w:r>
          <w:r w:rsidR="000B3EDE">
            <w:instrText xml:space="preserve"> CITATION adafruitICM \l 1038 </w:instrText>
          </w:r>
          <w:r w:rsidR="000B3EDE">
            <w:fldChar w:fldCharType="separate"/>
          </w:r>
          <w:r w:rsidR="008B1BC7">
            <w:rPr>
              <w:noProof/>
            </w:rPr>
            <w:t>[18]</w:t>
          </w:r>
          <w:r w:rsidR="000B3EDE">
            <w:fldChar w:fldCharType="end"/>
          </w:r>
        </w:sdtContent>
      </w:sdt>
      <w:bookmarkEnd w:id="71"/>
    </w:p>
    <w:p w14:paraId="3E301F66" w14:textId="6DEEB5D5" w:rsidR="009E57E8" w:rsidRDefault="009E57E8" w:rsidP="009E57E8">
      <w:pPr>
        <w:pStyle w:val="Heading3"/>
      </w:pPr>
      <w:r>
        <w:t>Driver</w:t>
      </w:r>
    </w:p>
    <w:p w14:paraId="38F9C931" w14:textId="0EEC5413" w:rsidR="009E57E8" w:rsidRDefault="00AD4E56" w:rsidP="009E57E8">
      <w:r>
        <w:t>Ez a szenzor is I2C-csatornán kommunikál, tehát itt is a HAL könyvtárat használtam, valamint a korábbiakkal azonos módon itt is objektum orientált drivert írtam.</w:t>
      </w:r>
    </w:p>
    <w:p w14:paraId="1FA7820C" w14:textId="2313DAF4" w:rsidR="00AD4E56" w:rsidRDefault="00E02665" w:rsidP="009E57E8">
      <w:r>
        <w:t xml:space="preserve">Ez a 9tengelyű szenzor lényegében egy 6 tengelyű gyorsulásmérő és giroszkóp szenzorból és egy </w:t>
      </w:r>
      <w:r w:rsidRPr="00E02665">
        <w:t>AK09916</w:t>
      </w:r>
      <w:r>
        <w:t xml:space="preserve"> típusú 3 tengelyű iránytűből áll. Az utóbbi integrálva van az IC-be és a belső I2C buszon keresztül lehet vele kommunikálni. Sajnos nem sikerült megbízhatóan kommunikálnom ezzel a belső szenzorral. Mivel jelenlegi felhasználáshoz ez nem szükséges nem töltöttem időt ennek megoldásával és nem implementáltam az iránytű kezelését.</w:t>
      </w:r>
    </w:p>
    <w:p w14:paraId="38654249" w14:textId="1FACBAC5" w:rsidR="00117ECB" w:rsidRDefault="00E02665" w:rsidP="00117ECB">
      <w:r>
        <w:t xml:space="preserve">Itt is, mint az </w:t>
      </w:r>
      <w:proofErr w:type="spellStart"/>
      <w:r>
        <w:t>enkóder</w:t>
      </w:r>
      <w:proofErr w:type="spellEnd"/>
      <w:r>
        <w:t xml:space="preserve"> esetében is, külön </w:t>
      </w:r>
      <w:proofErr w:type="spellStart"/>
      <w:r>
        <w:t>header</w:t>
      </w:r>
      <w:proofErr w:type="spellEnd"/>
      <w:r>
        <w:t xml:space="preserve"> fájlba írtam ki az IC fontosabb regisztereinek címe</w:t>
      </w:r>
      <w:r w:rsidR="00117ECB">
        <w:t>it, illetve itt is csak a számomra szükséges funkcionalitásokat implementáltam.</w:t>
      </w:r>
    </w:p>
    <w:p w14:paraId="6AE1B31A" w14:textId="6E3AD9AF" w:rsidR="00117ECB" w:rsidRDefault="00117ECB" w:rsidP="00117ECB">
      <w:r>
        <w:t xml:space="preserve">Az inicializáló függvényt a korábbiakhoz hasonlóan a konstruktortól függetlenül írtam meg. Az egyértelmű függvényeken kívül, mint a gyorsulás és giroszkóp kiolvasása </w:t>
      </w:r>
      <w:r>
        <w:lastRenderedPageBreak/>
        <w:t>még a beépített hőmérséklet szenzornak a kiolvasását és a giroszkóp és gyorsulás mérő szenzor mérési tartományait beállító metódusokat valósítottam meg.</w:t>
      </w:r>
    </w:p>
    <w:p w14:paraId="2C4D47E1" w14:textId="2C0E4412"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xml:space="preserve">, amitől örököl az ICM20948 osztály is. Ennek az osztálynak a referenciagyorsulásokat megadó függvényét írja ez felül. Így amennyiben később más típusú referenciaszenzor kerül beépítésre az is kompatibilis lesz az eszközzel, ha ettől az </w:t>
      </w:r>
      <w:r w:rsidR="00393343">
        <w:t>ősosztálytól</w:t>
      </w:r>
      <w:r>
        <w:t xml:space="preserve"> örököl.</w:t>
      </w:r>
    </w:p>
    <w:p w14:paraId="27E92DBB" w14:textId="6A6D9BAE" w:rsidR="000B51C6" w:rsidRPr="009E57E8" w:rsidRDefault="000B51C6" w:rsidP="00117ECB">
      <w:r>
        <w:t>Természetesen ezt a drivert is lehet még bővíteni. Nem csak a korábban említett digitális iránytű kiolvasásának implementálásával, de például jobb hibakezeléssel, vagy szűrőfüggvény implementálásával.</w:t>
      </w:r>
    </w:p>
    <w:p w14:paraId="4E6BEB40" w14:textId="3A3D09E7" w:rsidR="00A01860" w:rsidRDefault="00D340F5" w:rsidP="004D24C2">
      <w:pPr>
        <w:pStyle w:val="Heading2"/>
      </w:pPr>
      <w:bookmarkStart w:id="72" w:name="_Toc215318996"/>
      <w:r>
        <w:t>Alaplap</w:t>
      </w:r>
      <w:bookmarkEnd w:id="72"/>
    </w:p>
    <w:p w14:paraId="6815DE65" w14:textId="6EB4C466" w:rsidR="000B3EDE" w:rsidRDefault="000B3EDE" w:rsidP="000B3EDE">
      <w:r>
        <w:t>Az eszköz leg komplexebb áramköre, ami a modulokat összeköti az alaplap.</w:t>
      </w:r>
      <w:r w:rsidR="008D589A">
        <w:t xml:space="preserve"> A tervezés közben a központi megfontolás a könnyű javíthatóság, átalakíthatóság és modularitás volt.</w:t>
      </w:r>
    </w:p>
    <w:p w14:paraId="42D54A4F" w14:textId="3B630D55" w:rsidR="008D589A" w:rsidRDefault="00255B12" w:rsidP="00255B12">
      <w:pPr>
        <w:pStyle w:val="Heading3"/>
      </w:pPr>
      <w:r>
        <w:t>Táp áramkör</w:t>
      </w:r>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50228136" w:rsidR="006608DE" w:rsidRDefault="006608DE" w:rsidP="00255B12">
      <w:r>
        <w:t xml:space="preserve">A túlfeszültség elleni védelmet egy két irányú </w:t>
      </w:r>
      <w:proofErr w:type="spellStart"/>
      <w:r>
        <w:t>zénerdiódával</w:t>
      </w:r>
      <w:proofErr w:type="spellEnd"/>
      <w:r>
        <w:t xml:space="preserve"> és olvadóbiztosítékkal valósítottam meg. A polaritás védelemhez MOSFET tranzisztort alkalmaztam, ami a megfelelő polaritásnál nyit csak ki. Ezzel párhuzamosan egy teljesítménydiódát is bekötöttem, hogy nyitásnál a nagy áram ne a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47ADBB05">
            <wp:extent cx="4301655" cy="2444720"/>
            <wp:effectExtent l="0" t="0" r="381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36"/>
                    <a:stretch>
                      <a:fillRect/>
                    </a:stretch>
                  </pic:blipFill>
                  <pic:spPr>
                    <a:xfrm>
                      <a:off x="0" y="0"/>
                      <a:ext cx="4314089" cy="2451787"/>
                    </a:xfrm>
                    <a:prstGeom prst="rect">
                      <a:avLst/>
                    </a:prstGeom>
                  </pic:spPr>
                </pic:pic>
              </a:graphicData>
            </a:graphic>
          </wp:inline>
        </w:drawing>
      </w:r>
    </w:p>
    <w:p w14:paraId="383F1ADB" w14:textId="73C9BBD9" w:rsidR="00F46CC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20</w:t>
      </w:r>
      <w:r>
        <w:fldChar w:fldCharType="end"/>
      </w:r>
      <w:bookmarkStart w:id="73" w:name="_Toc215442909"/>
      <w:r w:rsidR="00F46CC2">
        <w:t>. ábra Tápfeszültség előkészítése</w:t>
      </w:r>
      <w:bookmarkEnd w:id="73"/>
    </w:p>
    <w:p w14:paraId="5C9FEC46" w14:textId="7FD1AF5A" w:rsidR="00FD7296" w:rsidRDefault="00F46CC2" w:rsidP="00FD7296">
      <w:r>
        <w:t xml:space="preserve">A panelen szükség van továbbá 3.3V, illetve 5V feszültségre is. Ezeket a feszültségeket kapcsolóüzemű DC-DC </w:t>
      </w:r>
      <w:proofErr w:type="spellStart"/>
      <w:r>
        <w:t>buck</w:t>
      </w:r>
      <w:proofErr w:type="spellEnd"/>
      <w:r>
        <w:t xml:space="preserve"> konverterekkel állítom elő</w:t>
      </w:r>
      <w:r w:rsidR="00FD7296">
        <w:t xml:space="preserve"> (</w:t>
      </w:r>
      <w:r w:rsidR="00FD7296">
        <w:fldChar w:fldCharType="begin"/>
      </w:r>
      <w:r w:rsidR="00FD7296">
        <w:instrText xml:space="preserve"> REF _Ref215400793 \h </w:instrText>
      </w:r>
      <w:r w:rsidR="00FD7296">
        <w:fldChar w:fldCharType="separate"/>
      </w:r>
      <w:r w:rsidR="00FD7296">
        <w:rPr>
          <w:noProof/>
        </w:rPr>
        <w:t>2</w:t>
      </w:r>
      <w:r w:rsidR="00FD7296">
        <w:noBreakHyphen/>
      </w:r>
      <w:r w:rsidR="00FD7296">
        <w:rPr>
          <w:noProof/>
        </w:rPr>
        <w:t>19</w:t>
      </w:r>
      <w:r w:rsidR="00FD7296">
        <w:t>. ábra</w:t>
      </w:r>
      <w:r w:rsidR="00FD7296">
        <w:fldChar w:fldCharType="end"/>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3.3V-ot </w:t>
      </w:r>
      <w:r w:rsidR="00DC3662" w:rsidRPr="00DC3662">
        <w:t>P7803B-1000</w:t>
      </w:r>
      <w:r w:rsidR="00DC3662">
        <w:t xml:space="preserve">, míg 5V-ot </w:t>
      </w:r>
      <w:r w:rsidR="00DC3662" w:rsidRPr="00DC3662">
        <w:t>P7803B-1000</w:t>
      </w:r>
      <w:r w:rsidR="00DC3662">
        <w:t xml:space="preserve"> állít elő. Az 1000 a sorozatszám végén az 1A maximális kimeneti áramot jelzi. Létezik 2A változat is, amennyiben ez szükséges lenne a csere 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FD7296">
        <w:t xml:space="preserve">, alacsony és alacsony kimeneti zajjal rendelkeznek. További előnyük, hogy pusztán 2 (egy be- illetve egy kimeneti) kondenzátorra van szükségük a működéshez. </w:t>
      </w:r>
      <w:sdt>
        <w:sdtPr>
          <w:id w:val="-2046050845"/>
          <w:citation/>
        </w:sdtPr>
        <w:sdtContent>
          <w:r w:rsidR="00FD7296">
            <w:fldChar w:fldCharType="begin"/>
          </w:r>
          <w:r w:rsidR="00FD7296">
            <w:instrText xml:space="preserve"> CITATION P78B1000 \l 1038 </w:instrText>
          </w:r>
          <w:r w:rsidR="00FD7296">
            <w:fldChar w:fldCharType="separate"/>
          </w:r>
          <w:r w:rsidR="008B1BC7">
            <w:rPr>
              <w:noProof/>
            </w:rPr>
            <w:t>[19]</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37"/>
                    <a:stretch>
                      <a:fillRect/>
                    </a:stretch>
                  </pic:blipFill>
                  <pic:spPr>
                    <a:xfrm>
                      <a:off x="0" y="0"/>
                      <a:ext cx="5400040" cy="4546600"/>
                    </a:xfrm>
                    <a:prstGeom prst="rect">
                      <a:avLst/>
                    </a:prstGeom>
                  </pic:spPr>
                </pic:pic>
              </a:graphicData>
            </a:graphic>
          </wp:inline>
        </w:drawing>
      </w:r>
    </w:p>
    <w:bookmarkStart w:id="74" w:name="_Ref215400793"/>
    <w:p w14:paraId="10292792" w14:textId="2C9059C6" w:rsidR="00820C9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21</w:t>
      </w:r>
      <w:r>
        <w:fldChar w:fldCharType="end"/>
      </w:r>
      <w:bookmarkStart w:id="75" w:name="_Toc215442910"/>
      <w:r w:rsidR="00820C9E">
        <w:t>. ábra</w:t>
      </w:r>
      <w:bookmarkEnd w:id="74"/>
      <w:r w:rsidR="00820C9E">
        <w:t xml:space="preserve"> Alacsonyabb feszültségek előállítása</w:t>
      </w:r>
      <w:bookmarkEnd w:id="75"/>
    </w:p>
    <w:p w14:paraId="18876D19" w14:textId="1EE8FB9E" w:rsidR="00820C9E" w:rsidRDefault="00FD0FAC" w:rsidP="00EB7190">
      <w:pPr>
        <w:pStyle w:val="Heading3"/>
      </w:pPr>
      <w:r>
        <w:t>Vészkapcsoló</w:t>
      </w:r>
    </w:p>
    <w:p w14:paraId="27D1F04A" w14:textId="2A84BC0B" w:rsidR="00EB7190" w:rsidRDefault="00EB7190" w:rsidP="00820C9E">
      <w:r>
        <w:t xml:space="preserve">Ahogy azt a </w:t>
      </w:r>
      <w:r w:rsidR="003208A3">
        <w:fldChar w:fldCharType="begin"/>
      </w:r>
      <w:r w:rsidR="003208A3">
        <w:instrText xml:space="preserve"> REF _Ref215408390 \h </w:instrText>
      </w:r>
      <w:r w:rsidR="003208A3">
        <w:fldChar w:fldCharType="separate"/>
      </w:r>
      <w:r w:rsidR="003208A3">
        <w:t>Biztonságtechnikai lépések</w:t>
      </w:r>
      <w:sdt>
        <w:sdtPr>
          <w:id w:val="-1314099438"/>
          <w:citation/>
        </w:sdtPr>
        <w:sdtContent>
          <w:r w:rsidR="003208A3">
            <w:fldChar w:fldCharType="begin"/>
          </w:r>
          <w:r w:rsidR="003208A3">
            <w:instrText xml:space="preserve"> CITATION Gépekbiztonsága \l 1038 </w:instrText>
          </w:r>
          <w:r w:rsidR="003208A3">
            <w:fldChar w:fldCharType="separate"/>
          </w:r>
          <w:r w:rsidR="003208A3">
            <w:rPr>
              <w:noProof/>
            </w:rPr>
            <w:t xml:space="preserve"> [5]</w:t>
          </w:r>
          <w:r w:rsidR="008B1BC7">
            <w:rPr>
              <w:noProof/>
            </w:rPr>
            <w:t xml:space="preserve"> [5]</w:t>
          </w:r>
          <w:r w:rsidR="003208A3">
            <w:fldChar w:fldCharType="end"/>
          </w:r>
        </w:sdtContent>
      </w:sdt>
      <w:sdt>
        <w:sdtPr>
          <w:id w:val="1576389238"/>
          <w:citation/>
        </w:sdtPr>
        <w:sdtContent>
          <w:r w:rsidR="003208A3">
            <w:fldChar w:fldCharType="begin"/>
          </w:r>
          <w:r w:rsidR="003208A3">
            <w:instrText xml:space="preserve">CITATION MUNKAESZKÖZÖKBIZTONSÁGA \l 1038 </w:instrText>
          </w:r>
          <w:r w:rsidR="003208A3">
            <w:fldChar w:fldCharType="separate"/>
          </w:r>
          <w:r w:rsidR="003208A3">
            <w:rPr>
              <w:noProof/>
            </w:rPr>
            <w:t xml:space="preserve"> [6]</w:t>
          </w:r>
          <w:r w:rsidR="008B1BC7">
            <w:rPr>
              <w:noProof/>
            </w:rPr>
            <w:t xml:space="preserve"> [6]</w:t>
          </w:r>
          <w:r w:rsidR="003208A3">
            <w:fldChar w:fldCharType="end"/>
          </w:r>
        </w:sdtContent>
      </w:sdt>
      <w:r w:rsidR="003208A3">
        <w:fldChar w:fldCharType="end"/>
      </w:r>
      <w:r w:rsidR="003208A3">
        <w:t xml:space="preserve"> fejezetben is említettem az eszközt el kell látni vészleállító berendezéssel, ami az aktiátorokat deaktiválja. Mivel a motorvezérlő modulokon van „</w:t>
      </w:r>
      <w:proofErr w:type="spellStart"/>
      <w:r w:rsidR="003208A3">
        <w:t>Enable</w:t>
      </w:r>
      <w:proofErr w:type="spellEnd"/>
      <w:r w:rsidR="003208A3">
        <w:t xml:space="preserve"> </w:t>
      </w:r>
      <w:proofErr w:type="spellStart"/>
      <w:r w:rsidR="003208A3">
        <w:t>Not</w:t>
      </w:r>
      <w:proofErr w:type="spellEnd"/>
      <w:r w:rsidR="003208A3">
        <w:t>”, azaz „nem engedélyez” bemenet, elegendő ezt magas logikai szintre kapcsolni, ekkor a motorok áramtalanítása megtörténik és megszűnik a nyomaték.</w:t>
      </w:r>
    </w:p>
    <w:p w14:paraId="50DB3B49" w14:textId="1435F695" w:rsidR="006F36CA" w:rsidRDefault="006F36CA" w:rsidP="00820C9E">
      <w:r>
        <w:t>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w:t>
      </w:r>
      <w:r w:rsidR="007765A1">
        <w:lastRenderedPageBreak/>
        <w:t xml:space="preserve">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8A4F3A">
        <w:rPr>
          <w:noProof/>
        </w:rPr>
        <w:t>2</w:t>
      </w:r>
      <w:r w:rsidR="008A4F3A">
        <w:noBreakHyphen/>
      </w:r>
      <w:r w:rsidR="008A4F3A">
        <w:rPr>
          <w:noProof/>
        </w:rPr>
        <w:t>22</w:t>
      </w:r>
      <w:r w:rsidR="008A4F3A">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38"/>
                    <a:stretch>
                      <a:fillRect/>
                    </a:stretch>
                  </pic:blipFill>
                  <pic:spPr>
                    <a:xfrm>
                      <a:off x="0" y="0"/>
                      <a:ext cx="3486816" cy="3837385"/>
                    </a:xfrm>
                    <a:prstGeom prst="rect">
                      <a:avLst/>
                    </a:prstGeom>
                  </pic:spPr>
                </pic:pic>
              </a:graphicData>
            </a:graphic>
          </wp:inline>
        </w:drawing>
      </w:r>
    </w:p>
    <w:bookmarkStart w:id="76" w:name="_Ref215440735"/>
    <w:p w14:paraId="3D7290FA" w14:textId="4DD706AC" w:rsidR="007765A1"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22</w:t>
      </w:r>
      <w:r>
        <w:fldChar w:fldCharType="end"/>
      </w:r>
      <w:bookmarkStart w:id="77" w:name="_Toc215442911"/>
      <w:r w:rsidR="00E83785">
        <w:t>. ábra</w:t>
      </w:r>
      <w:bookmarkEnd w:id="76"/>
      <w:r w:rsidR="00E83785">
        <w:t xml:space="preserve"> Leállító kapcsolók jelei</w:t>
      </w:r>
      <w:bookmarkEnd w:id="77"/>
    </w:p>
    <w:p w14:paraId="2BB657D9" w14:textId="3CAC5BFA"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8A4F3A">
        <w:rPr>
          <w:noProof/>
        </w:rPr>
        <w:t>2</w:t>
      </w:r>
      <w:r w:rsidR="008A4F3A">
        <w:noBreakHyphen/>
      </w:r>
      <w:r w:rsidR="008A4F3A">
        <w:rPr>
          <w:noProof/>
        </w:rPr>
        <w:t>23</w:t>
      </w:r>
      <w:r w:rsidR="008A4F3A">
        <w:t>. ábra</w:t>
      </w:r>
      <w:r w:rsidR="008A4F3A">
        <w:fldChar w:fldCharType="end"/>
      </w:r>
      <w:r w:rsidR="008A4F3A">
        <w:t xml:space="preserve"> mutatja, a piros x-ek a 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39"/>
                    <a:stretch>
                      <a:fillRect/>
                    </a:stretch>
                  </pic:blipFill>
                  <pic:spPr>
                    <a:xfrm>
                      <a:off x="0" y="0"/>
                      <a:ext cx="5400040" cy="2562860"/>
                    </a:xfrm>
                    <a:prstGeom prst="rect">
                      <a:avLst/>
                    </a:prstGeom>
                  </pic:spPr>
                </pic:pic>
              </a:graphicData>
            </a:graphic>
          </wp:inline>
        </w:drawing>
      </w:r>
    </w:p>
    <w:bookmarkStart w:id="78" w:name="_Ref215440947"/>
    <w:p w14:paraId="6828E562" w14:textId="443BB0EE" w:rsidR="008A4F3A"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23</w:t>
      </w:r>
      <w:r>
        <w:fldChar w:fldCharType="end"/>
      </w:r>
      <w:bookmarkStart w:id="79" w:name="_Toc215442912"/>
      <w:r w:rsidR="008A4F3A">
        <w:t>. ábra</w:t>
      </w:r>
      <w:bookmarkEnd w:id="78"/>
      <w:r w:rsidR="008A4F3A">
        <w:t xml:space="preserve"> negált jel létrehozásának lehetősége</w:t>
      </w:r>
      <w:bookmarkEnd w:id="79"/>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10E050D4">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40"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40">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9DFEE1"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41"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41" o:title="A képen szöveg, képernyőkép, szám, Párhuzamos látható&#10;&#10;Előfordulhat, hogy az AI által létrehozott tartalom helytelen" croptop="31449f" cropbottom="2429f" cropright="2975f"/>
                </v:shape>
                <w10:anchorlock/>
              </v:group>
            </w:pict>
          </mc:Fallback>
        </mc:AlternateContent>
      </w:r>
    </w:p>
    <w:p w14:paraId="150DC151" w14:textId="7AB93F0E" w:rsidR="00712A7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24</w:t>
      </w:r>
      <w:r>
        <w:fldChar w:fldCharType="end"/>
      </w:r>
      <w:bookmarkStart w:id="80" w:name="_Toc215442913"/>
      <w:r w:rsidR="00712A7D">
        <w:t>. ábra Visszajelző LED és külső jelet kapcsoló szilárdtest relé</w:t>
      </w:r>
      <w:bookmarkEnd w:id="80"/>
    </w:p>
    <w:p w14:paraId="3EC75310" w14:textId="4F3F222A" w:rsidR="00C74E0C" w:rsidRDefault="00712A7D" w:rsidP="00712A7D">
      <w:r>
        <w:t>A kapcsolók jeleit és a külső jelet is csavaros csatlakozóval lehet bevezetni</w:t>
      </w:r>
      <w:r w:rsidR="00C74E0C">
        <w:t xml:space="preserve"> (</w:t>
      </w:r>
      <w:r w:rsidR="00C74E0C">
        <w:fldChar w:fldCharType="begin"/>
      </w:r>
      <w:r w:rsidR="00C74E0C">
        <w:instrText xml:space="preserve"> REF _Ref215442337 \h </w:instrText>
      </w:r>
      <w:r w:rsidR="00C74E0C">
        <w:fldChar w:fldCharType="separate"/>
      </w:r>
      <w:r w:rsidR="00C74E0C">
        <w:rPr>
          <w:noProof/>
        </w:rPr>
        <w:t>2</w:t>
      </w:r>
      <w:r w:rsidR="00C74E0C">
        <w:noBreakHyphen/>
      </w:r>
      <w:r w:rsidR="00C74E0C">
        <w:rPr>
          <w:noProof/>
        </w:rPr>
        <w:t>25</w:t>
      </w:r>
      <w:r w:rsidR="00C74E0C">
        <w:t>. ábra</w:t>
      </w:r>
      <w:r w:rsidR="00C74E0C">
        <w:fldChar w:fldCharType="end"/>
      </w:r>
      <w:r w:rsidR="00C74E0C">
        <w:t>)</w:t>
      </w:r>
      <w:r>
        <w:t>. Így sokféle vezetékezési megoldás egyaránt beköthető az alaplapba. Amennyiben ez hosszú távon rossz megközelítésnek bizonyul, nem nehéz ezeket más csatlakozóra cserélni.</w:t>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F890D5A">
            <wp:extent cx="3689350" cy="2278078"/>
            <wp:effectExtent l="0" t="0" r="6350" b="8255"/>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42"/>
                    <a:stretch>
                      <a:fillRect/>
                    </a:stretch>
                  </pic:blipFill>
                  <pic:spPr>
                    <a:xfrm>
                      <a:off x="0" y="0"/>
                      <a:ext cx="3694763" cy="2281420"/>
                    </a:xfrm>
                    <a:prstGeom prst="rect">
                      <a:avLst/>
                    </a:prstGeom>
                  </pic:spPr>
                </pic:pic>
              </a:graphicData>
            </a:graphic>
          </wp:inline>
        </w:drawing>
      </w:r>
    </w:p>
    <w:bookmarkStart w:id="81" w:name="_Ref215442337"/>
    <w:p w14:paraId="572D24AF" w14:textId="7C4376F4" w:rsidR="00C74E0C"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25</w:t>
      </w:r>
      <w:r>
        <w:fldChar w:fldCharType="end"/>
      </w:r>
      <w:bookmarkStart w:id="82" w:name="_Toc215442914"/>
      <w:r w:rsidR="00C74E0C">
        <w:t>. ábra</w:t>
      </w:r>
      <w:bookmarkEnd w:id="81"/>
      <w:r w:rsidR="00C74E0C">
        <w:t xml:space="preserve"> Jelek csatlakozói</w:t>
      </w:r>
      <w:bookmarkEnd w:id="82"/>
    </w:p>
    <w:p w14:paraId="4FFD7CB9" w14:textId="7BCE61C7" w:rsidR="00712A7D" w:rsidRDefault="00712A7D" w:rsidP="00C74E0C">
      <w:pPr>
        <w:pStyle w:val="Heading3"/>
      </w:pPr>
      <w:r>
        <w:t xml:space="preserve"> </w:t>
      </w:r>
      <w:r w:rsidR="00C74E0C">
        <w:t xml:space="preserve">Külső </w:t>
      </w:r>
      <w:proofErr w:type="spellStart"/>
      <w:r w:rsidR="00C74E0C">
        <w:t>trigger</w:t>
      </w:r>
      <w:proofErr w:type="spellEnd"/>
      <w:r w:rsidR="00C74E0C">
        <w:t xml:space="preserve"> jel</w:t>
      </w:r>
    </w:p>
    <w:p w14:paraId="60CE92EB" w14:textId="05084C3A" w:rsidR="00216E75" w:rsidRDefault="00216E75" w:rsidP="00216E75">
      <w:r>
        <w:t xml:space="preserve">Elvárás volt, hogy kívülről lehessen a beállást időzíteni egy </w:t>
      </w:r>
      <w:proofErr w:type="spellStart"/>
      <w:r>
        <w:t>trigger</w:t>
      </w:r>
      <w:proofErr w:type="spellEnd"/>
      <w:r>
        <w:t xml:space="preserve">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386C22">
        <w:rPr>
          <w:noProof/>
        </w:rPr>
        <w:t>2</w:t>
      </w:r>
      <w:r w:rsidR="00386C22">
        <w:noBreakHyphen/>
      </w:r>
      <w:r w:rsidR="00386C22">
        <w:rPr>
          <w:noProof/>
        </w:rPr>
        <w:t>26</w:t>
      </w:r>
      <w:r w:rsidR="00386C22">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43"/>
                    <a:stretch>
                      <a:fillRect/>
                    </a:stretch>
                  </pic:blipFill>
                  <pic:spPr>
                    <a:xfrm>
                      <a:off x="0" y="0"/>
                      <a:ext cx="2501247" cy="4010910"/>
                    </a:xfrm>
                    <a:prstGeom prst="rect">
                      <a:avLst/>
                    </a:prstGeom>
                  </pic:spPr>
                </pic:pic>
              </a:graphicData>
            </a:graphic>
          </wp:inline>
        </w:drawing>
      </w:r>
    </w:p>
    <w:bookmarkStart w:id="83" w:name="_Ref215487924"/>
    <w:p w14:paraId="005A9CF5" w14:textId="351113A1" w:rsidR="00735AD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26</w:t>
      </w:r>
      <w:r>
        <w:fldChar w:fldCharType="end"/>
      </w:r>
      <w:r w:rsidR="00386C22">
        <w:t>. ábra</w:t>
      </w:r>
      <w:bookmarkEnd w:id="83"/>
      <w:r w:rsidR="00386C22">
        <w:t xml:space="preserve"> külső időzítő jel</w:t>
      </w:r>
    </w:p>
    <w:p w14:paraId="307D3160" w14:textId="129E9352" w:rsidR="00386C22" w:rsidRDefault="00386C22" w:rsidP="00386C22">
      <w:r>
        <w:lastRenderedPageBreak/>
        <w:t xml:space="preserve">A külső időzítőjel csatlakozóján lévő tápfeszültséget LED fénnyel visszajelzem, így könnyen megmondható, ha be van kapcsolva a külső eszköz. A kívülről érkező jelet </w:t>
      </w:r>
      <w:proofErr w:type="spellStart"/>
      <w:r>
        <w:t>optocsatolón</w:t>
      </w:r>
      <w:proofErr w:type="spellEnd"/>
      <w:r>
        <w:t xml:space="preserve"> keresztül viszem a mikrovezérlő</w:t>
      </w:r>
      <w:r w:rsidR="00E24C1C">
        <w:t xml:space="preserve">höz és a mikrovezérlőtől a külső eszközhöz is </w:t>
      </w:r>
      <w:proofErr w:type="spellStart"/>
      <w:r w:rsidR="00E24C1C">
        <w:t>optocsatolón</w:t>
      </w:r>
      <w:proofErr w:type="spellEnd"/>
      <w:r w:rsidR="00E24C1C">
        <w:t xml:space="preserve">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44"/>
                    <a:stretch>
                      <a:fillRect/>
                    </a:stretch>
                  </pic:blipFill>
                  <pic:spPr>
                    <a:xfrm>
                      <a:off x="0" y="0"/>
                      <a:ext cx="5400040" cy="3549650"/>
                    </a:xfrm>
                    <a:prstGeom prst="rect">
                      <a:avLst/>
                    </a:prstGeom>
                  </pic:spPr>
                </pic:pic>
              </a:graphicData>
            </a:graphic>
          </wp:inline>
        </w:drawing>
      </w:r>
    </w:p>
    <w:p w14:paraId="0D4C6BD9" w14:textId="050812E5" w:rsidR="00386C22" w:rsidRPr="00386C2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27</w:t>
      </w:r>
      <w:r>
        <w:fldChar w:fldCharType="end"/>
      </w:r>
      <w:r w:rsidR="00386C22">
        <w:t>. ábra külső időzítőjel és visszajelzés galvanikus leválasztása</w:t>
      </w:r>
    </w:p>
    <w:p w14:paraId="485E776A" w14:textId="6220D2CC" w:rsidR="00C74E0C" w:rsidRDefault="003E20F4" w:rsidP="003E20F4">
      <w:pPr>
        <w:pStyle w:val="Heading3"/>
      </w:pPr>
      <w:r>
        <w:t>SPI lehallgató</w:t>
      </w:r>
    </w:p>
    <w:p w14:paraId="2F907040" w14:textId="443640AE"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feszültségszintek illesztésére alkalmas 4 csatornás kommunikációs szint illesztő IC-t használtam.</w:t>
      </w:r>
    </w:p>
    <w:p w14:paraId="36DCB0E2" w14:textId="77777777" w:rsidR="0064249D" w:rsidRDefault="0064249D" w:rsidP="0064249D">
      <w:pPr>
        <w:keepNext/>
        <w:ind w:firstLine="0"/>
        <w:jc w:val="center"/>
      </w:pPr>
      <w:r w:rsidRPr="0064249D">
        <w:rPr>
          <w:noProof/>
        </w:rPr>
        <w:lastRenderedPageBreak/>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45"/>
                    <a:stretch>
                      <a:fillRect/>
                    </a:stretch>
                  </pic:blipFill>
                  <pic:spPr>
                    <a:xfrm>
                      <a:off x="0" y="0"/>
                      <a:ext cx="5075729" cy="1753586"/>
                    </a:xfrm>
                    <a:prstGeom prst="rect">
                      <a:avLst/>
                    </a:prstGeom>
                  </pic:spPr>
                </pic:pic>
              </a:graphicData>
            </a:graphic>
          </wp:inline>
        </w:drawing>
      </w:r>
    </w:p>
    <w:p w14:paraId="447FACC2" w14:textId="29D706E2" w:rsidR="0064249D" w:rsidRPr="0064249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28</w:t>
      </w:r>
      <w:r>
        <w:fldChar w:fldCharType="end"/>
      </w:r>
      <w:r w:rsidR="0064249D">
        <w:t>. ábra SPI logikai szint illesztése</w:t>
      </w:r>
    </w:p>
    <w:p w14:paraId="6484D076" w14:textId="263474E4" w:rsidR="003E20F4" w:rsidRDefault="003E20F4" w:rsidP="003E20F4">
      <w:pPr>
        <w:pStyle w:val="Heading3"/>
      </w:pPr>
      <w:r>
        <w:t>EEPROM</w:t>
      </w:r>
    </w:p>
    <w:p w14:paraId="71C160B6" w14:textId="1EF77064" w:rsidR="002204E6" w:rsidRDefault="002204E6" w:rsidP="002204E6">
      <w:r>
        <w:t xml:space="preserve">A </w:t>
      </w:r>
      <w:r>
        <w:fldChar w:fldCharType="begin"/>
      </w:r>
      <w:r>
        <w:instrText xml:space="preserve"> REF _Ref215491212 \h </w:instrText>
      </w:r>
      <w:r>
        <w:fldChar w:fldCharType="separate"/>
      </w:r>
      <w:r>
        <w:t>Kezelőfelület</w:t>
      </w:r>
      <w:r>
        <w:fldChar w:fldCharType="end"/>
      </w:r>
      <w:r>
        <w:t xml:space="preserve"> fejezetben már említettem, hogy a beállításokat egy EEPROM-</w:t>
      </w:r>
      <w:proofErr w:type="spellStart"/>
      <w:r>
        <w:t>ra</w:t>
      </w:r>
      <w:proofErr w:type="spellEnd"/>
      <w:r>
        <w:t xml:space="preserve"> le lehet menteni. Az EEPROM IC az alaplapon kapott helye. Ez egy 24LC512 típusú EEPROM, amire azért esett a választás, mert korábbi projektjeim során is használtam már és volt hozzá saját írású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46"/>
                    <a:stretch>
                      <a:fillRect/>
                    </a:stretch>
                  </pic:blipFill>
                  <pic:spPr>
                    <a:xfrm>
                      <a:off x="0" y="0"/>
                      <a:ext cx="5400040" cy="2301240"/>
                    </a:xfrm>
                    <a:prstGeom prst="rect">
                      <a:avLst/>
                    </a:prstGeom>
                  </pic:spPr>
                </pic:pic>
              </a:graphicData>
            </a:graphic>
          </wp:inline>
        </w:drawing>
      </w:r>
    </w:p>
    <w:p w14:paraId="3C141061" w14:textId="1ACDAA2A" w:rsidR="002204E6" w:rsidRDefault="00DD2AB3" w:rsidP="002204E6">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29</w:t>
      </w:r>
      <w:r>
        <w:fldChar w:fldCharType="end"/>
      </w:r>
      <w:r w:rsidR="002204E6">
        <w:t>. ábra EEPROM</w:t>
      </w:r>
    </w:p>
    <w:p w14:paraId="60E4283D" w14:textId="086CD4D8" w:rsidR="00232DA6" w:rsidRDefault="00232DA6" w:rsidP="00232DA6">
      <w:pPr>
        <w:pStyle w:val="Heading3"/>
      </w:pPr>
      <w:r>
        <w:t>EEPROM driver</w:t>
      </w:r>
    </w:p>
    <w:p w14:paraId="4CF5CE9D" w14:textId="3A352596" w:rsidR="00232DA6" w:rsidRDefault="000957B9" w:rsidP="00232DA6">
      <w:r>
        <w:t>Erre az EEPROM-</w:t>
      </w:r>
      <w:proofErr w:type="spellStart"/>
      <w:r>
        <w:t>ra</w:t>
      </w:r>
      <w:proofErr w:type="spellEnd"/>
      <w:r>
        <w:t xml:space="preserve">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w:t>
      </w:r>
      <w:r>
        <w:lastRenderedPageBreak/>
        <w:t xml:space="preserve">byte-os lapra van tagolva. Az első 55 oldalon 440 </w:t>
      </w:r>
      <w:r w:rsidR="00067597">
        <w:t>„</w:t>
      </w:r>
      <w:proofErr w:type="spellStart"/>
      <w:r>
        <w:t>header</w:t>
      </w:r>
      <w:proofErr w:type="spellEnd"/>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Heading3"/>
      </w:pPr>
      <w:r>
        <w:t>Mikrovezérlő</w:t>
      </w:r>
      <w:r w:rsidR="0064249D">
        <w:t xml:space="preserve"> és további modularitási/bővítési megfontolások</w:t>
      </w:r>
    </w:p>
    <w:p w14:paraId="38379E65" w14:textId="7626E919" w:rsidR="002204E6" w:rsidRDefault="00E24404" w:rsidP="002204E6">
      <w:r>
        <w:t xml:space="preserve">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w:t>
      </w:r>
      <w:proofErr w:type="spellStart"/>
      <w:r>
        <w:t>Nucleo</w:t>
      </w:r>
      <w:proofErr w:type="spellEnd"/>
      <w:r>
        <w:t xml:space="preserve"> összes csatlakozóját kivezettem. Mindegyik csatlakozót </w:t>
      </w:r>
      <w:proofErr w:type="spellStart"/>
      <w:r>
        <w:t>jumperen</w:t>
      </w:r>
      <w:proofErr w:type="spellEnd"/>
      <w:r>
        <w:t xml:space="preserve"> keresztül vezettem ki, a </w:t>
      </w:r>
      <w:proofErr w:type="spellStart"/>
      <w:r>
        <w:t>jumper</w:t>
      </w:r>
      <w:proofErr w:type="spellEnd"/>
      <w:r>
        <w:t xml:space="preserve"> előtt és után is tüskesor került. Így könnyedén újra konfigurálható a kivezetés, valamint új modulok könnyen beilleszthetőek.  A nyomtatott áramkörön pedig minden jelet feliratoztam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9511DE">
        <w:rPr>
          <w:noProof/>
        </w:rPr>
        <w:t>2</w:t>
      </w:r>
      <w:r w:rsidR="009511DE">
        <w:noBreakHyphen/>
      </w:r>
      <w:r w:rsidR="009511DE">
        <w:rPr>
          <w:noProof/>
        </w:rPr>
        <w:t>30</w:t>
      </w:r>
      <w:r w:rsidR="009511DE">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9511DE">
        <w:rPr>
          <w:noProof/>
        </w:rPr>
        <w:t>2</w:t>
      </w:r>
      <w:r w:rsidR="009511DE">
        <w:noBreakHyphen/>
      </w:r>
      <w:r w:rsidR="009511DE">
        <w:rPr>
          <w:noProof/>
        </w:rPr>
        <w:t>31</w:t>
      </w:r>
      <w:r w:rsidR="009511DE">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lastRenderedPageBreak/>
        <w:drawing>
          <wp:inline distT="0" distB="0" distL="0" distR="0" wp14:anchorId="710BB7EF" wp14:editId="144AD3C9">
            <wp:extent cx="5040000" cy="3839266"/>
            <wp:effectExtent l="0" t="0" r="8255" b="8890"/>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47"/>
                    <a:stretch>
                      <a:fillRect/>
                    </a:stretch>
                  </pic:blipFill>
                  <pic:spPr>
                    <a:xfrm>
                      <a:off x="0" y="0"/>
                      <a:ext cx="5040000" cy="3839266"/>
                    </a:xfrm>
                    <a:prstGeom prst="rect">
                      <a:avLst/>
                    </a:prstGeom>
                  </pic:spPr>
                </pic:pic>
              </a:graphicData>
            </a:graphic>
          </wp:inline>
        </w:drawing>
      </w:r>
    </w:p>
    <w:bookmarkStart w:id="84" w:name="_Ref215497006"/>
    <w:p w14:paraId="530FEEB8" w14:textId="03D9E8DE" w:rsidR="009511DE" w:rsidRDefault="00DD2AB3" w:rsidP="009511DE">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30</w:t>
      </w:r>
      <w:r>
        <w:fldChar w:fldCharType="end"/>
      </w:r>
      <w:r w:rsidR="009511DE">
        <w:t>. ábra</w:t>
      </w:r>
      <w:bookmarkEnd w:id="84"/>
      <w:r w:rsidR="009511DE">
        <w:t xml:space="preserve"> Mikrovezérlő "A" </w:t>
      </w:r>
      <w:proofErr w:type="spellStart"/>
      <w:r w:rsidR="009511DE">
        <w:t>portjának</w:t>
      </w:r>
      <w:proofErr w:type="spellEnd"/>
      <w:r w:rsidR="009511DE">
        <w:t xml:space="preserve"> csatlakozóinak kivezetése</w:t>
      </w:r>
    </w:p>
    <w:p w14:paraId="717098A7" w14:textId="77777777" w:rsidR="009511DE" w:rsidRDefault="009511DE" w:rsidP="009511DE">
      <w:pPr>
        <w:keepNext/>
        <w:ind w:firstLine="0"/>
        <w:jc w:val="center"/>
      </w:pPr>
      <w:r w:rsidRPr="009511DE">
        <w:rPr>
          <w:noProof/>
        </w:rPr>
        <w:lastRenderedPageBreak/>
        <w:drawing>
          <wp:inline distT="0" distB="0" distL="0" distR="0" wp14:anchorId="373561F6" wp14:editId="10875C1A">
            <wp:extent cx="5040000" cy="4726482"/>
            <wp:effectExtent l="0" t="0" r="8255" b="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48"/>
                    <a:stretch>
                      <a:fillRect/>
                    </a:stretch>
                  </pic:blipFill>
                  <pic:spPr>
                    <a:xfrm>
                      <a:off x="0" y="0"/>
                      <a:ext cx="5040000" cy="4726482"/>
                    </a:xfrm>
                    <a:prstGeom prst="rect">
                      <a:avLst/>
                    </a:prstGeom>
                  </pic:spPr>
                </pic:pic>
              </a:graphicData>
            </a:graphic>
          </wp:inline>
        </w:drawing>
      </w:r>
    </w:p>
    <w:bookmarkStart w:id="85" w:name="_Ref215497013"/>
    <w:p w14:paraId="1B9CEC48" w14:textId="7C9FAC4E" w:rsidR="009511DE" w:rsidRPr="009511DE" w:rsidRDefault="00DD2AB3" w:rsidP="009511DE">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31</w:t>
      </w:r>
      <w:r>
        <w:fldChar w:fldCharType="end"/>
      </w:r>
      <w:r w:rsidR="009511DE">
        <w:t>. ábra</w:t>
      </w:r>
      <w:bookmarkEnd w:id="85"/>
      <w:r w:rsidR="009511DE">
        <w:t xml:space="preserve"> Mikrovezérlő jeleinek kivezetése a nyomtatott áramkörön</w:t>
      </w:r>
    </w:p>
    <w:p w14:paraId="4F22E32C" w14:textId="497CA765" w:rsidR="00E24404" w:rsidRDefault="00E24404" w:rsidP="00E24404">
      <w:r>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DD2AB3">
        <w:rPr>
          <w:noProof/>
        </w:rPr>
        <w:t>2</w:t>
      </w:r>
      <w:r w:rsidR="00DD2AB3">
        <w:noBreakHyphen/>
      </w:r>
      <w:r w:rsidR="00DD2AB3">
        <w:rPr>
          <w:noProof/>
        </w:rPr>
        <w:t>32</w:t>
      </w:r>
      <w:r w:rsidR="00DD2AB3">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DD2AB3">
        <w:rPr>
          <w:noProof/>
        </w:rPr>
        <w:t>2</w:t>
      </w:r>
      <w:r w:rsidR="00DD2AB3">
        <w:noBreakHyphen/>
      </w:r>
      <w:r w:rsidR="00DD2AB3">
        <w:rPr>
          <w:noProof/>
        </w:rPr>
        <w:t>33</w:t>
      </w:r>
      <w:r w:rsidR="00DD2AB3">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28F46A53">
            <wp:extent cx="5040000" cy="2279972"/>
            <wp:effectExtent l="0" t="0" r="8255" b="635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49"/>
                    <a:stretch>
                      <a:fillRect/>
                    </a:stretch>
                  </pic:blipFill>
                  <pic:spPr>
                    <a:xfrm>
                      <a:off x="0" y="0"/>
                      <a:ext cx="5040000" cy="2279972"/>
                    </a:xfrm>
                    <a:prstGeom prst="rect">
                      <a:avLst/>
                    </a:prstGeom>
                  </pic:spPr>
                </pic:pic>
              </a:graphicData>
            </a:graphic>
          </wp:inline>
        </w:drawing>
      </w:r>
    </w:p>
    <w:bookmarkStart w:id="86" w:name="_Ref215497419"/>
    <w:p w14:paraId="0D219017" w14:textId="7B430285" w:rsidR="00DD2AB3" w:rsidRDefault="00DD2AB3" w:rsidP="00DD2AB3">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32</w:t>
      </w:r>
      <w:r>
        <w:fldChar w:fldCharType="end"/>
      </w:r>
      <w:r>
        <w:t>. ábra</w:t>
      </w:r>
      <w:bookmarkEnd w:id="86"/>
      <w:r>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lastRenderedPageBreak/>
        <w:drawing>
          <wp:inline distT="0" distB="0" distL="0" distR="0" wp14:anchorId="7EC4AEC9" wp14:editId="7C5E6781">
            <wp:extent cx="5038037" cy="1453763"/>
            <wp:effectExtent l="0" t="0" r="0" b="0"/>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50"/>
                    <a:srcRect t="2662"/>
                    <a:stretch/>
                  </pic:blipFill>
                  <pic:spPr bwMode="auto">
                    <a:xfrm>
                      <a:off x="0" y="0"/>
                      <a:ext cx="5040000" cy="1454330"/>
                    </a:xfrm>
                    <a:prstGeom prst="rect">
                      <a:avLst/>
                    </a:prstGeom>
                    <a:ln>
                      <a:noFill/>
                    </a:ln>
                    <a:extLst>
                      <a:ext uri="{53640926-AAD7-44D8-BBD7-CCE9431645EC}">
                        <a14:shadowObscured xmlns:a14="http://schemas.microsoft.com/office/drawing/2010/main"/>
                      </a:ext>
                    </a:extLst>
                  </pic:spPr>
                </pic:pic>
              </a:graphicData>
            </a:graphic>
          </wp:inline>
        </w:drawing>
      </w:r>
    </w:p>
    <w:bookmarkStart w:id="87" w:name="_Ref215497424"/>
    <w:p w14:paraId="1399A012" w14:textId="272A8356" w:rsidR="00DD2AB3" w:rsidRPr="002204E6" w:rsidRDefault="00DD2AB3" w:rsidP="00DD2AB3">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33</w:t>
      </w:r>
      <w:r>
        <w:fldChar w:fldCharType="end"/>
      </w:r>
      <w:r>
        <w:t>. ábra</w:t>
      </w:r>
      <w:bookmarkEnd w:id="87"/>
      <w:r>
        <w:t xml:space="preserve"> </w:t>
      </w:r>
      <w:r w:rsidR="00E018D5">
        <w:t>Kiegészítő</w:t>
      </w:r>
      <w:r>
        <w:t xml:space="preserve"> gombok pergésmentesítése</w:t>
      </w:r>
    </w:p>
    <w:p w14:paraId="316CD754" w14:textId="7BA60729" w:rsidR="00255B12" w:rsidRDefault="00A229DA" w:rsidP="00255B12">
      <w:pPr>
        <w:pStyle w:val="Heading2"/>
      </w:pPr>
      <w:r w:rsidRPr="00A229DA">
        <w:t>Szoftver dokumentációja</w:t>
      </w:r>
    </w:p>
    <w:p w14:paraId="1275AAD5" w14:textId="77777777" w:rsidR="000B308B" w:rsidRPr="000B308B" w:rsidRDefault="000B308B" w:rsidP="000B308B"/>
    <w:bookmarkStart w:id="88" w:name="_Toc215318997" w:displacedByCustomXml="next"/>
    <w:sdt>
      <w:sdtPr>
        <w:rPr>
          <w:rFonts w:cs="Times New Roman"/>
          <w:b w:val="0"/>
          <w:bCs w:val="0"/>
          <w:kern w:val="0"/>
          <w:sz w:val="24"/>
          <w:szCs w:val="24"/>
        </w:rPr>
        <w:id w:val="1638151403"/>
        <w:docPartObj>
          <w:docPartGallery w:val="Bibliographies"/>
          <w:docPartUnique/>
        </w:docPartObj>
      </w:sdtPr>
      <w:sdtContent>
        <w:p w14:paraId="1AA3BDB1" w14:textId="456AE4A6" w:rsidR="00825AAC" w:rsidRDefault="00825AAC">
          <w:pPr>
            <w:pStyle w:val="Heading1"/>
          </w:pPr>
          <w:r>
            <w:t>Irodalomjegyzék</w:t>
          </w:r>
          <w:bookmarkEnd w:id="88"/>
        </w:p>
        <w:sdt>
          <w:sdtPr>
            <w:id w:val="111145805"/>
            <w:bibliography/>
          </w:sdtPr>
          <w:sdtContent>
            <w:p w14:paraId="5EF3299D" w14:textId="77777777" w:rsidR="008B1BC7" w:rsidRDefault="00825AAC">
              <w:pPr>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8B1BC7" w14:paraId="3C8BF65B" w14:textId="77777777">
                <w:trPr>
                  <w:divId w:val="1185173200"/>
                  <w:tblCellSpacing w:w="15" w:type="dxa"/>
                </w:trPr>
                <w:tc>
                  <w:tcPr>
                    <w:tcW w:w="50" w:type="pct"/>
                    <w:hideMark/>
                  </w:tcPr>
                  <w:p w14:paraId="0F79D797" w14:textId="286C5485" w:rsidR="008B1BC7" w:rsidRDefault="008B1BC7">
                    <w:pPr>
                      <w:pStyle w:val="Bibliography"/>
                      <w:rPr>
                        <w:noProof/>
                      </w:rPr>
                    </w:pPr>
                    <w:r>
                      <w:rPr>
                        <w:noProof/>
                      </w:rPr>
                      <w:t xml:space="preserve">[1] </w:t>
                    </w:r>
                  </w:p>
                </w:tc>
                <w:tc>
                  <w:tcPr>
                    <w:tcW w:w="0" w:type="auto"/>
                    <w:hideMark/>
                  </w:tcPr>
                  <w:p w14:paraId="5050885B" w14:textId="77777777" w:rsidR="008B1BC7" w:rsidRDefault="008B1BC7">
                    <w:pPr>
                      <w:pStyle w:val="Bibliography"/>
                      <w:rPr>
                        <w:noProof/>
                      </w:rPr>
                    </w:pPr>
                    <w:r>
                      <w:rPr>
                        <w:noProof/>
                      </w:rPr>
                      <w:t>„All about MEMS sensors,” © Bosch Sensortec GmbH, 2024. [Online]. Available: https://www.bosch-sensortec.com/about-us/our-company/mems/. [Hozzáférés dátuma: 10 05 2025].</w:t>
                    </w:r>
                  </w:p>
                </w:tc>
              </w:tr>
              <w:tr w:rsidR="008B1BC7" w14:paraId="41C36356" w14:textId="77777777">
                <w:trPr>
                  <w:divId w:val="1185173200"/>
                  <w:tblCellSpacing w:w="15" w:type="dxa"/>
                </w:trPr>
                <w:tc>
                  <w:tcPr>
                    <w:tcW w:w="50" w:type="pct"/>
                    <w:hideMark/>
                  </w:tcPr>
                  <w:p w14:paraId="6076DF18" w14:textId="77777777" w:rsidR="008B1BC7" w:rsidRDefault="008B1BC7">
                    <w:pPr>
                      <w:pStyle w:val="Bibliography"/>
                      <w:rPr>
                        <w:noProof/>
                      </w:rPr>
                    </w:pPr>
                    <w:r>
                      <w:rPr>
                        <w:noProof/>
                      </w:rPr>
                      <w:t xml:space="preserve">[2] </w:t>
                    </w:r>
                  </w:p>
                </w:tc>
                <w:tc>
                  <w:tcPr>
                    <w:tcW w:w="0" w:type="auto"/>
                    <w:hideMark/>
                  </w:tcPr>
                  <w:p w14:paraId="4B5973FC" w14:textId="77777777" w:rsidR="008B1BC7" w:rsidRDefault="008B1BC7">
                    <w:pPr>
                      <w:pStyle w:val="Bibliography"/>
                      <w:rPr>
                        <w:noProof/>
                      </w:rPr>
                    </w:pPr>
                    <w:r>
                      <w:rPr>
                        <w:noProof/>
                      </w:rPr>
                      <w:t>C. Murphy, „Why MEMS Accelerometers Are Becoming the Designer’s Best Choice for CbM Applications,” Analog Devices, 01 02 2021. [Online]. Available: https://www.analog.com/en/resources/technical-articles/why-memes-acceler-are-best-choice-for-cbm-apps.html. [Hozzáférés dátuma: 10 05 2025].</w:t>
                    </w:r>
                  </w:p>
                </w:tc>
              </w:tr>
              <w:tr w:rsidR="008B1BC7" w14:paraId="78D826C4" w14:textId="77777777">
                <w:trPr>
                  <w:divId w:val="1185173200"/>
                  <w:tblCellSpacing w:w="15" w:type="dxa"/>
                </w:trPr>
                <w:tc>
                  <w:tcPr>
                    <w:tcW w:w="50" w:type="pct"/>
                    <w:hideMark/>
                  </w:tcPr>
                  <w:p w14:paraId="7FC6BD72" w14:textId="77777777" w:rsidR="008B1BC7" w:rsidRDefault="008B1BC7">
                    <w:pPr>
                      <w:pStyle w:val="Bibliography"/>
                      <w:rPr>
                        <w:noProof/>
                      </w:rPr>
                    </w:pPr>
                    <w:r>
                      <w:rPr>
                        <w:noProof/>
                      </w:rPr>
                      <w:t xml:space="preserve">[3] </w:t>
                    </w:r>
                  </w:p>
                </w:tc>
                <w:tc>
                  <w:tcPr>
                    <w:tcW w:w="0" w:type="auto"/>
                    <w:hideMark/>
                  </w:tcPr>
                  <w:p w14:paraId="065EAB24" w14:textId="77777777" w:rsidR="008B1BC7" w:rsidRDefault="008B1BC7">
                    <w:pPr>
                      <w:pStyle w:val="Bibliography"/>
                      <w:rPr>
                        <w:noProof/>
                      </w:rPr>
                    </w:pPr>
                    <w:r>
                      <w:rPr>
                        <w:i/>
                        <w:iCs/>
                        <w:noProof/>
                      </w:rPr>
                      <w:t xml:space="preserve">PCB design guidelines for MEMS sensors, </w:t>
                    </w:r>
                    <w:r>
                      <w:rPr>
                        <w:noProof/>
                      </w:rPr>
                      <w:t xml:space="preserve">STMicroelectronics, 2023. </w:t>
                    </w:r>
                  </w:p>
                </w:tc>
              </w:tr>
              <w:tr w:rsidR="008B1BC7" w14:paraId="2D16D3B2" w14:textId="77777777">
                <w:trPr>
                  <w:divId w:val="1185173200"/>
                  <w:tblCellSpacing w:w="15" w:type="dxa"/>
                </w:trPr>
                <w:tc>
                  <w:tcPr>
                    <w:tcW w:w="50" w:type="pct"/>
                    <w:hideMark/>
                  </w:tcPr>
                  <w:p w14:paraId="1754313B" w14:textId="77777777" w:rsidR="008B1BC7" w:rsidRDefault="008B1BC7">
                    <w:pPr>
                      <w:pStyle w:val="Bibliography"/>
                      <w:rPr>
                        <w:noProof/>
                      </w:rPr>
                    </w:pPr>
                    <w:r>
                      <w:rPr>
                        <w:noProof/>
                      </w:rPr>
                      <w:t xml:space="preserve">[4] </w:t>
                    </w:r>
                  </w:p>
                </w:tc>
                <w:tc>
                  <w:tcPr>
                    <w:tcW w:w="0" w:type="auto"/>
                    <w:hideMark/>
                  </w:tcPr>
                  <w:p w14:paraId="13F15A03" w14:textId="77777777" w:rsidR="008B1BC7" w:rsidRDefault="008B1BC7">
                    <w:pPr>
                      <w:pStyle w:val="Bibliography"/>
                      <w:rPr>
                        <w:noProof/>
                      </w:rPr>
                    </w:pPr>
                    <w:r>
                      <w:rPr>
                        <w:noProof/>
                      </w:rPr>
                      <w:t>„Acceleration sensor: BMA580,” © Bosch Sensortec GmbH, 2024. [Online]. Available: https://www.bosch-sensortec.com/products/motion-sensors/accelerometers/bma580/. [Hozzáférés dátuma: 10 05 2025].</w:t>
                    </w:r>
                  </w:p>
                </w:tc>
              </w:tr>
              <w:tr w:rsidR="008B1BC7" w14:paraId="05F36142" w14:textId="77777777">
                <w:trPr>
                  <w:divId w:val="1185173200"/>
                  <w:tblCellSpacing w:w="15" w:type="dxa"/>
                </w:trPr>
                <w:tc>
                  <w:tcPr>
                    <w:tcW w:w="50" w:type="pct"/>
                    <w:hideMark/>
                  </w:tcPr>
                  <w:p w14:paraId="5FC42CC1" w14:textId="77777777" w:rsidR="008B1BC7" w:rsidRDefault="008B1BC7">
                    <w:pPr>
                      <w:pStyle w:val="Bibliography"/>
                      <w:rPr>
                        <w:noProof/>
                      </w:rPr>
                    </w:pPr>
                    <w:r>
                      <w:rPr>
                        <w:noProof/>
                      </w:rPr>
                      <w:t xml:space="preserve">[5] </w:t>
                    </w:r>
                  </w:p>
                </w:tc>
                <w:tc>
                  <w:tcPr>
                    <w:tcW w:w="0" w:type="auto"/>
                    <w:hideMark/>
                  </w:tcPr>
                  <w:p w14:paraId="03F5C0D5" w14:textId="77777777" w:rsidR="008B1BC7" w:rsidRDefault="008B1BC7">
                    <w:pPr>
                      <w:pStyle w:val="Bibliography"/>
                      <w:rPr>
                        <w:noProof/>
                      </w:rPr>
                    </w:pPr>
                    <w:r>
                      <w:rPr>
                        <w:noProof/>
                      </w:rPr>
                      <w:t xml:space="preserve">Z. Bende és A. Rávai, Gépek biztonsága, Budapest: Akadémiai Kiadó, 2018. </w:t>
                    </w:r>
                  </w:p>
                </w:tc>
              </w:tr>
              <w:tr w:rsidR="008B1BC7" w14:paraId="7214345D" w14:textId="77777777">
                <w:trPr>
                  <w:divId w:val="1185173200"/>
                  <w:tblCellSpacing w:w="15" w:type="dxa"/>
                </w:trPr>
                <w:tc>
                  <w:tcPr>
                    <w:tcW w:w="50" w:type="pct"/>
                    <w:hideMark/>
                  </w:tcPr>
                  <w:p w14:paraId="64E6C517" w14:textId="77777777" w:rsidR="008B1BC7" w:rsidRDefault="008B1BC7">
                    <w:pPr>
                      <w:pStyle w:val="Bibliography"/>
                      <w:rPr>
                        <w:noProof/>
                      </w:rPr>
                    </w:pPr>
                    <w:r>
                      <w:rPr>
                        <w:noProof/>
                      </w:rPr>
                      <w:t xml:space="preserve">[6] </w:t>
                    </w:r>
                  </w:p>
                </w:tc>
                <w:tc>
                  <w:tcPr>
                    <w:tcW w:w="0" w:type="auto"/>
                    <w:hideMark/>
                  </w:tcPr>
                  <w:p w14:paraId="0423F254" w14:textId="77777777" w:rsidR="008B1BC7" w:rsidRDefault="008B1BC7">
                    <w:pPr>
                      <w:pStyle w:val="Bibliography"/>
                      <w:rPr>
                        <w:noProof/>
                      </w:rPr>
                    </w:pPr>
                    <w:r>
                      <w:rPr>
                        <w:noProof/>
                      </w:rPr>
                      <w:t xml:space="preserve">Technológiai és Ipari Minisztérium, MUNKAESZKÖZÖK BIZTONSÁGA, Technológiai és Ipari Minisztérium, 2022. </w:t>
                    </w:r>
                  </w:p>
                </w:tc>
              </w:tr>
              <w:tr w:rsidR="008B1BC7" w14:paraId="2C0B2072" w14:textId="77777777">
                <w:trPr>
                  <w:divId w:val="1185173200"/>
                  <w:tblCellSpacing w:w="15" w:type="dxa"/>
                </w:trPr>
                <w:tc>
                  <w:tcPr>
                    <w:tcW w:w="50" w:type="pct"/>
                    <w:hideMark/>
                  </w:tcPr>
                  <w:p w14:paraId="0C29C84D" w14:textId="77777777" w:rsidR="008B1BC7" w:rsidRDefault="008B1BC7">
                    <w:pPr>
                      <w:pStyle w:val="Bibliography"/>
                      <w:rPr>
                        <w:noProof/>
                      </w:rPr>
                    </w:pPr>
                    <w:r>
                      <w:rPr>
                        <w:noProof/>
                      </w:rPr>
                      <w:t xml:space="preserve">[7] </w:t>
                    </w:r>
                  </w:p>
                </w:tc>
                <w:tc>
                  <w:tcPr>
                    <w:tcW w:w="0" w:type="auto"/>
                    <w:hideMark/>
                  </w:tcPr>
                  <w:p w14:paraId="39F5F6D5" w14:textId="77777777" w:rsidR="008B1BC7" w:rsidRDefault="008B1BC7">
                    <w:pPr>
                      <w:pStyle w:val="Bibliography"/>
                      <w:rPr>
                        <w:noProof/>
                      </w:rPr>
                    </w:pPr>
                    <w:r>
                      <w:rPr>
                        <w:noProof/>
                      </w:rPr>
                      <w:t>STMicroelectronics, „STM32F767ZI,” STMicroelectronics, 2025. [Online]. Available: https://www.st.com/en/microcontrollers-microprocessors/stm32f767zi.html. [Hozzáférés dátuma: 19 június 2025].</w:t>
                    </w:r>
                  </w:p>
                </w:tc>
              </w:tr>
              <w:tr w:rsidR="008B1BC7" w14:paraId="13091432" w14:textId="77777777">
                <w:trPr>
                  <w:divId w:val="1185173200"/>
                  <w:tblCellSpacing w:w="15" w:type="dxa"/>
                </w:trPr>
                <w:tc>
                  <w:tcPr>
                    <w:tcW w:w="50" w:type="pct"/>
                    <w:hideMark/>
                  </w:tcPr>
                  <w:p w14:paraId="41E891CD" w14:textId="77777777" w:rsidR="008B1BC7" w:rsidRDefault="008B1BC7">
                    <w:pPr>
                      <w:pStyle w:val="Bibliography"/>
                      <w:rPr>
                        <w:noProof/>
                      </w:rPr>
                    </w:pPr>
                    <w:r>
                      <w:rPr>
                        <w:noProof/>
                      </w:rPr>
                      <w:t xml:space="preserve">[8] </w:t>
                    </w:r>
                  </w:p>
                </w:tc>
                <w:tc>
                  <w:tcPr>
                    <w:tcW w:w="0" w:type="auto"/>
                    <w:hideMark/>
                  </w:tcPr>
                  <w:p w14:paraId="122E3DE4" w14:textId="77777777" w:rsidR="008B1BC7" w:rsidRDefault="008B1BC7">
                    <w:pPr>
                      <w:pStyle w:val="Bibliography"/>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8B1BC7" w14:paraId="279F3300" w14:textId="77777777">
                <w:trPr>
                  <w:divId w:val="1185173200"/>
                  <w:tblCellSpacing w:w="15" w:type="dxa"/>
                </w:trPr>
                <w:tc>
                  <w:tcPr>
                    <w:tcW w:w="50" w:type="pct"/>
                    <w:hideMark/>
                  </w:tcPr>
                  <w:p w14:paraId="5E5876C3" w14:textId="77777777" w:rsidR="008B1BC7" w:rsidRDefault="008B1BC7">
                    <w:pPr>
                      <w:pStyle w:val="Bibliography"/>
                      <w:rPr>
                        <w:noProof/>
                      </w:rPr>
                    </w:pPr>
                    <w:r>
                      <w:rPr>
                        <w:noProof/>
                      </w:rPr>
                      <w:t xml:space="preserve">[9] </w:t>
                    </w:r>
                  </w:p>
                </w:tc>
                <w:tc>
                  <w:tcPr>
                    <w:tcW w:w="0" w:type="auto"/>
                    <w:hideMark/>
                  </w:tcPr>
                  <w:p w14:paraId="02D10450" w14:textId="77777777" w:rsidR="008B1BC7" w:rsidRDefault="008B1BC7">
                    <w:pPr>
                      <w:pStyle w:val="Bibliography"/>
                      <w:rPr>
                        <w:noProof/>
                      </w:rPr>
                    </w:pPr>
                    <w:r>
                      <w:rPr>
                        <w:noProof/>
                      </w:rPr>
                      <w:t>ATMEL, „AVR446: Linear speed control of stepper motor,” Atmel Corporation, San Jose, CA 95131, USA, 2006.</w:t>
                    </w:r>
                  </w:p>
                </w:tc>
              </w:tr>
              <w:tr w:rsidR="008B1BC7" w14:paraId="068DB1BB" w14:textId="77777777">
                <w:trPr>
                  <w:divId w:val="1185173200"/>
                  <w:tblCellSpacing w:w="15" w:type="dxa"/>
                </w:trPr>
                <w:tc>
                  <w:tcPr>
                    <w:tcW w:w="50" w:type="pct"/>
                    <w:hideMark/>
                  </w:tcPr>
                  <w:p w14:paraId="21745AD9" w14:textId="77777777" w:rsidR="008B1BC7" w:rsidRDefault="008B1BC7">
                    <w:pPr>
                      <w:pStyle w:val="Bibliography"/>
                      <w:rPr>
                        <w:noProof/>
                      </w:rPr>
                    </w:pPr>
                    <w:r>
                      <w:rPr>
                        <w:noProof/>
                      </w:rPr>
                      <w:lastRenderedPageBreak/>
                      <w:t xml:space="preserve">[10] </w:t>
                    </w:r>
                  </w:p>
                </w:tc>
                <w:tc>
                  <w:tcPr>
                    <w:tcW w:w="0" w:type="auto"/>
                    <w:hideMark/>
                  </w:tcPr>
                  <w:p w14:paraId="07CE0B21" w14:textId="77777777" w:rsidR="008B1BC7" w:rsidRDefault="008B1BC7">
                    <w:pPr>
                      <w:pStyle w:val="Bibliography"/>
                      <w:rPr>
                        <w:noProof/>
                      </w:rPr>
                    </w:pPr>
                    <w:r>
                      <w:rPr>
                        <w:noProof/>
                      </w:rPr>
                      <w:t>„ASN Inverse Sine,” Algorithms Project, 1 augusztus 2003. [Online]. Available: https://algo.inria.fr/esf/function/ASN/ASN.html. [Hozzáférés dátuma: 18 09 2025].</w:t>
                    </w:r>
                  </w:p>
                </w:tc>
              </w:tr>
              <w:tr w:rsidR="008B1BC7" w14:paraId="0946DDD1" w14:textId="77777777">
                <w:trPr>
                  <w:divId w:val="1185173200"/>
                  <w:tblCellSpacing w:w="15" w:type="dxa"/>
                </w:trPr>
                <w:tc>
                  <w:tcPr>
                    <w:tcW w:w="50" w:type="pct"/>
                    <w:hideMark/>
                  </w:tcPr>
                  <w:p w14:paraId="04E80404" w14:textId="77777777" w:rsidR="008B1BC7" w:rsidRDefault="008B1BC7">
                    <w:pPr>
                      <w:pStyle w:val="Bibliography"/>
                      <w:rPr>
                        <w:noProof/>
                      </w:rPr>
                    </w:pPr>
                    <w:r>
                      <w:rPr>
                        <w:noProof/>
                      </w:rPr>
                      <w:t xml:space="preserve">[11] </w:t>
                    </w:r>
                  </w:p>
                </w:tc>
                <w:tc>
                  <w:tcPr>
                    <w:tcW w:w="0" w:type="auto"/>
                    <w:hideMark/>
                  </w:tcPr>
                  <w:p w14:paraId="53EEBFF4" w14:textId="77777777" w:rsidR="008B1BC7" w:rsidRDefault="008B1BC7">
                    <w:pPr>
                      <w:pStyle w:val="Bibliography"/>
                      <w:rPr>
                        <w:noProof/>
                      </w:rPr>
                    </w:pPr>
                    <w:r>
                      <w:rPr>
                        <w:noProof/>
                      </w:rPr>
                      <w:t xml:space="preserve">AMS, </w:t>
                    </w:r>
                    <w:r>
                      <w:rPr>
                        <w:i/>
                        <w:iCs/>
                        <w:noProof/>
                      </w:rPr>
                      <w:t xml:space="preserve">AS5147U/AS5247U, </w:t>
                    </w:r>
                    <w:r>
                      <w:rPr>
                        <w:noProof/>
                      </w:rPr>
                      <w:t xml:space="preserve">ams OSRAM Group, 2020. </w:t>
                    </w:r>
                  </w:p>
                </w:tc>
              </w:tr>
              <w:tr w:rsidR="008B1BC7" w14:paraId="4474A348" w14:textId="77777777">
                <w:trPr>
                  <w:divId w:val="1185173200"/>
                  <w:tblCellSpacing w:w="15" w:type="dxa"/>
                </w:trPr>
                <w:tc>
                  <w:tcPr>
                    <w:tcW w:w="50" w:type="pct"/>
                    <w:hideMark/>
                  </w:tcPr>
                  <w:p w14:paraId="7EB85D29" w14:textId="77777777" w:rsidR="008B1BC7" w:rsidRDefault="008B1BC7">
                    <w:pPr>
                      <w:pStyle w:val="Bibliography"/>
                      <w:rPr>
                        <w:noProof/>
                      </w:rPr>
                    </w:pPr>
                    <w:r>
                      <w:rPr>
                        <w:noProof/>
                      </w:rPr>
                      <w:t xml:space="preserve">[12] </w:t>
                    </w:r>
                  </w:p>
                </w:tc>
                <w:tc>
                  <w:tcPr>
                    <w:tcW w:w="0" w:type="auto"/>
                    <w:hideMark/>
                  </w:tcPr>
                  <w:p w14:paraId="01DADD9E" w14:textId="77777777" w:rsidR="008B1BC7" w:rsidRDefault="008B1BC7">
                    <w:pPr>
                      <w:pStyle w:val="Bibliography"/>
                      <w:rPr>
                        <w:noProof/>
                      </w:rPr>
                    </w:pPr>
                    <w:r>
                      <w:rPr>
                        <w:noProof/>
                      </w:rPr>
                      <w:t xml:space="preserve">AMS, </w:t>
                    </w:r>
                    <w:r>
                      <w:rPr>
                        <w:i/>
                        <w:iCs/>
                        <w:noProof/>
                      </w:rPr>
                      <w:t xml:space="preserve">AS5x47U Motor Board, </w:t>
                    </w:r>
                    <w:r>
                      <w:rPr>
                        <w:noProof/>
                      </w:rPr>
                      <w:t xml:space="preserve">AMS, 2021. </w:t>
                    </w:r>
                  </w:p>
                </w:tc>
              </w:tr>
              <w:tr w:rsidR="008B1BC7" w14:paraId="3602736E" w14:textId="77777777">
                <w:trPr>
                  <w:divId w:val="1185173200"/>
                  <w:tblCellSpacing w:w="15" w:type="dxa"/>
                </w:trPr>
                <w:tc>
                  <w:tcPr>
                    <w:tcW w:w="50" w:type="pct"/>
                    <w:hideMark/>
                  </w:tcPr>
                  <w:p w14:paraId="49A8D36E" w14:textId="77777777" w:rsidR="008B1BC7" w:rsidRDefault="008B1BC7">
                    <w:pPr>
                      <w:pStyle w:val="Bibliography"/>
                      <w:rPr>
                        <w:noProof/>
                      </w:rPr>
                    </w:pPr>
                    <w:r>
                      <w:rPr>
                        <w:noProof/>
                      </w:rPr>
                      <w:t xml:space="preserve">[13] </w:t>
                    </w:r>
                  </w:p>
                </w:tc>
                <w:tc>
                  <w:tcPr>
                    <w:tcW w:w="0" w:type="auto"/>
                    <w:hideMark/>
                  </w:tcPr>
                  <w:p w14:paraId="6CC3FE5F" w14:textId="77777777" w:rsidR="008B1BC7" w:rsidRDefault="008B1BC7">
                    <w:pPr>
                      <w:pStyle w:val="Bibliography"/>
                      <w:rPr>
                        <w:noProof/>
                      </w:rPr>
                    </w:pPr>
                    <w:r>
                      <w:rPr>
                        <w:noProof/>
                      </w:rPr>
                      <w:t>D. Hajnal, „Shellminator,” 2025. [Online]. Available: www.shellminator.org. [Hozzáférés dátuma: 13 szeptember 2025].</w:t>
                    </w:r>
                  </w:p>
                </w:tc>
              </w:tr>
              <w:tr w:rsidR="008B1BC7" w14:paraId="78A441B3" w14:textId="77777777">
                <w:trPr>
                  <w:divId w:val="1185173200"/>
                  <w:tblCellSpacing w:w="15" w:type="dxa"/>
                </w:trPr>
                <w:tc>
                  <w:tcPr>
                    <w:tcW w:w="50" w:type="pct"/>
                    <w:hideMark/>
                  </w:tcPr>
                  <w:p w14:paraId="1713129D" w14:textId="77777777" w:rsidR="008B1BC7" w:rsidRDefault="008B1BC7">
                    <w:pPr>
                      <w:pStyle w:val="Bibliography"/>
                      <w:rPr>
                        <w:noProof/>
                      </w:rPr>
                    </w:pPr>
                    <w:r>
                      <w:rPr>
                        <w:noProof/>
                      </w:rPr>
                      <w:t xml:space="preserve">[14] </w:t>
                    </w:r>
                  </w:p>
                </w:tc>
                <w:tc>
                  <w:tcPr>
                    <w:tcW w:w="0" w:type="auto"/>
                    <w:hideMark/>
                  </w:tcPr>
                  <w:p w14:paraId="51BDC7BB" w14:textId="77777777" w:rsidR="008B1BC7" w:rsidRDefault="008B1BC7">
                    <w:pPr>
                      <w:pStyle w:val="Bibliography"/>
                      <w:rPr>
                        <w:noProof/>
                      </w:rPr>
                    </w:pPr>
                    <w:r>
                      <w:rPr>
                        <w:noProof/>
                      </w:rPr>
                      <w:t xml:space="preserve">Solomon Systech Limited, </w:t>
                    </w:r>
                    <w:r>
                      <w:rPr>
                        <w:i/>
                        <w:iCs/>
                        <w:noProof/>
                      </w:rPr>
                      <w:t xml:space="preserve">SSD1305, </w:t>
                    </w:r>
                    <w:r>
                      <w:rPr>
                        <w:noProof/>
                      </w:rPr>
                      <w:t xml:space="preserve">Solomon Systech Limited, 2008. </w:t>
                    </w:r>
                  </w:p>
                </w:tc>
              </w:tr>
              <w:tr w:rsidR="008B1BC7" w14:paraId="6D369F83" w14:textId="77777777">
                <w:trPr>
                  <w:divId w:val="1185173200"/>
                  <w:tblCellSpacing w:w="15" w:type="dxa"/>
                </w:trPr>
                <w:tc>
                  <w:tcPr>
                    <w:tcW w:w="50" w:type="pct"/>
                    <w:hideMark/>
                  </w:tcPr>
                  <w:p w14:paraId="50795807" w14:textId="77777777" w:rsidR="008B1BC7" w:rsidRDefault="008B1BC7">
                    <w:pPr>
                      <w:pStyle w:val="Bibliography"/>
                      <w:rPr>
                        <w:noProof/>
                      </w:rPr>
                    </w:pPr>
                    <w:r>
                      <w:rPr>
                        <w:noProof/>
                      </w:rPr>
                      <w:t xml:space="preserve">[15] </w:t>
                    </w:r>
                  </w:p>
                </w:tc>
                <w:tc>
                  <w:tcPr>
                    <w:tcW w:w="0" w:type="auto"/>
                    <w:hideMark/>
                  </w:tcPr>
                  <w:p w14:paraId="5A32E2E0" w14:textId="77777777" w:rsidR="008B1BC7" w:rsidRDefault="008B1BC7">
                    <w:pPr>
                      <w:pStyle w:val="Bibliography"/>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8B1BC7" w14:paraId="764AA4B7" w14:textId="77777777">
                <w:trPr>
                  <w:divId w:val="1185173200"/>
                  <w:tblCellSpacing w:w="15" w:type="dxa"/>
                </w:trPr>
                <w:tc>
                  <w:tcPr>
                    <w:tcW w:w="50" w:type="pct"/>
                    <w:hideMark/>
                  </w:tcPr>
                  <w:p w14:paraId="63925342" w14:textId="77777777" w:rsidR="008B1BC7" w:rsidRDefault="008B1BC7">
                    <w:pPr>
                      <w:pStyle w:val="Bibliography"/>
                      <w:rPr>
                        <w:noProof/>
                      </w:rPr>
                    </w:pPr>
                    <w:r>
                      <w:rPr>
                        <w:noProof/>
                      </w:rPr>
                      <w:t xml:space="preserve">[16] </w:t>
                    </w:r>
                  </w:p>
                </w:tc>
                <w:tc>
                  <w:tcPr>
                    <w:tcW w:w="0" w:type="auto"/>
                    <w:hideMark/>
                  </w:tcPr>
                  <w:p w14:paraId="7F90EFC0" w14:textId="77777777" w:rsidR="008B1BC7" w:rsidRDefault="008B1BC7">
                    <w:pPr>
                      <w:pStyle w:val="Bibliography"/>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8B1BC7" w14:paraId="740CE811" w14:textId="77777777">
                <w:trPr>
                  <w:divId w:val="1185173200"/>
                  <w:tblCellSpacing w:w="15" w:type="dxa"/>
                </w:trPr>
                <w:tc>
                  <w:tcPr>
                    <w:tcW w:w="50" w:type="pct"/>
                    <w:hideMark/>
                  </w:tcPr>
                  <w:p w14:paraId="289DE603" w14:textId="77777777" w:rsidR="008B1BC7" w:rsidRDefault="008B1BC7">
                    <w:pPr>
                      <w:pStyle w:val="Bibliography"/>
                      <w:rPr>
                        <w:noProof/>
                      </w:rPr>
                    </w:pPr>
                    <w:r>
                      <w:rPr>
                        <w:noProof/>
                      </w:rPr>
                      <w:t xml:space="preserve">[17] </w:t>
                    </w:r>
                  </w:p>
                </w:tc>
                <w:tc>
                  <w:tcPr>
                    <w:tcW w:w="0" w:type="auto"/>
                    <w:hideMark/>
                  </w:tcPr>
                  <w:p w14:paraId="4C8DB95C" w14:textId="77777777" w:rsidR="008B1BC7" w:rsidRDefault="008B1BC7">
                    <w:pPr>
                      <w:pStyle w:val="Bibliography"/>
                      <w:rPr>
                        <w:noProof/>
                      </w:rPr>
                    </w:pPr>
                    <w:r>
                      <w:rPr>
                        <w:noProof/>
                      </w:rPr>
                      <w:t>„android.com,” 12 február 2025. [Online]. Available: https://source.android.com/docs/core/interaction/accessories/headset/plug-headset-spec. [Hozzáférés dátuma: 15 szeptember 2025].</w:t>
                    </w:r>
                  </w:p>
                </w:tc>
              </w:tr>
              <w:tr w:rsidR="008B1BC7" w14:paraId="3E83C790" w14:textId="77777777">
                <w:trPr>
                  <w:divId w:val="1185173200"/>
                  <w:tblCellSpacing w:w="15" w:type="dxa"/>
                </w:trPr>
                <w:tc>
                  <w:tcPr>
                    <w:tcW w:w="50" w:type="pct"/>
                    <w:hideMark/>
                  </w:tcPr>
                  <w:p w14:paraId="2E2FD8BA" w14:textId="77777777" w:rsidR="008B1BC7" w:rsidRDefault="008B1BC7">
                    <w:pPr>
                      <w:pStyle w:val="Bibliography"/>
                      <w:rPr>
                        <w:noProof/>
                      </w:rPr>
                    </w:pPr>
                    <w:r>
                      <w:rPr>
                        <w:noProof/>
                      </w:rPr>
                      <w:t xml:space="preserve">[18] </w:t>
                    </w:r>
                  </w:p>
                </w:tc>
                <w:tc>
                  <w:tcPr>
                    <w:tcW w:w="0" w:type="auto"/>
                    <w:hideMark/>
                  </w:tcPr>
                  <w:p w14:paraId="7C9A177B" w14:textId="77777777" w:rsidR="008B1BC7" w:rsidRDefault="008B1BC7">
                    <w:pPr>
                      <w:pStyle w:val="Bibliography"/>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8B1BC7" w14:paraId="2854CEC0" w14:textId="77777777">
                <w:trPr>
                  <w:divId w:val="1185173200"/>
                  <w:tblCellSpacing w:w="15" w:type="dxa"/>
                </w:trPr>
                <w:tc>
                  <w:tcPr>
                    <w:tcW w:w="50" w:type="pct"/>
                    <w:hideMark/>
                  </w:tcPr>
                  <w:p w14:paraId="608BBF25" w14:textId="77777777" w:rsidR="008B1BC7" w:rsidRDefault="008B1BC7">
                    <w:pPr>
                      <w:pStyle w:val="Bibliography"/>
                      <w:rPr>
                        <w:noProof/>
                      </w:rPr>
                    </w:pPr>
                    <w:r>
                      <w:rPr>
                        <w:noProof/>
                      </w:rPr>
                      <w:t xml:space="preserve">[19] </w:t>
                    </w:r>
                  </w:p>
                </w:tc>
                <w:tc>
                  <w:tcPr>
                    <w:tcW w:w="0" w:type="auto"/>
                    <w:hideMark/>
                  </w:tcPr>
                  <w:p w14:paraId="6C30D47E" w14:textId="77777777" w:rsidR="008B1BC7" w:rsidRDefault="008B1BC7">
                    <w:pPr>
                      <w:pStyle w:val="Bibliography"/>
                      <w:rPr>
                        <w:noProof/>
                      </w:rPr>
                    </w:pPr>
                    <w:r>
                      <w:rPr>
                        <w:noProof/>
                      </w:rPr>
                      <w:t xml:space="preserve">CUI inc., </w:t>
                    </w:r>
                    <w:r>
                      <w:rPr>
                        <w:i/>
                        <w:iCs/>
                        <w:noProof/>
                      </w:rPr>
                      <w:t xml:space="preserve">P78B-1000, </w:t>
                    </w:r>
                    <w:r>
                      <w:rPr>
                        <w:noProof/>
                      </w:rPr>
                      <w:t xml:space="preserve">Portland: CUI inc., 2025. </w:t>
                    </w:r>
                  </w:p>
                </w:tc>
              </w:tr>
            </w:tbl>
            <w:p w14:paraId="588C61A8" w14:textId="77777777" w:rsidR="008B1BC7" w:rsidRDefault="008B1BC7">
              <w:pPr>
                <w:divId w:val="1185173200"/>
                <w:rPr>
                  <w:noProof/>
                </w:rPr>
              </w:pPr>
            </w:p>
            <w:p w14:paraId="16B1009A" w14:textId="5B870E45" w:rsidR="00825AAC" w:rsidRDefault="00825AAC" w:rsidP="008B1BC7">
              <w:pPr>
                <w:ind w:firstLine="0"/>
                <w:rPr>
                  <w:b/>
                  <w:bCs/>
                </w:rPr>
              </w:pPr>
              <w:r>
                <w:rPr>
                  <w:b/>
                  <w:bCs/>
                </w:rPr>
                <w:fldChar w:fldCharType="end"/>
              </w:r>
            </w:p>
          </w:sdtContent>
        </w:sdt>
      </w:sdtContent>
    </w:sdt>
    <w:p w14:paraId="08990E64" w14:textId="26B7DD1E" w:rsidR="008B1BC7" w:rsidRDefault="008B1BC7" w:rsidP="008B1BC7">
      <w:pPr>
        <w:pStyle w:val="Fejezetcmtartalomjegyzknlkl"/>
      </w:pPr>
      <w:r>
        <w:lastRenderedPageBreak/>
        <w:t>Ábrajegyzék</w:t>
      </w:r>
    </w:p>
    <w:p w14:paraId="40103261" w14:textId="4AD28083" w:rsidR="008B1BC7" w:rsidRDefault="008B1BC7">
      <w:pPr>
        <w:pStyle w:val="TableofFigures"/>
        <w:tabs>
          <w:tab w:val="right" w:leader="dot" w:pos="8494"/>
        </w:tabs>
        <w:rPr>
          <w:noProof/>
        </w:rPr>
      </w:pPr>
      <w:r>
        <w:fldChar w:fldCharType="begin"/>
      </w:r>
      <w:r>
        <w:instrText xml:space="preserve"> TOC \h \z \c "ábra" </w:instrText>
      </w:r>
      <w:r>
        <w:fldChar w:fldCharType="separate"/>
      </w:r>
      <w:hyperlink w:anchor="_Toc215442887" w:history="1">
        <w:r w:rsidRPr="00CA1FFB">
          <w:rPr>
            <w:rStyle w:val="Hyperlink"/>
            <w:noProof/>
          </w:rPr>
          <w:t>1</w:t>
        </w:r>
        <w:r w:rsidRPr="00CA1FFB">
          <w:rPr>
            <w:rStyle w:val="Hyperlink"/>
            <w:noProof/>
          </w:rPr>
          <w:noBreakHyphen/>
          <w:t>1. ábra BMA508 [4]</w:t>
        </w:r>
        <w:r>
          <w:rPr>
            <w:noProof/>
            <w:webHidden/>
          </w:rPr>
          <w:tab/>
        </w:r>
        <w:r>
          <w:rPr>
            <w:noProof/>
            <w:webHidden/>
          </w:rPr>
          <w:fldChar w:fldCharType="begin"/>
        </w:r>
        <w:r>
          <w:rPr>
            <w:noProof/>
            <w:webHidden/>
          </w:rPr>
          <w:instrText xml:space="preserve"> PAGEREF _Toc215442887 \h </w:instrText>
        </w:r>
        <w:r>
          <w:rPr>
            <w:noProof/>
            <w:webHidden/>
          </w:rPr>
        </w:r>
        <w:r>
          <w:rPr>
            <w:noProof/>
            <w:webHidden/>
          </w:rPr>
          <w:fldChar w:fldCharType="separate"/>
        </w:r>
        <w:r>
          <w:rPr>
            <w:noProof/>
            <w:webHidden/>
          </w:rPr>
          <w:t>9</w:t>
        </w:r>
        <w:r>
          <w:rPr>
            <w:noProof/>
            <w:webHidden/>
          </w:rPr>
          <w:fldChar w:fldCharType="end"/>
        </w:r>
      </w:hyperlink>
    </w:p>
    <w:p w14:paraId="486989A1" w14:textId="6A8D96ED" w:rsidR="008B1BC7" w:rsidRDefault="008B1BC7">
      <w:pPr>
        <w:pStyle w:val="TableofFigures"/>
        <w:tabs>
          <w:tab w:val="right" w:leader="dot" w:pos="8494"/>
        </w:tabs>
        <w:rPr>
          <w:noProof/>
        </w:rPr>
      </w:pPr>
      <w:hyperlink w:anchor="_Toc215442888" w:history="1">
        <w:r w:rsidRPr="00CA1FFB">
          <w:rPr>
            <w:rStyle w:val="Hyperlink"/>
            <w:noProof/>
          </w:rPr>
          <w:t>1</w:t>
        </w:r>
        <w:r w:rsidRPr="00CA1FFB">
          <w:rPr>
            <w:rStyle w:val="Hyperlink"/>
            <w:noProof/>
          </w:rPr>
          <w:noBreakHyphen/>
          <w:t>2. ábra Kézi vázlatok az első megoldásra</w:t>
        </w:r>
        <w:r>
          <w:rPr>
            <w:noProof/>
            <w:webHidden/>
          </w:rPr>
          <w:tab/>
        </w:r>
        <w:r>
          <w:rPr>
            <w:noProof/>
            <w:webHidden/>
          </w:rPr>
          <w:fldChar w:fldCharType="begin"/>
        </w:r>
        <w:r>
          <w:rPr>
            <w:noProof/>
            <w:webHidden/>
          </w:rPr>
          <w:instrText xml:space="preserve"> PAGEREF _Toc215442888 \h </w:instrText>
        </w:r>
        <w:r>
          <w:rPr>
            <w:noProof/>
            <w:webHidden/>
          </w:rPr>
        </w:r>
        <w:r>
          <w:rPr>
            <w:noProof/>
            <w:webHidden/>
          </w:rPr>
          <w:fldChar w:fldCharType="separate"/>
        </w:r>
        <w:r>
          <w:rPr>
            <w:noProof/>
            <w:webHidden/>
          </w:rPr>
          <w:t>11</w:t>
        </w:r>
        <w:r>
          <w:rPr>
            <w:noProof/>
            <w:webHidden/>
          </w:rPr>
          <w:fldChar w:fldCharType="end"/>
        </w:r>
      </w:hyperlink>
    </w:p>
    <w:p w14:paraId="13D1CFE4" w14:textId="471159FC" w:rsidR="008B1BC7" w:rsidRDefault="008B1BC7">
      <w:pPr>
        <w:pStyle w:val="TableofFigures"/>
        <w:tabs>
          <w:tab w:val="right" w:leader="dot" w:pos="8494"/>
        </w:tabs>
        <w:rPr>
          <w:noProof/>
        </w:rPr>
      </w:pPr>
      <w:hyperlink w:anchor="_Toc215442889" w:history="1">
        <w:r w:rsidRPr="00CA1FFB">
          <w:rPr>
            <w:rStyle w:val="Hyperlink"/>
            <w:noProof/>
          </w:rPr>
          <w:t>1</w:t>
        </w:r>
        <w:r w:rsidRPr="00CA1FFB">
          <w:rPr>
            <w:rStyle w:val="Hyperlink"/>
            <w:noProof/>
          </w:rPr>
          <w:noBreakHyphen/>
          <w:t>3. ábra Kézi vázlat a második megoldásra</w:t>
        </w:r>
        <w:r>
          <w:rPr>
            <w:noProof/>
            <w:webHidden/>
          </w:rPr>
          <w:tab/>
        </w:r>
        <w:r>
          <w:rPr>
            <w:noProof/>
            <w:webHidden/>
          </w:rPr>
          <w:fldChar w:fldCharType="begin"/>
        </w:r>
        <w:r>
          <w:rPr>
            <w:noProof/>
            <w:webHidden/>
          </w:rPr>
          <w:instrText xml:space="preserve"> PAGEREF _Toc215442889 \h </w:instrText>
        </w:r>
        <w:r>
          <w:rPr>
            <w:noProof/>
            <w:webHidden/>
          </w:rPr>
        </w:r>
        <w:r>
          <w:rPr>
            <w:noProof/>
            <w:webHidden/>
          </w:rPr>
          <w:fldChar w:fldCharType="separate"/>
        </w:r>
        <w:r>
          <w:rPr>
            <w:noProof/>
            <w:webHidden/>
          </w:rPr>
          <w:t>12</w:t>
        </w:r>
        <w:r>
          <w:rPr>
            <w:noProof/>
            <w:webHidden/>
          </w:rPr>
          <w:fldChar w:fldCharType="end"/>
        </w:r>
      </w:hyperlink>
    </w:p>
    <w:p w14:paraId="73210E9B" w14:textId="03206621" w:rsidR="008B1BC7" w:rsidRDefault="008B1BC7">
      <w:pPr>
        <w:pStyle w:val="TableofFigures"/>
        <w:tabs>
          <w:tab w:val="right" w:leader="dot" w:pos="8494"/>
        </w:tabs>
        <w:rPr>
          <w:noProof/>
        </w:rPr>
      </w:pPr>
      <w:hyperlink w:anchor="_Toc215442890" w:history="1">
        <w:r w:rsidRPr="00CA1FFB">
          <w:rPr>
            <w:rStyle w:val="Hyperlink"/>
            <w:noProof/>
          </w:rPr>
          <w:t>2</w:t>
        </w:r>
        <w:r w:rsidRPr="00CA1FFB">
          <w:rPr>
            <w:rStyle w:val="Hyperlink"/>
            <w:noProof/>
          </w:rPr>
          <w:noBreakHyphen/>
          <w:t>1. ábra Gyorsulás (</w:t>
        </w:r>
        <m:oMath>
          <m:r>
            <m:rPr>
              <m:sty m:val="bi"/>
            </m:rPr>
            <w:rPr>
              <w:rStyle w:val="Hyperlink"/>
              <w:rFonts w:ascii="Cambria Math" w:hAnsi="Cambria Math"/>
              <w:noProof/>
            </w:rPr>
            <m:t>ω</m:t>
          </m:r>
        </m:oMath>
        <w:r w:rsidRPr="00CA1FFB">
          <w:rPr>
            <w:rStyle w:val="Hyperlink"/>
            <w:noProof/>
          </w:rPr>
          <w:t>), sebesség (</w:t>
        </w:r>
        <m:oMath>
          <m:r>
            <m:rPr>
              <m:sty m:val="bi"/>
            </m:rPr>
            <w:rPr>
              <w:rStyle w:val="Hyperlink"/>
              <w:rFonts w:ascii="Cambria Math" w:hAnsi="Cambria Math"/>
              <w:noProof/>
            </w:rPr>
            <m:t>ω</m:t>
          </m:r>
        </m:oMath>
        <w:r w:rsidRPr="00CA1FFB">
          <w:rPr>
            <w:rStyle w:val="Hyperlink"/>
            <w:noProof/>
          </w:rPr>
          <w:t>), pozíció (</w:t>
        </w:r>
        <m:oMath>
          <m:r>
            <m:rPr>
              <m:sty m:val="bi"/>
            </m:rPr>
            <w:rPr>
              <w:rStyle w:val="Hyperlink"/>
              <w:rFonts w:ascii="Cambria Math" w:hAnsi="Cambria Math"/>
              <w:noProof/>
            </w:rPr>
            <m:t>θ</m:t>
          </m:r>
        </m:oMath>
        <w:r w:rsidRPr="00CA1FFB">
          <w:rPr>
            <w:rStyle w:val="Hyperlink"/>
            <w:noProof/>
          </w:rPr>
          <w:t>) [9]</w:t>
        </w:r>
        <w:r>
          <w:rPr>
            <w:noProof/>
            <w:webHidden/>
          </w:rPr>
          <w:tab/>
        </w:r>
        <w:r>
          <w:rPr>
            <w:noProof/>
            <w:webHidden/>
          </w:rPr>
          <w:fldChar w:fldCharType="begin"/>
        </w:r>
        <w:r>
          <w:rPr>
            <w:noProof/>
            <w:webHidden/>
          </w:rPr>
          <w:instrText xml:space="preserve"> PAGEREF _Toc215442890 \h </w:instrText>
        </w:r>
        <w:r>
          <w:rPr>
            <w:noProof/>
            <w:webHidden/>
          </w:rPr>
        </w:r>
        <w:r>
          <w:rPr>
            <w:noProof/>
            <w:webHidden/>
          </w:rPr>
          <w:fldChar w:fldCharType="separate"/>
        </w:r>
        <w:r>
          <w:rPr>
            <w:noProof/>
            <w:webHidden/>
          </w:rPr>
          <w:t>16</w:t>
        </w:r>
        <w:r>
          <w:rPr>
            <w:noProof/>
            <w:webHidden/>
          </w:rPr>
          <w:fldChar w:fldCharType="end"/>
        </w:r>
      </w:hyperlink>
    </w:p>
    <w:p w14:paraId="563A33AA" w14:textId="0B3C1175" w:rsidR="008B1BC7" w:rsidRDefault="008B1BC7">
      <w:pPr>
        <w:pStyle w:val="TableofFigures"/>
        <w:tabs>
          <w:tab w:val="right" w:leader="dot" w:pos="8494"/>
        </w:tabs>
        <w:rPr>
          <w:noProof/>
        </w:rPr>
      </w:pPr>
      <w:hyperlink w:anchor="_Toc215442891" w:history="1">
        <w:r w:rsidRPr="00CA1FFB">
          <w:rPr>
            <w:rStyle w:val="Hyperlink"/>
            <w:noProof/>
          </w:rPr>
          <w:t>2</w:t>
        </w:r>
        <w:r w:rsidRPr="00CA1FFB">
          <w:rPr>
            <w:rStyle w:val="Hyperlink"/>
            <w:noProof/>
          </w:rPr>
          <w:noBreakHyphen/>
          <w:t xml:space="preserve">2. ábra Trigonometrikus mozgásprofil, T = 5, </w:t>
        </w:r>
        <m:oMath>
          <m:r>
            <m:rPr>
              <m:sty m:val="b"/>
            </m:rPr>
            <w:rPr>
              <w:rStyle w:val="Hyperlink"/>
              <w:rFonts w:ascii="Cambria Math" w:hAnsi="Cambria Math"/>
              <w:noProof/>
            </w:rPr>
            <m:t>Θ</m:t>
          </m:r>
          <m:r>
            <w:rPr>
              <w:rStyle w:val="Hyperlink"/>
              <w:rFonts w:ascii="Cambria Math" w:hAnsi="Cambria Math"/>
              <w:noProof/>
            </w:rPr>
            <m:t>=</m:t>
          </m:r>
          <m:r>
            <m:rPr>
              <m:sty m:val="bi"/>
            </m:rPr>
            <w:rPr>
              <w:rStyle w:val="Hyperlink"/>
              <w:rFonts w:ascii="Cambria Math" w:hAnsi="Cambria Math"/>
              <w:noProof/>
            </w:rPr>
            <m:t>60</m:t>
          </m:r>
          <m: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_Toc215442891 \h </w:instrText>
        </w:r>
        <w:r>
          <w:rPr>
            <w:noProof/>
            <w:webHidden/>
          </w:rPr>
        </w:r>
        <w:r>
          <w:rPr>
            <w:noProof/>
            <w:webHidden/>
          </w:rPr>
          <w:fldChar w:fldCharType="separate"/>
        </w:r>
        <w:r>
          <w:rPr>
            <w:noProof/>
            <w:webHidden/>
          </w:rPr>
          <w:t>17</w:t>
        </w:r>
        <w:r>
          <w:rPr>
            <w:noProof/>
            <w:webHidden/>
          </w:rPr>
          <w:fldChar w:fldCharType="end"/>
        </w:r>
      </w:hyperlink>
    </w:p>
    <w:p w14:paraId="11DCD535" w14:textId="4B63BDD9" w:rsidR="008B1BC7" w:rsidRDefault="008B1BC7">
      <w:pPr>
        <w:pStyle w:val="TableofFigures"/>
        <w:tabs>
          <w:tab w:val="right" w:leader="dot" w:pos="8494"/>
        </w:tabs>
        <w:rPr>
          <w:noProof/>
        </w:rPr>
      </w:pPr>
      <w:hyperlink w:anchor="_Toc215442892" w:history="1">
        <w:r w:rsidRPr="00CA1FFB">
          <w:rPr>
            <w:rStyle w:val="Hyperlink"/>
            <w:noProof/>
          </w:rPr>
          <w:t>2</w:t>
        </w:r>
        <w:r w:rsidRPr="00CA1FFB">
          <w:rPr>
            <w:rStyle w:val="Hyperlink"/>
            <w:noProof/>
          </w:rPr>
          <w:noBreakHyphen/>
          <w:t>3. ábra -arcsin közelítése negyedfokú Taylor sorral</w:t>
        </w:r>
        <w:r>
          <w:rPr>
            <w:noProof/>
            <w:webHidden/>
          </w:rPr>
          <w:tab/>
        </w:r>
        <w:r>
          <w:rPr>
            <w:noProof/>
            <w:webHidden/>
          </w:rPr>
          <w:fldChar w:fldCharType="begin"/>
        </w:r>
        <w:r>
          <w:rPr>
            <w:noProof/>
            <w:webHidden/>
          </w:rPr>
          <w:instrText xml:space="preserve"> PAGEREF _Toc215442892 \h </w:instrText>
        </w:r>
        <w:r>
          <w:rPr>
            <w:noProof/>
            <w:webHidden/>
          </w:rPr>
        </w:r>
        <w:r>
          <w:rPr>
            <w:noProof/>
            <w:webHidden/>
          </w:rPr>
          <w:fldChar w:fldCharType="separate"/>
        </w:r>
        <w:r>
          <w:rPr>
            <w:noProof/>
            <w:webHidden/>
          </w:rPr>
          <w:t>19</w:t>
        </w:r>
        <w:r>
          <w:rPr>
            <w:noProof/>
            <w:webHidden/>
          </w:rPr>
          <w:fldChar w:fldCharType="end"/>
        </w:r>
      </w:hyperlink>
    </w:p>
    <w:p w14:paraId="5FEBFA90" w14:textId="0B1DFDCD" w:rsidR="008B1BC7" w:rsidRDefault="008B1BC7">
      <w:pPr>
        <w:pStyle w:val="TableofFigures"/>
        <w:tabs>
          <w:tab w:val="right" w:leader="dot" w:pos="8494"/>
        </w:tabs>
        <w:rPr>
          <w:noProof/>
        </w:rPr>
      </w:pPr>
      <w:hyperlink w:anchor="_Toc215442893" w:history="1">
        <w:r w:rsidRPr="00CA1FFB">
          <w:rPr>
            <w:rStyle w:val="Hyperlink"/>
            <w:noProof/>
          </w:rPr>
          <w:t>2</w:t>
        </w:r>
        <w:r w:rsidRPr="00CA1FFB">
          <w:rPr>
            <w:rStyle w:val="Hyperlink"/>
            <w:noProof/>
          </w:rPr>
          <w:noBreakHyphen/>
          <w:t>4. ábra Aszimptotikus közelítés</w:t>
        </w:r>
        <w:r>
          <w:rPr>
            <w:noProof/>
            <w:webHidden/>
          </w:rPr>
          <w:tab/>
        </w:r>
        <w:r>
          <w:rPr>
            <w:noProof/>
            <w:webHidden/>
          </w:rPr>
          <w:fldChar w:fldCharType="begin"/>
        </w:r>
        <w:r>
          <w:rPr>
            <w:noProof/>
            <w:webHidden/>
          </w:rPr>
          <w:instrText xml:space="preserve"> PAGEREF _Toc215442893 \h </w:instrText>
        </w:r>
        <w:r>
          <w:rPr>
            <w:noProof/>
            <w:webHidden/>
          </w:rPr>
        </w:r>
        <w:r>
          <w:rPr>
            <w:noProof/>
            <w:webHidden/>
          </w:rPr>
          <w:fldChar w:fldCharType="separate"/>
        </w:r>
        <w:r>
          <w:rPr>
            <w:noProof/>
            <w:webHidden/>
          </w:rPr>
          <w:t>20</w:t>
        </w:r>
        <w:r>
          <w:rPr>
            <w:noProof/>
            <w:webHidden/>
          </w:rPr>
          <w:fldChar w:fldCharType="end"/>
        </w:r>
      </w:hyperlink>
    </w:p>
    <w:p w14:paraId="7AF85BDF" w14:textId="0DDA3831" w:rsidR="008B1BC7" w:rsidRDefault="008B1BC7">
      <w:pPr>
        <w:pStyle w:val="TableofFigures"/>
        <w:tabs>
          <w:tab w:val="right" w:leader="dot" w:pos="8494"/>
        </w:tabs>
        <w:rPr>
          <w:noProof/>
        </w:rPr>
      </w:pPr>
      <w:hyperlink w:anchor="_Toc215442894" w:history="1">
        <w:r w:rsidRPr="00CA1FFB">
          <w:rPr>
            <w:rStyle w:val="Hyperlink"/>
            <w:noProof/>
          </w:rPr>
          <w:t>2</w:t>
        </w:r>
        <w:r w:rsidRPr="00CA1FFB">
          <w:rPr>
            <w:rStyle w:val="Hyperlink"/>
            <w:noProof/>
          </w:rPr>
          <w:noBreakHyphen/>
          <w:t>5. ábra -arcsin közelítése keresőtáblával</w:t>
        </w:r>
        <w:r>
          <w:rPr>
            <w:noProof/>
            <w:webHidden/>
          </w:rPr>
          <w:tab/>
        </w:r>
        <w:r>
          <w:rPr>
            <w:noProof/>
            <w:webHidden/>
          </w:rPr>
          <w:fldChar w:fldCharType="begin"/>
        </w:r>
        <w:r>
          <w:rPr>
            <w:noProof/>
            <w:webHidden/>
          </w:rPr>
          <w:instrText xml:space="preserve"> PAGEREF _Toc215442894 \h </w:instrText>
        </w:r>
        <w:r>
          <w:rPr>
            <w:noProof/>
            <w:webHidden/>
          </w:rPr>
        </w:r>
        <w:r>
          <w:rPr>
            <w:noProof/>
            <w:webHidden/>
          </w:rPr>
          <w:fldChar w:fldCharType="separate"/>
        </w:r>
        <w:r>
          <w:rPr>
            <w:noProof/>
            <w:webHidden/>
          </w:rPr>
          <w:t>21</w:t>
        </w:r>
        <w:r>
          <w:rPr>
            <w:noProof/>
            <w:webHidden/>
          </w:rPr>
          <w:fldChar w:fldCharType="end"/>
        </w:r>
      </w:hyperlink>
    </w:p>
    <w:p w14:paraId="24E979FE" w14:textId="31CE8883" w:rsidR="008B1BC7" w:rsidRDefault="008B1BC7">
      <w:pPr>
        <w:pStyle w:val="TableofFigures"/>
        <w:tabs>
          <w:tab w:val="right" w:leader="dot" w:pos="8494"/>
        </w:tabs>
        <w:rPr>
          <w:noProof/>
        </w:rPr>
      </w:pPr>
      <w:hyperlink w:anchor="_Toc215442895" w:history="1">
        <w:r w:rsidRPr="00CA1FFB">
          <w:rPr>
            <w:rStyle w:val="Hyperlink"/>
            <w:noProof/>
          </w:rPr>
          <w:t>2</w:t>
        </w:r>
        <w:r w:rsidRPr="00CA1FFB">
          <w:rPr>
            <w:rStyle w:val="Hyperlink"/>
            <w:noProof/>
          </w:rPr>
          <w:noBreakHyphen/>
          <w:t>6. ábra közelítési módszerek</w:t>
        </w:r>
        <w:r>
          <w:rPr>
            <w:noProof/>
            <w:webHidden/>
          </w:rPr>
          <w:tab/>
        </w:r>
        <w:r>
          <w:rPr>
            <w:noProof/>
            <w:webHidden/>
          </w:rPr>
          <w:fldChar w:fldCharType="begin"/>
        </w:r>
        <w:r>
          <w:rPr>
            <w:noProof/>
            <w:webHidden/>
          </w:rPr>
          <w:instrText xml:space="preserve"> PAGEREF _Toc215442895 \h </w:instrText>
        </w:r>
        <w:r>
          <w:rPr>
            <w:noProof/>
            <w:webHidden/>
          </w:rPr>
        </w:r>
        <w:r>
          <w:rPr>
            <w:noProof/>
            <w:webHidden/>
          </w:rPr>
          <w:fldChar w:fldCharType="separate"/>
        </w:r>
        <w:r>
          <w:rPr>
            <w:noProof/>
            <w:webHidden/>
          </w:rPr>
          <w:t>22</w:t>
        </w:r>
        <w:r>
          <w:rPr>
            <w:noProof/>
            <w:webHidden/>
          </w:rPr>
          <w:fldChar w:fldCharType="end"/>
        </w:r>
      </w:hyperlink>
    </w:p>
    <w:p w14:paraId="2BF9C20B" w14:textId="5674BC5B" w:rsidR="008B1BC7" w:rsidRDefault="008B1BC7">
      <w:pPr>
        <w:pStyle w:val="TableofFigures"/>
        <w:tabs>
          <w:tab w:val="right" w:leader="dot" w:pos="8494"/>
        </w:tabs>
        <w:rPr>
          <w:noProof/>
        </w:rPr>
      </w:pPr>
      <w:hyperlink w:anchor="_Toc215442896" w:history="1">
        <w:r w:rsidRPr="00CA1FFB">
          <w:rPr>
            <w:rStyle w:val="Hyperlink"/>
            <w:noProof/>
          </w:rPr>
          <w:t>2</w:t>
        </w:r>
        <w:r w:rsidRPr="00CA1FFB">
          <w:rPr>
            <w:rStyle w:val="Hyperlink"/>
            <w:noProof/>
          </w:rPr>
          <w:noBreakHyphen/>
          <w:t>7. ábra AS5x47U Motor Board [12]</w:t>
        </w:r>
        <w:r>
          <w:rPr>
            <w:noProof/>
            <w:webHidden/>
          </w:rPr>
          <w:tab/>
        </w:r>
        <w:r>
          <w:rPr>
            <w:noProof/>
            <w:webHidden/>
          </w:rPr>
          <w:fldChar w:fldCharType="begin"/>
        </w:r>
        <w:r>
          <w:rPr>
            <w:noProof/>
            <w:webHidden/>
          </w:rPr>
          <w:instrText xml:space="preserve"> PAGEREF _Toc215442896 \h </w:instrText>
        </w:r>
        <w:r>
          <w:rPr>
            <w:noProof/>
            <w:webHidden/>
          </w:rPr>
        </w:r>
        <w:r>
          <w:rPr>
            <w:noProof/>
            <w:webHidden/>
          </w:rPr>
          <w:fldChar w:fldCharType="separate"/>
        </w:r>
        <w:r>
          <w:rPr>
            <w:noProof/>
            <w:webHidden/>
          </w:rPr>
          <w:t>23</w:t>
        </w:r>
        <w:r>
          <w:rPr>
            <w:noProof/>
            <w:webHidden/>
          </w:rPr>
          <w:fldChar w:fldCharType="end"/>
        </w:r>
      </w:hyperlink>
    </w:p>
    <w:p w14:paraId="2795DF63" w14:textId="3750A9BA" w:rsidR="008B1BC7" w:rsidRDefault="008B1BC7">
      <w:pPr>
        <w:pStyle w:val="TableofFigures"/>
        <w:tabs>
          <w:tab w:val="right" w:leader="dot" w:pos="8494"/>
        </w:tabs>
        <w:rPr>
          <w:noProof/>
        </w:rPr>
      </w:pPr>
      <w:hyperlink w:anchor="_Toc215442897" w:history="1">
        <w:r w:rsidRPr="00CA1FFB">
          <w:rPr>
            <w:rStyle w:val="Hyperlink"/>
            <w:noProof/>
          </w:rPr>
          <w:t>2</w:t>
        </w:r>
        <w:r w:rsidRPr="00CA1FFB">
          <w:rPr>
            <w:rStyle w:val="Hyperlink"/>
            <w:noProof/>
          </w:rPr>
          <w:noBreakHyphen/>
          <w:t>8. ábra OLED modulon megjelenített kezelőfelület (OLED próbapanelen, fejlesztés alatt)</w:t>
        </w:r>
        <w:r>
          <w:rPr>
            <w:noProof/>
            <w:webHidden/>
          </w:rPr>
          <w:tab/>
        </w:r>
        <w:r>
          <w:rPr>
            <w:noProof/>
            <w:webHidden/>
          </w:rPr>
          <w:fldChar w:fldCharType="begin"/>
        </w:r>
        <w:r>
          <w:rPr>
            <w:noProof/>
            <w:webHidden/>
          </w:rPr>
          <w:instrText xml:space="preserve"> PAGEREF _Toc215442897 \h </w:instrText>
        </w:r>
        <w:r>
          <w:rPr>
            <w:noProof/>
            <w:webHidden/>
          </w:rPr>
        </w:r>
        <w:r>
          <w:rPr>
            <w:noProof/>
            <w:webHidden/>
          </w:rPr>
          <w:fldChar w:fldCharType="separate"/>
        </w:r>
        <w:r>
          <w:rPr>
            <w:noProof/>
            <w:webHidden/>
          </w:rPr>
          <w:t>24</w:t>
        </w:r>
        <w:r>
          <w:rPr>
            <w:noProof/>
            <w:webHidden/>
          </w:rPr>
          <w:fldChar w:fldCharType="end"/>
        </w:r>
      </w:hyperlink>
    </w:p>
    <w:p w14:paraId="3BA7A611" w14:textId="151303DB" w:rsidR="008B1BC7" w:rsidRDefault="008B1BC7">
      <w:pPr>
        <w:pStyle w:val="TableofFigures"/>
        <w:tabs>
          <w:tab w:val="right" w:leader="dot" w:pos="8494"/>
        </w:tabs>
        <w:rPr>
          <w:noProof/>
        </w:rPr>
      </w:pPr>
      <w:hyperlink w:anchor="_Toc215442898" w:history="1">
        <w:r w:rsidRPr="00CA1FFB">
          <w:rPr>
            <w:rStyle w:val="Hyperlink"/>
            <w:noProof/>
          </w:rPr>
          <w:t>2</w:t>
        </w:r>
        <w:r w:rsidRPr="00CA1FFB">
          <w:rPr>
            <w:rStyle w:val="Hyperlink"/>
            <w:noProof/>
          </w:rPr>
          <w:noBreakHyphen/>
          <w:t>9. ábra állapotgép</w:t>
        </w:r>
        <w:r>
          <w:rPr>
            <w:noProof/>
            <w:webHidden/>
          </w:rPr>
          <w:tab/>
        </w:r>
        <w:r>
          <w:rPr>
            <w:noProof/>
            <w:webHidden/>
          </w:rPr>
          <w:fldChar w:fldCharType="begin"/>
        </w:r>
        <w:r>
          <w:rPr>
            <w:noProof/>
            <w:webHidden/>
          </w:rPr>
          <w:instrText xml:space="preserve"> PAGEREF _Toc215442898 \h </w:instrText>
        </w:r>
        <w:r>
          <w:rPr>
            <w:noProof/>
            <w:webHidden/>
          </w:rPr>
        </w:r>
        <w:r>
          <w:rPr>
            <w:noProof/>
            <w:webHidden/>
          </w:rPr>
          <w:fldChar w:fldCharType="separate"/>
        </w:r>
        <w:r>
          <w:rPr>
            <w:noProof/>
            <w:webHidden/>
          </w:rPr>
          <w:t>25</w:t>
        </w:r>
        <w:r>
          <w:rPr>
            <w:noProof/>
            <w:webHidden/>
          </w:rPr>
          <w:fldChar w:fldCharType="end"/>
        </w:r>
      </w:hyperlink>
    </w:p>
    <w:p w14:paraId="299AB07F" w14:textId="10400283" w:rsidR="008B1BC7" w:rsidRDefault="008B1BC7">
      <w:pPr>
        <w:pStyle w:val="TableofFigures"/>
        <w:tabs>
          <w:tab w:val="right" w:leader="dot" w:pos="8494"/>
        </w:tabs>
        <w:rPr>
          <w:noProof/>
        </w:rPr>
      </w:pPr>
      <w:hyperlink w:anchor="_Toc215442899" w:history="1">
        <w:r w:rsidRPr="00CA1FFB">
          <w:rPr>
            <w:rStyle w:val="Hyperlink"/>
            <w:noProof/>
          </w:rPr>
          <w:t>2</w:t>
        </w:r>
        <w:r w:rsidRPr="00CA1FFB">
          <w:rPr>
            <w:rStyle w:val="Hyperlink"/>
            <w:noProof/>
          </w:rPr>
          <w:noBreakHyphen/>
          <w:t>10. ábra OLED panel adatlapi ábrája I2C konfigurációhoz [15]</w:t>
        </w:r>
        <w:r>
          <w:rPr>
            <w:noProof/>
            <w:webHidden/>
          </w:rPr>
          <w:tab/>
        </w:r>
        <w:r>
          <w:rPr>
            <w:noProof/>
            <w:webHidden/>
          </w:rPr>
          <w:fldChar w:fldCharType="begin"/>
        </w:r>
        <w:r>
          <w:rPr>
            <w:noProof/>
            <w:webHidden/>
          </w:rPr>
          <w:instrText xml:space="preserve"> PAGEREF _Toc215442899 \h </w:instrText>
        </w:r>
        <w:r>
          <w:rPr>
            <w:noProof/>
            <w:webHidden/>
          </w:rPr>
        </w:r>
        <w:r>
          <w:rPr>
            <w:noProof/>
            <w:webHidden/>
          </w:rPr>
          <w:fldChar w:fldCharType="separate"/>
        </w:r>
        <w:r>
          <w:rPr>
            <w:noProof/>
            <w:webHidden/>
          </w:rPr>
          <w:t>27</w:t>
        </w:r>
        <w:r>
          <w:rPr>
            <w:noProof/>
            <w:webHidden/>
          </w:rPr>
          <w:fldChar w:fldCharType="end"/>
        </w:r>
      </w:hyperlink>
    </w:p>
    <w:p w14:paraId="2E71B534" w14:textId="443ECFD0" w:rsidR="008B1BC7" w:rsidRDefault="008B1BC7">
      <w:pPr>
        <w:pStyle w:val="TableofFigures"/>
        <w:tabs>
          <w:tab w:val="right" w:leader="dot" w:pos="8494"/>
        </w:tabs>
        <w:rPr>
          <w:noProof/>
        </w:rPr>
      </w:pPr>
      <w:hyperlink w:anchor="_Toc215442900" w:history="1">
        <w:r w:rsidRPr="00CA1FFB">
          <w:rPr>
            <w:rStyle w:val="Hyperlink"/>
            <w:noProof/>
          </w:rPr>
          <w:t>2</w:t>
        </w:r>
        <w:r w:rsidRPr="00CA1FFB">
          <w:rPr>
            <w:rStyle w:val="Hyperlink"/>
            <w:noProof/>
          </w:rPr>
          <w:noBreakHyphen/>
          <w:t>11. ábra OLED modul próbapanelen</w:t>
        </w:r>
        <w:r>
          <w:rPr>
            <w:noProof/>
            <w:webHidden/>
          </w:rPr>
          <w:tab/>
        </w:r>
        <w:r>
          <w:rPr>
            <w:noProof/>
            <w:webHidden/>
          </w:rPr>
          <w:fldChar w:fldCharType="begin"/>
        </w:r>
        <w:r>
          <w:rPr>
            <w:noProof/>
            <w:webHidden/>
          </w:rPr>
          <w:instrText xml:space="preserve"> PAGEREF _Toc215442900 \h </w:instrText>
        </w:r>
        <w:r>
          <w:rPr>
            <w:noProof/>
            <w:webHidden/>
          </w:rPr>
        </w:r>
        <w:r>
          <w:rPr>
            <w:noProof/>
            <w:webHidden/>
          </w:rPr>
          <w:fldChar w:fldCharType="separate"/>
        </w:r>
        <w:r>
          <w:rPr>
            <w:noProof/>
            <w:webHidden/>
          </w:rPr>
          <w:t>27</w:t>
        </w:r>
        <w:r>
          <w:rPr>
            <w:noProof/>
            <w:webHidden/>
          </w:rPr>
          <w:fldChar w:fldCharType="end"/>
        </w:r>
      </w:hyperlink>
    </w:p>
    <w:p w14:paraId="5B416727" w14:textId="68B9678E" w:rsidR="008B1BC7" w:rsidRDefault="008B1BC7">
      <w:pPr>
        <w:pStyle w:val="TableofFigures"/>
        <w:tabs>
          <w:tab w:val="right" w:leader="dot" w:pos="8494"/>
        </w:tabs>
        <w:rPr>
          <w:noProof/>
        </w:rPr>
      </w:pPr>
      <w:hyperlink w:anchor="_Toc215442901" w:history="1">
        <w:r w:rsidRPr="00CA1FFB">
          <w:rPr>
            <w:rStyle w:val="Hyperlink"/>
            <w:noProof/>
          </w:rPr>
          <w:t>2</w:t>
        </w:r>
        <w:r w:rsidRPr="00CA1FFB">
          <w:rPr>
            <w:rStyle w:val="Hyperlink"/>
            <w:noProof/>
          </w:rPr>
          <w:noBreakHyphen/>
          <w:t>12. ábra OLED modul nyomtatott áramkörön</w:t>
        </w:r>
        <w:r>
          <w:rPr>
            <w:noProof/>
            <w:webHidden/>
          </w:rPr>
          <w:tab/>
        </w:r>
        <w:r>
          <w:rPr>
            <w:noProof/>
            <w:webHidden/>
          </w:rPr>
          <w:fldChar w:fldCharType="begin"/>
        </w:r>
        <w:r>
          <w:rPr>
            <w:noProof/>
            <w:webHidden/>
          </w:rPr>
          <w:instrText xml:space="preserve"> PAGEREF _Toc215442901 \h </w:instrText>
        </w:r>
        <w:r>
          <w:rPr>
            <w:noProof/>
            <w:webHidden/>
          </w:rPr>
        </w:r>
        <w:r>
          <w:rPr>
            <w:noProof/>
            <w:webHidden/>
          </w:rPr>
          <w:fldChar w:fldCharType="separate"/>
        </w:r>
        <w:r>
          <w:rPr>
            <w:noProof/>
            <w:webHidden/>
          </w:rPr>
          <w:t>28</w:t>
        </w:r>
        <w:r>
          <w:rPr>
            <w:noProof/>
            <w:webHidden/>
          </w:rPr>
          <w:fldChar w:fldCharType="end"/>
        </w:r>
      </w:hyperlink>
    </w:p>
    <w:p w14:paraId="771F2625" w14:textId="7ED4776D" w:rsidR="008B1BC7" w:rsidRDefault="008B1BC7">
      <w:pPr>
        <w:pStyle w:val="TableofFigures"/>
        <w:tabs>
          <w:tab w:val="right" w:leader="dot" w:pos="8494"/>
        </w:tabs>
        <w:rPr>
          <w:noProof/>
        </w:rPr>
      </w:pPr>
      <w:hyperlink w:anchor="_Toc215442902" w:history="1">
        <w:r w:rsidRPr="00CA1FFB">
          <w:rPr>
            <w:rStyle w:val="Hyperlink"/>
            <w:noProof/>
          </w:rPr>
          <w:t>2</w:t>
        </w:r>
        <w:r w:rsidRPr="00CA1FFB">
          <w:rPr>
            <w:rStyle w:val="Hyperlink"/>
            <w:noProof/>
          </w:rPr>
          <w:noBreakHyphen/>
          <w:t>13. ábra Nyomógomb pergésmentesítése</w:t>
        </w:r>
        <w:r>
          <w:rPr>
            <w:noProof/>
            <w:webHidden/>
          </w:rPr>
          <w:tab/>
        </w:r>
        <w:r>
          <w:rPr>
            <w:noProof/>
            <w:webHidden/>
          </w:rPr>
          <w:fldChar w:fldCharType="begin"/>
        </w:r>
        <w:r>
          <w:rPr>
            <w:noProof/>
            <w:webHidden/>
          </w:rPr>
          <w:instrText xml:space="preserve"> PAGEREF _Toc215442902 \h </w:instrText>
        </w:r>
        <w:r>
          <w:rPr>
            <w:noProof/>
            <w:webHidden/>
          </w:rPr>
        </w:r>
        <w:r>
          <w:rPr>
            <w:noProof/>
            <w:webHidden/>
          </w:rPr>
          <w:fldChar w:fldCharType="separate"/>
        </w:r>
        <w:r>
          <w:rPr>
            <w:noProof/>
            <w:webHidden/>
          </w:rPr>
          <w:t>29</w:t>
        </w:r>
        <w:r>
          <w:rPr>
            <w:noProof/>
            <w:webHidden/>
          </w:rPr>
          <w:fldChar w:fldCharType="end"/>
        </w:r>
      </w:hyperlink>
    </w:p>
    <w:p w14:paraId="010757A0" w14:textId="06A85678" w:rsidR="008B1BC7" w:rsidRDefault="008B1BC7">
      <w:pPr>
        <w:pStyle w:val="TableofFigures"/>
        <w:tabs>
          <w:tab w:val="right" w:leader="dot" w:pos="8494"/>
        </w:tabs>
        <w:rPr>
          <w:noProof/>
        </w:rPr>
      </w:pPr>
      <w:hyperlink w:anchor="_Toc215442903" w:history="1">
        <w:r w:rsidRPr="00CA1FFB">
          <w:rPr>
            <w:rStyle w:val="Hyperlink"/>
            <w:noProof/>
          </w:rPr>
          <w:t>2</w:t>
        </w:r>
        <w:r w:rsidRPr="00CA1FFB">
          <w:rPr>
            <w:rStyle w:val="Hyperlink"/>
            <w:noProof/>
          </w:rPr>
          <w:noBreakHyphen/>
          <w:t>14. ábra RC kör beállása</w:t>
        </w:r>
        <w:r>
          <w:rPr>
            <w:noProof/>
            <w:webHidden/>
          </w:rPr>
          <w:tab/>
        </w:r>
        <w:r>
          <w:rPr>
            <w:noProof/>
            <w:webHidden/>
          </w:rPr>
          <w:fldChar w:fldCharType="begin"/>
        </w:r>
        <w:r>
          <w:rPr>
            <w:noProof/>
            <w:webHidden/>
          </w:rPr>
          <w:instrText xml:space="preserve"> PAGEREF _Toc215442903 \h </w:instrText>
        </w:r>
        <w:r>
          <w:rPr>
            <w:noProof/>
            <w:webHidden/>
          </w:rPr>
        </w:r>
        <w:r>
          <w:rPr>
            <w:noProof/>
            <w:webHidden/>
          </w:rPr>
          <w:fldChar w:fldCharType="separate"/>
        </w:r>
        <w:r>
          <w:rPr>
            <w:noProof/>
            <w:webHidden/>
          </w:rPr>
          <w:t>30</w:t>
        </w:r>
        <w:r>
          <w:rPr>
            <w:noProof/>
            <w:webHidden/>
          </w:rPr>
          <w:fldChar w:fldCharType="end"/>
        </w:r>
      </w:hyperlink>
    </w:p>
    <w:p w14:paraId="11B9441C" w14:textId="31CC9B33" w:rsidR="008B1BC7" w:rsidRDefault="008B1BC7">
      <w:pPr>
        <w:pStyle w:val="TableofFigures"/>
        <w:tabs>
          <w:tab w:val="right" w:leader="dot" w:pos="8494"/>
        </w:tabs>
        <w:rPr>
          <w:noProof/>
        </w:rPr>
      </w:pPr>
      <w:hyperlink w:anchor="_Toc215442904" w:history="1">
        <w:r w:rsidRPr="00CA1FFB">
          <w:rPr>
            <w:rStyle w:val="Hyperlink"/>
            <w:noProof/>
          </w:rPr>
          <w:t>2</w:t>
        </w:r>
        <w:r w:rsidRPr="00CA1FFB">
          <w:rPr>
            <w:rStyle w:val="Hyperlink"/>
            <w:noProof/>
          </w:rPr>
          <w:noBreakHyphen/>
          <w:t>15. ábra Nyomógombok nyomtatott áramkörön</w:t>
        </w:r>
        <w:r>
          <w:rPr>
            <w:noProof/>
            <w:webHidden/>
          </w:rPr>
          <w:tab/>
        </w:r>
        <w:r>
          <w:rPr>
            <w:noProof/>
            <w:webHidden/>
          </w:rPr>
          <w:fldChar w:fldCharType="begin"/>
        </w:r>
        <w:r>
          <w:rPr>
            <w:noProof/>
            <w:webHidden/>
          </w:rPr>
          <w:instrText xml:space="preserve"> PAGEREF _Toc215442904 \h </w:instrText>
        </w:r>
        <w:r>
          <w:rPr>
            <w:noProof/>
            <w:webHidden/>
          </w:rPr>
        </w:r>
        <w:r>
          <w:rPr>
            <w:noProof/>
            <w:webHidden/>
          </w:rPr>
          <w:fldChar w:fldCharType="separate"/>
        </w:r>
        <w:r>
          <w:rPr>
            <w:noProof/>
            <w:webHidden/>
          </w:rPr>
          <w:t>30</w:t>
        </w:r>
        <w:r>
          <w:rPr>
            <w:noProof/>
            <w:webHidden/>
          </w:rPr>
          <w:fldChar w:fldCharType="end"/>
        </w:r>
      </w:hyperlink>
    </w:p>
    <w:p w14:paraId="0B769562" w14:textId="47D16948" w:rsidR="008B1BC7" w:rsidRDefault="008B1BC7">
      <w:pPr>
        <w:pStyle w:val="TableofFigures"/>
        <w:tabs>
          <w:tab w:val="right" w:leader="dot" w:pos="8494"/>
        </w:tabs>
        <w:rPr>
          <w:noProof/>
        </w:rPr>
      </w:pPr>
      <w:hyperlink w:anchor="_Toc215442905" w:history="1">
        <w:r w:rsidRPr="00CA1FFB">
          <w:rPr>
            <w:rStyle w:val="Hyperlink"/>
            <w:noProof/>
          </w:rPr>
          <w:t>2</w:t>
        </w:r>
        <w:r w:rsidRPr="00CA1FFB">
          <w:rPr>
            <w:rStyle w:val="Hyperlink"/>
            <w:noProof/>
          </w:rPr>
          <w:noBreakHyphen/>
          <w:t>16. ábra numerikus billentyűzet LTspice modellje</w:t>
        </w:r>
        <w:r>
          <w:rPr>
            <w:noProof/>
            <w:webHidden/>
          </w:rPr>
          <w:tab/>
        </w:r>
        <w:r>
          <w:rPr>
            <w:noProof/>
            <w:webHidden/>
          </w:rPr>
          <w:fldChar w:fldCharType="begin"/>
        </w:r>
        <w:r>
          <w:rPr>
            <w:noProof/>
            <w:webHidden/>
          </w:rPr>
          <w:instrText xml:space="preserve"> PAGEREF _Toc215442905 \h </w:instrText>
        </w:r>
        <w:r>
          <w:rPr>
            <w:noProof/>
            <w:webHidden/>
          </w:rPr>
        </w:r>
        <w:r>
          <w:rPr>
            <w:noProof/>
            <w:webHidden/>
          </w:rPr>
          <w:fldChar w:fldCharType="separate"/>
        </w:r>
        <w:r>
          <w:rPr>
            <w:noProof/>
            <w:webHidden/>
          </w:rPr>
          <w:t>32</w:t>
        </w:r>
        <w:r>
          <w:rPr>
            <w:noProof/>
            <w:webHidden/>
          </w:rPr>
          <w:fldChar w:fldCharType="end"/>
        </w:r>
      </w:hyperlink>
    </w:p>
    <w:p w14:paraId="5F4D79D9" w14:textId="4B615F7F" w:rsidR="008B1BC7" w:rsidRDefault="008B1BC7">
      <w:pPr>
        <w:pStyle w:val="TableofFigures"/>
        <w:tabs>
          <w:tab w:val="right" w:leader="dot" w:pos="8494"/>
        </w:tabs>
        <w:rPr>
          <w:noProof/>
        </w:rPr>
      </w:pPr>
      <w:hyperlink w:anchor="_Toc215442906" w:history="1">
        <w:r w:rsidRPr="00CA1FFB">
          <w:rPr>
            <w:rStyle w:val="Hyperlink"/>
            <w:noProof/>
          </w:rPr>
          <w:t>2</w:t>
        </w:r>
        <w:r w:rsidRPr="00CA1FFB">
          <w:rPr>
            <w:rStyle w:val="Hyperlink"/>
            <w:noProof/>
          </w:rPr>
          <w:noBreakHyphen/>
          <w:t>17. ábra Monte Carlo szimuláció eredménye</w:t>
        </w:r>
        <w:r>
          <w:rPr>
            <w:noProof/>
            <w:webHidden/>
          </w:rPr>
          <w:tab/>
        </w:r>
        <w:r>
          <w:rPr>
            <w:noProof/>
            <w:webHidden/>
          </w:rPr>
          <w:fldChar w:fldCharType="begin"/>
        </w:r>
        <w:r>
          <w:rPr>
            <w:noProof/>
            <w:webHidden/>
          </w:rPr>
          <w:instrText xml:space="preserve"> PAGEREF _Toc215442906 \h </w:instrText>
        </w:r>
        <w:r>
          <w:rPr>
            <w:noProof/>
            <w:webHidden/>
          </w:rPr>
        </w:r>
        <w:r>
          <w:rPr>
            <w:noProof/>
            <w:webHidden/>
          </w:rPr>
          <w:fldChar w:fldCharType="separate"/>
        </w:r>
        <w:r>
          <w:rPr>
            <w:noProof/>
            <w:webHidden/>
          </w:rPr>
          <w:t>32</w:t>
        </w:r>
        <w:r>
          <w:rPr>
            <w:noProof/>
            <w:webHidden/>
          </w:rPr>
          <w:fldChar w:fldCharType="end"/>
        </w:r>
      </w:hyperlink>
    </w:p>
    <w:p w14:paraId="3A486697" w14:textId="24E61AF1" w:rsidR="008B1BC7" w:rsidRDefault="008B1BC7">
      <w:pPr>
        <w:pStyle w:val="TableofFigures"/>
        <w:tabs>
          <w:tab w:val="right" w:leader="dot" w:pos="8494"/>
        </w:tabs>
        <w:rPr>
          <w:noProof/>
        </w:rPr>
      </w:pPr>
      <w:hyperlink w:anchor="_Toc215442907" w:history="1">
        <w:r w:rsidRPr="00CA1FFB">
          <w:rPr>
            <w:rStyle w:val="Hyperlink"/>
            <w:noProof/>
          </w:rPr>
          <w:t>2</w:t>
        </w:r>
        <w:r w:rsidRPr="00CA1FFB">
          <w:rPr>
            <w:rStyle w:val="Hyperlink"/>
            <w:noProof/>
          </w:rPr>
          <w:noBreakHyphen/>
          <w:t>18. ábra Numerikus billentyűzet PCB panele</w:t>
        </w:r>
        <w:r>
          <w:rPr>
            <w:noProof/>
            <w:webHidden/>
          </w:rPr>
          <w:tab/>
        </w:r>
        <w:r>
          <w:rPr>
            <w:noProof/>
            <w:webHidden/>
          </w:rPr>
          <w:fldChar w:fldCharType="begin"/>
        </w:r>
        <w:r>
          <w:rPr>
            <w:noProof/>
            <w:webHidden/>
          </w:rPr>
          <w:instrText xml:space="preserve"> PAGEREF _Toc215442907 \h </w:instrText>
        </w:r>
        <w:r>
          <w:rPr>
            <w:noProof/>
            <w:webHidden/>
          </w:rPr>
        </w:r>
        <w:r>
          <w:rPr>
            <w:noProof/>
            <w:webHidden/>
          </w:rPr>
          <w:fldChar w:fldCharType="separate"/>
        </w:r>
        <w:r>
          <w:rPr>
            <w:noProof/>
            <w:webHidden/>
          </w:rPr>
          <w:t>33</w:t>
        </w:r>
        <w:r>
          <w:rPr>
            <w:noProof/>
            <w:webHidden/>
          </w:rPr>
          <w:fldChar w:fldCharType="end"/>
        </w:r>
      </w:hyperlink>
    </w:p>
    <w:p w14:paraId="06948E78" w14:textId="7EB706A7" w:rsidR="008B1BC7" w:rsidRDefault="008B1BC7">
      <w:pPr>
        <w:pStyle w:val="TableofFigures"/>
        <w:tabs>
          <w:tab w:val="right" w:leader="dot" w:pos="8494"/>
        </w:tabs>
        <w:rPr>
          <w:noProof/>
        </w:rPr>
      </w:pPr>
      <w:hyperlink w:anchor="_Toc215442908" w:history="1">
        <w:r w:rsidRPr="00CA1FFB">
          <w:rPr>
            <w:rStyle w:val="Hyperlink"/>
            <w:noProof/>
          </w:rPr>
          <w:t>2</w:t>
        </w:r>
        <w:r w:rsidRPr="00CA1FFB">
          <w:rPr>
            <w:rStyle w:val="Hyperlink"/>
            <w:noProof/>
          </w:rPr>
          <w:noBreakHyphen/>
          <w:t>19. ábra Adafruit TDK InvenSense ICM-20948 9-DoF IMU [18]</w:t>
        </w:r>
        <w:r>
          <w:rPr>
            <w:noProof/>
            <w:webHidden/>
          </w:rPr>
          <w:tab/>
        </w:r>
        <w:r>
          <w:rPr>
            <w:noProof/>
            <w:webHidden/>
          </w:rPr>
          <w:fldChar w:fldCharType="begin"/>
        </w:r>
        <w:r>
          <w:rPr>
            <w:noProof/>
            <w:webHidden/>
          </w:rPr>
          <w:instrText xml:space="preserve"> PAGEREF _Toc215442908 \h </w:instrText>
        </w:r>
        <w:r>
          <w:rPr>
            <w:noProof/>
            <w:webHidden/>
          </w:rPr>
        </w:r>
        <w:r>
          <w:rPr>
            <w:noProof/>
            <w:webHidden/>
          </w:rPr>
          <w:fldChar w:fldCharType="separate"/>
        </w:r>
        <w:r>
          <w:rPr>
            <w:noProof/>
            <w:webHidden/>
          </w:rPr>
          <w:t>34</w:t>
        </w:r>
        <w:r>
          <w:rPr>
            <w:noProof/>
            <w:webHidden/>
          </w:rPr>
          <w:fldChar w:fldCharType="end"/>
        </w:r>
      </w:hyperlink>
    </w:p>
    <w:p w14:paraId="0C2A3C62" w14:textId="35D5CBCF" w:rsidR="008B1BC7" w:rsidRDefault="008B1BC7">
      <w:pPr>
        <w:pStyle w:val="TableofFigures"/>
        <w:tabs>
          <w:tab w:val="right" w:leader="dot" w:pos="8494"/>
        </w:tabs>
        <w:rPr>
          <w:noProof/>
        </w:rPr>
      </w:pPr>
      <w:hyperlink w:anchor="_Toc215442909" w:history="1">
        <w:r w:rsidRPr="00CA1FFB">
          <w:rPr>
            <w:rStyle w:val="Hyperlink"/>
            <w:noProof/>
          </w:rPr>
          <w:t>2</w:t>
        </w:r>
        <w:r w:rsidRPr="00CA1FFB">
          <w:rPr>
            <w:rStyle w:val="Hyperlink"/>
            <w:noProof/>
          </w:rPr>
          <w:noBreakHyphen/>
          <w:t>20. ábra Tápfeszültség előkészítése</w:t>
        </w:r>
        <w:r>
          <w:rPr>
            <w:noProof/>
            <w:webHidden/>
          </w:rPr>
          <w:tab/>
        </w:r>
        <w:r>
          <w:rPr>
            <w:noProof/>
            <w:webHidden/>
          </w:rPr>
          <w:fldChar w:fldCharType="begin"/>
        </w:r>
        <w:r>
          <w:rPr>
            <w:noProof/>
            <w:webHidden/>
          </w:rPr>
          <w:instrText xml:space="preserve"> PAGEREF _Toc215442909 \h </w:instrText>
        </w:r>
        <w:r>
          <w:rPr>
            <w:noProof/>
            <w:webHidden/>
          </w:rPr>
        </w:r>
        <w:r>
          <w:rPr>
            <w:noProof/>
            <w:webHidden/>
          </w:rPr>
          <w:fldChar w:fldCharType="separate"/>
        </w:r>
        <w:r>
          <w:rPr>
            <w:noProof/>
            <w:webHidden/>
          </w:rPr>
          <w:t>35</w:t>
        </w:r>
        <w:r>
          <w:rPr>
            <w:noProof/>
            <w:webHidden/>
          </w:rPr>
          <w:fldChar w:fldCharType="end"/>
        </w:r>
      </w:hyperlink>
    </w:p>
    <w:p w14:paraId="4B5B2436" w14:textId="0C7DA6B3" w:rsidR="008B1BC7" w:rsidRDefault="008B1BC7">
      <w:pPr>
        <w:pStyle w:val="TableofFigures"/>
        <w:tabs>
          <w:tab w:val="right" w:leader="dot" w:pos="8494"/>
        </w:tabs>
        <w:rPr>
          <w:noProof/>
        </w:rPr>
      </w:pPr>
      <w:hyperlink w:anchor="_Toc215442910" w:history="1">
        <w:r w:rsidRPr="00CA1FFB">
          <w:rPr>
            <w:rStyle w:val="Hyperlink"/>
            <w:noProof/>
          </w:rPr>
          <w:t>2</w:t>
        </w:r>
        <w:r w:rsidRPr="00CA1FFB">
          <w:rPr>
            <w:rStyle w:val="Hyperlink"/>
            <w:noProof/>
          </w:rPr>
          <w:noBreakHyphen/>
          <w:t>21. ábra Alacsonyabb feszültségek előállítása</w:t>
        </w:r>
        <w:r>
          <w:rPr>
            <w:noProof/>
            <w:webHidden/>
          </w:rPr>
          <w:tab/>
        </w:r>
        <w:r>
          <w:rPr>
            <w:noProof/>
            <w:webHidden/>
          </w:rPr>
          <w:fldChar w:fldCharType="begin"/>
        </w:r>
        <w:r>
          <w:rPr>
            <w:noProof/>
            <w:webHidden/>
          </w:rPr>
          <w:instrText xml:space="preserve"> PAGEREF _Toc215442910 \h </w:instrText>
        </w:r>
        <w:r>
          <w:rPr>
            <w:noProof/>
            <w:webHidden/>
          </w:rPr>
        </w:r>
        <w:r>
          <w:rPr>
            <w:noProof/>
            <w:webHidden/>
          </w:rPr>
          <w:fldChar w:fldCharType="separate"/>
        </w:r>
        <w:r>
          <w:rPr>
            <w:noProof/>
            <w:webHidden/>
          </w:rPr>
          <w:t>36</w:t>
        </w:r>
        <w:r>
          <w:rPr>
            <w:noProof/>
            <w:webHidden/>
          </w:rPr>
          <w:fldChar w:fldCharType="end"/>
        </w:r>
      </w:hyperlink>
    </w:p>
    <w:p w14:paraId="028916B2" w14:textId="4144D9AB" w:rsidR="008B1BC7" w:rsidRDefault="008B1BC7">
      <w:pPr>
        <w:pStyle w:val="TableofFigures"/>
        <w:tabs>
          <w:tab w:val="right" w:leader="dot" w:pos="8494"/>
        </w:tabs>
        <w:rPr>
          <w:noProof/>
        </w:rPr>
      </w:pPr>
      <w:hyperlink w:anchor="_Toc215442911" w:history="1">
        <w:r w:rsidRPr="00CA1FFB">
          <w:rPr>
            <w:rStyle w:val="Hyperlink"/>
            <w:noProof/>
          </w:rPr>
          <w:t>2</w:t>
        </w:r>
        <w:r w:rsidRPr="00CA1FFB">
          <w:rPr>
            <w:rStyle w:val="Hyperlink"/>
            <w:noProof/>
          </w:rPr>
          <w:noBreakHyphen/>
          <w:t>22. ábra Leállító kapcsolók jelei</w:t>
        </w:r>
        <w:r>
          <w:rPr>
            <w:noProof/>
            <w:webHidden/>
          </w:rPr>
          <w:tab/>
        </w:r>
        <w:r>
          <w:rPr>
            <w:noProof/>
            <w:webHidden/>
          </w:rPr>
          <w:fldChar w:fldCharType="begin"/>
        </w:r>
        <w:r>
          <w:rPr>
            <w:noProof/>
            <w:webHidden/>
          </w:rPr>
          <w:instrText xml:space="preserve"> PAGEREF _Toc215442911 \h </w:instrText>
        </w:r>
        <w:r>
          <w:rPr>
            <w:noProof/>
            <w:webHidden/>
          </w:rPr>
        </w:r>
        <w:r>
          <w:rPr>
            <w:noProof/>
            <w:webHidden/>
          </w:rPr>
          <w:fldChar w:fldCharType="separate"/>
        </w:r>
        <w:r>
          <w:rPr>
            <w:noProof/>
            <w:webHidden/>
          </w:rPr>
          <w:t>37</w:t>
        </w:r>
        <w:r>
          <w:rPr>
            <w:noProof/>
            <w:webHidden/>
          </w:rPr>
          <w:fldChar w:fldCharType="end"/>
        </w:r>
      </w:hyperlink>
    </w:p>
    <w:p w14:paraId="60384D6E" w14:textId="25D88266" w:rsidR="008B1BC7" w:rsidRDefault="008B1BC7">
      <w:pPr>
        <w:pStyle w:val="TableofFigures"/>
        <w:tabs>
          <w:tab w:val="right" w:leader="dot" w:pos="8494"/>
        </w:tabs>
        <w:rPr>
          <w:noProof/>
        </w:rPr>
      </w:pPr>
      <w:hyperlink w:anchor="_Toc215442912" w:history="1">
        <w:r w:rsidRPr="00CA1FFB">
          <w:rPr>
            <w:rStyle w:val="Hyperlink"/>
            <w:noProof/>
          </w:rPr>
          <w:t>2</w:t>
        </w:r>
        <w:r w:rsidRPr="00CA1FFB">
          <w:rPr>
            <w:rStyle w:val="Hyperlink"/>
            <w:noProof/>
          </w:rPr>
          <w:noBreakHyphen/>
          <w:t>23. ábra negált jel létrehozásának lehetősége</w:t>
        </w:r>
        <w:r>
          <w:rPr>
            <w:noProof/>
            <w:webHidden/>
          </w:rPr>
          <w:tab/>
        </w:r>
        <w:r>
          <w:rPr>
            <w:noProof/>
            <w:webHidden/>
          </w:rPr>
          <w:fldChar w:fldCharType="begin"/>
        </w:r>
        <w:r>
          <w:rPr>
            <w:noProof/>
            <w:webHidden/>
          </w:rPr>
          <w:instrText xml:space="preserve"> PAGEREF _Toc215442912 \h </w:instrText>
        </w:r>
        <w:r>
          <w:rPr>
            <w:noProof/>
            <w:webHidden/>
          </w:rPr>
        </w:r>
        <w:r>
          <w:rPr>
            <w:noProof/>
            <w:webHidden/>
          </w:rPr>
          <w:fldChar w:fldCharType="separate"/>
        </w:r>
        <w:r>
          <w:rPr>
            <w:noProof/>
            <w:webHidden/>
          </w:rPr>
          <w:t>38</w:t>
        </w:r>
        <w:r>
          <w:rPr>
            <w:noProof/>
            <w:webHidden/>
          </w:rPr>
          <w:fldChar w:fldCharType="end"/>
        </w:r>
      </w:hyperlink>
    </w:p>
    <w:p w14:paraId="6AFF5997" w14:textId="2AD0D861" w:rsidR="008B1BC7" w:rsidRDefault="008B1BC7">
      <w:pPr>
        <w:pStyle w:val="TableofFigures"/>
        <w:tabs>
          <w:tab w:val="right" w:leader="dot" w:pos="8494"/>
        </w:tabs>
        <w:rPr>
          <w:noProof/>
        </w:rPr>
      </w:pPr>
      <w:hyperlink w:anchor="_Toc215442913" w:history="1">
        <w:r w:rsidRPr="00CA1FFB">
          <w:rPr>
            <w:rStyle w:val="Hyperlink"/>
            <w:noProof/>
          </w:rPr>
          <w:t>2</w:t>
        </w:r>
        <w:r w:rsidRPr="00CA1FFB">
          <w:rPr>
            <w:rStyle w:val="Hyperlink"/>
            <w:noProof/>
          </w:rPr>
          <w:noBreakHyphen/>
          <w:t>24. ábra Visszajelző LED és külső jelet kapcsoló szilárdtest relé</w:t>
        </w:r>
        <w:r>
          <w:rPr>
            <w:noProof/>
            <w:webHidden/>
          </w:rPr>
          <w:tab/>
        </w:r>
        <w:r>
          <w:rPr>
            <w:noProof/>
            <w:webHidden/>
          </w:rPr>
          <w:fldChar w:fldCharType="begin"/>
        </w:r>
        <w:r>
          <w:rPr>
            <w:noProof/>
            <w:webHidden/>
          </w:rPr>
          <w:instrText xml:space="preserve"> PAGEREF _Toc215442913 \h </w:instrText>
        </w:r>
        <w:r>
          <w:rPr>
            <w:noProof/>
            <w:webHidden/>
          </w:rPr>
        </w:r>
        <w:r>
          <w:rPr>
            <w:noProof/>
            <w:webHidden/>
          </w:rPr>
          <w:fldChar w:fldCharType="separate"/>
        </w:r>
        <w:r>
          <w:rPr>
            <w:noProof/>
            <w:webHidden/>
          </w:rPr>
          <w:t>38</w:t>
        </w:r>
        <w:r>
          <w:rPr>
            <w:noProof/>
            <w:webHidden/>
          </w:rPr>
          <w:fldChar w:fldCharType="end"/>
        </w:r>
      </w:hyperlink>
    </w:p>
    <w:p w14:paraId="611CE486" w14:textId="771E42DA" w:rsidR="008B1BC7" w:rsidRDefault="008B1BC7">
      <w:pPr>
        <w:pStyle w:val="TableofFigures"/>
        <w:tabs>
          <w:tab w:val="right" w:leader="dot" w:pos="8494"/>
        </w:tabs>
        <w:rPr>
          <w:noProof/>
        </w:rPr>
      </w:pPr>
      <w:hyperlink w:anchor="_Toc215442914" w:history="1">
        <w:r w:rsidRPr="00CA1FFB">
          <w:rPr>
            <w:rStyle w:val="Hyperlink"/>
            <w:noProof/>
          </w:rPr>
          <w:t>2</w:t>
        </w:r>
        <w:r w:rsidRPr="00CA1FFB">
          <w:rPr>
            <w:rStyle w:val="Hyperlink"/>
            <w:noProof/>
          </w:rPr>
          <w:noBreakHyphen/>
          <w:t>25. ábra Jelek csatlakozói</w:t>
        </w:r>
        <w:r>
          <w:rPr>
            <w:noProof/>
            <w:webHidden/>
          </w:rPr>
          <w:tab/>
        </w:r>
        <w:r>
          <w:rPr>
            <w:noProof/>
            <w:webHidden/>
          </w:rPr>
          <w:fldChar w:fldCharType="begin"/>
        </w:r>
        <w:r>
          <w:rPr>
            <w:noProof/>
            <w:webHidden/>
          </w:rPr>
          <w:instrText xml:space="preserve"> PAGEREF _Toc215442914 \h </w:instrText>
        </w:r>
        <w:r>
          <w:rPr>
            <w:noProof/>
            <w:webHidden/>
          </w:rPr>
        </w:r>
        <w:r>
          <w:rPr>
            <w:noProof/>
            <w:webHidden/>
          </w:rPr>
          <w:fldChar w:fldCharType="separate"/>
        </w:r>
        <w:r>
          <w:rPr>
            <w:noProof/>
            <w:webHidden/>
          </w:rPr>
          <w:t>39</w:t>
        </w:r>
        <w:r>
          <w:rPr>
            <w:noProof/>
            <w:webHidden/>
          </w:rPr>
          <w:fldChar w:fldCharType="end"/>
        </w:r>
      </w:hyperlink>
    </w:p>
    <w:p w14:paraId="1EC93127" w14:textId="2C77CD76" w:rsidR="008B1BC7" w:rsidRPr="008B1BC7" w:rsidRDefault="008B1BC7" w:rsidP="008B1BC7">
      <w:pPr>
        <w:ind w:firstLine="0"/>
      </w:pPr>
      <w:r>
        <w:fldChar w:fldCharType="end"/>
      </w:r>
    </w:p>
    <w:p w14:paraId="4C89A339" w14:textId="33FB8007" w:rsidR="00B50CAA" w:rsidRDefault="00B50CAA" w:rsidP="00816BCB">
      <w:pPr>
        <w:pStyle w:val="Fejezetcimszmozsnlkl"/>
      </w:pPr>
      <w:bookmarkStart w:id="89" w:name="_Toc215318999"/>
      <w:r>
        <w:lastRenderedPageBreak/>
        <w:t>Függelék</w:t>
      </w:r>
      <w:bookmarkEnd w:id="89"/>
    </w:p>
    <w:p w14:paraId="5747A86F" w14:textId="77777777" w:rsidR="00B50CAA" w:rsidRDefault="00B50CAA" w:rsidP="00B50CAA"/>
    <w:sectPr w:rsidR="00B50CAA" w:rsidSect="0056267F">
      <w:headerReference w:type="even" r:id="rId51"/>
      <w:footerReference w:type="default" r:id="rId52"/>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7DB49" w14:textId="77777777" w:rsidR="00480FCA" w:rsidRDefault="00480FCA">
      <w:r>
        <w:separator/>
      </w:r>
    </w:p>
  </w:endnote>
  <w:endnote w:type="continuationSeparator" w:id="0">
    <w:p w14:paraId="7561C3AD" w14:textId="77777777" w:rsidR="00480FCA" w:rsidRDefault="00480F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974C18" w14:textId="77777777" w:rsidR="00480FCA" w:rsidRDefault="00480FCA">
      <w:r>
        <w:separator/>
      </w:r>
    </w:p>
  </w:footnote>
  <w:footnote w:type="continuationSeparator" w:id="0">
    <w:p w14:paraId="5A2F9918" w14:textId="77777777" w:rsidR="00480FCA" w:rsidRDefault="00480F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99C3B84"/>
    <w:multiLevelType w:val="multilevel"/>
    <w:tmpl w:val="1012C11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1"/>
  </w:num>
  <w:num w:numId="3" w16cid:durableId="728461549">
    <w:abstractNumId w:val="12"/>
  </w:num>
  <w:num w:numId="4" w16cid:durableId="1990622775">
    <w:abstractNumId w:val="16"/>
  </w:num>
  <w:num w:numId="5" w16cid:durableId="14577314">
    <w:abstractNumId w:val="17"/>
  </w:num>
  <w:num w:numId="6" w16cid:durableId="619453143">
    <w:abstractNumId w:val="19"/>
  </w:num>
  <w:num w:numId="7" w16cid:durableId="1180659167">
    <w:abstractNumId w:val="13"/>
  </w:num>
  <w:num w:numId="8" w16cid:durableId="503521423">
    <w:abstractNumId w:val="11"/>
  </w:num>
  <w:num w:numId="9" w16cid:durableId="1428695290">
    <w:abstractNumId w:val="14"/>
  </w:num>
  <w:num w:numId="10" w16cid:durableId="1064138360">
    <w:abstractNumId w:val="22"/>
  </w:num>
  <w:num w:numId="11" w16cid:durableId="835536794">
    <w:abstractNumId w:val="15"/>
  </w:num>
  <w:num w:numId="12" w16cid:durableId="294221313">
    <w:abstractNumId w:val="20"/>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51CD"/>
    <w:rsid w:val="000062F4"/>
    <w:rsid w:val="0001192F"/>
    <w:rsid w:val="00022CE7"/>
    <w:rsid w:val="00025423"/>
    <w:rsid w:val="00027493"/>
    <w:rsid w:val="00027495"/>
    <w:rsid w:val="0004624C"/>
    <w:rsid w:val="00052356"/>
    <w:rsid w:val="00056940"/>
    <w:rsid w:val="00067597"/>
    <w:rsid w:val="0007237C"/>
    <w:rsid w:val="00072878"/>
    <w:rsid w:val="00091309"/>
    <w:rsid w:val="000957B9"/>
    <w:rsid w:val="000A7483"/>
    <w:rsid w:val="000B1BB6"/>
    <w:rsid w:val="000B308B"/>
    <w:rsid w:val="000B3EDE"/>
    <w:rsid w:val="000B51C6"/>
    <w:rsid w:val="000B53E0"/>
    <w:rsid w:val="000B5F6B"/>
    <w:rsid w:val="000C3809"/>
    <w:rsid w:val="000C7082"/>
    <w:rsid w:val="000C7D5D"/>
    <w:rsid w:val="000E4D39"/>
    <w:rsid w:val="000F65F8"/>
    <w:rsid w:val="00100FF2"/>
    <w:rsid w:val="00107665"/>
    <w:rsid w:val="00117ECB"/>
    <w:rsid w:val="001258EC"/>
    <w:rsid w:val="00125996"/>
    <w:rsid w:val="0012707C"/>
    <w:rsid w:val="00143DD1"/>
    <w:rsid w:val="00147600"/>
    <w:rsid w:val="00150C11"/>
    <w:rsid w:val="00151B76"/>
    <w:rsid w:val="0016203E"/>
    <w:rsid w:val="00162232"/>
    <w:rsid w:val="001676A4"/>
    <w:rsid w:val="00171054"/>
    <w:rsid w:val="00177F77"/>
    <w:rsid w:val="001857AF"/>
    <w:rsid w:val="001864D7"/>
    <w:rsid w:val="00186ED5"/>
    <w:rsid w:val="001A57BC"/>
    <w:rsid w:val="001A76FA"/>
    <w:rsid w:val="001C1ADB"/>
    <w:rsid w:val="001D1A66"/>
    <w:rsid w:val="001D7673"/>
    <w:rsid w:val="001E1D54"/>
    <w:rsid w:val="001F64E0"/>
    <w:rsid w:val="002102C3"/>
    <w:rsid w:val="00216E75"/>
    <w:rsid w:val="002204E6"/>
    <w:rsid w:val="00225F65"/>
    <w:rsid w:val="00227347"/>
    <w:rsid w:val="002315DA"/>
    <w:rsid w:val="00232DA6"/>
    <w:rsid w:val="0023384F"/>
    <w:rsid w:val="00243077"/>
    <w:rsid w:val="00252BD2"/>
    <w:rsid w:val="00255B12"/>
    <w:rsid w:val="00264AAF"/>
    <w:rsid w:val="00266B8A"/>
    <w:rsid w:val="00267677"/>
    <w:rsid w:val="00274277"/>
    <w:rsid w:val="00274380"/>
    <w:rsid w:val="00275549"/>
    <w:rsid w:val="00277775"/>
    <w:rsid w:val="002841F9"/>
    <w:rsid w:val="00286BBA"/>
    <w:rsid w:val="002944D4"/>
    <w:rsid w:val="002C24C0"/>
    <w:rsid w:val="002C5FBD"/>
    <w:rsid w:val="002D0621"/>
    <w:rsid w:val="002D36DD"/>
    <w:rsid w:val="002D6205"/>
    <w:rsid w:val="002D7DA9"/>
    <w:rsid w:val="002E1D2A"/>
    <w:rsid w:val="002F02D4"/>
    <w:rsid w:val="00302BB3"/>
    <w:rsid w:val="00313013"/>
    <w:rsid w:val="00314FB9"/>
    <w:rsid w:val="003208A3"/>
    <w:rsid w:val="003244CC"/>
    <w:rsid w:val="00331D4A"/>
    <w:rsid w:val="00331FB3"/>
    <w:rsid w:val="003431E3"/>
    <w:rsid w:val="003445E1"/>
    <w:rsid w:val="0034770D"/>
    <w:rsid w:val="00350AEC"/>
    <w:rsid w:val="00364744"/>
    <w:rsid w:val="003723A9"/>
    <w:rsid w:val="0037381F"/>
    <w:rsid w:val="00381C24"/>
    <w:rsid w:val="00386C22"/>
    <w:rsid w:val="00393343"/>
    <w:rsid w:val="00395E61"/>
    <w:rsid w:val="00396A49"/>
    <w:rsid w:val="003A4CDB"/>
    <w:rsid w:val="003A6CE9"/>
    <w:rsid w:val="003B04C6"/>
    <w:rsid w:val="003B265F"/>
    <w:rsid w:val="003B4369"/>
    <w:rsid w:val="003B5343"/>
    <w:rsid w:val="003C6485"/>
    <w:rsid w:val="003C6944"/>
    <w:rsid w:val="003D3498"/>
    <w:rsid w:val="003D6211"/>
    <w:rsid w:val="003E20F4"/>
    <w:rsid w:val="003E70B1"/>
    <w:rsid w:val="003F255F"/>
    <w:rsid w:val="003F32E4"/>
    <w:rsid w:val="003F5425"/>
    <w:rsid w:val="003F62A5"/>
    <w:rsid w:val="00406D59"/>
    <w:rsid w:val="00410924"/>
    <w:rsid w:val="0041118A"/>
    <w:rsid w:val="00412006"/>
    <w:rsid w:val="0043126D"/>
    <w:rsid w:val="0043408A"/>
    <w:rsid w:val="00434CD4"/>
    <w:rsid w:val="004462C2"/>
    <w:rsid w:val="00452D7F"/>
    <w:rsid w:val="00457F06"/>
    <w:rsid w:val="00460AE3"/>
    <w:rsid w:val="00466BB8"/>
    <w:rsid w:val="00467FCC"/>
    <w:rsid w:val="00476593"/>
    <w:rsid w:val="00480FCA"/>
    <w:rsid w:val="00482B8A"/>
    <w:rsid w:val="0048395A"/>
    <w:rsid w:val="00484455"/>
    <w:rsid w:val="004851C7"/>
    <w:rsid w:val="004858C8"/>
    <w:rsid w:val="00486C1A"/>
    <w:rsid w:val="004A4B8D"/>
    <w:rsid w:val="004A4C71"/>
    <w:rsid w:val="004C3F10"/>
    <w:rsid w:val="004C768D"/>
    <w:rsid w:val="004D24C2"/>
    <w:rsid w:val="004F00E8"/>
    <w:rsid w:val="004F3201"/>
    <w:rsid w:val="00502A30"/>
    <w:rsid w:val="00511907"/>
    <w:rsid w:val="005178B5"/>
    <w:rsid w:val="005202C0"/>
    <w:rsid w:val="00525A7D"/>
    <w:rsid w:val="005261C8"/>
    <w:rsid w:val="00533A55"/>
    <w:rsid w:val="00541108"/>
    <w:rsid w:val="005524FC"/>
    <w:rsid w:val="0056031C"/>
    <w:rsid w:val="00560C6F"/>
    <w:rsid w:val="00561C19"/>
    <w:rsid w:val="0056267F"/>
    <w:rsid w:val="0057375D"/>
    <w:rsid w:val="00576495"/>
    <w:rsid w:val="00576E83"/>
    <w:rsid w:val="00581874"/>
    <w:rsid w:val="00591687"/>
    <w:rsid w:val="005A2CC1"/>
    <w:rsid w:val="005A39F5"/>
    <w:rsid w:val="005B6DB9"/>
    <w:rsid w:val="005C474D"/>
    <w:rsid w:val="005D3443"/>
    <w:rsid w:val="005D7CEB"/>
    <w:rsid w:val="005D7DE4"/>
    <w:rsid w:val="005E01E0"/>
    <w:rsid w:val="005E60EE"/>
    <w:rsid w:val="005F3404"/>
    <w:rsid w:val="005F5A8E"/>
    <w:rsid w:val="00614B9E"/>
    <w:rsid w:val="00620991"/>
    <w:rsid w:val="0062185B"/>
    <w:rsid w:val="00625BF2"/>
    <w:rsid w:val="006348E0"/>
    <w:rsid w:val="0063585C"/>
    <w:rsid w:val="00641018"/>
    <w:rsid w:val="0064249D"/>
    <w:rsid w:val="00643609"/>
    <w:rsid w:val="00646E4E"/>
    <w:rsid w:val="00650C7C"/>
    <w:rsid w:val="006608DE"/>
    <w:rsid w:val="0066174A"/>
    <w:rsid w:val="0067013D"/>
    <w:rsid w:val="00674A21"/>
    <w:rsid w:val="00675281"/>
    <w:rsid w:val="00681E99"/>
    <w:rsid w:val="00692605"/>
    <w:rsid w:val="00696511"/>
    <w:rsid w:val="006A1B7F"/>
    <w:rsid w:val="006B00FC"/>
    <w:rsid w:val="006D338C"/>
    <w:rsid w:val="006E3711"/>
    <w:rsid w:val="006F07DB"/>
    <w:rsid w:val="006F26AE"/>
    <w:rsid w:val="006F36CA"/>
    <w:rsid w:val="006F38C5"/>
    <w:rsid w:val="006F512E"/>
    <w:rsid w:val="006F57C5"/>
    <w:rsid w:val="00700E3A"/>
    <w:rsid w:val="00712A7D"/>
    <w:rsid w:val="007155A2"/>
    <w:rsid w:val="00726501"/>
    <w:rsid w:val="00730B3C"/>
    <w:rsid w:val="007356A9"/>
    <w:rsid w:val="00735AD2"/>
    <w:rsid w:val="00737E94"/>
    <w:rsid w:val="007533D2"/>
    <w:rsid w:val="00760739"/>
    <w:rsid w:val="0076080F"/>
    <w:rsid w:val="0077645E"/>
    <w:rsid w:val="007765A1"/>
    <w:rsid w:val="007B303B"/>
    <w:rsid w:val="007B32B3"/>
    <w:rsid w:val="007C5DB7"/>
    <w:rsid w:val="007F6C79"/>
    <w:rsid w:val="008138F6"/>
    <w:rsid w:val="00816BCB"/>
    <w:rsid w:val="00817FAA"/>
    <w:rsid w:val="008208F3"/>
    <w:rsid w:val="00820C9E"/>
    <w:rsid w:val="00820CE3"/>
    <w:rsid w:val="00825AAC"/>
    <w:rsid w:val="00835B99"/>
    <w:rsid w:val="0083640A"/>
    <w:rsid w:val="00845D80"/>
    <w:rsid w:val="008460C5"/>
    <w:rsid w:val="00853974"/>
    <w:rsid w:val="00854BDC"/>
    <w:rsid w:val="00861970"/>
    <w:rsid w:val="00865F80"/>
    <w:rsid w:val="00874D0E"/>
    <w:rsid w:val="0087587D"/>
    <w:rsid w:val="00890074"/>
    <w:rsid w:val="008959B2"/>
    <w:rsid w:val="008A4F3A"/>
    <w:rsid w:val="008B1BC7"/>
    <w:rsid w:val="008D1354"/>
    <w:rsid w:val="008D589A"/>
    <w:rsid w:val="008E7228"/>
    <w:rsid w:val="009019D0"/>
    <w:rsid w:val="0090541F"/>
    <w:rsid w:val="00910035"/>
    <w:rsid w:val="00920023"/>
    <w:rsid w:val="00920DDC"/>
    <w:rsid w:val="009259CD"/>
    <w:rsid w:val="00925A0F"/>
    <w:rsid w:val="00932625"/>
    <w:rsid w:val="0093327A"/>
    <w:rsid w:val="00940CB1"/>
    <w:rsid w:val="00943C6C"/>
    <w:rsid w:val="00945A95"/>
    <w:rsid w:val="00946D0F"/>
    <w:rsid w:val="009511DE"/>
    <w:rsid w:val="009513E2"/>
    <w:rsid w:val="00951CE6"/>
    <w:rsid w:val="00955B7C"/>
    <w:rsid w:val="00963209"/>
    <w:rsid w:val="00984AAE"/>
    <w:rsid w:val="0098532E"/>
    <w:rsid w:val="009A007E"/>
    <w:rsid w:val="009A1629"/>
    <w:rsid w:val="009A32B9"/>
    <w:rsid w:val="009B1AB8"/>
    <w:rsid w:val="009B32F3"/>
    <w:rsid w:val="009C14BD"/>
    <w:rsid w:val="009C1C93"/>
    <w:rsid w:val="009E57E8"/>
    <w:rsid w:val="009E67D2"/>
    <w:rsid w:val="009F210C"/>
    <w:rsid w:val="00A01860"/>
    <w:rsid w:val="00A045C6"/>
    <w:rsid w:val="00A14712"/>
    <w:rsid w:val="00A229DA"/>
    <w:rsid w:val="00A307D2"/>
    <w:rsid w:val="00A34DC4"/>
    <w:rsid w:val="00A459E6"/>
    <w:rsid w:val="00A526F3"/>
    <w:rsid w:val="00A76CBD"/>
    <w:rsid w:val="00AB01CC"/>
    <w:rsid w:val="00AB0A0E"/>
    <w:rsid w:val="00AB511F"/>
    <w:rsid w:val="00AB54E0"/>
    <w:rsid w:val="00AB7450"/>
    <w:rsid w:val="00AC2906"/>
    <w:rsid w:val="00AD3F1B"/>
    <w:rsid w:val="00AD4C0E"/>
    <w:rsid w:val="00AD4E56"/>
    <w:rsid w:val="00AE05C4"/>
    <w:rsid w:val="00AE75DE"/>
    <w:rsid w:val="00AE7C5C"/>
    <w:rsid w:val="00B06816"/>
    <w:rsid w:val="00B13FD0"/>
    <w:rsid w:val="00B174B7"/>
    <w:rsid w:val="00B1758F"/>
    <w:rsid w:val="00B33B4E"/>
    <w:rsid w:val="00B4104A"/>
    <w:rsid w:val="00B50CAA"/>
    <w:rsid w:val="00B844AE"/>
    <w:rsid w:val="00B85404"/>
    <w:rsid w:val="00B93C66"/>
    <w:rsid w:val="00B94913"/>
    <w:rsid w:val="00B96880"/>
    <w:rsid w:val="00B97B80"/>
    <w:rsid w:val="00BD3466"/>
    <w:rsid w:val="00BD411D"/>
    <w:rsid w:val="00BE4EBA"/>
    <w:rsid w:val="00BF4292"/>
    <w:rsid w:val="00BF62A5"/>
    <w:rsid w:val="00C00B3C"/>
    <w:rsid w:val="00C2686E"/>
    <w:rsid w:val="00C31260"/>
    <w:rsid w:val="00C42177"/>
    <w:rsid w:val="00C45F66"/>
    <w:rsid w:val="00C503B4"/>
    <w:rsid w:val="00C53F92"/>
    <w:rsid w:val="00C65030"/>
    <w:rsid w:val="00C73DEE"/>
    <w:rsid w:val="00C74E0C"/>
    <w:rsid w:val="00C813F5"/>
    <w:rsid w:val="00C84464"/>
    <w:rsid w:val="00C94815"/>
    <w:rsid w:val="00CB390C"/>
    <w:rsid w:val="00CD055D"/>
    <w:rsid w:val="00CE73C5"/>
    <w:rsid w:val="00D059B9"/>
    <w:rsid w:val="00D07335"/>
    <w:rsid w:val="00D118C6"/>
    <w:rsid w:val="00D1632F"/>
    <w:rsid w:val="00D22815"/>
    <w:rsid w:val="00D23BFC"/>
    <w:rsid w:val="00D23DE3"/>
    <w:rsid w:val="00D340F5"/>
    <w:rsid w:val="00D429F2"/>
    <w:rsid w:val="00D53F5A"/>
    <w:rsid w:val="00D77023"/>
    <w:rsid w:val="00D81927"/>
    <w:rsid w:val="00D82E2F"/>
    <w:rsid w:val="00D8389B"/>
    <w:rsid w:val="00D95E2C"/>
    <w:rsid w:val="00D9700D"/>
    <w:rsid w:val="00DA36AC"/>
    <w:rsid w:val="00DA56BA"/>
    <w:rsid w:val="00DC3662"/>
    <w:rsid w:val="00DD2AB3"/>
    <w:rsid w:val="00DD6A58"/>
    <w:rsid w:val="00DF575D"/>
    <w:rsid w:val="00DF5DA0"/>
    <w:rsid w:val="00E018D5"/>
    <w:rsid w:val="00E02665"/>
    <w:rsid w:val="00E07EE4"/>
    <w:rsid w:val="00E24404"/>
    <w:rsid w:val="00E24C1C"/>
    <w:rsid w:val="00E31E1D"/>
    <w:rsid w:val="00E36A9C"/>
    <w:rsid w:val="00E42F0D"/>
    <w:rsid w:val="00E706B5"/>
    <w:rsid w:val="00E72387"/>
    <w:rsid w:val="00E83785"/>
    <w:rsid w:val="00E8385C"/>
    <w:rsid w:val="00E8568B"/>
    <w:rsid w:val="00E86A0C"/>
    <w:rsid w:val="00EA1667"/>
    <w:rsid w:val="00EA33B9"/>
    <w:rsid w:val="00EB54CF"/>
    <w:rsid w:val="00EB7190"/>
    <w:rsid w:val="00EC13B2"/>
    <w:rsid w:val="00ED24FC"/>
    <w:rsid w:val="00EE1A1F"/>
    <w:rsid w:val="00EE2264"/>
    <w:rsid w:val="00EE77C8"/>
    <w:rsid w:val="00EF2F88"/>
    <w:rsid w:val="00EF7B2C"/>
    <w:rsid w:val="00F00811"/>
    <w:rsid w:val="00F050F9"/>
    <w:rsid w:val="00F369AA"/>
    <w:rsid w:val="00F37532"/>
    <w:rsid w:val="00F45B2C"/>
    <w:rsid w:val="00F46CC2"/>
    <w:rsid w:val="00F667DB"/>
    <w:rsid w:val="00F73764"/>
    <w:rsid w:val="00F76D67"/>
    <w:rsid w:val="00F8186B"/>
    <w:rsid w:val="00F83977"/>
    <w:rsid w:val="00F87404"/>
    <w:rsid w:val="00FA0E41"/>
    <w:rsid w:val="00FB7589"/>
    <w:rsid w:val="00FD0FAC"/>
    <w:rsid w:val="00FD6DDA"/>
    <w:rsid w:val="00FD7296"/>
    <w:rsid w:val="00FE153A"/>
    <w:rsid w:val="00FE29F1"/>
    <w:rsid w:val="00FE6764"/>
    <w:rsid w:val="00FF263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4E027C7E-FA20-4769-9ECB-4339F4D1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A229DA"/>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4D24C2"/>
    <w:pPr>
      <w:keepNext/>
      <w:numPr>
        <w:ilvl w:val="2"/>
        <w:numId w:val="2"/>
      </w:numPr>
      <w:spacing w:before="240" w:after="60"/>
      <w:ind w:left="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64249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Bibliography">
    <w:name w:val="Bibliography"/>
    <w:basedOn w:val="Normal"/>
    <w:next w:val="Normal"/>
    <w:uiPriority w:val="37"/>
    <w:unhideWhenUsed/>
    <w:rsid w:val="007F6C79"/>
  </w:style>
  <w:style w:type="character" w:styleId="CommentReference">
    <w:name w:val="annotation reference"/>
    <w:basedOn w:val="DefaultParagraphFont"/>
    <w:rsid w:val="00BF62A5"/>
    <w:rPr>
      <w:sz w:val="16"/>
      <w:szCs w:val="16"/>
    </w:rPr>
  </w:style>
  <w:style w:type="paragraph" w:styleId="CommentText">
    <w:name w:val="annotation text"/>
    <w:basedOn w:val="Normal"/>
    <w:link w:val="CommentTextChar"/>
    <w:rsid w:val="00BF62A5"/>
    <w:pPr>
      <w:spacing w:line="240" w:lineRule="auto"/>
    </w:pPr>
    <w:rPr>
      <w:sz w:val="20"/>
      <w:szCs w:val="20"/>
    </w:rPr>
  </w:style>
  <w:style w:type="character" w:customStyle="1" w:styleId="CommentTextChar">
    <w:name w:val="Comment Text Char"/>
    <w:basedOn w:val="DefaultParagraphFont"/>
    <w:link w:val="CommentText"/>
    <w:rsid w:val="00BF62A5"/>
    <w:rPr>
      <w:lang w:eastAsia="en-US"/>
    </w:rPr>
  </w:style>
  <w:style w:type="paragraph" w:styleId="CommentSubject">
    <w:name w:val="annotation subject"/>
    <w:basedOn w:val="CommentText"/>
    <w:next w:val="CommentText"/>
    <w:link w:val="CommentSubjectChar"/>
    <w:semiHidden/>
    <w:unhideWhenUsed/>
    <w:rsid w:val="00BF62A5"/>
    <w:rPr>
      <w:b/>
      <w:bCs/>
    </w:rPr>
  </w:style>
  <w:style w:type="character" w:customStyle="1" w:styleId="CommentSubjectChar">
    <w:name w:val="Comment Subject Char"/>
    <w:basedOn w:val="CommentTextChar"/>
    <w:link w:val="CommentSubject"/>
    <w:semiHidden/>
    <w:rsid w:val="00BF62A5"/>
    <w:rPr>
      <w:b/>
      <w:bCs/>
      <w:lang w:eastAsia="en-US"/>
    </w:rPr>
  </w:style>
  <w:style w:type="table" w:styleId="TableGrid">
    <w:name w:val="Table Grid"/>
    <w:basedOn w:val="TableNormal"/>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5AAC"/>
    <w:rPr>
      <w:rFonts w:cs="Arial"/>
      <w:b/>
      <w:bCs/>
      <w:kern w:val="32"/>
      <w:sz w:val="36"/>
      <w:szCs w:val="32"/>
      <w:lang w:eastAsia="en-US"/>
    </w:rPr>
  </w:style>
  <w:style w:type="paragraph" w:styleId="NormalWeb">
    <w:name w:val="Normal (Web)"/>
    <w:basedOn w:val="Normal"/>
    <w:rsid w:val="000B5F6B"/>
  </w:style>
  <w:style w:type="paragraph" w:styleId="TableofFigures">
    <w:name w:val="table of figures"/>
    <w:basedOn w:val="Normal"/>
    <w:next w:val="Normal"/>
    <w:uiPriority w:val="99"/>
    <w:rsid w:val="008B1BC7"/>
    <w:pPr>
      <w:spacing w:after="0"/>
    </w:pPr>
  </w:style>
  <w:style w:type="paragraph" w:styleId="HTMLPreformatted">
    <w:name w:val="HTML Preformatted"/>
    <w:basedOn w:val="Normal"/>
    <w:link w:val="HTMLPreformattedChar"/>
    <w:rsid w:val="00386C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386C22"/>
    <w:rPr>
      <w:rFonts w:ascii="Consolas" w:hAnsi="Consolas"/>
      <w:lang w:eastAsia="en-US"/>
    </w:rPr>
  </w:style>
  <w:style w:type="character" w:styleId="UnresolvedMention">
    <w:name w:val="Unresolved Mention"/>
    <w:basedOn w:val="DefaultParagraphFont"/>
    <w:uiPriority w:val="99"/>
    <w:semiHidden/>
    <w:unhideWhenUsed/>
    <w:rsid w:val="005E60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0.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github.com/4ilo/ssd1306-stm32HAL" TargetMode="External"/><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BMA580</b:Tag>
    <b:SourceType>InternetSite</b:SourceType>
    <b:Guid>{97BAECDD-6BE9-4576-887E-E1DABBCE25EF}</b:Guid>
    <b:Title>Acceleration sensor: BMA580</b:Title>
    <b:ProductionCompany>© Bosch Sensortec GmbH</b:ProductionCompany>
    <b:Year>2024</b:Year>
    <b:YearAccessed>2025</b:YearAccessed>
    <b:MonthAccessed>05</b:MonthAccessed>
    <b:DayAccessed>10</b:DayAccessed>
    <b:URL>https://www.bosch-sensortec.com/products/motion-sensors/accelerometers/bma580/</b:URL>
    <b:RefOrder>4</b:RefOrder>
  </b:Source>
  <b:Source>
    <b:Tag>BoschMEMS</b:Tag>
    <b:SourceType>InternetSite</b:SourceType>
    <b:Guid>{5D4DD0C1-ACF7-48D2-BDB7-D7A12D34D23F}</b:Guid>
    <b:Title>All about MEMS sensors</b:Title>
    <b:ProductionCompany>© Bosch Sensortec GmbH</b:ProductionCompany>
    <b:Year>2024</b:Year>
    <b:YearAccessed>2025</b:YearAccessed>
    <b:MonthAccessed>05</b:MonthAccessed>
    <b:DayAccessed>10</b:DayAccessed>
    <b:URL>https://www.bosch-sensortec.com/about-us/our-company/mems/</b:URL>
    <b:RefOrder>1</b:RefOrder>
  </b:Source>
  <b:Source>
    <b:Tag>AnDevMEMS</b:Tag>
    <b:SourceType>InternetSite</b:SourceType>
    <b:Guid>{43BEC1CC-D103-4E7D-9500-C0DDE0B3DCBD}</b:Guid>
    <b:Title>Why MEMS Accelerometers Are Becoming the Designer’s Best Choice for CbM Applications</b:Title>
    <b:ProductionCompany>Analog Devices</b:ProductionCompany>
    <b:Year>2021</b:Year>
    <b:Month>02</b:Month>
    <b:Day>01</b:Day>
    <b:YearAccessed>2025</b:YearAccessed>
    <b:MonthAccessed>05</b:MonthAccessed>
    <b:DayAccessed>10</b:DayAccessed>
    <b:URL>https://www.analog.com/en/resources/technical-articles/why-memes-acceler-are-best-choice-for-cbm-apps.html</b:URL>
    <b:Author>
      <b:Author>
        <b:NameList>
          <b:Person>
            <b:Last>Murphy</b:Last>
            <b:First>Chris</b:First>
          </b:Person>
        </b:NameList>
      </b:Author>
    </b:Author>
    <b:RefOrder>2</b:RefOrder>
  </b:Source>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5</b:RefOrder>
  </b:Source>
  <b:Source>
    <b:Tag>STMEMSguidelines</b:Tag>
    <b:SourceType>Misc</b:SourceType>
    <b:Guid>{CB56C24F-5212-4B9A-B89D-BFF58D44C02C}</b:Guid>
    <b:Title>PCB design guidelines for MEMS sensors</b:Title>
    <b:Year>2023</b:Year>
    <b:Publisher>STMicroelectronics</b:Publisher>
    <b:RefOrder>3</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6</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9</b:RefOrder>
  </b:Source>
  <b:Source>
    <b:Tag>Asymptotic</b:Tag>
    <b:SourceType>InternetSite</b:SourceType>
    <b:Guid>{7E3725BA-01D2-402C-AA5F-694D21C75127}</b:Guid>
    <b:Title>ASN Inverse Sine</b:Title>
    <b:Publisher>Algorithms Project and </b:Publisher>
    <b:Year>2003</b:Year>
    <b:ProductionCompany>Algorithms Project</b:ProductionCompany>
    <b:Month>augusztus</b:Month>
    <b:Day>1</b:Day>
    <b:YearAccessed>2025</b:YearAccessed>
    <b:MonthAccessed>09</b:MonthAccessed>
    <b:DayAccessed>18</b:DayAccessed>
    <b:URL>https://algo.inria.fr/esf/function/ASN/ASN.html</b:URL>
    <b:RefOrder>10</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8</b:RefOrder>
  </b:Source>
  <b:Source>
    <b:Tag>AS5147U</b:Tag>
    <b:SourceType>Misc</b:SourceType>
    <b:Guid>{C2A2D283-6A1F-4F1E-B98A-27DBC07BAFC6}</b:Guid>
    <b:Author>
      <b:Author>
        <b:Corporate>AMS</b:Corporate>
      </b:Author>
    </b:Author>
    <b:Title>AS5147U/AS5247U</b:Title>
    <b:Year>2020</b:Year>
    <b:Publisher>ams OSRAM Group</b:Publisher>
    <b:RefOrder>11</b:RefOrder>
  </b:Source>
  <b:Source>
    <b:Tag>MotorBoard</b:Tag>
    <b:SourceType>Misc</b:SourceType>
    <b:Guid>{F960A4FF-06F2-461F-9F7B-C723647B4317}</b:Guid>
    <b:Author>
      <b:Author>
        <b:Corporate>AMS</b:Corporate>
      </b:Author>
    </b:Author>
    <b:Title>AS5x47U Motor Board</b:Title>
    <b:Year>2021</b:Year>
    <b:Publisher>AMS</b:Publisher>
    <b:RefOrder>12</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13</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15</b:RefOrder>
  </b:Source>
  <b:Source>
    <b:Tag>SSD1305</b:Tag>
    <b:SourceType>Misc</b:SourceType>
    <b:Guid>{442BC27A-13B9-421E-AD95-FB5213358EB0}</b:Guid>
    <b:Author>
      <b:Author>
        <b:Corporate>Solomon Systech Limited</b:Corporate>
      </b:Author>
    </b:Author>
    <b:Title>SSD1305</b:Title>
    <b:Year>2008</b:Year>
    <b:Publisher>Solomon Systech Limited</b:Publisher>
    <b:RefOrder>14</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16</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17</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18</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7</b:RefOrder>
  </b:Source>
  <b:Source>
    <b:Tag>P78B1000</b:Tag>
    <b:SourceType>Misc</b:SourceType>
    <b:Guid>{77EC2BA0-4E50-4A89-B621-A42D8FDB112B}</b:Guid>
    <b:Title>P78B-1000</b:Title>
    <b:Year>2025</b:Year>
    <b:Author>
      <b:Author>
        <b:Corporate>CUI inc.</b:Corporate>
      </b:Author>
    </b:Author>
    <b:City>Portland</b:City>
    <b:Publisher>CUI inc.</b:Publisher>
    <b:RefOrder>19</b:RefOrder>
  </b:Source>
</b:Sources>
</file>

<file path=customXml/itemProps1.xml><?xml version="1.0" encoding="utf-8"?>
<ds:datastoreItem xmlns:ds="http://schemas.openxmlformats.org/officeDocument/2006/customXml" ds:itemID="{D2AF9D84-C354-4C06-ADD8-5B45737B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53</Pages>
  <Words>8077</Words>
  <Characters>55734</Characters>
  <Application>Microsoft Office Word</Application>
  <DocSecurity>0</DocSecurity>
  <Lines>464</Lines>
  <Paragraphs>127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63684</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FIXED-TERM Sasdi Andras (ME-SE/ESB-T3)</cp:lastModifiedBy>
  <cp:revision>237</cp:revision>
  <cp:lastPrinted>2025-05-22T20:15:00Z</cp:lastPrinted>
  <dcterms:created xsi:type="dcterms:W3CDTF">2023-02-27T06:58:00Z</dcterms:created>
  <dcterms:modified xsi:type="dcterms:W3CDTF">2025-12-03T18:21:00Z</dcterms:modified>
</cp:coreProperties>
</file>