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2EE4CB9" w:rsidR="004851C7" w:rsidRDefault="008138F6" w:rsidP="00D429F2">
      <w:pPr>
        <w:pStyle w:val="Cmlapkarstanszk"/>
      </w:pPr>
      <w:fldSimple w:instr="DOCPROPERTY  Company  \* MERGEFORMAT">
        <w:r w:rsidRPr="008138F6">
          <w:t xml:space="preserve">Automatizálási és Alkalmazott Informatikai </w:t>
        </w:r>
        <w:r w:rsidR="005202C0">
          <w:t>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2690CBD5" w:rsidR="0063585C" w:rsidRPr="00B50CAA" w:rsidRDefault="008138F6" w:rsidP="00171054">
      <w:pPr>
        <w:pStyle w:val="Cmlapszerz"/>
      </w:pPr>
      <w:fldSimple w:instr="AUTHOR  \* MERGEFORMAT">
        <w:r>
          <w:t>Sásdi</w:t>
        </w:r>
        <w:r w:rsidR="006A1B7F">
          <w:t xml:space="preserve"> </w:t>
        </w:r>
        <w:r>
          <w:t>András</w:t>
        </w:r>
      </w:fldSimple>
    </w:p>
    <w:p w14:paraId="27E9F397" w14:textId="33D6502D" w:rsidR="0063585C" w:rsidRPr="00B50CAA" w:rsidRDefault="008138F6">
      <w:pPr>
        <w:pStyle w:val="Title"/>
      </w:pPr>
      <w:fldSimple w:instr="TITLE  \* MERGEFORMAT">
        <w:r w:rsidRPr="008138F6">
          <w:t>Két tengelyű forgóasztal gyorsulásmérő szenzorok karakterizálásához</w:t>
        </w:r>
      </w:fldSimple>
    </w:p>
    <w:p w14:paraId="5532B58E" w14:textId="6DAF6DDD" w:rsidR="0063585C" w:rsidRPr="00B50CAA" w:rsidRDefault="0063585C" w:rsidP="009C1C93">
      <w:pPr>
        <w:pStyle w:val="Subtitle"/>
      </w:pP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216" behindDoc="0" locked="0" layoutInCell="1" allowOverlap="1" wp14:anchorId="73158549" wp14:editId="52F51BC9">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198ED7A8"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5C3D59">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198ED7A8"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5C3D59">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358A2D15" w14:textId="2C995AB3" w:rsidR="00216D0D"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5980007" w:history="1">
        <w:r w:rsidR="00216D0D" w:rsidRPr="00BB1101">
          <w:rPr>
            <w:rStyle w:val="Hyperlink"/>
            <w:noProof/>
          </w:rPr>
          <w:t>Összefoglaló</w:t>
        </w:r>
        <w:r w:rsidR="00216D0D">
          <w:rPr>
            <w:noProof/>
            <w:webHidden/>
          </w:rPr>
          <w:tab/>
        </w:r>
        <w:r w:rsidR="00216D0D">
          <w:rPr>
            <w:noProof/>
            <w:webHidden/>
          </w:rPr>
          <w:fldChar w:fldCharType="begin"/>
        </w:r>
        <w:r w:rsidR="00216D0D">
          <w:rPr>
            <w:noProof/>
            <w:webHidden/>
          </w:rPr>
          <w:instrText xml:space="preserve"> PAGEREF _Toc215980007 \h </w:instrText>
        </w:r>
        <w:r w:rsidR="00216D0D">
          <w:rPr>
            <w:noProof/>
            <w:webHidden/>
          </w:rPr>
        </w:r>
        <w:r w:rsidR="00216D0D">
          <w:rPr>
            <w:noProof/>
            <w:webHidden/>
          </w:rPr>
          <w:fldChar w:fldCharType="separate"/>
        </w:r>
        <w:r w:rsidR="00216D0D">
          <w:rPr>
            <w:noProof/>
            <w:webHidden/>
          </w:rPr>
          <w:t>6</w:t>
        </w:r>
        <w:r w:rsidR="00216D0D">
          <w:rPr>
            <w:noProof/>
            <w:webHidden/>
          </w:rPr>
          <w:fldChar w:fldCharType="end"/>
        </w:r>
      </w:hyperlink>
    </w:p>
    <w:p w14:paraId="10F04105" w14:textId="379BC430"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08" w:history="1">
        <w:r w:rsidRPr="00BB1101">
          <w:rPr>
            <w:rStyle w:val="Hyperlink"/>
            <w:noProof/>
          </w:rPr>
          <w:t>Abstract</w:t>
        </w:r>
        <w:r>
          <w:rPr>
            <w:noProof/>
            <w:webHidden/>
          </w:rPr>
          <w:tab/>
        </w:r>
        <w:r>
          <w:rPr>
            <w:noProof/>
            <w:webHidden/>
          </w:rPr>
          <w:fldChar w:fldCharType="begin"/>
        </w:r>
        <w:r>
          <w:rPr>
            <w:noProof/>
            <w:webHidden/>
          </w:rPr>
          <w:instrText xml:space="preserve"> PAGEREF _Toc215980008 \h </w:instrText>
        </w:r>
        <w:r>
          <w:rPr>
            <w:noProof/>
            <w:webHidden/>
          </w:rPr>
        </w:r>
        <w:r>
          <w:rPr>
            <w:noProof/>
            <w:webHidden/>
          </w:rPr>
          <w:fldChar w:fldCharType="separate"/>
        </w:r>
        <w:r>
          <w:rPr>
            <w:noProof/>
            <w:webHidden/>
          </w:rPr>
          <w:t>7</w:t>
        </w:r>
        <w:r>
          <w:rPr>
            <w:noProof/>
            <w:webHidden/>
          </w:rPr>
          <w:fldChar w:fldCharType="end"/>
        </w:r>
      </w:hyperlink>
    </w:p>
    <w:p w14:paraId="6BFB0DBE" w14:textId="5C5D42A3"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09" w:history="1">
        <w:r w:rsidRPr="00BB1101">
          <w:rPr>
            <w:rStyle w:val="Hyperlink"/>
            <w:noProof/>
          </w:rPr>
          <w:t>1 Bevezetés</w:t>
        </w:r>
        <w:r>
          <w:rPr>
            <w:noProof/>
            <w:webHidden/>
          </w:rPr>
          <w:tab/>
        </w:r>
        <w:r>
          <w:rPr>
            <w:noProof/>
            <w:webHidden/>
          </w:rPr>
          <w:fldChar w:fldCharType="begin"/>
        </w:r>
        <w:r>
          <w:rPr>
            <w:noProof/>
            <w:webHidden/>
          </w:rPr>
          <w:instrText xml:space="preserve"> PAGEREF _Toc215980009 \h </w:instrText>
        </w:r>
        <w:r>
          <w:rPr>
            <w:noProof/>
            <w:webHidden/>
          </w:rPr>
        </w:r>
        <w:r>
          <w:rPr>
            <w:noProof/>
            <w:webHidden/>
          </w:rPr>
          <w:fldChar w:fldCharType="separate"/>
        </w:r>
        <w:r>
          <w:rPr>
            <w:noProof/>
            <w:webHidden/>
          </w:rPr>
          <w:t>9</w:t>
        </w:r>
        <w:r>
          <w:rPr>
            <w:noProof/>
            <w:webHidden/>
          </w:rPr>
          <w:fldChar w:fldCharType="end"/>
        </w:r>
      </w:hyperlink>
    </w:p>
    <w:p w14:paraId="194B2351" w14:textId="27B705FB"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0" w:history="1">
        <w:r w:rsidRPr="00BB1101">
          <w:rPr>
            <w:rStyle w:val="Hyperlink"/>
            <w:noProof/>
          </w:rPr>
          <w:t>1.1 A munka indoka és célja</w:t>
        </w:r>
        <w:r>
          <w:rPr>
            <w:noProof/>
            <w:webHidden/>
          </w:rPr>
          <w:tab/>
        </w:r>
        <w:r>
          <w:rPr>
            <w:noProof/>
            <w:webHidden/>
          </w:rPr>
          <w:fldChar w:fldCharType="begin"/>
        </w:r>
        <w:r>
          <w:rPr>
            <w:noProof/>
            <w:webHidden/>
          </w:rPr>
          <w:instrText xml:space="preserve"> PAGEREF _Toc215980010 \h </w:instrText>
        </w:r>
        <w:r>
          <w:rPr>
            <w:noProof/>
            <w:webHidden/>
          </w:rPr>
        </w:r>
        <w:r>
          <w:rPr>
            <w:noProof/>
            <w:webHidden/>
          </w:rPr>
          <w:fldChar w:fldCharType="separate"/>
        </w:r>
        <w:r>
          <w:rPr>
            <w:noProof/>
            <w:webHidden/>
          </w:rPr>
          <w:t>9</w:t>
        </w:r>
        <w:r>
          <w:rPr>
            <w:noProof/>
            <w:webHidden/>
          </w:rPr>
          <w:fldChar w:fldCharType="end"/>
        </w:r>
      </w:hyperlink>
    </w:p>
    <w:p w14:paraId="7296A67A" w14:textId="3DAF6C4A"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1" w:history="1">
        <w:r w:rsidRPr="00BB1101">
          <w:rPr>
            <w:rStyle w:val="Hyperlink"/>
            <w:noProof/>
          </w:rPr>
          <w:t>1.2 Specifikáció</w:t>
        </w:r>
        <w:r>
          <w:rPr>
            <w:noProof/>
            <w:webHidden/>
          </w:rPr>
          <w:tab/>
        </w:r>
        <w:r>
          <w:rPr>
            <w:noProof/>
            <w:webHidden/>
          </w:rPr>
          <w:fldChar w:fldCharType="begin"/>
        </w:r>
        <w:r>
          <w:rPr>
            <w:noProof/>
            <w:webHidden/>
          </w:rPr>
          <w:instrText xml:space="preserve"> PAGEREF _Toc215980011 \h </w:instrText>
        </w:r>
        <w:r>
          <w:rPr>
            <w:noProof/>
            <w:webHidden/>
          </w:rPr>
        </w:r>
        <w:r>
          <w:rPr>
            <w:noProof/>
            <w:webHidden/>
          </w:rPr>
          <w:fldChar w:fldCharType="separate"/>
        </w:r>
        <w:r>
          <w:rPr>
            <w:noProof/>
            <w:webHidden/>
          </w:rPr>
          <w:t>9</w:t>
        </w:r>
        <w:r>
          <w:rPr>
            <w:noProof/>
            <w:webHidden/>
          </w:rPr>
          <w:fldChar w:fldCharType="end"/>
        </w:r>
      </w:hyperlink>
    </w:p>
    <w:p w14:paraId="187D7E2C" w14:textId="135BA0DE"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2" w:history="1">
        <w:r w:rsidRPr="00BB1101">
          <w:rPr>
            <w:rStyle w:val="Hyperlink"/>
            <w:noProof/>
          </w:rPr>
          <w:t>1.3 Feladatok áttekintése</w:t>
        </w:r>
        <w:r>
          <w:rPr>
            <w:noProof/>
            <w:webHidden/>
          </w:rPr>
          <w:tab/>
        </w:r>
        <w:r>
          <w:rPr>
            <w:noProof/>
            <w:webHidden/>
          </w:rPr>
          <w:fldChar w:fldCharType="begin"/>
        </w:r>
        <w:r>
          <w:rPr>
            <w:noProof/>
            <w:webHidden/>
          </w:rPr>
          <w:instrText xml:space="preserve"> PAGEREF _Toc215980012 \h </w:instrText>
        </w:r>
        <w:r>
          <w:rPr>
            <w:noProof/>
            <w:webHidden/>
          </w:rPr>
        </w:r>
        <w:r>
          <w:rPr>
            <w:noProof/>
            <w:webHidden/>
          </w:rPr>
          <w:fldChar w:fldCharType="separate"/>
        </w:r>
        <w:r>
          <w:rPr>
            <w:noProof/>
            <w:webHidden/>
          </w:rPr>
          <w:t>10</w:t>
        </w:r>
        <w:r>
          <w:rPr>
            <w:noProof/>
            <w:webHidden/>
          </w:rPr>
          <w:fldChar w:fldCharType="end"/>
        </w:r>
      </w:hyperlink>
    </w:p>
    <w:p w14:paraId="215E2E89" w14:textId="4FE90C7E"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3" w:history="1">
        <w:r w:rsidRPr="00BB1101">
          <w:rPr>
            <w:rStyle w:val="Hyperlink"/>
            <w:noProof/>
          </w:rPr>
          <w:t>1.4 Projekt arculata</w:t>
        </w:r>
        <w:r>
          <w:rPr>
            <w:noProof/>
            <w:webHidden/>
          </w:rPr>
          <w:tab/>
        </w:r>
        <w:r>
          <w:rPr>
            <w:noProof/>
            <w:webHidden/>
          </w:rPr>
          <w:fldChar w:fldCharType="begin"/>
        </w:r>
        <w:r>
          <w:rPr>
            <w:noProof/>
            <w:webHidden/>
          </w:rPr>
          <w:instrText xml:space="preserve"> PAGEREF _Toc215980013 \h </w:instrText>
        </w:r>
        <w:r>
          <w:rPr>
            <w:noProof/>
            <w:webHidden/>
          </w:rPr>
        </w:r>
        <w:r>
          <w:rPr>
            <w:noProof/>
            <w:webHidden/>
          </w:rPr>
          <w:fldChar w:fldCharType="separate"/>
        </w:r>
        <w:r>
          <w:rPr>
            <w:noProof/>
            <w:webHidden/>
          </w:rPr>
          <w:t>10</w:t>
        </w:r>
        <w:r>
          <w:rPr>
            <w:noProof/>
            <w:webHidden/>
          </w:rPr>
          <w:fldChar w:fldCharType="end"/>
        </w:r>
      </w:hyperlink>
    </w:p>
    <w:p w14:paraId="352BFB5D" w14:textId="52B6FB83"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4" w:history="1">
        <w:r w:rsidRPr="00BB1101">
          <w:rPr>
            <w:rStyle w:val="Hyperlink"/>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_Toc215980014 \h </w:instrText>
        </w:r>
        <w:r>
          <w:rPr>
            <w:noProof/>
            <w:webHidden/>
          </w:rPr>
        </w:r>
        <w:r>
          <w:rPr>
            <w:noProof/>
            <w:webHidden/>
          </w:rPr>
          <w:fldChar w:fldCharType="separate"/>
        </w:r>
        <w:r>
          <w:rPr>
            <w:noProof/>
            <w:webHidden/>
          </w:rPr>
          <w:t>10</w:t>
        </w:r>
        <w:r>
          <w:rPr>
            <w:noProof/>
            <w:webHidden/>
          </w:rPr>
          <w:fldChar w:fldCharType="end"/>
        </w:r>
      </w:hyperlink>
    </w:p>
    <w:p w14:paraId="7356DE19" w14:textId="2330EF16"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15" w:history="1">
        <w:r w:rsidRPr="00BB1101">
          <w:rPr>
            <w:rStyle w:val="Hyperlink"/>
            <w:noProof/>
          </w:rPr>
          <w:t>1.5.1 MEMS szenzorok [1] [2] [3]</w:t>
        </w:r>
        <w:r>
          <w:rPr>
            <w:noProof/>
            <w:webHidden/>
          </w:rPr>
          <w:tab/>
        </w:r>
        <w:r>
          <w:rPr>
            <w:noProof/>
            <w:webHidden/>
          </w:rPr>
          <w:fldChar w:fldCharType="begin"/>
        </w:r>
        <w:r>
          <w:rPr>
            <w:noProof/>
            <w:webHidden/>
          </w:rPr>
          <w:instrText xml:space="preserve"> PAGEREF _Toc215980015 \h </w:instrText>
        </w:r>
        <w:r>
          <w:rPr>
            <w:noProof/>
            <w:webHidden/>
          </w:rPr>
        </w:r>
        <w:r>
          <w:rPr>
            <w:noProof/>
            <w:webHidden/>
          </w:rPr>
          <w:fldChar w:fldCharType="separate"/>
        </w:r>
        <w:r>
          <w:rPr>
            <w:noProof/>
            <w:webHidden/>
          </w:rPr>
          <w:t>10</w:t>
        </w:r>
        <w:r>
          <w:rPr>
            <w:noProof/>
            <w:webHidden/>
          </w:rPr>
          <w:fldChar w:fldCharType="end"/>
        </w:r>
      </w:hyperlink>
    </w:p>
    <w:p w14:paraId="66935193" w14:textId="020EBB31"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16" w:history="1">
        <w:r w:rsidRPr="00BB1101">
          <w:rPr>
            <w:rStyle w:val="Hyperlink"/>
            <w:noProof/>
          </w:rPr>
          <w:t>1.5.2 Biztonságtechnikai lépések [5] [6]</w:t>
        </w:r>
        <w:r>
          <w:rPr>
            <w:noProof/>
            <w:webHidden/>
          </w:rPr>
          <w:tab/>
        </w:r>
        <w:r>
          <w:rPr>
            <w:noProof/>
            <w:webHidden/>
          </w:rPr>
          <w:fldChar w:fldCharType="begin"/>
        </w:r>
        <w:r>
          <w:rPr>
            <w:noProof/>
            <w:webHidden/>
          </w:rPr>
          <w:instrText xml:space="preserve"> PAGEREF _Toc215980016 \h </w:instrText>
        </w:r>
        <w:r>
          <w:rPr>
            <w:noProof/>
            <w:webHidden/>
          </w:rPr>
        </w:r>
        <w:r>
          <w:rPr>
            <w:noProof/>
            <w:webHidden/>
          </w:rPr>
          <w:fldChar w:fldCharType="separate"/>
        </w:r>
        <w:r>
          <w:rPr>
            <w:noProof/>
            <w:webHidden/>
          </w:rPr>
          <w:t>11</w:t>
        </w:r>
        <w:r>
          <w:rPr>
            <w:noProof/>
            <w:webHidden/>
          </w:rPr>
          <w:fldChar w:fldCharType="end"/>
        </w:r>
      </w:hyperlink>
    </w:p>
    <w:p w14:paraId="3CAD7534" w14:textId="68E1220A"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17" w:history="1">
        <w:r w:rsidRPr="00BB1101">
          <w:rPr>
            <w:rStyle w:val="Hyperlink"/>
            <w:noProof/>
          </w:rPr>
          <w:t>1.5.3 kéttengelyű forgatómechanizmusok</w:t>
        </w:r>
        <w:r>
          <w:rPr>
            <w:noProof/>
            <w:webHidden/>
          </w:rPr>
          <w:tab/>
        </w:r>
        <w:r>
          <w:rPr>
            <w:noProof/>
            <w:webHidden/>
          </w:rPr>
          <w:fldChar w:fldCharType="begin"/>
        </w:r>
        <w:r>
          <w:rPr>
            <w:noProof/>
            <w:webHidden/>
          </w:rPr>
          <w:instrText xml:space="preserve"> PAGEREF _Toc215980017 \h </w:instrText>
        </w:r>
        <w:r>
          <w:rPr>
            <w:noProof/>
            <w:webHidden/>
          </w:rPr>
        </w:r>
        <w:r>
          <w:rPr>
            <w:noProof/>
            <w:webHidden/>
          </w:rPr>
          <w:fldChar w:fldCharType="separate"/>
        </w:r>
        <w:r>
          <w:rPr>
            <w:noProof/>
            <w:webHidden/>
          </w:rPr>
          <w:t>12</w:t>
        </w:r>
        <w:r>
          <w:rPr>
            <w:noProof/>
            <w:webHidden/>
          </w:rPr>
          <w:fldChar w:fldCharType="end"/>
        </w:r>
      </w:hyperlink>
    </w:p>
    <w:p w14:paraId="65762EF2" w14:textId="19CB8162"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18" w:history="1">
        <w:r w:rsidRPr="00BB1101">
          <w:rPr>
            <w:rStyle w:val="Hyperlink"/>
            <w:noProof/>
          </w:rPr>
          <w:t>2 Modulok</w:t>
        </w:r>
        <w:r>
          <w:rPr>
            <w:noProof/>
            <w:webHidden/>
          </w:rPr>
          <w:tab/>
        </w:r>
        <w:r>
          <w:rPr>
            <w:noProof/>
            <w:webHidden/>
          </w:rPr>
          <w:fldChar w:fldCharType="begin"/>
        </w:r>
        <w:r>
          <w:rPr>
            <w:noProof/>
            <w:webHidden/>
          </w:rPr>
          <w:instrText xml:space="preserve"> PAGEREF _Toc215980018 \h </w:instrText>
        </w:r>
        <w:r>
          <w:rPr>
            <w:noProof/>
            <w:webHidden/>
          </w:rPr>
        </w:r>
        <w:r>
          <w:rPr>
            <w:noProof/>
            <w:webHidden/>
          </w:rPr>
          <w:fldChar w:fldCharType="separate"/>
        </w:r>
        <w:r>
          <w:rPr>
            <w:noProof/>
            <w:webHidden/>
          </w:rPr>
          <w:t>15</w:t>
        </w:r>
        <w:r>
          <w:rPr>
            <w:noProof/>
            <w:webHidden/>
          </w:rPr>
          <w:fldChar w:fldCharType="end"/>
        </w:r>
      </w:hyperlink>
    </w:p>
    <w:p w14:paraId="01F3D8B4" w14:textId="64D378EE"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9" w:history="1">
        <w:r w:rsidRPr="00BB1101">
          <w:rPr>
            <w:rStyle w:val="Hyperlink"/>
            <w:noProof/>
          </w:rPr>
          <w:t>2.1 Mikrovezérlő</w:t>
        </w:r>
        <w:r>
          <w:rPr>
            <w:noProof/>
            <w:webHidden/>
          </w:rPr>
          <w:tab/>
        </w:r>
        <w:r>
          <w:rPr>
            <w:noProof/>
            <w:webHidden/>
          </w:rPr>
          <w:fldChar w:fldCharType="begin"/>
        </w:r>
        <w:r>
          <w:rPr>
            <w:noProof/>
            <w:webHidden/>
          </w:rPr>
          <w:instrText xml:space="preserve"> PAGEREF _Toc215980019 \h </w:instrText>
        </w:r>
        <w:r>
          <w:rPr>
            <w:noProof/>
            <w:webHidden/>
          </w:rPr>
        </w:r>
        <w:r>
          <w:rPr>
            <w:noProof/>
            <w:webHidden/>
          </w:rPr>
          <w:fldChar w:fldCharType="separate"/>
        </w:r>
        <w:r>
          <w:rPr>
            <w:noProof/>
            <w:webHidden/>
          </w:rPr>
          <w:t>15</w:t>
        </w:r>
        <w:r>
          <w:rPr>
            <w:noProof/>
            <w:webHidden/>
          </w:rPr>
          <w:fldChar w:fldCharType="end"/>
        </w:r>
      </w:hyperlink>
    </w:p>
    <w:p w14:paraId="02CD1C41" w14:textId="12FA2B06"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20" w:history="1">
        <w:r w:rsidRPr="00BB1101">
          <w:rPr>
            <w:rStyle w:val="Hyperlink"/>
            <w:noProof/>
          </w:rPr>
          <w:t>2.2 Motorok</w:t>
        </w:r>
        <w:r>
          <w:rPr>
            <w:noProof/>
            <w:webHidden/>
          </w:rPr>
          <w:tab/>
        </w:r>
        <w:r>
          <w:rPr>
            <w:noProof/>
            <w:webHidden/>
          </w:rPr>
          <w:fldChar w:fldCharType="begin"/>
        </w:r>
        <w:r>
          <w:rPr>
            <w:noProof/>
            <w:webHidden/>
          </w:rPr>
          <w:instrText xml:space="preserve"> PAGEREF _Toc215980020 \h </w:instrText>
        </w:r>
        <w:r>
          <w:rPr>
            <w:noProof/>
            <w:webHidden/>
          </w:rPr>
        </w:r>
        <w:r>
          <w:rPr>
            <w:noProof/>
            <w:webHidden/>
          </w:rPr>
          <w:fldChar w:fldCharType="separate"/>
        </w:r>
        <w:r>
          <w:rPr>
            <w:noProof/>
            <w:webHidden/>
          </w:rPr>
          <w:t>16</w:t>
        </w:r>
        <w:r>
          <w:rPr>
            <w:noProof/>
            <w:webHidden/>
          </w:rPr>
          <w:fldChar w:fldCharType="end"/>
        </w:r>
      </w:hyperlink>
    </w:p>
    <w:p w14:paraId="11C19933" w14:textId="32139319"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1" w:history="1">
        <w:r w:rsidRPr="00BB1101">
          <w:rPr>
            <w:rStyle w:val="Hyperlink"/>
            <w:noProof/>
          </w:rPr>
          <w:t>2.2.1 Motorvezérlő IC [8]</w:t>
        </w:r>
        <w:r>
          <w:rPr>
            <w:noProof/>
            <w:webHidden/>
          </w:rPr>
          <w:tab/>
        </w:r>
        <w:r>
          <w:rPr>
            <w:noProof/>
            <w:webHidden/>
          </w:rPr>
          <w:fldChar w:fldCharType="begin"/>
        </w:r>
        <w:r>
          <w:rPr>
            <w:noProof/>
            <w:webHidden/>
          </w:rPr>
          <w:instrText xml:space="preserve"> PAGEREF _Toc215980021 \h </w:instrText>
        </w:r>
        <w:r>
          <w:rPr>
            <w:noProof/>
            <w:webHidden/>
          </w:rPr>
        </w:r>
        <w:r>
          <w:rPr>
            <w:noProof/>
            <w:webHidden/>
          </w:rPr>
          <w:fldChar w:fldCharType="separate"/>
        </w:r>
        <w:r>
          <w:rPr>
            <w:noProof/>
            <w:webHidden/>
          </w:rPr>
          <w:t>16</w:t>
        </w:r>
        <w:r>
          <w:rPr>
            <w:noProof/>
            <w:webHidden/>
          </w:rPr>
          <w:fldChar w:fldCharType="end"/>
        </w:r>
      </w:hyperlink>
    </w:p>
    <w:p w14:paraId="4B1EEAC0" w14:textId="271E5FAC"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2" w:history="1">
        <w:r w:rsidRPr="00BB1101">
          <w:rPr>
            <w:rStyle w:val="Hyperlink"/>
            <w:noProof/>
          </w:rPr>
          <w:t>2.2.2 Léptetőmotorok sebességprofil vezérlése [9]</w:t>
        </w:r>
        <w:r>
          <w:rPr>
            <w:noProof/>
            <w:webHidden/>
          </w:rPr>
          <w:tab/>
        </w:r>
        <w:r>
          <w:rPr>
            <w:noProof/>
            <w:webHidden/>
          </w:rPr>
          <w:fldChar w:fldCharType="begin"/>
        </w:r>
        <w:r>
          <w:rPr>
            <w:noProof/>
            <w:webHidden/>
          </w:rPr>
          <w:instrText xml:space="preserve"> PAGEREF _Toc215980022 \h </w:instrText>
        </w:r>
        <w:r>
          <w:rPr>
            <w:noProof/>
            <w:webHidden/>
          </w:rPr>
        </w:r>
        <w:r>
          <w:rPr>
            <w:noProof/>
            <w:webHidden/>
          </w:rPr>
          <w:fldChar w:fldCharType="separate"/>
        </w:r>
        <w:r>
          <w:rPr>
            <w:noProof/>
            <w:webHidden/>
          </w:rPr>
          <w:t>17</w:t>
        </w:r>
        <w:r>
          <w:rPr>
            <w:noProof/>
            <w:webHidden/>
          </w:rPr>
          <w:fldChar w:fldCharType="end"/>
        </w:r>
      </w:hyperlink>
    </w:p>
    <w:p w14:paraId="7C20A6ED" w14:textId="0833D392"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3" w:history="1">
        <w:r w:rsidRPr="00BB1101">
          <w:rPr>
            <w:rStyle w:val="Hyperlink"/>
            <w:noProof/>
          </w:rPr>
          <w:t>2.2.3 Trigonometrikus sebességprofil</w:t>
        </w:r>
        <w:r>
          <w:rPr>
            <w:noProof/>
            <w:webHidden/>
          </w:rPr>
          <w:tab/>
        </w:r>
        <w:r>
          <w:rPr>
            <w:noProof/>
            <w:webHidden/>
          </w:rPr>
          <w:fldChar w:fldCharType="begin"/>
        </w:r>
        <w:r>
          <w:rPr>
            <w:noProof/>
            <w:webHidden/>
          </w:rPr>
          <w:instrText xml:space="preserve"> PAGEREF _Toc215980023 \h </w:instrText>
        </w:r>
        <w:r>
          <w:rPr>
            <w:noProof/>
            <w:webHidden/>
          </w:rPr>
        </w:r>
        <w:r>
          <w:rPr>
            <w:noProof/>
            <w:webHidden/>
          </w:rPr>
          <w:fldChar w:fldCharType="separate"/>
        </w:r>
        <w:r>
          <w:rPr>
            <w:noProof/>
            <w:webHidden/>
          </w:rPr>
          <w:t>19</w:t>
        </w:r>
        <w:r>
          <w:rPr>
            <w:noProof/>
            <w:webHidden/>
          </w:rPr>
          <w:fldChar w:fldCharType="end"/>
        </w:r>
      </w:hyperlink>
    </w:p>
    <w:p w14:paraId="0BB0BE4C" w14:textId="1AB38022"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4" w:history="1">
        <w:r w:rsidRPr="00BB1101">
          <w:rPr>
            <w:rStyle w:val="Hyperlink"/>
            <w:noProof/>
          </w:rPr>
          <w:t>2.2.4 Numerikus módszerek</w:t>
        </w:r>
        <w:r>
          <w:rPr>
            <w:noProof/>
            <w:webHidden/>
          </w:rPr>
          <w:tab/>
        </w:r>
        <w:r>
          <w:rPr>
            <w:noProof/>
            <w:webHidden/>
          </w:rPr>
          <w:fldChar w:fldCharType="begin"/>
        </w:r>
        <w:r>
          <w:rPr>
            <w:noProof/>
            <w:webHidden/>
          </w:rPr>
          <w:instrText xml:space="preserve"> PAGEREF _Toc215980024 \h </w:instrText>
        </w:r>
        <w:r>
          <w:rPr>
            <w:noProof/>
            <w:webHidden/>
          </w:rPr>
        </w:r>
        <w:r>
          <w:rPr>
            <w:noProof/>
            <w:webHidden/>
          </w:rPr>
          <w:fldChar w:fldCharType="separate"/>
        </w:r>
        <w:r>
          <w:rPr>
            <w:noProof/>
            <w:webHidden/>
          </w:rPr>
          <w:t>21</w:t>
        </w:r>
        <w:r>
          <w:rPr>
            <w:noProof/>
            <w:webHidden/>
          </w:rPr>
          <w:fldChar w:fldCharType="end"/>
        </w:r>
      </w:hyperlink>
    </w:p>
    <w:p w14:paraId="1681282D" w14:textId="562B8C7B"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5" w:history="1">
        <w:r w:rsidRPr="00BB1101">
          <w:rPr>
            <w:rStyle w:val="Hyperlink"/>
            <w:noProof/>
          </w:rPr>
          <w:t>2.2.5 Módszer implementálása beágyazott eszközre</w:t>
        </w:r>
        <w:r>
          <w:rPr>
            <w:noProof/>
            <w:webHidden/>
          </w:rPr>
          <w:tab/>
        </w:r>
        <w:r>
          <w:rPr>
            <w:noProof/>
            <w:webHidden/>
          </w:rPr>
          <w:fldChar w:fldCharType="begin"/>
        </w:r>
        <w:r>
          <w:rPr>
            <w:noProof/>
            <w:webHidden/>
          </w:rPr>
          <w:instrText xml:space="preserve"> PAGEREF _Toc215980025 \h </w:instrText>
        </w:r>
        <w:r>
          <w:rPr>
            <w:noProof/>
            <w:webHidden/>
          </w:rPr>
        </w:r>
        <w:r>
          <w:rPr>
            <w:noProof/>
            <w:webHidden/>
          </w:rPr>
          <w:fldChar w:fldCharType="separate"/>
        </w:r>
        <w:r>
          <w:rPr>
            <w:noProof/>
            <w:webHidden/>
          </w:rPr>
          <w:t>25</w:t>
        </w:r>
        <w:r>
          <w:rPr>
            <w:noProof/>
            <w:webHidden/>
          </w:rPr>
          <w:fldChar w:fldCharType="end"/>
        </w:r>
      </w:hyperlink>
    </w:p>
    <w:p w14:paraId="73EF1385" w14:textId="09DEECB4"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6" w:history="1">
        <w:r w:rsidRPr="00BB1101">
          <w:rPr>
            <w:rStyle w:val="Hyperlink"/>
            <w:noProof/>
          </w:rPr>
          <w:t>2.2.6 Enkóderek [11]</w:t>
        </w:r>
        <w:r>
          <w:rPr>
            <w:noProof/>
            <w:webHidden/>
          </w:rPr>
          <w:tab/>
        </w:r>
        <w:r>
          <w:rPr>
            <w:noProof/>
            <w:webHidden/>
          </w:rPr>
          <w:fldChar w:fldCharType="begin"/>
        </w:r>
        <w:r>
          <w:rPr>
            <w:noProof/>
            <w:webHidden/>
          </w:rPr>
          <w:instrText xml:space="preserve"> PAGEREF _Toc215980026 \h </w:instrText>
        </w:r>
        <w:r>
          <w:rPr>
            <w:noProof/>
            <w:webHidden/>
          </w:rPr>
        </w:r>
        <w:r>
          <w:rPr>
            <w:noProof/>
            <w:webHidden/>
          </w:rPr>
          <w:fldChar w:fldCharType="separate"/>
        </w:r>
        <w:r>
          <w:rPr>
            <w:noProof/>
            <w:webHidden/>
          </w:rPr>
          <w:t>25</w:t>
        </w:r>
        <w:r>
          <w:rPr>
            <w:noProof/>
            <w:webHidden/>
          </w:rPr>
          <w:fldChar w:fldCharType="end"/>
        </w:r>
      </w:hyperlink>
    </w:p>
    <w:p w14:paraId="35CCD8F7" w14:textId="432CBB2F"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7" w:history="1">
        <w:r w:rsidRPr="00BB1101">
          <w:rPr>
            <w:rStyle w:val="Hyperlink"/>
            <w:noProof/>
          </w:rPr>
          <w:t>2.2.7 Driver</w:t>
        </w:r>
        <w:r>
          <w:rPr>
            <w:noProof/>
            <w:webHidden/>
          </w:rPr>
          <w:tab/>
        </w:r>
        <w:r>
          <w:rPr>
            <w:noProof/>
            <w:webHidden/>
          </w:rPr>
          <w:fldChar w:fldCharType="begin"/>
        </w:r>
        <w:r>
          <w:rPr>
            <w:noProof/>
            <w:webHidden/>
          </w:rPr>
          <w:instrText xml:space="preserve"> PAGEREF _Toc215980027 \h </w:instrText>
        </w:r>
        <w:r>
          <w:rPr>
            <w:noProof/>
            <w:webHidden/>
          </w:rPr>
        </w:r>
        <w:r>
          <w:rPr>
            <w:noProof/>
            <w:webHidden/>
          </w:rPr>
          <w:fldChar w:fldCharType="separate"/>
        </w:r>
        <w:r>
          <w:rPr>
            <w:noProof/>
            <w:webHidden/>
          </w:rPr>
          <w:t>26</w:t>
        </w:r>
        <w:r>
          <w:rPr>
            <w:noProof/>
            <w:webHidden/>
          </w:rPr>
          <w:fldChar w:fldCharType="end"/>
        </w:r>
      </w:hyperlink>
    </w:p>
    <w:p w14:paraId="0EAC5B1E" w14:textId="6694868D"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28" w:history="1">
        <w:r w:rsidRPr="00BB1101">
          <w:rPr>
            <w:rStyle w:val="Hyperlink"/>
            <w:noProof/>
          </w:rPr>
          <w:t>2.3 Kezelőfelület</w:t>
        </w:r>
        <w:r>
          <w:rPr>
            <w:noProof/>
            <w:webHidden/>
          </w:rPr>
          <w:tab/>
        </w:r>
        <w:r>
          <w:rPr>
            <w:noProof/>
            <w:webHidden/>
          </w:rPr>
          <w:fldChar w:fldCharType="begin"/>
        </w:r>
        <w:r>
          <w:rPr>
            <w:noProof/>
            <w:webHidden/>
          </w:rPr>
          <w:instrText xml:space="preserve"> PAGEREF _Toc215980028 \h </w:instrText>
        </w:r>
        <w:r>
          <w:rPr>
            <w:noProof/>
            <w:webHidden/>
          </w:rPr>
        </w:r>
        <w:r>
          <w:rPr>
            <w:noProof/>
            <w:webHidden/>
          </w:rPr>
          <w:fldChar w:fldCharType="separate"/>
        </w:r>
        <w:r>
          <w:rPr>
            <w:noProof/>
            <w:webHidden/>
          </w:rPr>
          <w:t>27</w:t>
        </w:r>
        <w:r>
          <w:rPr>
            <w:noProof/>
            <w:webHidden/>
          </w:rPr>
          <w:fldChar w:fldCharType="end"/>
        </w:r>
      </w:hyperlink>
    </w:p>
    <w:p w14:paraId="05304A25" w14:textId="7773EE29"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9" w:history="1">
        <w:r w:rsidRPr="00BB1101">
          <w:rPr>
            <w:rStyle w:val="Hyperlink"/>
            <w:noProof/>
          </w:rPr>
          <w:t>2.3.1 Állapotgép</w:t>
        </w:r>
        <w:r>
          <w:rPr>
            <w:noProof/>
            <w:webHidden/>
          </w:rPr>
          <w:tab/>
        </w:r>
        <w:r>
          <w:rPr>
            <w:noProof/>
            <w:webHidden/>
          </w:rPr>
          <w:fldChar w:fldCharType="begin"/>
        </w:r>
        <w:r>
          <w:rPr>
            <w:noProof/>
            <w:webHidden/>
          </w:rPr>
          <w:instrText xml:space="preserve"> PAGEREF _Toc215980029 \h </w:instrText>
        </w:r>
        <w:r>
          <w:rPr>
            <w:noProof/>
            <w:webHidden/>
          </w:rPr>
        </w:r>
        <w:r>
          <w:rPr>
            <w:noProof/>
            <w:webHidden/>
          </w:rPr>
          <w:fldChar w:fldCharType="separate"/>
        </w:r>
        <w:r>
          <w:rPr>
            <w:noProof/>
            <w:webHidden/>
          </w:rPr>
          <w:t>28</w:t>
        </w:r>
        <w:r>
          <w:rPr>
            <w:noProof/>
            <w:webHidden/>
          </w:rPr>
          <w:fldChar w:fldCharType="end"/>
        </w:r>
      </w:hyperlink>
    </w:p>
    <w:p w14:paraId="2899226B" w14:textId="3D25FDCA"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30" w:history="1">
        <w:r w:rsidRPr="00BB1101">
          <w:rPr>
            <w:rStyle w:val="Hyperlink"/>
            <w:noProof/>
          </w:rPr>
          <w:t>2.3.2 Számítógépes vezérlés [13]</w:t>
        </w:r>
        <w:r>
          <w:rPr>
            <w:noProof/>
            <w:webHidden/>
          </w:rPr>
          <w:tab/>
        </w:r>
        <w:r>
          <w:rPr>
            <w:noProof/>
            <w:webHidden/>
          </w:rPr>
          <w:fldChar w:fldCharType="begin"/>
        </w:r>
        <w:r>
          <w:rPr>
            <w:noProof/>
            <w:webHidden/>
          </w:rPr>
          <w:instrText xml:space="preserve"> PAGEREF _Toc215980030 \h </w:instrText>
        </w:r>
        <w:r>
          <w:rPr>
            <w:noProof/>
            <w:webHidden/>
          </w:rPr>
        </w:r>
        <w:r>
          <w:rPr>
            <w:noProof/>
            <w:webHidden/>
          </w:rPr>
          <w:fldChar w:fldCharType="separate"/>
        </w:r>
        <w:r>
          <w:rPr>
            <w:noProof/>
            <w:webHidden/>
          </w:rPr>
          <w:t>29</w:t>
        </w:r>
        <w:r>
          <w:rPr>
            <w:noProof/>
            <w:webHidden/>
          </w:rPr>
          <w:fldChar w:fldCharType="end"/>
        </w:r>
      </w:hyperlink>
    </w:p>
    <w:p w14:paraId="15CA2676" w14:textId="18B58D58"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31" w:history="1">
        <w:r w:rsidRPr="00BB1101">
          <w:rPr>
            <w:rStyle w:val="Hyperlink"/>
            <w:noProof/>
          </w:rPr>
          <w:t>2.4 Kijelző [14] [15]</w:t>
        </w:r>
        <w:r>
          <w:rPr>
            <w:noProof/>
            <w:webHidden/>
          </w:rPr>
          <w:tab/>
        </w:r>
        <w:r>
          <w:rPr>
            <w:noProof/>
            <w:webHidden/>
          </w:rPr>
          <w:fldChar w:fldCharType="begin"/>
        </w:r>
        <w:r>
          <w:rPr>
            <w:noProof/>
            <w:webHidden/>
          </w:rPr>
          <w:instrText xml:space="preserve"> PAGEREF _Toc215980031 \h </w:instrText>
        </w:r>
        <w:r>
          <w:rPr>
            <w:noProof/>
            <w:webHidden/>
          </w:rPr>
        </w:r>
        <w:r>
          <w:rPr>
            <w:noProof/>
            <w:webHidden/>
          </w:rPr>
          <w:fldChar w:fldCharType="separate"/>
        </w:r>
        <w:r>
          <w:rPr>
            <w:noProof/>
            <w:webHidden/>
          </w:rPr>
          <w:t>30</w:t>
        </w:r>
        <w:r>
          <w:rPr>
            <w:noProof/>
            <w:webHidden/>
          </w:rPr>
          <w:fldChar w:fldCharType="end"/>
        </w:r>
      </w:hyperlink>
    </w:p>
    <w:p w14:paraId="07322A34" w14:textId="7113D0F1"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32" w:history="1">
        <w:r w:rsidRPr="00BB1101">
          <w:rPr>
            <w:rStyle w:val="Hyperlink"/>
            <w:noProof/>
          </w:rPr>
          <w:t>2.4.1 Nyomtatott áramkör</w:t>
        </w:r>
        <w:r>
          <w:rPr>
            <w:noProof/>
            <w:webHidden/>
          </w:rPr>
          <w:tab/>
        </w:r>
        <w:r>
          <w:rPr>
            <w:noProof/>
            <w:webHidden/>
          </w:rPr>
          <w:fldChar w:fldCharType="begin"/>
        </w:r>
        <w:r>
          <w:rPr>
            <w:noProof/>
            <w:webHidden/>
          </w:rPr>
          <w:instrText xml:space="preserve"> PAGEREF _Toc215980032 \h </w:instrText>
        </w:r>
        <w:r>
          <w:rPr>
            <w:noProof/>
            <w:webHidden/>
          </w:rPr>
        </w:r>
        <w:r>
          <w:rPr>
            <w:noProof/>
            <w:webHidden/>
          </w:rPr>
          <w:fldChar w:fldCharType="separate"/>
        </w:r>
        <w:r>
          <w:rPr>
            <w:noProof/>
            <w:webHidden/>
          </w:rPr>
          <w:t>30</w:t>
        </w:r>
        <w:r>
          <w:rPr>
            <w:noProof/>
            <w:webHidden/>
          </w:rPr>
          <w:fldChar w:fldCharType="end"/>
        </w:r>
      </w:hyperlink>
    </w:p>
    <w:p w14:paraId="2A89BC3F" w14:textId="5D89EFF4"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33" w:history="1">
        <w:r w:rsidRPr="00BB1101">
          <w:rPr>
            <w:rStyle w:val="Hyperlink"/>
            <w:noProof/>
          </w:rPr>
          <w:t>2.4.2 Driver</w:t>
        </w:r>
        <w:r>
          <w:rPr>
            <w:noProof/>
            <w:webHidden/>
          </w:rPr>
          <w:tab/>
        </w:r>
        <w:r>
          <w:rPr>
            <w:noProof/>
            <w:webHidden/>
          </w:rPr>
          <w:fldChar w:fldCharType="begin"/>
        </w:r>
        <w:r>
          <w:rPr>
            <w:noProof/>
            <w:webHidden/>
          </w:rPr>
          <w:instrText xml:space="preserve"> PAGEREF _Toc215980033 \h </w:instrText>
        </w:r>
        <w:r>
          <w:rPr>
            <w:noProof/>
            <w:webHidden/>
          </w:rPr>
        </w:r>
        <w:r>
          <w:rPr>
            <w:noProof/>
            <w:webHidden/>
          </w:rPr>
          <w:fldChar w:fldCharType="separate"/>
        </w:r>
        <w:r>
          <w:rPr>
            <w:noProof/>
            <w:webHidden/>
          </w:rPr>
          <w:t>32</w:t>
        </w:r>
        <w:r>
          <w:rPr>
            <w:noProof/>
            <w:webHidden/>
          </w:rPr>
          <w:fldChar w:fldCharType="end"/>
        </w:r>
      </w:hyperlink>
    </w:p>
    <w:p w14:paraId="01078EF0" w14:textId="7563E4DD"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34" w:history="1">
        <w:r w:rsidRPr="00BB1101">
          <w:rPr>
            <w:rStyle w:val="Hyperlink"/>
            <w:noProof/>
          </w:rPr>
          <w:t>2.4.3 Grafikus kezelői felület</w:t>
        </w:r>
        <w:r>
          <w:rPr>
            <w:noProof/>
            <w:webHidden/>
          </w:rPr>
          <w:tab/>
        </w:r>
        <w:r>
          <w:rPr>
            <w:noProof/>
            <w:webHidden/>
          </w:rPr>
          <w:fldChar w:fldCharType="begin"/>
        </w:r>
        <w:r>
          <w:rPr>
            <w:noProof/>
            <w:webHidden/>
          </w:rPr>
          <w:instrText xml:space="preserve"> PAGEREF _Toc215980034 \h </w:instrText>
        </w:r>
        <w:r>
          <w:rPr>
            <w:noProof/>
            <w:webHidden/>
          </w:rPr>
        </w:r>
        <w:r>
          <w:rPr>
            <w:noProof/>
            <w:webHidden/>
          </w:rPr>
          <w:fldChar w:fldCharType="separate"/>
        </w:r>
        <w:r>
          <w:rPr>
            <w:noProof/>
            <w:webHidden/>
          </w:rPr>
          <w:t>33</w:t>
        </w:r>
        <w:r>
          <w:rPr>
            <w:noProof/>
            <w:webHidden/>
          </w:rPr>
          <w:fldChar w:fldCharType="end"/>
        </w:r>
      </w:hyperlink>
    </w:p>
    <w:p w14:paraId="1A033CB2" w14:textId="03E35FC3"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35" w:history="1">
        <w:r w:rsidRPr="00BB1101">
          <w:rPr>
            <w:rStyle w:val="Hyperlink"/>
            <w:noProof/>
          </w:rPr>
          <w:t>2.5 Gomb panel</w:t>
        </w:r>
        <w:r>
          <w:rPr>
            <w:noProof/>
            <w:webHidden/>
          </w:rPr>
          <w:tab/>
        </w:r>
        <w:r>
          <w:rPr>
            <w:noProof/>
            <w:webHidden/>
          </w:rPr>
          <w:fldChar w:fldCharType="begin"/>
        </w:r>
        <w:r>
          <w:rPr>
            <w:noProof/>
            <w:webHidden/>
          </w:rPr>
          <w:instrText xml:space="preserve"> PAGEREF _Toc215980035 \h </w:instrText>
        </w:r>
        <w:r>
          <w:rPr>
            <w:noProof/>
            <w:webHidden/>
          </w:rPr>
        </w:r>
        <w:r>
          <w:rPr>
            <w:noProof/>
            <w:webHidden/>
          </w:rPr>
          <w:fldChar w:fldCharType="separate"/>
        </w:r>
        <w:r>
          <w:rPr>
            <w:noProof/>
            <w:webHidden/>
          </w:rPr>
          <w:t>34</w:t>
        </w:r>
        <w:r>
          <w:rPr>
            <w:noProof/>
            <w:webHidden/>
          </w:rPr>
          <w:fldChar w:fldCharType="end"/>
        </w:r>
      </w:hyperlink>
    </w:p>
    <w:p w14:paraId="093C324A" w14:textId="6625D0CE"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36" w:history="1">
        <w:r w:rsidRPr="00BB1101">
          <w:rPr>
            <w:rStyle w:val="Hyperlink"/>
            <w:noProof/>
          </w:rPr>
          <w:t>2.6 Numerikus billentyűzet</w:t>
        </w:r>
        <w:r>
          <w:rPr>
            <w:noProof/>
            <w:webHidden/>
          </w:rPr>
          <w:tab/>
        </w:r>
        <w:r>
          <w:rPr>
            <w:noProof/>
            <w:webHidden/>
          </w:rPr>
          <w:fldChar w:fldCharType="begin"/>
        </w:r>
        <w:r>
          <w:rPr>
            <w:noProof/>
            <w:webHidden/>
          </w:rPr>
          <w:instrText xml:space="preserve"> PAGEREF _Toc215980036 \h </w:instrText>
        </w:r>
        <w:r>
          <w:rPr>
            <w:noProof/>
            <w:webHidden/>
          </w:rPr>
        </w:r>
        <w:r>
          <w:rPr>
            <w:noProof/>
            <w:webHidden/>
          </w:rPr>
          <w:fldChar w:fldCharType="separate"/>
        </w:r>
        <w:r>
          <w:rPr>
            <w:noProof/>
            <w:webHidden/>
          </w:rPr>
          <w:t>36</w:t>
        </w:r>
        <w:r>
          <w:rPr>
            <w:noProof/>
            <w:webHidden/>
          </w:rPr>
          <w:fldChar w:fldCharType="end"/>
        </w:r>
      </w:hyperlink>
    </w:p>
    <w:p w14:paraId="6561F3A5" w14:textId="4A234C49"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37" w:history="1">
        <w:r w:rsidRPr="00BB1101">
          <w:rPr>
            <w:rStyle w:val="Hyperlink"/>
            <w:noProof/>
          </w:rPr>
          <w:t>2.7 Referenciaszenzor</w:t>
        </w:r>
        <w:r>
          <w:rPr>
            <w:noProof/>
            <w:webHidden/>
          </w:rPr>
          <w:tab/>
        </w:r>
        <w:r>
          <w:rPr>
            <w:noProof/>
            <w:webHidden/>
          </w:rPr>
          <w:fldChar w:fldCharType="begin"/>
        </w:r>
        <w:r>
          <w:rPr>
            <w:noProof/>
            <w:webHidden/>
          </w:rPr>
          <w:instrText xml:space="preserve"> PAGEREF _Toc215980037 \h </w:instrText>
        </w:r>
        <w:r>
          <w:rPr>
            <w:noProof/>
            <w:webHidden/>
          </w:rPr>
        </w:r>
        <w:r>
          <w:rPr>
            <w:noProof/>
            <w:webHidden/>
          </w:rPr>
          <w:fldChar w:fldCharType="separate"/>
        </w:r>
        <w:r>
          <w:rPr>
            <w:noProof/>
            <w:webHidden/>
          </w:rPr>
          <w:t>39</w:t>
        </w:r>
        <w:r>
          <w:rPr>
            <w:noProof/>
            <w:webHidden/>
          </w:rPr>
          <w:fldChar w:fldCharType="end"/>
        </w:r>
      </w:hyperlink>
    </w:p>
    <w:p w14:paraId="79CCF052" w14:textId="2A4A6AE1"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38" w:history="1">
        <w:r w:rsidRPr="00BB1101">
          <w:rPr>
            <w:rStyle w:val="Hyperlink"/>
            <w:noProof/>
          </w:rPr>
          <w:t>2.7.1 Driver</w:t>
        </w:r>
        <w:r>
          <w:rPr>
            <w:noProof/>
            <w:webHidden/>
          </w:rPr>
          <w:tab/>
        </w:r>
        <w:r>
          <w:rPr>
            <w:noProof/>
            <w:webHidden/>
          </w:rPr>
          <w:fldChar w:fldCharType="begin"/>
        </w:r>
        <w:r>
          <w:rPr>
            <w:noProof/>
            <w:webHidden/>
          </w:rPr>
          <w:instrText xml:space="preserve"> PAGEREF _Toc215980038 \h </w:instrText>
        </w:r>
        <w:r>
          <w:rPr>
            <w:noProof/>
            <w:webHidden/>
          </w:rPr>
        </w:r>
        <w:r>
          <w:rPr>
            <w:noProof/>
            <w:webHidden/>
          </w:rPr>
          <w:fldChar w:fldCharType="separate"/>
        </w:r>
        <w:r>
          <w:rPr>
            <w:noProof/>
            <w:webHidden/>
          </w:rPr>
          <w:t>40</w:t>
        </w:r>
        <w:r>
          <w:rPr>
            <w:noProof/>
            <w:webHidden/>
          </w:rPr>
          <w:fldChar w:fldCharType="end"/>
        </w:r>
      </w:hyperlink>
    </w:p>
    <w:p w14:paraId="462C672F" w14:textId="340A01A0"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39" w:history="1">
        <w:r w:rsidRPr="00BB1101">
          <w:rPr>
            <w:rStyle w:val="Hyperlink"/>
            <w:noProof/>
          </w:rPr>
          <w:t>2.8 Alaplap</w:t>
        </w:r>
        <w:r>
          <w:rPr>
            <w:noProof/>
            <w:webHidden/>
          </w:rPr>
          <w:tab/>
        </w:r>
        <w:r>
          <w:rPr>
            <w:noProof/>
            <w:webHidden/>
          </w:rPr>
          <w:fldChar w:fldCharType="begin"/>
        </w:r>
        <w:r>
          <w:rPr>
            <w:noProof/>
            <w:webHidden/>
          </w:rPr>
          <w:instrText xml:space="preserve"> PAGEREF _Toc215980039 \h </w:instrText>
        </w:r>
        <w:r>
          <w:rPr>
            <w:noProof/>
            <w:webHidden/>
          </w:rPr>
        </w:r>
        <w:r>
          <w:rPr>
            <w:noProof/>
            <w:webHidden/>
          </w:rPr>
          <w:fldChar w:fldCharType="separate"/>
        </w:r>
        <w:r>
          <w:rPr>
            <w:noProof/>
            <w:webHidden/>
          </w:rPr>
          <w:t>41</w:t>
        </w:r>
        <w:r>
          <w:rPr>
            <w:noProof/>
            <w:webHidden/>
          </w:rPr>
          <w:fldChar w:fldCharType="end"/>
        </w:r>
      </w:hyperlink>
    </w:p>
    <w:p w14:paraId="307F5768" w14:textId="729274A5"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0" w:history="1">
        <w:r w:rsidRPr="00BB1101">
          <w:rPr>
            <w:rStyle w:val="Hyperlink"/>
            <w:noProof/>
          </w:rPr>
          <w:t>2.8.1 Táp áramkör</w:t>
        </w:r>
        <w:r>
          <w:rPr>
            <w:noProof/>
            <w:webHidden/>
          </w:rPr>
          <w:tab/>
        </w:r>
        <w:r>
          <w:rPr>
            <w:noProof/>
            <w:webHidden/>
          </w:rPr>
          <w:fldChar w:fldCharType="begin"/>
        </w:r>
        <w:r>
          <w:rPr>
            <w:noProof/>
            <w:webHidden/>
          </w:rPr>
          <w:instrText xml:space="preserve"> PAGEREF _Toc215980040 \h </w:instrText>
        </w:r>
        <w:r>
          <w:rPr>
            <w:noProof/>
            <w:webHidden/>
          </w:rPr>
        </w:r>
        <w:r>
          <w:rPr>
            <w:noProof/>
            <w:webHidden/>
          </w:rPr>
          <w:fldChar w:fldCharType="separate"/>
        </w:r>
        <w:r>
          <w:rPr>
            <w:noProof/>
            <w:webHidden/>
          </w:rPr>
          <w:t>41</w:t>
        </w:r>
        <w:r>
          <w:rPr>
            <w:noProof/>
            <w:webHidden/>
          </w:rPr>
          <w:fldChar w:fldCharType="end"/>
        </w:r>
      </w:hyperlink>
    </w:p>
    <w:p w14:paraId="204908C0" w14:textId="0493735F"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1" w:history="1">
        <w:r w:rsidRPr="00BB1101">
          <w:rPr>
            <w:rStyle w:val="Hyperlink"/>
            <w:noProof/>
          </w:rPr>
          <w:t>2.8.2 Vészkapcsoló</w:t>
        </w:r>
        <w:r>
          <w:rPr>
            <w:noProof/>
            <w:webHidden/>
          </w:rPr>
          <w:tab/>
        </w:r>
        <w:r>
          <w:rPr>
            <w:noProof/>
            <w:webHidden/>
          </w:rPr>
          <w:fldChar w:fldCharType="begin"/>
        </w:r>
        <w:r>
          <w:rPr>
            <w:noProof/>
            <w:webHidden/>
          </w:rPr>
          <w:instrText xml:space="preserve"> PAGEREF _Toc215980041 \h </w:instrText>
        </w:r>
        <w:r>
          <w:rPr>
            <w:noProof/>
            <w:webHidden/>
          </w:rPr>
        </w:r>
        <w:r>
          <w:rPr>
            <w:noProof/>
            <w:webHidden/>
          </w:rPr>
          <w:fldChar w:fldCharType="separate"/>
        </w:r>
        <w:r>
          <w:rPr>
            <w:noProof/>
            <w:webHidden/>
          </w:rPr>
          <w:t>43</w:t>
        </w:r>
        <w:r>
          <w:rPr>
            <w:noProof/>
            <w:webHidden/>
          </w:rPr>
          <w:fldChar w:fldCharType="end"/>
        </w:r>
      </w:hyperlink>
    </w:p>
    <w:p w14:paraId="2CE16AAB" w14:textId="7443D9CF"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2" w:history="1">
        <w:r w:rsidRPr="00BB1101">
          <w:rPr>
            <w:rStyle w:val="Hyperlink"/>
            <w:noProof/>
          </w:rPr>
          <w:t>2.8.3 Külső trigger jel</w:t>
        </w:r>
        <w:r>
          <w:rPr>
            <w:noProof/>
            <w:webHidden/>
          </w:rPr>
          <w:tab/>
        </w:r>
        <w:r>
          <w:rPr>
            <w:noProof/>
            <w:webHidden/>
          </w:rPr>
          <w:fldChar w:fldCharType="begin"/>
        </w:r>
        <w:r>
          <w:rPr>
            <w:noProof/>
            <w:webHidden/>
          </w:rPr>
          <w:instrText xml:space="preserve"> PAGEREF _Toc215980042 \h </w:instrText>
        </w:r>
        <w:r>
          <w:rPr>
            <w:noProof/>
            <w:webHidden/>
          </w:rPr>
        </w:r>
        <w:r>
          <w:rPr>
            <w:noProof/>
            <w:webHidden/>
          </w:rPr>
          <w:fldChar w:fldCharType="separate"/>
        </w:r>
        <w:r>
          <w:rPr>
            <w:noProof/>
            <w:webHidden/>
          </w:rPr>
          <w:t>46</w:t>
        </w:r>
        <w:r>
          <w:rPr>
            <w:noProof/>
            <w:webHidden/>
          </w:rPr>
          <w:fldChar w:fldCharType="end"/>
        </w:r>
      </w:hyperlink>
    </w:p>
    <w:p w14:paraId="5EC5EF72" w14:textId="0D64D20E"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3" w:history="1">
        <w:r w:rsidRPr="00BB1101">
          <w:rPr>
            <w:rStyle w:val="Hyperlink"/>
            <w:noProof/>
          </w:rPr>
          <w:t>2.8.4 SPI lehallgató</w:t>
        </w:r>
        <w:r>
          <w:rPr>
            <w:noProof/>
            <w:webHidden/>
          </w:rPr>
          <w:tab/>
        </w:r>
        <w:r>
          <w:rPr>
            <w:noProof/>
            <w:webHidden/>
          </w:rPr>
          <w:fldChar w:fldCharType="begin"/>
        </w:r>
        <w:r>
          <w:rPr>
            <w:noProof/>
            <w:webHidden/>
          </w:rPr>
          <w:instrText xml:space="preserve"> PAGEREF _Toc215980043 \h </w:instrText>
        </w:r>
        <w:r>
          <w:rPr>
            <w:noProof/>
            <w:webHidden/>
          </w:rPr>
        </w:r>
        <w:r>
          <w:rPr>
            <w:noProof/>
            <w:webHidden/>
          </w:rPr>
          <w:fldChar w:fldCharType="separate"/>
        </w:r>
        <w:r>
          <w:rPr>
            <w:noProof/>
            <w:webHidden/>
          </w:rPr>
          <w:t>47</w:t>
        </w:r>
        <w:r>
          <w:rPr>
            <w:noProof/>
            <w:webHidden/>
          </w:rPr>
          <w:fldChar w:fldCharType="end"/>
        </w:r>
      </w:hyperlink>
    </w:p>
    <w:p w14:paraId="6A7FD3A2" w14:textId="2F7DDC18"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4" w:history="1">
        <w:r w:rsidRPr="00BB1101">
          <w:rPr>
            <w:rStyle w:val="Hyperlink"/>
            <w:noProof/>
          </w:rPr>
          <w:t>2.8.5 EEPROM</w:t>
        </w:r>
        <w:r>
          <w:rPr>
            <w:noProof/>
            <w:webHidden/>
          </w:rPr>
          <w:tab/>
        </w:r>
        <w:r>
          <w:rPr>
            <w:noProof/>
            <w:webHidden/>
          </w:rPr>
          <w:fldChar w:fldCharType="begin"/>
        </w:r>
        <w:r>
          <w:rPr>
            <w:noProof/>
            <w:webHidden/>
          </w:rPr>
          <w:instrText xml:space="preserve"> PAGEREF _Toc215980044 \h </w:instrText>
        </w:r>
        <w:r>
          <w:rPr>
            <w:noProof/>
            <w:webHidden/>
          </w:rPr>
        </w:r>
        <w:r>
          <w:rPr>
            <w:noProof/>
            <w:webHidden/>
          </w:rPr>
          <w:fldChar w:fldCharType="separate"/>
        </w:r>
        <w:r>
          <w:rPr>
            <w:noProof/>
            <w:webHidden/>
          </w:rPr>
          <w:t>48</w:t>
        </w:r>
        <w:r>
          <w:rPr>
            <w:noProof/>
            <w:webHidden/>
          </w:rPr>
          <w:fldChar w:fldCharType="end"/>
        </w:r>
      </w:hyperlink>
    </w:p>
    <w:p w14:paraId="44E6EB48" w14:textId="7673A9DF"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5" w:history="1">
        <w:r w:rsidRPr="00BB1101">
          <w:rPr>
            <w:rStyle w:val="Hyperlink"/>
            <w:noProof/>
          </w:rPr>
          <w:t>2.8.6 EEPROM driver</w:t>
        </w:r>
        <w:r>
          <w:rPr>
            <w:noProof/>
            <w:webHidden/>
          </w:rPr>
          <w:tab/>
        </w:r>
        <w:r>
          <w:rPr>
            <w:noProof/>
            <w:webHidden/>
          </w:rPr>
          <w:fldChar w:fldCharType="begin"/>
        </w:r>
        <w:r>
          <w:rPr>
            <w:noProof/>
            <w:webHidden/>
          </w:rPr>
          <w:instrText xml:space="preserve"> PAGEREF _Toc215980045 \h </w:instrText>
        </w:r>
        <w:r>
          <w:rPr>
            <w:noProof/>
            <w:webHidden/>
          </w:rPr>
        </w:r>
        <w:r>
          <w:rPr>
            <w:noProof/>
            <w:webHidden/>
          </w:rPr>
          <w:fldChar w:fldCharType="separate"/>
        </w:r>
        <w:r>
          <w:rPr>
            <w:noProof/>
            <w:webHidden/>
          </w:rPr>
          <w:t>48</w:t>
        </w:r>
        <w:r>
          <w:rPr>
            <w:noProof/>
            <w:webHidden/>
          </w:rPr>
          <w:fldChar w:fldCharType="end"/>
        </w:r>
      </w:hyperlink>
    </w:p>
    <w:p w14:paraId="69DD058A" w14:textId="4C26388A"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6" w:history="1">
        <w:r w:rsidRPr="00BB1101">
          <w:rPr>
            <w:rStyle w:val="Hyperlink"/>
            <w:noProof/>
          </w:rPr>
          <w:t>2.8.7 Mikrovezérlő és további modularitási/bővítési megfontolások</w:t>
        </w:r>
        <w:r>
          <w:rPr>
            <w:noProof/>
            <w:webHidden/>
          </w:rPr>
          <w:tab/>
        </w:r>
        <w:r>
          <w:rPr>
            <w:noProof/>
            <w:webHidden/>
          </w:rPr>
          <w:fldChar w:fldCharType="begin"/>
        </w:r>
        <w:r>
          <w:rPr>
            <w:noProof/>
            <w:webHidden/>
          </w:rPr>
          <w:instrText xml:space="preserve"> PAGEREF _Toc215980046 \h </w:instrText>
        </w:r>
        <w:r>
          <w:rPr>
            <w:noProof/>
            <w:webHidden/>
          </w:rPr>
        </w:r>
        <w:r>
          <w:rPr>
            <w:noProof/>
            <w:webHidden/>
          </w:rPr>
          <w:fldChar w:fldCharType="separate"/>
        </w:r>
        <w:r>
          <w:rPr>
            <w:noProof/>
            <w:webHidden/>
          </w:rPr>
          <w:t>49</w:t>
        </w:r>
        <w:r>
          <w:rPr>
            <w:noProof/>
            <w:webHidden/>
          </w:rPr>
          <w:fldChar w:fldCharType="end"/>
        </w:r>
      </w:hyperlink>
    </w:p>
    <w:p w14:paraId="5F2A7DE9" w14:textId="09460B7B"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47" w:history="1">
        <w:r w:rsidRPr="00BB1101">
          <w:rPr>
            <w:rStyle w:val="Hyperlink"/>
            <w:noProof/>
          </w:rPr>
          <w:t>3 Összefoglalás/eredmények értékelése</w:t>
        </w:r>
        <w:r>
          <w:rPr>
            <w:noProof/>
            <w:webHidden/>
          </w:rPr>
          <w:tab/>
        </w:r>
        <w:r>
          <w:rPr>
            <w:noProof/>
            <w:webHidden/>
          </w:rPr>
          <w:fldChar w:fldCharType="begin"/>
        </w:r>
        <w:r>
          <w:rPr>
            <w:noProof/>
            <w:webHidden/>
          </w:rPr>
          <w:instrText xml:space="preserve"> PAGEREF _Toc215980047 \h </w:instrText>
        </w:r>
        <w:r>
          <w:rPr>
            <w:noProof/>
            <w:webHidden/>
          </w:rPr>
        </w:r>
        <w:r>
          <w:rPr>
            <w:noProof/>
            <w:webHidden/>
          </w:rPr>
          <w:fldChar w:fldCharType="separate"/>
        </w:r>
        <w:r>
          <w:rPr>
            <w:noProof/>
            <w:webHidden/>
          </w:rPr>
          <w:t>53</w:t>
        </w:r>
        <w:r>
          <w:rPr>
            <w:noProof/>
            <w:webHidden/>
          </w:rPr>
          <w:fldChar w:fldCharType="end"/>
        </w:r>
      </w:hyperlink>
    </w:p>
    <w:p w14:paraId="7C2D3A5E" w14:textId="33DE017C"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48" w:history="1">
        <w:r w:rsidRPr="00BB1101">
          <w:rPr>
            <w:rStyle w:val="Hyperlink"/>
            <w:noProof/>
          </w:rPr>
          <w:t>3.1 Eredmények</w:t>
        </w:r>
        <w:r>
          <w:rPr>
            <w:noProof/>
            <w:webHidden/>
          </w:rPr>
          <w:tab/>
        </w:r>
        <w:r>
          <w:rPr>
            <w:noProof/>
            <w:webHidden/>
          </w:rPr>
          <w:fldChar w:fldCharType="begin"/>
        </w:r>
        <w:r>
          <w:rPr>
            <w:noProof/>
            <w:webHidden/>
          </w:rPr>
          <w:instrText xml:space="preserve"> PAGEREF _Toc215980048 \h </w:instrText>
        </w:r>
        <w:r>
          <w:rPr>
            <w:noProof/>
            <w:webHidden/>
          </w:rPr>
        </w:r>
        <w:r>
          <w:rPr>
            <w:noProof/>
            <w:webHidden/>
          </w:rPr>
          <w:fldChar w:fldCharType="separate"/>
        </w:r>
        <w:r>
          <w:rPr>
            <w:noProof/>
            <w:webHidden/>
          </w:rPr>
          <w:t>53</w:t>
        </w:r>
        <w:r>
          <w:rPr>
            <w:noProof/>
            <w:webHidden/>
          </w:rPr>
          <w:fldChar w:fldCharType="end"/>
        </w:r>
      </w:hyperlink>
    </w:p>
    <w:p w14:paraId="6E252979" w14:textId="3827A42B"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49" w:history="1">
        <w:r w:rsidRPr="00BB1101">
          <w:rPr>
            <w:rStyle w:val="Hyperlink"/>
            <w:noProof/>
          </w:rPr>
          <w:t>3.2 Javaslatok/Következtetések/Tanulságok</w:t>
        </w:r>
        <w:r>
          <w:rPr>
            <w:noProof/>
            <w:webHidden/>
          </w:rPr>
          <w:tab/>
        </w:r>
        <w:r>
          <w:rPr>
            <w:noProof/>
            <w:webHidden/>
          </w:rPr>
          <w:fldChar w:fldCharType="begin"/>
        </w:r>
        <w:r>
          <w:rPr>
            <w:noProof/>
            <w:webHidden/>
          </w:rPr>
          <w:instrText xml:space="preserve"> PAGEREF _Toc215980049 \h </w:instrText>
        </w:r>
        <w:r>
          <w:rPr>
            <w:noProof/>
            <w:webHidden/>
          </w:rPr>
        </w:r>
        <w:r>
          <w:rPr>
            <w:noProof/>
            <w:webHidden/>
          </w:rPr>
          <w:fldChar w:fldCharType="separate"/>
        </w:r>
        <w:r>
          <w:rPr>
            <w:noProof/>
            <w:webHidden/>
          </w:rPr>
          <w:t>53</w:t>
        </w:r>
        <w:r>
          <w:rPr>
            <w:noProof/>
            <w:webHidden/>
          </w:rPr>
          <w:fldChar w:fldCharType="end"/>
        </w:r>
      </w:hyperlink>
    </w:p>
    <w:p w14:paraId="22B4F494" w14:textId="09C382AC"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50" w:history="1">
        <w:r w:rsidRPr="00BB1101">
          <w:rPr>
            <w:rStyle w:val="Hyperlink"/>
            <w:noProof/>
          </w:rPr>
          <w:t>4 Irodalomjegyzék</w:t>
        </w:r>
        <w:r>
          <w:rPr>
            <w:noProof/>
            <w:webHidden/>
          </w:rPr>
          <w:tab/>
        </w:r>
        <w:r>
          <w:rPr>
            <w:noProof/>
            <w:webHidden/>
          </w:rPr>
          <w:fldChar w:fldCharType="begin"/>
        </w:r>
        <w:r>
          <w:rPr>
            <w:noProof/>
            <w:webHidden/>
          </w:rPr>
          <w:instrText xml:space="preserve"> PAGEREF _Toc215980050 \h </w:instrText>
        </w:r>
        <w:r>
          <w:rPr>
            <w:noProof/>
            <w:webHidden/>
          </w:rPr>
        </w:r>
        <w:r>
          <w:rPr>
            <w:noProof/>
            <w:webHidden/>
          </w:rPr>
          <w:fldChar w:fldCharType="separate"/>
        </w:r>
        <w:r>
          <w:rPr>
            <w:noProof/>
            <w:webHidden/>
          </w:rPr>
          <w:t>54</w:t>
        </w:r>
        <w:r>
          <w:rPr>
            <w:noProof/>
            <w:webHidden/>
          </w:rPr>
          <w:fldChar w:fldCharType="end"/>
        </w:r>
      </w:hyperlink>
    </w:p>
    <w:p w14:paraId="1317A1B8" w14:textId="1CF7C314"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51" w:history="1">
        <w:r w:rsidRPr="00BB1101">
          <w:rPr>
            <w:rStyle w:val="Hyperlink"/>
            <w:noProof/>
          </w:rPr>
          <w:t>Függelék</w:t>
        </w:r>
        <w:r>
          <w:rPr>
            <w:noProof/>
            <w:webHidden/>
          </w:rPr>
          <w:tab/>
        </w:r>
        <w:r>
          <w:rPr>
            <w:noProof/>
            <w:webHidden/>
          </w:rPr>
          <w:fldChar w:fldCharType="begin"/>
        </w:r>
        <w:r>
          <w:rPr>
            <w:noProof/>
            <w:webHidden/>
          </w:rPr>
          <w:instrText xml:space="preserve"> PAGEREF _Toc215980051 \h </w:instrText>
        </w:r>
        <w:r>
          <w:rPr>
            <w:noProof/>
            <w:webHidden/>
          </w:rPr>
        </w:r>
        <w:r>
          <w:rPr>
            <w:noProof/>
            <w:webHidden/>
          </w:rPr>
          <w:fldChar w:fldCharType="separate"/>
        </w:r>
        <w:r>
          <w:rPr>
            <w:noProof/>
            <w:webHidden/>
          </w:rPr>
          <w:t>56</w:t>
        </w:r>
        <w:r>
          <w:rPr>
            <w:noProof/>
            <w:webHidden/>
          </w:rPr>
          <w:fldChar w:fldCharType="end"/>
        </w:r>
      </w:hyperlink>
    </w:p>
    <w:p w14:paraId="01B0DC16" w14:textId="0CA3BC0E" w:rsidR="00730B3C" w:rsidRDefault="00730B3C">
      <w:r>
        <w:rPr>
          <w:b/>
          <w:bCs/>
        </w:rPr>
        <w:fldChar w:fldCharType="end"/>
      </w:r>
    </w:p>
    <w:p w14:paraId="78F7E073" w14:textId="77777777" w:rsidR="0063585C" w:rsidRPr="00B50CAA" w:rsidRDefault="0063585C" w:rsidP="0064249D">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0D143FAA"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5C3D59">
        <w:rPr>
          <w:noProof/>
        </w:rPr>
        <w:t>2025. 12. 05.</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5980007"/>
      <w:r w:rsidRPr="00B50CAA">
        <w:lastRenderedPageBreak/>
        <w:t>Összefoglaló</w:t>
      </w:r>
      <w:bookmarkEnd w:id="0"/>
    </w:p>
    <w:p w14:paraId="378CA6F9" w14:textId="46658392" w:rsidR="008138F6" w:rsidRPr="008138F6" w:rsidRDefault="005B2645" w:rsidP="008138F6">
      <w:r>
        <w:t>A diplomaunka egy két</w:t>
      </w:r>
      <w:r w:rsidR="006A4C72">
        <w:t xml:space="preserve"> tengely körüli forgatásra alkalmas eszköz tervezését és kivitelezését mutatja be.</w:t>
      </w:r>
      <w:r w:rsidR="00F97252">
        <w:t xml:space="preserve"> </w:t>
      </w:r>
      <w:r w:rsidR="00F53296">
        <w:t>A diplomaunka első fele a szükséges irodalomkutatás</w:t>
      </w:r>
      <w:r w:rsidR="008D3658">
        <w:t>ról szól, míg</w:t>
      </w:r>
      <w:r w:rsidR="00F53296">
        <w:t xml:space="preserve"> a második fele az eszköz konkrét megvalósításáról. </w:t>
      </w:r>
      <w:r w:rsidR="00F97252">
        <w:t>A mű</w:t>
      </w:r>
      <w:r w:rsidR="007E0CD8">
        <w:t xml:space="preserve"> </w:t>
      </w:r>
      <w:r w:rsidR="0032163A">
        <w:t xml:space="preserve">során </w:t>
      </w:r>
      <w:r w:rsidR="00A873AA">
        <w:t>bemutatom a</w:t>
      </w:r>
      <w:r w:rsidR="007E0CD8">
        <w:t xml:space="preserve"> döntési láncaimat, beszámolok a kihívásokról és </w:t>
      </w:r>
      <w:r w:rsidR="002C3C9B">
        <w:t>eredményekről. Az eszköz megvalósítása során drivere</w:t>
      </w:r>
      <w:r w:rsidR="004A061F">
        <w:t>ket írtam, áramköröket terveztem</w:t>
      </w:r>
      <w:r w:rsidR="00913752">
        <w:t xml:space="preserve">, </w:t>
      </w:r>
      <w:r w:rsidR="004A061F">
        <w:t>mechanikai kivitelezéseket hasonlítottam össze</w:t>
      </w:r>
      <w:r w:rsidR="00913752">
        <w:t xml:space="preserve"> és biztonságtechnikai megfontolásokat gyűjtöttem össze</w:t>
      </w:r>
      <w:r w:rsidR="002D7496">
        <w:t>, a teljes tervezési folyamat végig követhető.</w:t>
      </w:r>
      <w:r w:rsidR="008017FC">
        <w:t xml:space="preserve"> </w:t>
      </w:r>
    </w:p>
    <w:p w14:paraId="18F0F7B7" w14:textId="77777777" w:rsidR="0063585C" w:rsidRDefault="0063585C" w:rsidP="00816BCB">
      <w:pPr>
        <w:pStyle w:val="Fejezetcimszmozsnlkl"/>
      </w:pPr>
      <w:bookmarkStart w:id="1" w:name="_Toc215980008"/>
      <w:proofErr w:type="spellStart"/>
      <w:r w:rsidRPr="00B50CAA">
        <w:lastRenderedPageBreak/>
        <w:t>Abstract</w:t>
      </w:r>
      <w:bookmarkEnd w:id="1"/>
      <w:proofErr w:type="spellEnd"/>
    </w:p>
    <w:p w14:paraId="7CFDA951" w14:textId="70595A8D" w:rsidR="00E31E1D" w:rsidRDefault="00E31E1D" w:rsidP="00E31E1D">
      <w:bookmarkStart w:id="2" w:name="_Toc332797397"/>
      <w:r w:rsidRPr="00E31E1D">
        <w:t xml:space="preserve">The </w:t>
      </w:r>
      <w:proofErr w:type="spellStart"/>
      <w:r w:rsidRPr="00E31E1D">
        <w:t>goal</w:t>
      </w:r>
      <w:proofErr w:type="spellEnd"/>
      <w:r w:rsidRPr="00E31E1D">
        <w:t xml:space="preserve"> of </w:t>
      </w:r>
      <w:proofErr w:type="spellStart"/>
      <w:r w:rsidRPr="00E31E1D">
        <w:t>the</w:t>
      </w:r>
      <w:proofErr w:type="spellEnd"/>
      <w:r w:rsidRPr="00E31E1D">
        <w:t xml:space="preserve"> </w:t>
      </w:r>
      <w:proofErr w:type="spellStart"/>
      <w:r w:rsidRPr="00E31E1D">
        <w:t>thesis</w:t>
      </w:r>
      <w:proofErr w:type="spellEnd"/>
      <w:r w:rsidRPr="00E31E1D">
        <w:t xml:space="preserve"> is </w:t>
      </w:r>
      <w:proofErr w:type="spellStart"/>
      <w:r w:rsidRPr="00E31E1D">
        <w:t>to</w:t>
      </w:r>
      <w:proofErr w:type="spellEnd"/>
      <w:r w:rsidRPr="00E31E1D">
        <w:t xml:space="preserve"> design and </w:t>
      </w:r>
      <w:proofErr w:type="spellStart"/>
      <w:r w:rsidRPr="00E31E1D">
        <w:t>implement</w:t>
      </w:r>
      <w:proofErr w:type="spellEnd"/>
      <w:r w:rsidRPr="00E31E1D">
        <w:t xml:space="preserve"> a</w:t>
      </w:r>
      <w:r w:rsidR="000C3809">
        <w:t xml:space="preserve"> </w:t>
      </w:r>
      <w:proofErr w:type="spellStart"/>
      <w:r w:rsidR="000C3809">
        <w:t>controlled</w:t>
      </w:r>
      <w:proofErr w:type="spellEnd"/>
      <w:r w:rsidRPr="00E31E1D">
        <w:t xml:space="preserve"> </w:t>
      </w:r>
      <w:proofErr w:type="spellStart"/>
      <w:r w:rsidRPr="00E31E1D">
        <w:t>two-axis</w:t>
      </w:r>
      <w:proofErr w:type="spellEnd"/>
      <w:r w:rsidRPr="00E31E1D">
        <w:t xml:space="preserve"> </w:t>
      </w:r>
      <w:proofErr w:type="spellStart"/>
      <w:r w:rsidRPr="00E31E1D">
        <w:t>rotary</w:t>
      </w:r>
      <w:proofErr w:type="spellEnd"/>
      <w:r w:rsidRPr="00E31E1D">
        <w:t xml:space="preserve"> </w:t>
      </w:r>
      <w:proofErr w:type="spellStart"/>
      <w:r w:rsidRPr="00E31E1D">
        <w:t>table</w:t>
      </w:r>
      <w:proofErr w:type="spellEnd"/>
      <w:r w:rsidRPr="00E31E1D">
        <w:t xml:space="preserve"> </w:t>
      </w:r>
      <w:proofErr w:type="spellStart"/>
      <w:r w:rsidRPr="00E31E1D">
        <w:t>that</w:t>
      </w:r>
      <w:proofErr w:type="spellEnd"/>
      <w:r w:rsidRPr="00E31E1D">
        <w:t xml:space="preserve"> is </w:t>
      </w:r>
      <w:proofErr w:type="spellStart"/>
      <w:r w:rsidRPr="00E31E1D">
        <w:t>adequate</w:t>
      </w:r>
      <w:proofErr w:type="spellEnd"/>
      <w:r w:rsidRPr="00E31E1D">
        <w:t xml:space="preserve"> </w:t>
      </w:r>
      <w:proofErr w:type="spellStart"/>
      <w:r w:rsidRPr="00E31E1D">
        <w:t>for</w:t>
      </w:r>
      <w:proofErr w:type="spellEnd"/>
      <w:r w:rsidRPr="00E31E1D">
        <w:t xml:space="preserve"> </w:t>
      </w:r>
      <w:proofErr w:type="spellStart"/>
      <w:r w:rsidRPr="00E31E1D">
        <w:t>the</w:t>
      </w:r>
      <w:proofErr w:type="spellEnd"/>
      <w:r w:rsidRPr="00E31E1D">
        <w:t xml:space="preserve"> </w:t>
      </w:r>
      <w:proofErr w:type="spellStart"/>
      <w:r w:rsidRPr="00E31E1D">
        <w:t>characterisation</w:t>
      </w:r>
      <w:proofErr w:type="spellEnd"/>
      <w:r w:rsidRPr="00E31E1D">
        <w:t xml:space="preserve"> of MEMS </w:t>
      </w:r>
      <w:proofErr w:type="spellStart"/>
      <w:r w:rsidRPr="00E31E1D">
        <w:t>accelerometers</w:t>
      </w:r>
      <w:proofErr w:type="spellEnd"/>
      <w:r w:rsidRPr="00E31E1D">
        <w:t xml:space="preserve">. </w:t>
      </w:r>
      <w:proofErr w:type="spellStart"/>
      <w:r w:rsidRPr="00E31E1D">
        <w:t>As</w:t>
      </w:r>
      <w:proofErr w:type="spellEnd"/>
      <w:r w:rsidRPr="00E31E1D">
        <w:t xml:space="preserve"> </w:t>
      </w:r>
      <w:proofErr w:type="spellStart"/>
      <w:r w:rsidRPr="00E31E1D">
        <w:t>discussed</w:t>
      </w:r>
      <w:proofErr w:type="spellEnd"/>
      <w:r w:rsidRPr="00E31E1D">
        <w:t xml:space="preserve"> in</w:t>
      </w:r>
      <w:r w:rsidR="00393922">
        <w:t xml:space="preserve"> </w:t>
      </w:r>
      <w:proofErr w:type="spellStart"/>
      <w:r w:rsidR="00393922">
        <w:t>chapter</w:t>
      </w:r>
      <w:proofErr w:type="spellEnd"/>
      <w:r w:rsidR="00393922">
        <w:t xml:space="preserve"> </w:t>
      </w:r>
      <w:r w:rsidR="00393922">
        <w:fldChar w:fldCharType="begin"/>
      </w:r>
      <w:r w:rsidR="00393922">
        <w:instrText xml:space="preserve"> REF _Ref215832478 \r \h </w:instrText>
      </w:r>
      <w:r w:rsidR="00393922">
        <w:fldChar w:fldCharType="separate"/>
      </w:r>
      <w:r w:rsidR="00393922">
        <w:t>1.5.1</w:t>
      </w:r>
      <w:r w:rsidR="00393922">
        <w:fldChar w:fldCharType="end"/>
      </w:r>
      <w:r w:rsidR="00393922">
        <w:t xml:space="preserve"> </w:t>
      </w:r>
      <w:proofErr w:type="spellStart"/>
      <w:r w:rsidRPr="00E31E1D">
        <w:t>due</w:t>
      </w:r>
      <w:proofErr w:type="spellEnd"/>
      <w:r w:rsidRPr="00E31E1D">
        <w:t xml:space="preserve"> </w:t>
      </w:r>
      <w:proofErr w:type="spellStart"/>
      <w:r w:rsidRPr="00E31E1D">
        <w:t>to</w:t>
      </w:r>
      <w:proofErr w:type="spellEnd"/>
      <w:r w:rsidRPr="00E31E1D">
        <w:t xml:space="preserve"> </w:t>
      </w:r>
      <w:proofErr w:type="spellStart"/>
      <w:r w:rsidRPr="00E31E1D">
        <w:t>their</w:t>
      </w:r>
      <w:proofErr w:type="spellEnd"/>
      <w:r w:rsidRPr="00E31E1D">
        <w:t xml:space="preserve"> </w:t>
      </w:r>
      <w:proofErr w:type="spellStart"/>
      <w:r w:rsidRPr="00E31E1D">
        <w:t>physical</w:t>
      </w:r>
      <w:proofErr w:type="spellEnd"/>
      <w:r w:rsidRPr="00E31E1D">
        <w:t xml:space="preserve"> </w:t>
      </w:r>
      <w:proofErr w:type="spellStart"/>
      <w:r w:rsidRPr="00E31E1D">
        <w:t>properties</w:t>
      </w:r>
      <w:proofErr w:type="spellEnd"/>
      <w:r w:rsidRPr="00E31E1D">
        <w:t xml:space="preserve"> and </w:t>
      </w:r>
      <w:proofErr w:type="spellStart"/>
      <w:r w:rsidRPr="00E31E1D">
        <w:t>working</w:t>
      </w:r>
      <w:proofErr w:type="spellEnd"/>
      <w:r w:rsidRPr="00E31E1D">
        <w:t xml:space="preserve"> </w:t>
      </w:r>
      <w:proofErr w:type="spellStart"/>
      <w:r w:rsidRPr="00E31E1D">
        <w:t>principles</w:t>
      </w:r>
      <w:proofErr w:type="spellEnd"/>
      <w:r w:rsidRPr="00E31E1D">
        <w:t xml:space="preserve">, MEMS </w:t>
      </w:r>
      <w:proofErr w:type="spellStart"/>
      <w:r w:rsidRPr="00E31E1D">
        <w:t>sensors</w:t>
      </w:r>
      <w:proofErr w:type="spellEnd"/>
      <w:r w:rsidRPr="00E31E1D">
        <w:t xml:space="preserve"> </w:t>
      </w:r>
      <w:proofErr w:type="spellStart"/>
      <w:r w:rsidRPr="00E31E1D">
        <w:t>have</w:t>
      </w:r>
      <w:proofErr w:type="spellEnd"/>
      <w:r w:rsidRPr="00E31E1D">
        <w:t xml:space="preserve"> an </w:t>
      </w:r>
      <w:proofErr w:type="spellStart"/>
      <w:r w:rsidRPr="00E31E1D">
        <w:t>offset</w:t>
      </w:r>
      <w:proofErr w:type="spellEnd"/>
      <w:r w:rsidRPr="00E31E1D">
        <w:t xml:space="preserve"> </w:t>
      </w:r>
      <w:proofErr w:type="spellStart"/>
      <w:r w:rsidRPr="00E31E1D">
        <w:t>that</w:t>
      </w:r>
      <w:proofErr w:type="spellEnd"/>
      <w:r w:rsidRPr="00E31E1D">
        <w:t xml:space="preserve"> </w:t>
      </w:r>
      <w:proofErr w:type="spellStart"/>
      <w:r w:rsidRPr="00E31E1D">
        <w:t>some</w:t>
      </w:r>
      <w:proofErr w:type="spellEnd"/>
      <w:r w:rsidRPr="00E31E1D">
        <w:t xml:space="preserve"> of </w:t>
      </w:r>
      <w:proofErr w:type="spellStart"/>
      <w:r w:rsidRPr="00E31E1D">
        <w:t>these</w:t>
      </w:r>
      <w:proofErr w:type="spellEnd"/>
      <w:r w:rsidRPr="00E31E1D">
        <w:t xml:space="preserve"> </w:t>
      </w:r>
      <w:proofErr w:type="spellStart"/>
      <w:r w:rsidRPr="00E31E1D">
        <w:t>sensors</w:t>
      </w:r>
      <w:proofErr w:type="spellEnd"/>
      <w:r w:rsidRPr="00E31E1D">
        <w:t xml:space="preserve"> </w:t>
      </w:r>
      <w:proofErr w:type="spellStart"/>
      <w:r w:rsidRPr="00E31E1D">
        <w:t>can</w:t>
      </w:r>
      <w:proofErr w:type="spellEnd"/>
      <w:r w:rsidRPr="00E31E1D">
        <w:t xml:space="preserve"> </w:t>
      </w:r>
      <w:proofErr w:type="spellStart"/>
      <w:r w:rsidRPr="00E31E1D">
        <w:t>automatically</w:t>
      </w:r>
      <w:proofErr w:type="spellEnd"/>
      <w:r w:rsidRPr="00E31E1D">
        <w:t xml:space="preserve"> </w:t>
      </w:r>
      <w:proofErr w:type="spellStart"/>
      <w:r w:rsidRPr="00E31E1D">
        <w:t>cancel</w:t>
      </w:r>
      <w:proofErr w:type="spellEnd"/>
      <w:r w:rsidRPr="00E31E1D">
        <w:t xml:space="preserve"> out (</w:t>
      </w:r>
      <w:proofErr w:type="spellStart"/>
      <w:r w:rsidRPr="00E31E1D">
        <w:t>think</w:t>
      </w:r>
      <w:proofErr w:type="spellEnd"/>
      <w:r w:rsidRPr="00E31E1D">
        <w:t xml:space="preserve"> of a </w:t>
      </w:r>
      <w:proofErr w:type="spellStart"/>
      <w:r w:rsidRPr="00E31E1D">
        <w:t>digital</w:t>
      </w:r>
      <w:proofErr w:type="spellEnd"/>
      <w:r w:rsidRPr="00E31E1D">
        <w:t xml:space="preserve"> </w:t>
      </w:r>
      <w:proofErr w:type="spellStart"/>
      <w:r w:rsidRPr="00E31E1D">
        <w:t>kitchen</w:t>
      </w:r>
      <w:proofErr w:type="spellEnd"/>
      <w:r w:rsidRPr="00E31E1D">
        <w:t xml:space="preserve"> </w:t>
      </w:r>
      <w:proofErr w:type="spellStart"/>
      <w:r w:rsidRPr="00E31E1D">
        <w:t>scale</w:t>
      </w:r>
      <w:proofErr w:type="spellEnd"/>
      <w:r w:rsidRPr="00E31E1D">
        <w:t xml:space="preserve"> </w:t>
      </w:r>
      <w:proofErr w:type="spellStart"/>
      <w:r w:rsidRPr="00E31E1D">
        <w:t>that</w:t>
      </w:r>
      <w:proofErr w:type="spellEnd"/>
      <w:r w:rsidRPr="00E31E1D">
        <w:t xml:space="preserve"> </w:t>
      </w:r>
      <w:proofErr w:type="spellStart"/>
      <w:r w:rsidRPr="00E31E1D">
        <w:t>upon</w:t>
      </w:r>
      <w:proofErr w:type="spellEnd"/>
      <w:r w:rsidRPr="00E31E1D">
        <w:t xml:space="preserve"> startup </w:t>
      </w:r>
      <w:proofErr w:type="spellStart"/>
      <w:r w:rsidRPr="00E31E1D">
        <w:t>tares</w:t>
      </w:r>
      <w:proofErr w:type="spellEnd"/>
      <w:r w:rsidRPr="00E31E1D">
        <w:t xml:space="preserve"> </w:t>
      </w:r>
      <w:proofErr w:type="spellStart"/>
      <w:r w:rsidRPr="00E31E1D">
        <w:t>itself</w:t>
      </w:r>
      <w:proofErr w:type="spellEnd"/>
      <w:r w:rsidRPr="00E31E1D">
        <w:t xml:space="preserve">). </w:t>
      </w:r>
      <w:proofErr w:type="spellStart"/>
      <w:r w:rsidRPr="00E31E1D">
        <w:t>Among</w:t>
      </w:r>
      <w:proofErr w:type="spellEnd"/>
      <w:r w:rsidRPr="00E31E1D">
        <w:t xml:space="preserve"> </w:t>
      </w:r>
      <w:proofErr w:type="spellStart"/>
      <w:r w:rsidRPr="00E31E1D">
        <w:t>others</w:t>
      </w:r>
      <w:proofErr w:type="spellEnd"/>
      <w:r w:rsidRPr="00E31E1D">
        <w:t xml:space="preserve">, </w:t>
      </w:r>
      <w:proofErr w:type="spellStart"/>
      <w:r w:rsidRPr="00E31E1D">
        <w:t>the</w:t>
      </w:r>
      <w:proofErr w:type="spellEnd"/>
      <w:r w:rsidRPr="00E31E1D">
        <w:t xml:space="preserve"> </w:t>
      </w:r>
      <w:proofErr w:type="spellStart"/>
      <w:r w:rsidRPr="00E31E1D">
        <w:t>characterisation</w:t>
      </w:r>
      <w:proofErr w:type="spellEnd"/>
      <w:r w:rsidRPr="00E31E1D">
        <w:t xml:space="preserve"> of </w:t>
      </w:r>
      <w:proofErr w:type="spellStart"/>
      <w:r w:rsidRPr="00E31E1D">
        <w:t>the</w:t>
      </w:r>
      <w:proofErr w:type="spellEnd"/>
      <w:r w:rsidRPr="00E31E1D">
        <w:t xml:space="preserve"> </w:t>
      </w:r>
      <w:proofErr w:type="spellStart"/>
      <w:r w:rsidRPr="00E31E1D">
        <w:t>above-mentioned</w:t>
      </w:r>
      <w:proofErr w:type="spellEnd"/>
      <w:r w:rsidRPr="00E31E1D">
        <w:t xml:space="preserve"> </w:t>
      </w:r>
      <w:proofErr w:type="spellStart"/>
      <w:r w:rsidRPr="00E31E1D">
        <w:t>behaviour</w:t>
      </w:r>
      <w:proofErr w:type="spellEnd"/>
      <w:r w:rsidRPr="00E31E1D">
        <w:t xml:space="preserve"> is </w:t>
      </w:r>
      <w:proofErr w:type="spellStart"/>
      <w:r w:rsidRPr="00E31E1D">
        <w:t>one</w:t>
      </w:r>
      <w:proofErr w:type="spellEnd"/>
      <w:r w:rsidRPr="00E31E1D">
        <w:t xml:space="preserve"> of </w:t>
      </w:r>
      <w:proofErr w:type="spellStart"/>
      <w:r w:rsidRPr="00E31E1D">
        <w:t>the</w:t>
      </w:r>
      <w:proofErr w:type="spellEnd"/>
      <w:r w:rsidRPr="00E31E1D">
        <w:t xml:space="preserve"> </w:t>
      </w:r>
      <w:proofErr w:type="spellStart"/>
      <w:r w:rsidRPr="00E31E1D">
        <w:t>instances</w:t>
      </w:r>
      <w:proofErr w:type="spellEnd"/>
      <w:r w:rsidRPr="00E31E1D">
        <w:t xml:space="preserve"> </w:t>
      </w:r>
      <w:proofErr w:type="spellStart"/>
      <w:r w:rsidRPr="00E31E1D">
        <w:t>where</w:t>
      </w:r>
      <w:proofErr w:type="spellEnd"/>
      <w:r w:rsidRPr="00E31E1D">
        <w:t xml:space="preserve"> </w:t>
      </w:r>
      <w:proofErr w:type="spellStart"/>
      <w:r w:rsidRPr="00E31E1D">
        <w:t>it</w:t>
      </w:r>
      <w:proofErr w:type="spellEnd"/>
      <w:r w:rsidRPr="00E31E1D">
        <w:t xml:space="preserve"> is </w:t>
      </w:r>
      <w:proofErr w:type="spellStart"/>
      <w:r w:rsidRPr="00E31E1D">
        <w:t>necessary</w:t>
      </w:r>
      <w:proofErr w:type="spellEnd"/>
      <w:r w:rsidRPr="00E31E1D">
        <w:t xml:space="preserve"> </w:t>
      </w:r>
      <w:proofErr w:type="spellStart"/>
      <w:r w:rsidRPr="00E31E1D">
        <w:t>to</w:t>
      </w:r>
      <w:proofErr w:type="spellEnd"/>
      <w:r w:rsidRPr="00E31E1D">
        <w:t xml:space="preserve"> </w:t>
      </w:r>
      <w:proofErr w:type="spellStart"/>
      <w:r w:rsidRPr="00E31E1D">
        <w:t>change</w:t>
      </w:r>
      <w:proofErr w:type="spellEnd"/>
      <w:r w:rsidRPr="00E31E1D">
        <w:t xml:space="preserve"> </w:t>
      </w:r>
      <w:proofErr w:type="spellStart"/>
      <w:r w:rsidRPr="00E31E1D">
        <w:t>the</w:t>
      </w:r>
      <w:proofErr w:type="spellEnd"/>
      <w:r w:rsidRPr="00E31E1D">
        <w:t xml:space="preserve"> </w:t>
      </w:r>
      <w:proofErr w:type="spellStart"/>
      <w:r w:rsidRPr="00E31E1D">
        <w:t>orientation</w:t>
      </w:r>
      <w:proofErr w:type="spellEnd"/>
      <w:r w:rsidRPr="00E31E1D">
        <w:t xml:space="preserve"> of </w:t>
      </w:r>
      <w:proofErr w:type="spellStart"/>
      <w:r w:rsidRPr="00E31E1D">
        <w:t>the</w:t>
      </w:r>
      <w:proofErr w:type="spellEnd"/>
      <w:r w:rsidRPr="00E31E1D">
        <w:t xml:space="preserve"> </w:t>
      </w:r>
      <w:proofErr w:type="spellStart"/>
      <w:r w:rsidRPr="00E31E1D">
        <w:t>characterised</w:t>
      </w:r>
      <w:proofErr w:type="spellEnd"/>
      <w:r w:rsidRPr="00E31E1D">
        <w:t xml:space="preserve"> </w:t>
      </w:r>
      <w:proofErr w:type="spellStart"/>
      <w:r w:rsidRPr="00E31E1D">
        <w:t>sensor</w:t>
      </w:r>
      <w:proofErr w:type="spellEnd"/>
      <w:r w:rsidRPr="00E31E1D">
        <w:t xml:space="preserve"> </w:t>
      </w:r>
      <w:proofErr w:type="spellStart"/>
      <w:r w:rsidRPr="00E31E1D">
        <w:t>during</w:t>
      </w:r>
      <w:proofErr w:type="spellEnd"/>
      <w:r w:rsidRPr="00E31E1D">
        <w:t xml:space="preserve"> a </w:t>
      </w:r>
      <w:proofErr w:type="spellStart"/>
      <w:r w:rsidRPr="00E31E1D">
        <w:t>measurement</w:t>
      </w:r>
      <w:proofErr w:type="spellEnd"/>
      <w:r w:rsidRPr="00E31E1D">
        <w:t xml:space="preserve">. The </w:t>
      </w:r>
      <w:proofErr w:type="spellStart"/>
      <w:r w:rsidRPr="00E31E1D">
        <w:t>current</w:t>
      </w:r>
      <w:proofErr w:type="spellEnd"/>
      <w:r w:rsidRPr="00E31E1D">
        <w:t xml:space="preserve"> </w:t>
      </w:r>
      <w:proofErr w:type="spellStart"/>
      <w:r w:rsidRPr="00E31E1D">
        <w:t>protocol</w:t>
      </w:r>
      <w:proofErr w:type="spellEnd"/>
      <w:r w:rsidRPr="00E31E1D">
        <w:t xml:space="preserve"> is </w:t>
      </w:r>
      <w:proofErr w:type="spellStart"/>
      <w:r w:rsidRPr="00E31E1D">
        <w:t>manual</w:t>
      </w:r>
      <w:proofErr w:type="spellEnd"/>
      <w:r w:rsidRPr="00E31E1D">
        <w:t xml:space="preserve"> </w:t>
      </w:r>
      <w:proofErr w:type="spellStart"/>
      <w:r w:rsidRPr="00E31E1D">
        <w:t>rotation</w:t>
      </w:r>
      <w:proofErr w:type="spellEnd"/>
      <w:r w:rsidRPr="00E31E1D">
        <w:t xml:space="preserve"> of </w:t>
      </w:r>
      <w:proofErr w:type="spellStart"/>
      <w:r w:rsidRPr="00E31E1D">
        <w:t>the</w:t>
      </w:r>
      <w:proofErr w:type="spellEnd"/>
      <w:r w:rsidRPr="00E31E1D">
        <w:t xml:space="preserve"> </w:t>
      </w:r>
      <w:proofErr w:type="spellStart"/>
      <w:r w:rsidRPr="00E31E1D">
        <w:t>sensor</w:t>
      </w:r>
      <w:proofErr w:type="spellEnd"/>
      <w:r w:rsidRPr="00E31E1D">
        <w:t xml:space="preserve">, </w:t>
      </w:r>
      <w:proofErr w:type="spellStart"/>
      <w:r w:rsidRPr="00E31E1D">
        <w:t>which</w:t>
      </w:r>
      <w:proofErr w:type="spellEnd"/>
      <w:r w:rsidRPr="00E31E1D">
        <w:t xml:space="preserve"> </w:t>
      </w:r>
      <w:proofErr w:type="spellStart"/>
      <w:r w:rsidRPr="00E31E1D">
        <w:t>requires</w:t>
      </w:r>
      <w:proofErr w:type="spellEnd"/>
      <w:r w:rsidRPr="00E31E1D">
        <w:t xml:space="preserve"> </w:t>
      </w:r>
      <w:proofErr w:type="spellStart"/>
      <w:r w:rsidRPr="00E31E1D">
        <w:t>the</w:t>
      </w:r>
      <w:proofErr w:type="spellEnd"/>
      <w:r w:rsidRPr="00E31E1D">
        <w:t xml:space="preserve"> </w:t>
      </w:r>
      <w:proofErr w:type="spellStart"/>
      <w:r w:rsidRPr="00E31E1D">
        <w:t>presence</w:t>
      </w:r>
      <w:proofErr w:type="spellEnd"/>
      <w:r w:rsidRPr="00E31E1D">
        <w:t xml:space="preserve"> of </w:t>
      </w:r>
      <w:proofErr w:type="spellStart"/>
      <w:r w:rsidRPr="00E31E1D">
        <w:t>the</w:t>
      </w:r>
      <w:proofErr w:type="spellEnd"/>
      <w:r w:rsidRPr="00E31E1D">
        <w:t xml:space="preserve"> </w:t>
      </w:r>
      <w:proofErr w:type="spellStart"/>
      <w:r w:rsidRPr="00E31E1D">
        <w:t>engineer</w:t>
      </w:r>
      <w:proofErr w:type="spellEnd"/>
      <w:r w:rsidRPr="00E31E1D">
        <w:t xml:space="preserve"> </w:t>
      </w:r>
      <w:proofErr w:type="spellStart"/>
      <w:r w:rsidRPr="00E31E1D">
        <w:t>performing</w:t>
      </w:r>
      <w:proofErr w:type="spellEnd"/>
      <w:r w:rsidRPr="00E31E1D">
        <w:t xml:space="preserve"> </w:t>
      </w:r>
      <w:proofErr w:type="spellStart"/>
      <w:r w:rsidRPr="00E31E1D">
        <w:t>the</w:t>
      </w:r>
      <w:proofErr w:type="spellEnd"/>
      <w:r w:rsidRPr="00E31E1D">
        <w:t xml:space="preserve"> </w:t>
      </w:r>
      <w:proofErr w:type="spellStart"/>
      <w:r w:rsidRPr="00E31E1D">
        <w:t>measurement</w:t>
      </w:r>
      <w:proofErr w:type="spellEnd"/>
      <w:r w:rsidRPr="00E31E1D">
        <w:t xml:space="preserve">. </w:t>
      </w:r>
      <w:proofErr w:type="spellStart"/>
      <w:r w:rsidRPr="00E31E1D">
        <w:t>This</w:t>
      </w:r>
      <w:proofErr w:type="spellEnd"/>
      <w:r w:rsidRPr="00E31E1D">
        <w:t xml:space="preserve"> </w:t>
      </w:r>
      <w:proofErr w:type="spellStart"/>
      <w:r w:rsidRPr="00E31E1D">
        <w:t>current</w:t>
      </w:r>
      <w:proofErr w:type="spellEnd"/>
      <w:r w:rsidRPr="00E31E1D">
        <w:t xml:space="preserve"> </w:t>
      </w:r>
      <w:proofErr w:type="spellStart"/>
      <w:r w:rsidRPr="00E31E1D">
        <w:t>method</w:t>
      </w:r>
      <w:proofErr w:type="spellEnd"/>
      <w:r w:rsidRPr="00E31E1D">
        <w:t xml:space="preserve"> has </w:t>
      </w:r>
      <w:proofErr w:type="spellStart"/>
      <w:r w:rsidRPr="00E31E1D">
        <w:t>many</w:t>
      </w:r>
      <w:proofErr w:type="spellEnd"/>
      <w:r w:rsidRPr="00E31E1D">
        <w:t xml:space="preserve"> </w:t>
      </w:r>
      <w:proofErr w:type="spellStart"/>
      <w:r w:rsidRPr="00E31E1D">
        <w:t>downsides</w:t>
      </w:r>
      <w:proofErr w:type="spellEnd"/>
      <w:r w:rsidRPr="00E31E1D">
        <w:t xml:space="preserve">, </w:t>
      </w:r>
      <w:proofErr w:type="spellStart"/>
      <w:r w:rsidRPr="00E31E1D">
        <w:t>such</w:t>
      </w:r>
      <w:proofErr w:type="spellEnd"/>
      <w:r w:rsidRPr="00E31E1D">
        <w:t xml:space="preserve"> </w:t>
      </w:r>
      <w:proofErr w:type="spellStart"/>
      <w:r w:rsidRPr="00E31E1D">
        <w:t>as</w:t>
      </w:r>
      <w:proofErr w:type="spellEnd"/>
      <w:r w:rsidRPr="00E31E1D">
        <w:t xml:space="preserve"> </w:t>
      </w:r>
      <w:proofErr w:type="spellStart"/>
      <w:r w:rsidRPr="00E31E1D">
        <w:t>the</w:t>
      </w:r>
      <w:proofErr w:type="spellEnd"/>
      <w:r w:rsidRPr="00E31E1D">
        <w:t xml:space="preserve"> </w:t>
      </w:r>
      <w:proofErr w:type="spellStart"/>
      <w:r w:rsidRPr="00E31E1D">
        <w:t>time</w:t>
      </w:r>
      <w:proofErr w:type="spellEnd"/>
      <w:r w:rsidRPr="00E31E1D">
        <w:t xml:space="preserve"> </w:t>
      </w:r>
      <w:proofErr w:type="spellStart"/>
      <w:r w:rsidRPr="00E31E1D">
        <w:t>it</w:t>
      </w:r>
      <w:proofErr w:type="spellEnd"/>
      <w:r w:rsidRPr="00E31E1D">
        <w:t xml:space="preserve"> </w:t>
      </w:r>
      <w:proofErr w:type="spellStart"/>
      <w:r w:rsidRPr="00E31E1D">
        <w:t>takes</w:t>
      </w:r>
      <w:proofErr w:type="spellEnd"/>
      <w:r w:rsidRPr="00E31E1D">
        <w:t xml:space="preserve"> </w:t>
      </w:r>
      <w:proofErr w:type="spellStart"/>
      <w:r w:rsidRPr="00E31E1D">
        <w:t>to</w:t>
      </w:r>
      <w:proofErr w:type="spellEnd"/>
      <w:r w:rsidRPr="00E31E1D">
        <w:t xml:space="preserve"> </w:t>
      </w:r>
      <w:proofErr w:type="spellStart"/>
      <w:r w:rsidRPr="00E31E1D">
        <w:t>manually</w:t>
      </w:r>
      <w:proofErr w:type="spellEnd"/>
      <w:r w:rsidRPr="00E31E1D">
        <w:t xml:space="preserve"> </w:t>
      </w:r>
      <w:proofErr w:type="spellStart"/>
      <w:r w:rsidRPr="00E31E1D">
        <w:t>rotate</w:t>
      </w:r>
      <w:proofErr w:type="spellEnd"/>
      <w:r w:rsidRPr="00E31E1D">
        <w:t xml:space="preserve"> </w:t>
      </w:r>
      <w:proofErr w:type="spellStart"/>
      <w:r w:rsidRPr="00E31E1D">
        <w:t>the</w:t>
      </w:r>
      <w:proofErr w:type="spellEnd"/>
      <w:r w:rsidRPr="00E31E1D">
        <w:t xml:space="preserve"> </w:t>
      </w:r>
      <w:proofErr w:type="spellStart"/>
      <w:r w:rsidRPr="00E31E1D">
        <w:t>sensor</w:t>
      </w:r>
      <w:proofErr w:type="spellEnd"/>
      <w:r w:rsidRPr="00E31E1D">
        <w:t xml:space="preserve">, </w:t>
      </w:r>
      <w:proofErr w:type="spellStart"/>
      <w:r w:rsidRPr="00E31E1D">
        <w:t>the</w:t>
      </w:r>
      <w:proofErr w:type="spellEnd"/>
      <w:r w:rsidRPr="00E31E1D">
        <w:t xml:space="preserve"> </w:t>
      </w:r>
      <w:proofErr w:type="spellStart"/>
      <w:r w:rsidRPr="00E31E1D">
        <w:t>impossibility</w:t>
      </w:r>
      <w:proofErr w:type="spellEnd"/>
      <w:r w:rsidRPr="00E31E1D">
        <w:t xml:space="preserve"> of </w:t>
      </w:r>
      <w:proofErr w:type="spellStart"/>
      <w:r w:rsidRPr="00E31E1D">
        <w:t>doing</w:t>
      </w:r>
      <w:proofErr w:type="spellEnd"/>
      <w:r w:rsidRPr="00E31E1D">
        <w:t xml:space="preserve"> </w:t>
      </w:r>
      <w:proofErr w:type="spellStart"/>
      <w:r w:rsidRPr="00E31E1D">
        <w:t>these</w:t>
      </w:r>
      <w:proofErr w:type="spellEnd"/>
      <w:r w:rsidRPr="00E31E1D">
        <w:t xml:space="preserve"> </w:t>
      </w:r>
      <w:proofErr w:type="spellStart"/>
      <w:r w:rsidRPr="00E31E1D">
        <w:t>measurements</w:t>
      </w:r>
      <w:proofErr w:type="spellEnd"/>
      <w:r w:rsidRPr="00E31E1D">
        <w:t xml:space="preserve"> </w:t>
      </w:r>
      <w:proofErr w:type="spellStart"/>
      <w:r w:rsidRPr="00E31E1D">
        <w:t>remotely</w:t>
      </w:r>
      <w:proofErr w:type="spellEnd"/>
      <w:r w:rsidRPr="00E31E1D">
        <w:t xml:space="preserve"> </w:t>
      </w:r>
      <w:proofErr w:type="spellStart"/>
      <w:r w:rsidRPr="00E31E1D">
        <w:t>or</w:t>
      </w:r>
      <w:proofErr w:type="spellEnd"/>
      <w:r w:rsidRPr="00E31E1D">
        <w:t xml:space="preserve"> </w:t>
      </w:r>
      <w:proofErr w:type="spellStart"/>
      <w:r w:rsidRPr="00E31E1D">
        <w:t>the</w:t>
      </w:r>
      <w:proofErr w:type="spellEnd"/>
      <w:r w:rsidRPr="00E31E1D">
        <w:t xml:space="preserve"> </w:t>
      </w:r>
      <w:proofErr w:type="spellStart"/>
      <w:r w:rsidRPr="00E31E1D">
        <w:t>poor</w:t>
      </w:r>
      <w:proofErr w:type="spellEnd"/>
      <w:r w:rsidRPr="00E31E1D">
        <w:t xml:space="preserve"> </w:t>
      </w:r>
      <w:proofErr w:type="spellStart"/>
      <w:r w:rsidRPr="00E31E1D">
        <w:t>reproducibility</w:t>
      </w:r>
      <w:proofErr w:type="spellEnd"/>
      <w:r w:rsidRPr="00E31E1D">
        <w:t xml:space="preserve"> of </w:t>
      </w:r>
      <w:proofErr w:type="spellStart"/>
      <w:r w:rsidRPr="00E31E1D">
        <w:t>the</w:t>
      </w:r>
      <w:proofErr w:type="spellEnd"/>
      <w:r w:rsidRPr="00E31E1D">
        <w:t xml:space="preserve"> </w:t>
      </w:r>
      <w:proofErr w:type="spellStart"/>
      <w:r w:rsidRPr="00E31E1D">
        <w:t>exact</w:t>
      </w:r>
      <w:proofErr w:type="spellEnd"/>
      <w:r w:rsidRPr="00E31E1D">
        <w:t xml:space="preserve"> </w:t>
      </w:r>
      <w:proofErr w:type="spellStart"/>
      <w:r w:rsidRPr="00E31E1D">
        <w:t>timing</w:t>
      </w:r>
      <w:proofErr w:type="spellEnd"/>
      <w:r w:rsidRPr="00E31E1D">
        <w:t xml:space="preserve"> and </w:t>
      </w:r>
      <w:proofErr w:type="spellStart"/>
      <w:r w:rsidRPr="00E31E1D">
        <w:t>speed</w:t>
      </w:r>
      <w:proofErr w:type="spellEnd"/>
      <w:r w:rsidRPr="00E31E1D">
        <w:t xml:space="preserve"> of </w:t>
      </w:r>
      <w:proofErr w:type="spellStart"/>
      <w:r w:rsidRPr="00E31E1D">
        <w:t>such</w:t>
      </w:r>
      <w:proofErr w:type="spellEnd"/>
      <w:r w:rsidRPr="00E31E1D">
        <w:t xml:space="preserve"> </w:t>
      </w:r>
      <w:proofErr w:type="spellStart"/>
      <w:r w:rsidRPr="00E31E1D">
        <w:t>rotations</w:t>
      </w:r>
      <w:proofErr w:type="spellEnd"/>
      <w:r w:rsidRPr="00E31E1D">
        <w:t xml:space="preserve">. The </w:t>
      </w:r>
      <w:proofErr w:type="spellStart"/>
      <w:r w:rsidRPr="00E31E1D">
        <w:t>device</w:t>
      </w:r>
      <w:proofErr w:type="spellEnd"/>
      <w:r w:rsidRPr="00E31E1D">
        <w:t xml:space="preserve"> </w:t>
      </w:r>
      <w:proofErr w:type="spellStart"/>
      <w:r w:rsidRPr="00E31E1D">
        <w:t>created</w:t>
      </w:r>
      <w:proofErr w:type="spellEnd"/>
      <w:r w:rsidRPr="00E31E1D">
        <w:t xml:space="preserve"> in </w:t>
      </w:r>
      <w:proofErr w:type="spellStart"/>
      <w:r w:rsidRPr="00E31E1D">
        <w:t>this</w:t>
      </w:r>
      <w:proofErr w:type="spellEnd"/>
      <w:r w:rsidRPr="00E31E1D">
        <w:t xml:space="preserve"> </w:t>
      </w:r>
      <w:proofErr w:type="spellStart"/>
      <w:r w:rsidRPr="00E31E1D">
        <w:t>thesis</w:t>
      </w:r>
      <w:proofErr w:type="spellEnd"/>
      <w:r w:rsidRPr="00E31E1D">
        <w:t xml:space="preserve"> </w:t>
      </w:r>
      <w:proofErr w:type="spellStart"/>
      <w:r w:rsidRPr="00E31E1D">
        <w:t>aims</w:t>
      </w:r>
      <w:proofErr w:type="spellEnd"/>
      <w:r w:rsidRPr="00E31E1D">
        <w:t xml:space="preserve"> </w:t>
      </w:r>
      <w:proofErr w:type="spellStart"/>
      <w:r w:rsidRPr="00E31E1D">
        <w:t>to</w:t>
      </w:r>
      <w:proofErr w:type="spellEnd"/>
      <w:r w:rsidRPr="00E31E1D">
        <w:t xml:space="preserve"> </w:t>
      </w:r>
      <w:proofErr w:type="spellStart"/>
      <w:r w:rsidRPr="00E31E1D">
        <w:t>solve</w:t>
      </w:r>
      <w:proofErr w:type="spellEnd"/>
      <w:r w:rsidRPr="00E31E1D">
        <w:t xml:space="preserve"> </w:t>
      </w:r>
      <w:proofErr w:type="spellStart"/>
      <w:r w:rsidRPr="00E31E1D">
        <w:t>these</w:t>
      </w:r>
      <w:proofErr w:type="spellEnd"/>
      <w:r w:rsidRPr="00E31E1D">
        <w:t xml:space="preserve"> </w:t>
      </w:r>
      <w:proofErr w:type="spellStart"/>
      <w:r w:rsidRPr="00E31E1D">
        <w:t>issues</w:t>
      </w:r>
      <w:proofErr w:type="spellEnd"/>
      <w:r w:rsidRPr="00E31E1D">
        <w:t xml:space="preserve"> </w:t>
      </w:r>
      <w:proofErr w:type="spellStart"/>
      <w:r w:rsidRPr="00E31E1D">
        <w:t>thereby</w:t>
      </w:r>
      <w:proofErr w:type="spellEnd"/>
      <w:r w:rsidRPr="00E31E1D">
        <w:t xml:space="preserve"> </w:t>
      </w:r>
      <w:proofErr w:type="spellStart"/>
      <w:r w:rsidRPr="00E31E1D">
        <w:t>easing</w:t>
      </w:r>
      <w:proofErr w:type="spellEnd"/>
      <w:r w:rsidRPr="00E31E1D">
        <w:t xml:space="preserve"> </w:t>
      </w:r>
      <w:proofErr w:type="spellStart"/>
      <w:r w:rsidRPr="00E31E1D">
        <w:t>the</w:t>
      </w:r>
      <w:proofErr w:type="spellEnd"/>
      <w:r w:rsidRPr="00E31E1D">
        <w:t xml:space="preserve"> </w:t>
      </w:r>
      <w:proofErr w:type="spellStart"/>
      <w:r w:rsidRPr="00E31E1D">
        <w:t>workload</w:t>
      </w:r>
      <w:proofErr w:type="spellEnd"/>
      <w:r w:rsidRPr="00E31E1D">
        <w:t xml:space="preserve"> of </w:t>
      </w:r>
      <w:proofErr w:type="spellStart"/>
      <w:r w:rsidRPr="00E31E1D">
        <w:t>the</w:t>
      </w:r>
      <w:proofErr w:type="spellEnd"/>
      <w:r w:rsidRPr="00E31E1D">
        <w:t xml:space="preserve"> </w:t>
      </w:r>
      <w:proofErr w:type="spellStart"/>
      <w:r w:rsidRPr="00E31E1D">
        <w:t>characterisation</w:t>
      </w:r>
      <w:proofErr w:type="spellEnd"/>
      <w:r w:rsidRPr="00E31E1D">
        <w:t xml:space="preserve"> </w:t>
      </w:r>
      <w:proofErr w:type="spellStart"/>
      <w:r w:rsidRPr="00E31E1D">
        <w:t>engineers</w:t>
      </w:r>
      <w:proofErr w:type="spellEnd"/>
      <w:r w:rsidRPr="00E31E1D">
        <w:t xml:space="preserve"> and </w:t>
      </w:r>
      <w:proofErr w:type="spellStart"/>
      <w:r w:rsidRPr="00E31E1D">
        <w:t>shortening</w:t>
      </w:r>
      <w:proofErr w:type="spellEnd"/>
      <w:r w:rsidRPr="00E31E1D">
        <w:t xml:space="preserve"> </w:t>
      </w:r>
      <w:proofErr w:type="spellStart"/>
      <w:r w:rsidRPr="00E31E1D">
        <w:t>the</w:t>
      </w:r>
      <w:proofErr w:type="spellEnd"/>
      <w:r w:rsidRPr="00E31E1D">
        <w:t xml:space="preserve"> </w:t>
      </w:r>
      <w:proofErr w:type="spellStart"/>
      <w:r w:rsidRPr="00E31E1D">
        <w:t>runtime</w:t>
      </w:r>
      <w:proofErr w:type="spellEnd"/>
      <w:r w:rsidRPr="00E31E1D">
        <w:t xml:space="preserve"> of </w:t>
      </w:r>
      <w:proofErr w:type="spellStart"/>
      <w:r w:rsidRPr="00E31E1D">
        <w:t>these</w:t>
      </w:r>
      <w:proofErr w:type="spellEnd"/>
      <w:r w:rsidRPr="00E31E1D">
        <w:t xml:space="preserve"> </w:t>
      </w:r>
      <w:proofErr w:type="spellStart"/>
      <w:r w:rsidRPr="00E31E1D">
        <w:t>measurements</w:t>
      </w:r>
      <w:proofErr w:type="spellEnd"/>
      <w:r w:rsidR="007F7D62">
        <w:t>.</w:t>
      </w:r>
    </w:p>
    <w:p w14:paraId="5B0E4DD3" w14:textId="40663A44" w:rsidR="007F7D62" w:rsidRDefault="007F7D62" w:rsidP="00E31E1D">
      <w:r>
        <w:t xml:space="preserve">The </w:t>
      </w:r>
      <w:proofErr w:type="spellStart"/>
      <w:r>
        <w:t>thesis</w:t>
      </w:r>
      <w:proofErr w:type="spellEnd"/>
      <w:r>
        <w:t xml:space="preserve"> shows </w:t>
      </w:r>
      <w:proofErr w:type="spellStart"/>
      <w:r>
        <w:t>the</w:t>
      </w:r>
      <w:proofErr w:type="spellEnd"/>
      <w:r>
        <w:t xml:space="preserve"> </w:t>
      </w:r>
      <w:proofErr w:type="spellStart"/>
      <w:r>
        <w:t>the</w:t>
      </w:r>
      <w:proofErr w:type="spellEnd"/>
      <w:r>
        <w:t xml:space="preserve"> </w:t>
      </w:r>
      <w:proofErr w:type="spellStart"/>
      <w:r>
        <w:t>thought</w:t>
      </w:r>
      <w:proofErr w:type="spellEnd"/>
      <w:r>
        <w:t xml:space="preserve"> </w:t>
      </w:r>
      <w:proofErr w:type="spellStart"/>
      <w:r>
        <w:t>process</w:t>
      </w:r>
      <w:proofErr w:type="spellEnd"/>
      <w:r>
        <w:t xml:space="preserve"> </w:t>
      </w:r>
      <w:proofErr w:type="spellStart"/>
      <w:r>
        <w:t>behind</w:t>
      </w:r>
      <w:proofErr w:type="spellEnd"/>
      <w:r>
        <w:t xml:space="preserve"> </w:t>
      </w:r>
      <w:proofErr w:type="spellStart"/>
      <w:r>
        <w:t>the</w:t>
      </w:r>
      <w:proofErr w:type="spellEnd"/>
      <w:r>
        <w:t xml:space="preserve"> designi and </w:t>
      </w:r>
      <w:proofErr w:type="spellStart"/>
      <w:r>
        <w:t>implementation</w:t>
      </w:r>
      <w:proofErr w:type="spellEnd"/>
      <w:r>
        <w:t xml:space="preserve"> of </w:t>
      </w:r>
      <w:proofErr w:type="spellStart"/>
      <w:r>
        <w:t>certain</w:t>
      </w:r>
      <w:proofErr w:type="spellEnd"/>
      <w:r>
        <w:t xml:space="preserve"> </w:t>
      </w:r>
      <w:proofErr w:type="spellStart"/>
      <w:r>
        <w:t>modules</w:t>
      </w:r>
      <w:proofErr w:type="spellEnd"/>
      <w:r>
        <w:t xml:space="preserve"> and </w:t>
      </w:r>
      <w:proofErr w:type="spellStart"/>
      <w:r>
        <w:t>features</w:t>
      </w:r>
      <w:proofErr w:type="spellEnd"/>
      <w:r>
        <w:t xml:space="preserve">. The </w:t>
      </w:r>
      <w:proofErr w:type="spellStart"/>
      <w:r>
        <w:t>first</w:t>
      </w:r>
      <w:proofErr w:type="spellEnd"/>
      <w:r>
        <w:t xml:space="preserve"> part </w:t>
      </w:r>
      <w:r w:rsidR="00154536">
        <w:t xml:space="preserve">shows </w:t>
      </w:r>
      <w:proofErr w:type="spellStart"/>
      <w:r w:rsidR="00154536">
        <w:t>the</w:t>
      </w:r>
      <w:proofErr w:type="spellEnd"/>
      <w:r w:rsidR="00154536">
        <w:t xml:space="preserve"> </w:t>
      </w:r>
      <w:proofErr w:type="spellStart"/>
      <w:r w:rsidR="00154536">
        <w:t>research</w:t>
      </w:r>
      <w:proofErr w:type="spellEnd"/>
      <w:r w:rsidR="00154536">
        <w:t xml:space="preserve">, </w:t>
      </w:r>
      <w:proofErr w:type="spellStart"/>
      <w:r w:rsidR="00154536">
        <w:t>while</w:t>
      </w:r>
      <w:proofErr w:type="spellEnd"/>
      <w:r w:rsidR="00154536">
        <w:t xml:space="preserve"> </w:t>
      </w:r>
      <w:proofErr w:type="spellStart"/>
      <w:r w:rsidR="00154536">
        <w:t>the</w:t>
      </w:r>
      <w:proofErr w:type="spellEnd"/>
      <w:r w:rsidR="00154536">
        <w:t xml:space="preserve"> </w:t>
      </w:r>
      <w:proofErr w:type="spellStart"/>
      <w:r w:rsidR="00154536">
        <w:t>second</w:t>
      </w:r>
      <w:proofErr w:type="spellEnd"/>
      <w:r w:rsidR="00154536">
        <w:t xml:space="preserve"> part </w:t>
      </w:r>
      <w:proofErr w:type="spellStart"/>
      <w:r w:rsidR="00154536">
        <w:t>focuses</w:t>
      </w:r>
      <w:proofErr w:type="spellEnd"/>
      <w:r w:rsidR="00154536">
        <w:t xml:space="preserve"> ont he </w:t>
      </w:r>
      <w:r w:rsidR="00EF5091">
        <w:t xml:space="preserve">design and </w:t>
      </w:r>
      <w:proofErr w:type="spellStart"/>
      <w:r w:rsidR="00EF5091">
        <w:t>implementation</w:t>
      </w:r>
      <w:proofErr w:type="spellEnd"/>
      <w:r w:rsidR="00EF5091">
        <w:t xml:space="preserve"> of </w:t>
      </w:r>
      <w:proofErr w:type="spellStart"/>
      <w:r w:rsidR="00EF5091">
        <w:t>the</w:t>
      </w:r>
      <w:proofErr w:type="spellEnd"/>
      <w:r w:rsidR="00EF5091">
        <w:t xml:space="preserve"> </w:t>
      </w:r>
      <w:proofErr w:type="spellStart"/>
      <w:r w:rsidR="00EF5091">
        <w:t>modules</w:t>
      </w:r>
      <w:proofErr w:type="spellEnd"/>
      <w:r w:rsidR="00EF5091">
        <w:t xml:space="preserve">. In </w:t>
      </w:r>
      <w:proofErr w:type="spellStart"/>
      <w:r w:rsidR="00EF5091">
        <w:t>order</w:t>
      </w:r>
      <w:proofErr w:type="spellEnd"/>
      <w:r w:rsidR="00EF5091">
        <w:t xml:space="preserve"> </w:t>
      </w:r>
      <w:proofErr w:type="spellStart"/>
      <w:r w:rsidR="00EF5091">
        <w:t>to</w:t>
      </w:r>
      <w:proofErr w:type="spellEnd"/>
      <w:r w:rsidR="00EF5091">
        <w:t xml:space="preserve"> </w:t>
      </w:r>
      <w:proofErr w:type="spellStart"/>
      <w:r w:rsidR="00EF5091">
        <w:t>realise</w:t>
      </w:r>
      <w:proofErr w:type="spellEnd"/>
      <w:r w:rsidR="00EF5091">
        <w:t xml:space="preserve"> </w:t>
      </w:r>
      <w:proofErr w:type="spellStart"/>
      <w:r w:rsidR="00EF5091">
        <w:t>the</w:t>
      </w:r>
      <w:proofErr w:type="spellEnd"/>
      <w:r w:rsidR="00EF5091">
        <w:t xml:space="preserve"> project </w:t>
      </w:r>
      <w:r w:rsidR="00666608">
        <w:t xml:space="preserve">I </w:t>
      </w:r>
      <w:proofErr w:type="spellStart"/>
      <w:r w:rsidR="00666608">
        <w:t>wrote</w:t>
      </w:r>
      <w:proofErr w:type="spellEnd"/>
      <w:r w:rsidR="00666608">
        <w:t xml:space="preserve"> </w:t>
      </w:r>
      <w:proofErr w:type="spellStart"/>
      <w:r w:rsidR="00666608">
        <w:t>drivers</w:t>
      </w:r>
      <w:proofErr w:type="spellEnd"/>
      <w:r w:rsidR="00666608">
        <w:t xml:space="preserve">, </w:t>
      </w:r>
      <w:proofErr w:type="spellStart"/>
      <w:r w:rsidR="00666608">
        <w:t>designed</w:t>
      </w:r>
      <w:proofErr w:type="spellEnd"/>
      <w:r w:rsidR="00666608">
        <w:t xml:space="preserve"> </w:t>
      </w:r>
      <w:proofErr w:type="spellStart"/>
      <w:r w:rsidR="00666608">
        <w:t>circuits</w:t>
      </w:r>
      <w:proofErr w:type="spellEnd"/>
      <w:r w:rsidR="00666608">
        <w:t xml:space="preserve"> and </w:t>
      </w:r>
      <w:proofErr w:type="spellStart"/>
      <w:r w:rsidR="00666608">
        <w:t>compared</w:t>
      </w:r>
      <w:proofErr w:type="spellEnd"/>
      <w:r w:rsidR="00666608">
        <w:t xml:space="preserve"> </w:t>
      </w:r>
      <w:proofErr w:type="spellStart"/>
      <w:r w:rsidR="00666608">
        <w:t>different</w:t>
      </w:r>
      <w:proofErr w:type="spellEnd"/>
      <w:r w:rsidR="00666608">
        <w:t xml:space="preserve"> </w:t>
      </w:r>
      <w:proofErr w:type="spellStart"/>
      <w:r w:rsidR="00666608">
        <w:t>mechanical</w:t>
      </w:r>
      <w:proofErr w:type="spellEnd"/>
      <w:r w:rsidR="00666608">
        <w:t xml:space="preserve"> </w:t>
      </w:r>
      <w:proofErr w:type="spellStart"/>
      <w:r w:rsidR="00666608">
        <w:t>approaches</w:t>
      </w:r>
      <w:proofErr w:type="spellEnd"/>
      <w:r w:rsidR="00666608">
        <w:t xml:space="preserve"> and </w:t>
      </w:r>
      <w:proofErr w:type="spellStart"/>
      <w:r w:rsidR="00E309D5">
        <w:t>taken</w:t>
      </w:r>
      <w:proofErr w:type="spellEnd"/>
      <w:r w:rsidR="00E309D5">
        <w:t xml:space="preserve"> </w:t>
      </w:r>
      <w:proofErr w:type="spellStart"/>
      <w:r w:rsidR="00E309D5">
        <w:t>the</w:t>
      </w:r>
      <w:proofErr w:type="spellEnd"/>
      <w:r w:rsidR="00E309D5">
        <w:t xml:space="preserve"> </w:t>
      </w:r>
      <w:proofErr w:type="spellStart"/>
      <w:r w:rsidR="00E309D5">
        <w:t>relevant</w:t>
      </w:r>
      <w:proofErr w:type="spellEnd"/>
      <w:r w:rsidR="00E309D5">
        <w:t xml:space="preserve"> </w:t>
      </w:r>
      <w:proofErr w:type="spellStart"/>
      <w:r w:rsidR="00E309D5">
        <w:t>safety</w:t>
      </w:r>
      <w:proofErr w:type="spellEnd"/>
      <w:r w:rsidR="00E309D5">
        <w:t xml:space="preserve"> </w:t>
      </w:r>
      <w:proofErr w:type="spellStart"/>
      <w:r w:rsidR="00E309D5">
        <w:t>guiedelines</w:t>
      </w:r>
      <w:proofErr w:type="spellEnd"/>
      <w:r w:rsidR="00E309D5">
        <w:t xml:space="preserve"> in </w:t>
      </w:r>
      <w:proofErr w:type="spellStart"/>
      <w:r w:rsidR="00E309D5">
        <w:t>to</w:t>
      </w:r>
      <w:proofErr w:type="spellEnd"/>
      <w:r w:rsidR="00E309D5">
        <w:t xml:space="preserve"> account.</w:t>
      </w:r>
    </w:p>
    <w:p w14:paraId="57958E8A" w14:textId="1C1C44A8" w:rsidR="005D2173" w:rsidRDefault="000433D1" w:rsidP="005D2173">
      <w:pPr>
        <w:pStyle w:val="Fejezetcmtartalomjegyzknlkl"/>
      </w:pPr>
      <w:r>
        <w:lastRenderedPageBreak/>
        <w:t>Előszó</w:t>
      </w:r>
    </w:p>
    <w:p w14:paraId="468D4E1C" w14:textId="2C993C02" w:rsidR="000433D1" w:rsidRPr="00EB1D17" w:rsidRDefault="00104213" w:rsidP="000433D1">
      <w:pPr>
        <w:rPr>
          <w:i/>
          <w:iCs/>
        </w:rPr>
      </w:pPr>
      <w:r w:rsidRPr="00EB1D17">
        <w:rPr>
          <w:i/>
          <w:iCs/>
        </w:rPr>
        <w:t>A következő dokumentum egy teljes mérőeszköz tervezésének folyamatát mutatja be. Ennek m</w:t>
      </w:r>
      <w:r w:rsidR="00AF70AB" w:rsidRPr="00EB1D17">
        <w:rPr>
          <w:i/>
          <w:iCs/>
        </w:rPr>
        <w:t>egvalós</w:t>
      </w:r>
      <w:r w:rsidR="002D000A" w:rsidRPr="00EB1D17">
        <w:rPr>
          <w:i/>
          <w:iCs/>
        </w:rPr>
        <w:t>ítás</w:t>
      </w:r>
      <w:r w:rsidR="00256A37" w:rsidRPr="00EB1D17">
        <w:rPr>
          <w:i/>
          <w:iCs/>
        </w:rPr>
        <w:t xml:space="preserve">ához szükségem volt tanulmányaim során elsajátított tudásomhoz. Úgy érzem </w:t>
      </w:r>
      <w:r w:rsidR="00EB1D17" w:rsidRPr="00EB1D17">
        <w:rPr>
          <w:i/>
          <w:iCs/>
        </w:rPr>
        <w:t xml:space="preserve">sikeresen mutatja be jelenlegi képességeimet és azt, hogy miben kell még </w:t>
      </w:r>
      <w:proofErr w:type="spellStart"/>
      <w:r w:rsidR="00EB1D17" w:rsidRPr="00EB1D17">
        <w:rPr>
          <w:i/>
          <w:iCs/>
        </w:rPr>
        <w:t>fejlődnöm</w:t>
      </w:r>
      <w:proofErr w:type="spellEnd"/>
      <w:r w:rsidR="00EB1D17" w:rsidRPr="00EB1D17">
        <w:rPr>
          <w:i/>
          <w:iCs/>
        </w:rPr>
        <w:t>.</w:t>
      </w:r>
    </w:p>
    <w:p w14:paraId="45169F0F" w14:textId="67F36C20" w:rsidR="005D2173" w:rsidRDefault="00EB1D17" w:rsidP="00EB1D17">
      <w:pPr>
        <w:jc w:val="center"/>
      </w:pPr>
      <w:r>
        <w:t>***</w:t>
      </w:r>
    </w:p>
    <w:p w14:paraId="32600EA9" w14:textId="77777777" w:rsidR="00375E51" w:rsidRDefault="004229E2" w:rsidP="00EB1D17">
      <w:r>
        <w:t>Ezúton szeretnék köszönetet nyilvánítani mindazoknak, akik segítségemre voltak ennek a diplomamunkának megvalósításában.</w:t>
      </w:r>
    </w:p>
    <w:p w14:paraId="37079FE5" w14:textId="73056E29" w:rsidR="00375E51" w:rsidRDefault="00DB1433" w:rsidP="00EB1D17">
      <w:r>
        <w:t>Első sorban szeretném kifejezni hálámat Hajnal Dániel témavezetőmnek</w:t>
      </w:r>
      <w:r w:rsidR="00B35364">
        <w:t xml:space="preserve">, aki rengeteget segített a feladat megoldásában, tanácsokat adott, megoldásokat </w:t>
      </w:r>
      <w:r w:rsidR="006350EA">
        <w:t>javasolt és segített a jó irányból meglátni a kihívásokat és ahol tudott ott segített</w:t>
      </w:r>
      <w:r>
        <w:t xml:space="preserve">. </w:t>
      </w:r>
    </w:p>
    <w:p w14:paraId="2B49E835" w14:textId="66BC71FF" w:rsidR="00EB1D17" w:rsidRDefault="004229E2" w:rsidP="00EB1D17">
      <w:r>
        <w:t>Köszönöm egyetemi tanáraimnak</w:t>
      </w:r>
      <w:r w:rsidR="00D43CD3">
        <w:t xml:space="preserve"> a tudásér, ami nélkül nem lettem volna képes erre a feladatra. Külön köszönetet szeretnék mondani </w:t>
      </w:r>
      <w:r w:rsidR="00697523" w:rsidRPr="005E49C8">
        <w:t>Stumpf Péter egyetemi docens</w:t>
      </w:r>
      <w:r w:rsidR="00697523">
        <w:t>nek</w:t>
      </w:r>
      <w:r w:rsidR="00FD26FF">
        <w:t>, akihez bármikor fordulhattam szakmai kérdéseimmel</w:t>
      </w:r>
      <w:r w:rsidR="007B5D18">
        <w:t>.</w:t>
      </w:r>
    </w:p>
    <w:p w14:paraId="0A4C7E87" w14:textId="0C7D377A" w:rsidR="00375E51" w:rsidRDefault="007B5D18" w:rsidP="00EB1D17">
      <w:r>
        <w:t xml:space="preserve">Végezetül szeretnék köszönetet mondani családomnak, </w:t>
      </w:r>
      <w:r w:rsidR="00484A1D">
        <w:t>különösen anyai nagypapámnak, aki mindig is példa volt számomra örökös tudásvágyával</w:t>
      </w:r>
      <w:r w:rsidR="006928B9">
        <w:t xml:space="preserve"> és szerteágazó mű</w:t>
      </w:r>
      <w:r w:rsidR="00DA2287">
        <w:t>szaki tudásával.</w:t>
      </w:r>
    </w:p>
    <w:p w14:paraId="1FD9ABD7" w14:textId="6BD92DA4" w:rsidR="00C50AC4" w:rsidRPr="00C50AC4" w:rsidRDefault="00C50AC4" w:rsidP="00C50AC4">
      <w:pPr>
        <w:pStyle w:val="Elsz"/>
        <w:rPr>
          <w:rFonts w:ascii="Times New Roman" w:hAnsi="Times New Roman"/>
        </w:rPr>
      </w:pPr>
      <w:r w:rsidRPr="00C50AC4">
        <w:rPr>
          <w:rFonts w:ascii="Times New Roman" w:hAnsi="Times New Roman"/>
        </w:rPr>
        <w:t>Budapest, 202</w:t>
      </w:r>
      <w:r>
        <w:rPr>
          <w:rFonts w:ascii="Times New Roman" w:hAnsi="Times New Roman"/>
        </w:rPr>
        <w:t>5</w:t>
      </w:r>
    </w:p>
    <w:p w14:paraId="7CA229E6" w14:textId="77777777" w:rsidR="00C50AC4" w:rsidRPr="00C50AC4" w:rsidRDefault="00C50AC4" w:rsidP="00C50AC4">
      <w:pPr>
        <w:pStyle w:val="Elsz"/>
        <w:rPr>
          <w:rFonts w:ascii="Times New Roman" w:hAnsi="Times New Roman"/>
        </w:rPr>
      </w:pPr>
    </w:p>
    <w:p w14:paraId="742E51BD" w14:textId="77777777" w:rsidR="00C50AC4" w:rsidRPr="00C50AC4" w:rsidRDefault="00C50AC4" w:rsidP="00C50AC4">
      <w:pPr>
        <w:pStyle w:val="Elsz"/>
        <w:rPr>
          <w:rFonts w:ascii="Times New Roman" w:hAnsi="Times New Roman"/>
        </w:rPr>
      </w:pP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t>Sásdi András</w:t>
      </w:r>
    </w:p>
    <w:p w14:paraId="59574DBC" w14:textId="77777777" w:rsidR="00DA2287" w:rsidRDefault="00DA2287" w:rsidP="00EB1D17"/>
    <w:p w14:paraId="31536188" w14:textId="40CFD9A3" w:rsidR="001A57BC" w:rsidRDefault="003F5425" w:rsidP="006A1B7F">
      <w:pPr>
        <w:pStyle w:val="Heading1"/>
      </w:pPr>
      <w:bookmarkStart w:id="3" w:name="_Toc215980009"/>
      <w:r>
        <w:lastRenderedPageBreak/>
        <w:t>Bevezetés</w:t>
      </w:r>
      <w:bookmarkEnd w:id="2"/>
      <w:bookmarkEnd w:id="3"/>
    </w:p>
    <w:p w14:paraId="66D16C1B" w14:textId="32D421AC" w:rsidR="002841F9" w:rsidRDefault="00E31E1D" w:rsidP="00E31E1D">
      <w:pPr>
        <w:pStyle w:val="Heading2"/>
      </w:pPr>
      <w:bookmarkStart w:id="4" w:name="_Toc215980010"/>
      <w:r>
        <w:t>A munka indoka és célja</w:t>
      </w:r>
      <w:bookmarkEnd w:id="4"/>
    </w:p>
    <w:p w14:paraId="3BD40220" w14:textId="44F383A7" w:rsidR="00E31E1D" w:rsidRDefault="00E31E1D" w:rsidP="00E31E1D">
      <w:r>
        <w:t xml:space="preserve">A feladat MEMS gyorsulásszenzor karakterizálásához felhasználható </w:t>
      </w:r>
      <w:r w:rsidR="000C3809">
        <w:t xml:space="preserve">vezérelhető </w:t>
      </w:r>
      <w:r>
        <w:t>kéttengelyes forgóasztal tervezése és megvalósítása. A MEMS szenzorok</w:t>
      </w:r>
      <w:r w:rsidR="00766A04">
        <w:t>,</w:t>
      </w:r>
      <w:r>
        <w:t xml:space="preserve"> ahogy azt a</w:t>
      </w:r>
      <w:r w:rsidR="00766A04">
        <w:t xml:space="preserve"> </w:t>
      </w:r>
      <w:r w:rsidR="00766A04">
        <w:fldChar w:fldCharType="begin"/>
      </w:r>
      <w:r w:rsidR="00766A04">
        <w:instrText xml:space="preserve"> REF _Ref215832478 \r \h </w:instrText>
      </w:r>
      <w:r w:rsidR="00766A04">
        <w:fldChar w:fldCharType="separate"/>
      </w:r>
      <w:r w:rsidR="00766A04">
        <w:t>1.5.1</w:t>
      </w:r>
      <w:r w:rsidR="00766A04">
        <w:fldChar w:fldCharType="end"/>
      </w:r>
      <w:r w:rsidR="00766A04">
        <w:t xml:space="preserve"> fejezetben </w:t>
      </w:r>
      <w:r w:rsidR="00076F5B">
        <w:t>kifejtem</w:t>
      </w:r>
      <w:r w:rsidR="00766A04">
        <w:t xml:space="preserve"> </w:t>
      </w:r>
      <w:r>
        <w:t xml:space="preserve">működésükből és fizikai kialakításukból adódóan ofszettel rendelkeznek, melyet ezen eszközök egyes típusai automatikusan lenulláznak (akárcsak egyes digitális konyhai mérlegek melyek bekapcsolás után </w:t>
      </w:r>
      <w:proofErr w:type="spellStart"/>
      <w:r>
        <w:t>tárázzák</w:t>
      </w:r>
      <w:proofErr w:type="spellEnd"/>
      <w:r>
        <w:t xml:space="preserve"> önmagukat). A szenzorok karakterizálása során többek közt ezen viselkedések kiméréséhez szükséges a szenzor orientációjának változtatása. Jelen eljárás szerint ilyen mérések során a mérést végző mérnök jelenléte szükséges, hogy a mért szenzort manuálisan a megfelelő orientációba forgassa. A jelenlegi eljárás nem csak meglassítja a mérési folyamatot, de ellehetetleníti a mérés távolról végzését, valamint az ismételhetőséget is korlátozza. A diplomaterv kereteiben létrehozott eszköz célja ezen problémák megoldása, ezáltal a karakterizálómérnök munkáj</w:t>
      </w:r>
      <w:r w:rsidR="00853DC3">
        <w:t>ának</w:t>
      </w:r>
      <w:r>
        <w:t xml:space="preserve"> könnyítése és a mérési idők csökkentése.</w:t>
      </w:r>
    </w:p>
    <w:p w14:paraId="545429CA" w14:textId="01607D5B" w:rsidR="00E31E1D" w:rsidRDefault="00E31E1D" w:rsidP="00E31E1D">
      <w:pPr>
        <w:pStyle w:val="Heading2"/>
      </w:pPr>
      <w:bookmarkStart w:id="5" w:name="_Toc215980011"/>
      <w:r>
        <w:t>Specifikáció</w:t>
      </w:r>
      <w:bookmarkEnd w:id="5"/>
    </w:p>
    <w:p w14:paraId="47E904A6" w14:textId="4D429FC0" w:rsidR="004C6200" w:rsidRDefault="00A30F06" w:rsidP="004C6200">
      <w:r>
        <w:t xml:space="preserve">A </w:t>
      </w:r>
      <w:r w:rsidR="00DF16FF">
        <w:t>gyorsulásmérő szenzorok karakterizálását segítő eszkö</w:t>
      </w:r>
      <w:r w:rsidR="00A14665">
        <w:t>zt a következő elvárások teljesítésével kell megvalósítani:</w:t>
      </w:r>
    </w:p>
    <w:p w14:paraId="392B1CA9" w14:textId="323257B3" w:rsidR="004C6200" w:rsidRDefault="005904BC" w:rsidP="00907237">
      <w:pPr>
        <w:pStyle w:val="ListParagraph"/>
        <w:numPr>
          <w:ilvl w:val="0"/>
          <w:numId w:val="24"/>
        </w:numPr>
      </w:pPr>
      <w:r>
        <w:t>K</w:t>
      </w:r>
      <w:r w:rsidR="00F70486">
        <w:t xml:space="preserve">ét tengely mentén legyen képes forgatni egy </w:t>
      </w:r>
      <w:r w:rsidR="007A6844">
        <w:t>mért szenzort</w:t>
      </w:r>
      <w:r w:rsidR="00F30E48">
        <w:t>, tengelyenként egy teljes elfordulásra legyen képes</w:t>
      </w:r>
      <w:r>
        <w:t>!</w:t>
      </w:r>
    </w:p>
    <w:p w14:paraId="20BC0A76" w14:textId="54E74F1A" w:rsidR="00A14665" w:rsidRDefault="000310D5" w:rsidP="00907237">
      <w:pPr>
        <w:pStyle w:val="ListParagraph"/>
        <w:numPr>
          <w:ilvl w:val="0"/>
          <w:numId w:val="24"/>
        </w:numPr>
      </w:pPr>
      <w:r>
        <w:t>Háromtengelyes gyorsulásmérő szenzor bármely tengely</w:t>
      </w:r>
      <w:r w:rsidR="0011785C">
        <w:t>ét lehessen pozícionálni a gravitációs térhez képest</w:t>
      </w:r>
      <w:r w:rsidR="005904BC">
        <w:t>!</w:t>
      </w:r>
    </w:p>
    <w:p w14:paraId="0E312599" w14:textId="4C8E2B28" w:rsidR="009C730F" w:rsidRDefault="00615EDB" w:rsidP="00907237">
      <w:pPr>
        <w:pStyle w:val="ListParagraph"/>
        <w:numPr>
          <w:ilvl w:val="0"/>
          <w:numId w:val="24"/>
        </w:numPr>
      </w:pPr>
      <w:r>
        <w:t>A mért szenzor pozíciója egy referenciaszenzorral legyen visszamérve</w:t>
      </w:r>
      <w:r w:rsidR="005904BC">
        <w:t>!</w:t>
      </w:r>
    </w:p>
    <w:p w14:paraId="41FB3CE5" w14:textId="642000A5" w:rsidR="00615EDB" w:rsidRDefault="0016076E" w:rsidP="00907237">
      <w:pPr>
        <w:pStyle w:val="ListParagraph"/>
        <w:numPr>
          <w:ilvl w:val="0"/>
          <w:numId w:val="24"/>
        </w:numPr>
      </w:pPr>
      <w:r>
        <w:t>A mért szenzort stabilan tartsa a kiválasztott pozícióban</w:t>
      </w:r>
      <w:r w:rsidR="005904BC">
        <w:t>!</w:t>
      </w:r>
    </w:p>
    <w:p w14:paraId="07A775DE" w14:textId="5A11307A" w:rsidR="0016076E" w:rsidRDefault="005904BC" w:rsidP="00907237">
      <w:pPr>
        <w:pStyle w:val="ListParagraph"/>
        <w:numPr>
          <w:ilvl w:val="0"/>
          <w:numId w:val="24"/>
        </w:numPr>
      </w:pPr>
      <w:r>
        <w:t>Az eszköz legalább</w:t>
      </w:r>
      <w:r w:rsidR="0016076E">
        <w:t xml:space="preserve"> 0.5° beállási pontosság</w:t>
      </w:r>
      <w:r>
        <w:t>gal rendelkezzen!</w:t>
      </w:r>
    </w:p>
    <w:p w14:paraId="2B9E5BE2" w14:textId="45B240F8" w:rsidR="00CC5158" w:rsidRDefault="004801E1" w:rsidP="00907237">
      <w:pPr>
        <w:pStyle w:val="ListParagraph"/>
        <w:numPr>
          <w:ilvl w:val="0"/>
          <w:numId w:val="24"/>
        </w:numPr>
      </w:pPr>
      <w:r>
        <w:t>Külső számítógép nélkül</w:t>
      </w:r>
      <w:r w:rsidR="005904BC">
        <w:t xml:space="preserve"> vezérelhető legyen az eszköz!</w:t>
      </w:r>
    </w:p>
    <w:p w14:paraId="25A770A9" w14:textId="559A9E72" w:rsidR="004801E1" w:rsidRDefault="005904BC" w:rsidP="00907237">
      <w:pPr>
        <w:pStyle w:val="ListParagraph"/>
        <w:numPr>
          <w:ilvl w:val="0"/>
          <w:numId w:val="24"/>
        </w:numPr>
      </w:pPr>
      <w:r>
        <w:t>Az mérőeszköz számítógépről is vezérelhető legyen!</w:t>
      </w:r>
    </w:p>
    <w:p w14:paraId="0DC20AD7" w14:textId="25AA6E38" w:rsidR="004801E1" w:rsidRDefault="001F26A6" w:rsidP="00907237">
      <w:pPr>
        <w:pStyle w:val="ListParagraph"/>
        <w:numPr>
          <w:ilvl w:val="0"/>
          <w:numId w:val="24"/>
        </w:numPr>
      </w:pPr>
      <w:r>
        <w:t>Feleljen meg alapvető biztonságtechnikai megfontolásoknak</w:t>
      </w:r>
      <w:r w:rsidR="005904BC">
        <w:t>!</w:t>
      </w:r>
    </w:p>
    <w:p w14:paraId="421390F8" w14:textId="1A05C11E" w:rsidR="0037381F" w:rsidRDefault="004C768D" w:rsidP="00F00811">
      <w:pPr>
        <w:pStyle w:val="Heading2"/>
      </w:pPr>
      <w:bookmarkStart w:id="6" w:name="_Toc215980012"/>
      <w:r>
        <w:lastRenderedPageBreak/>
        <w:t>Feladatok á</w:t>
      </w:r>
      <w:r w:rsidR="00E31E1D">
        <w:t>ttekintés</w:t>
      </w:r>
      <w:r>
        <w:t>e</w:t>
      </w:r>
      <w:bookmarkEnd w:id="6"/>
    </w:p>
    <w:p w14:paraId="4B81D248" w14:textId="0E035FA2" w:rsidR="00F00811" w:rsidRDefault="001258EC" w:rsidP="004C768D">
      <w:r>
        <w:t>Minden feladat első lépése annak alfeladatokra bontása.</w:t>
      </w:r>
      <w:r w:rsidR="0067013D">
        <w:t xml:space="preserve"> </w:t>
      </w:r>
      <w:r w:rsidR="004C768D">
        <w:t>A diplomamunka első féléve során a lehetséges mechanikai megvalósításokat és a biztonságtechnikai elvárásokat tártam fel. Ezután körvonalazódott, hogy milyen modulok szükségesek az eszköz megvalósításához. A modulok</w:t>
      </w:r>
      <w:r w:rsidR="00D204FB">
        <w:t xml:space="preserve"> első</w:t>
      </w:r>
      <w:r w:rsidR="004C768D">
        <w:t xml:space="preserve">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Az utolsó lépésre, mely az eszköz mechanikájának</w:t>
      </w:r>
      <w:r w:rsidR="002B1798">
        <w:t xml:space="preserve"> konkrét</w:t>
      </w:r>
      <w:r w:rsidR="004C768D">
        <w:t xml:space="preserve"> megvalósítása, már nem volt időm</w:t>
      </w:r>
      <w:r w:rsidR="002B1798">
        <w:t>, de megvalósítására sor fog kerülni, hiszen ez egy valós eszköz, melynek elkészültjét várják.</w:t>
      </w:r>
    </w:p>
    <w:p w14:paraId="6797E9A3" w14:textId="7CB98006" w:rsidR="00B85404" w:rsidRDefault="00B85404" w:rsidP="00B85404">
      <w:pPr>
        <w:pStyle w:val="Heading2"/>
      </w:pPr>
      <w:bookmarkStart w:id="7" w:name="_Toc215980013"/>
      <w:r>
        <w:t xml:space="preserve">Projekt </w:t>
      </w:r>
      <w:proofErr w:type="spellStart"/>
      <w:r>
        <w:t>arculata</w:t>
      </w:r>
      <w:bookmarkEnd w:id="7"/>
      <w:proofErr w:type="spellEnd"/>
    </w:p>
    <w:p w14:paraId="5B1347BB" w14:textId="2AF58D76" w:rsidR="00B85404" w:rsidRPr="00B85404" w:rsidRDefault="00B85404" w:rsidP="00B85404">
      <w:r>
        <w:t xml:space="preserve">Annak érdekében, hogy az eszközről könnyen és egyértelműen lehessen beszélni el kellett neveznem. Célom volt olyan nevet vagy betűszót találni, ami egyértelmű viszont könnyedebb hangulatú. Ezeknek megfelelően a projekt neve </w:t>
      </w:r>
      <w:proofErr w:type="spellStart"/>
      <w:r>
        <w:t>Kinematic</w:t>
      </w:r>
      <w:proofErr w:type="spellEnd"/>
      <w:r>
        <w:t xml:space="preserve"> Test </w:t>
      </w:r>
      <w:proofErr w:type="spellStart"/>
      <w:r>
        <w:t>Environment</w:t>
      </w:r>
      <w:proofErr w:type="spellEnd"/>
      <w:r>
        <w:t xml:space="preserve">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Heading2"/>
      </w:pPr>
      <w:bookmarkStart w:id="8" w:name="_Toc215980014"/>
      <w:r>
        <w:t>Szakirodalmi áttekintés</w:t>
      </w:r>
      <w:r w:rsidR="006E3711">
        <w:t xml:space="preserve">, </w:t>
      </w:r>
      <w:r>
        <w:t>elméleti összefoglaló</w:t>
      </w:r>
      <w:r w:rsidR="006E3711">
        <w:t xml:space="preserve"> és tervezési irányelvek</w:t>
      </w:r>
      <w:bookmarkEnd w:id="8"/>
    </w:p>
    <w:p w14:paraId="4C293139" w14:textId="6A846FFC" w:rsidR="004C3F10" w:rsidRDefault="004C3F10" w:rsidP="004C3F10">
      <w:pPr>
        <w:pStyle w:val="Heading3"/>
      </w:pPr>
      <w:bookmarkStart w:id="9" w:name="_Ref215832478"/>
      <w:bookmarkStart w:id="10" w:name="_Toc215980015"/>
      <w:r>
        <w:t>MEMS szenzorok</w:t>
      </w:r>
      <w:sdt>
        <w:sdtPr>
          <w:id w:val="-1040131316"/>
          <w:citation/>
        </w:sdtPr>
        <w:sdtEndPr/>
        <w:sdtContent>
          <w:r w:rsidR="007F6C79">
            <w:fldChar w:fldCharType="begin"/>
          </w:r>
          <w:r w:rsidR="007F6C79">
            <w:instrText xml:space="preserve"> CITATION BoschMEMS \l 1038 </w:instrText>
          </w:r>
          <w:r w:rsidR="007F6C79">
            <w:fldChar w:fldCharType="separate"/>
          </w:r>
          <w:r w:rsidR="008B1BC7">
            <w:rPr>
              <w:noProof/>
            </w:rPr>
            <w:t xml:space="preserve"> [1]</w:t>
          </w:r>
          <w:r w:rsidR="007F6C79">
            <w:fldChar w:fldCharType="end"/>
          </w:r>
        </w:sdtContent>
      </w:sdt>
      <w:sdt>
        <w:sdtPr>
          <w:id w:val="-1212501898"/>
          <w:citation/>
        </w:sdtPr>
        <w:sdtEndPr/>
        <w:sdtContent>
          <w:r w:rsidR="007F6C79">
            <w:fldChar w:fldCharType="begin"/>
          </w:r>
          <w:r w:rsidR="007F6C79">
            <w:instrText xml:space="preserve"> CITATION AnDevMEMS \l 1038 </w:instrText>
          </w:r>
          <w:r w:rsidR="007F6C79">
            <w:fldChar w:fldCharType="separate"/>
          </w:r>
          <w:r w:rsidR="008B1BC7">
            <w:rPr>
              <w:noProof/>
            </w:rPr>
            <w:t xml:space="preserve"> [2]</w:t>
          </w:r>
          <w:r w:rsidR="007F6C79">
            <w:fldChar w:fldCharType="end"/>
          </w:r>
        </w:sdtContent>
      </w:sdt>
      <w:sdt>
        <w:sdtPr>
          <w:id w:val="-1919547300"/>
          <w:citation/>
        </w:sdtPr>
        <w:sdtEndPr/>
        <w:sdtContent>
          <w:r w:rsidR="00F369AA">
            <w:fldChar w:fldCharType="begin"/>
          </w:r>
          <w:r w:rsidR="00F369AA">
            <w:instrText xml:space="preserve"> CITATION STMEMSguidelines \l 1038 </w:instrText>
          </w:r>
          <w:r w:rsidR="00F369AA">
            <w:fldChar w:fldCharType="separate"/>
          </w:r>
          <w:r w:rsidR="008B1BC7">
            <w:rPr>
              <w:noProof/>
            </w:rPr>
            <w:t xml:space="preserve"> [3]</w:t>
          </w:r>
          <w:r w:rsidR="00F369AA">
            <w:fldChar w:fldCharType="end"/>
          </w:r>
        </w:sdtContent>
      </w:sdt>
      <w:bookmarkEnd w:id="9"/>
      <w:bookmarkEnd w:id="10"/>
    </w:p>
    <w:p w14:paraId="4F56AF2B" w14:textId="77777777" w:rsidR="00541108" w:rsidRDefault="00925A0F" w:rsidP="00541108">
      <w:pPr>
        <w:pStyle w:val="Kp"/>
      </w:pPr>
      <w:r>
        <w:rPr>
          <w:noProof/>
        </w:rPr>
        <w:drawing>
          <wp:inline distT="0" distB="0" distL="0" distR="0" wp14:anchorId="13624F28" wp14:editId="38E72457">
            <wp:extent cx="1914525" cy="1381125"/>
            <wp:effectExtent l="0" t="0" r="9525" b="952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0" cstate="print">
                      <a:extLst>
                        <a:ext uri="{28A0092B-C50C-407E-A947-70E740481C1C}">
                          <a14:useLocalDpi xmlns:a14="http://schemas.microsoft.com/office/drawing/2010/main" val="0"/>
                        </a:ext>
                      </a:extLst>
                    </a:blip>
                    <a:srcRect l="30339" t="29787" r="34207" b="24749"/>
                    <a:stretch/>
                  </pic:blipFill>
                  <pic:spPr bwMode="auto">
                    <a:xfrm>
                      <a:off x="0" y="0"/>
                      <a:ext cx="1914525" cy="1381125"/>
                    </a:xfrm>
                    <a:prstGeom prst="rect">
                      <a:avLst/>
                    </a:prstGeom>
                    <a:ln>
                      <a:noFill/>
                    </a:ln>
                    <a:extLst>
                      <a:ext uri="{53640926-AAD7-44D8-BBD7-CCE9431645EC}">
                        <a14:shadowObscured xmlns:a14="http://schemas.microsoft.com/office/drawing/2010/main"/>
                      </a:ext>
                    </a:extLst>
                  </pic:spPr>
                </pic:pic>
              </a:graphicData>
            </a:graphic>
          </wp:inline>
        </w:drawing>
      </w:r>
    </w:p>
    <w:bookmarkStart w:id="11" w:name="_Ref198511128"/>
    <w:bookmarkStart w:id="12" w:name="_Ref214196545"/>
    <w:p w14:paraId="0DB65385" w14:textId="0C369B89" w:rsidR="00EE77C8" w:rsidRPr="00EE77C8" w:rsidRDefault="00E3153E"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1</w:t>
      </w:r>
      <w:r>
        <w:fldChar w:fldCharType="end"/>
      </w:r>
      <w:bookmarkStart w:id="13" w:name="_Toc215442887"/>
      <w:r w:rsidR="00541108">
        <w:t>. ábra</w:t>
      </w:r>
      <w:bookmarkEnd w:id="11"/>
      <w:r w:rsidR="00541108">
        <w:t xml:space="preserve"> BMA508 </w:t>
      </w:r>
      <w:sdt>
        <w:sdtPr>
          <w:id w:val="73327540"/>
          <w:citation/>
        </w:sdtPr>
        <w:sdtEndPr/>
        <w:sdtContent>
          <w:r w:rsidR="00541108">
            <w:fldChar w:fldCharType="begin"/>
          </w:r>
          <w:r w:rsidR="00541108">
            <w:instrText xml:space="preserve"> CITATION BMA580 \l 1038 </w:instrText>
          </w:r>
          <w:r w:rsidR="00541108">
            <w:fldChar w:fldCharType="separate"/>
          </w:r>
          <w:r w:rsidR="008B1BC7">
            <w:rPr>
              <w:noProof/>
            </w:rPr>
            <w:t>[4]</w:t>
          </w:r>
          <w:r w:rsidR="00541108">
            <w:fldChar w:fldCharType="end"/>
          </w:r>
        </w:sdtContent>
      </w:sdt>
      <w:bookmarkEnd w:id="12"/>
      <w:bookmarkEnd w:id="13"/>
    </w:p>
    <w:p w14:paraId="73784080" w14:textId="1DDA5355" w:rsidR="007F6C79" w:rsidRPr="007F6C79" w:rsidRDefault="00EE77C8" w:rsidP="007F6C79">
      <w:r>
        <w:t xml:space="preserve">A MEMS szenzorok a mérendő fizikai mennyiségeket valamilyen </w:t>
      </w:r>
      <w:proofErr w:type="spellStart"/>
      <w:r w:rsidRPr="00EE77C8">
        <w:t>mikromechani</w:t>
      </w:r>
      <w:r>
        <w:t>ka</w:t>
      </w:r>
      <w:proofErr w:type="spellEnd"/>
      <w:r>
        <w:t xml:space="preserve"> segítségével alakítják mérendő elektromos jellé. Ezt a jelet továbbítás előtt erősíti, esetleg digitalizálja a szenzor. Az érzékel fizikai </w:t>
      </w:r>
      <w:r>
        <w:lastRenderedPageBreak/>
        <w:t>mennyiség többek közt lehet akár nyomás, gyorsulás, hőmérséklet, akár egy bizonyos gáz jelenléte. Elterjedésük okai közt áll kis méretük (mint a képen látható Bosch BMA 580 gyorsulásmérő)</w:t>
      </w:r>
      <w:r w:rsidR="00541108">
        <w:t>, alacsony energiafogyasztásuk és magas pontosságuk.</w:t>
      </w:r>
      <w:r w:rsidR="007F6C79">
        <w:t xml:space="preserve"> A MEMS gyorsulásérzékelők népszerűsége vetekszik az egykor domináns piezoelektromos gyorsulásérzékelőkkel.</w:t>
      </w:r>
      <w:r w:rsidR="00541108">
        <w:t xml:space="preserve"> </w:t>
      </w:r>
      <w:r w:rsidR="007F6C79">
        <w:t>Felhasználási területük közt szerepelnek az okos eszközök és a gépjárművek is, megbízhatóságukat alátámasztja, hogy ez utóbbiban biztonsági rendszerek részeiként is felhasználásra kerülnek.</w:t>
      </w:r>
    </w:p>
    <w:p w14:paraId="30522A74" w14:textId="20C05BDF" w:rsidR="00F369AA" w:rsidRPr="007F6C79" w:rsidRDefault="007F6C79" w:rsidP="00F369AA">
      <w:r>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nevezik 0g ofszetnek, melynek kikompenzálása a magasabb minőségű szenzorok esetén már a szenzor belső jelfeldolgozásánál megtörténik, így a kiküldött digitális jel ezt már nem tartalmazza. Ez a folyamat az </w:t>
      </w:r>
      <w:proofErr w:type="spellStart"/>
      <w:r w:rsidR="0043408A">
        <w:t>offset</w:t>
      </w:r>
      <w:proofErr w:type="spellEnd"/>
      <w:r w:rsidR="0043408A">
        <w:t xml:space="preserve"> </w:t>
      </w:r>
      <w:proofErr w:type="spellStart"/>
      <w:r w:rsidR="0043408A">
        <w:t>cancellation</w:t>
      </w:r>
      <w:proofErr w:type="spellEnd"/>
      <w:r w:rsidR="0043408A">
        <w:t xml:space="preserve"> (ofszet törlés), mely nem csak a szenzor bekapcsolásakor, de az esetleges hőmérsékletváltozások miatt a szenzor működése közben is üzeme</w:t>
      </w:r>
      <w:r w:rsidR="00F369AA">
        <w:t>l.</w:t>
      </w:r>
    </w:p>
    <w:p w14:paraId="438BFDD6" w14:textId="24D76B18" w:rsidR="004C3F10" w:rsidRDefault="00460AE3" w:rsidP="009259CD">
      <w:pPr>
        <w:pStyle w:val="Heading3"/>
      </w:pPr>
      <w:bookmarkStart w:id="14" w:name="_Ref215408390"/>
      <w:bookmarkStart w:id="15" w:name="_Toc215980016"/>
      <w:r>
        <w:t>Biztonságtechnikai lépések</w:t>
      </w:r>
      <w:sdt>
        <w:sdtPr>
          <w:id w:val="-1405746358"/>
          <w:citation/>
        </w:sdtPr>
        <w:sdtEndPr/>
        <w:sdtContent>
          <w:r w:rsidR="00BF62A5">
            <w:fldChar w:fldCharType="begin"/>
          </w:r>
          <w:r w:rsidR="00BF62A5">
            <w:instrText xml:space="preserve"> CITATION Gépekbiztonsága \l 1038 </w:instrText>
          </w:r>
          <w:r w:rsidR="00BF62A5">
            <w:fldChar w:fldCharType="separate"/>
          </w:r>
          <w:r w:rsidR="008B1BC7">
            <w:rPr>
              <w:noProof/>
            </w:rPr>
            <w:t xml:space="preserve"> [5]</w:t>
          </w:r>
          <w:r w:rsidR="00BF62A5">
            <w:fldChar w:fldCharType="end"/>
          </w:r>
        </w:sdtContent>
      </w:sdt>
      <w:sdt>
        <w:sdtPr>
          <w:id w:val="-601332881"/>
          <w:citation/>
        </w:sdtPr>
        <w:sdtEndPr/>
        <w:sdtContent>
          <w:r w:rsidR="00BF62A5">
            <w:fldChar w:fldCharType="begin"/>
          </w:r>
          <w:r w:rsidR="00381C24">
            <w:instrText xml:space="preserve">CITATION MUNKAESZKÖZÖKBIZTONSÁGA \l 1038 </w:instrText>
          </w:r>
          <w:r w:rsidR="00BF62A5">
            <w:fldChar w:fldCharType="separate"/>
          </w:r>
          <w:r w:rsidR="008B1BC7">
            <w:rPr>
              <w:noProof/>
            </w:rPr>
            <w:t xml:space="preserve"> [6]</w:t>
          </w:r>
          <w:r w:rsidR="00BF62A5">
            <w:fldChar w:fldCharType="end"/>
          </w:r>
        </w:sdtContent>
      </w:sdt>
      <w:bookmarkEnd w:id="14"/>
      <w:bookmarkEnd w:id="15"/>
    </w:p>
    <w:p w14:paraId="1CADDB80" w14:textId="7FCA649D" w:rsidR="00460AE3" w:rsidRDefault="00460AE3" w:rsidP="00460AE3">
      <w:r>
        <w:t xml:space="preserve">A mérőberendezés használatánál jelen van a személyi sérülés kockázata, melyet megszűntetni vagy csökkenteni kell. A személyi sérülés forrása a forgó elemek melyek lehetséges következménye az ütés, nyírás </w:t>
      </w:r>
      <w:sdt>
        <w:sdtPr>
          <w:id w:val="723175143"/>
          <w:citation/>
        </w:sdtPr>
        <w:sdtEndPr/>
        <w:sdtContent>
          <w:r>
            <w:fldChar w:fldCharType="begin"/>
          </w:r>
          <w:r>
            <w:instrText xml:space="preserve"> CITATION Gépekbiztonsága \l 1038 </w:instrText>
          </w:r>
          <w:r>
            <w:fldChar w:fldCharType="separate"/>
          </w:r>
          <w:r w:rsidR="008B1BC7">
            <w:rPr>
              <w:noProof/>
            </w:rPr>
            <w:t>[5]</w:t>
          </w:r>
          <w:r>
            <w:fldChar w:fldCharType="end"/>
          </w:r>
        </w:sdtContent>
      </w:sdt>
      <w:r w:rsidR="00FD6DDA">
        <w:t xml:space="preserve"> (3.2 táblázat).</w:t>
      </w:r>
    </w:p>
    <w:p w14:paraId="013AEEFC" w14:textId="673A8280" w:rsidR="00FD6DDA" w:rsidRDefault="00FD6DDA" w:rsidP="00910035">
      <w:r>
        <w:t>Ezeknek a kockázatoknak a legegyszerűbb minimalizálása egy védőburkolat beépítése</w:t>
      </w:r>
      <w:r w:rsidR="00BF62A5">
        <w:t>. A védőburkolatot tervezésekor a</w:t>
      </w:r>
      <w:r w:rsidR="00E12A56">
        <w:t xml:space="preserve"> megfontolandó</w:t>
      </w:r>
      <w:r w:rsidR="00910035">
        <w:t xml:space="preserve"> szempontokat a következőkben részletezem</w:t>
      </w:r>
      <w:r w:rsidR="00BF62A5">
        <w:t xml:space="preserve">. </w:t>
      </w:r>
      <w:r w:rsidR="0058586D">
        <w:t xml:space="preserve">A burkolat </w:t>
      </w:r>
      <w:r w:rsidR="00141AD1">
        <w:t>f</w:t>
      </w:r>
      <w:r w:rsidR="00BF62A5">
        <w:t xml:space="preserve">eladata a veszélyforrás emberrel való érintkezését megakadályozni. Általános szabályai, hogy legyen szilárd, ne idézzen elő további veszélyeket, ne legyen egyszerűen megkerülhető vagy hatástalanítható, tartson a veszélyes tértől kellő távolságot, a munkafolyamat megfigyelését csak a lehető legszükségesebb módon korlátozza </w:t>
      </w:r>
      <w:sdt>
        <w:sdtPr>
          <w:id w:val="-732698021"/>
          <w:citation/>
        </w:sdtPr>
        <w:sdtEndPr/>
        <w:sdtContent>
          <w:r w:rsidR="00BF62A5">
            <w:fldChar w:fldCharType="begin"/>
          </w:r>
          <w:r w:rsidR="00381C24">
            <w:instrText xml:space="preserve">CITATION MUNKAESZKÖZÖKBIZTONSÁGA \l 1038 </w:instrText>
          </w:r>
          <w:r w:rsidR="00BF62A5">
            <w:fldChar w:fldCharType="separate"/>
          </w:r>
          <w:r w:rsidR="008B1BC7">
            <w:rPr>
              <w:noProof/>
            </w:rPr>
            <w:t>[6]</w:t>
          </w:r>
          <w:r w:rsidR="00BF62A5">
            <w:fldChar w:fldCharType="end"/>
          </w:r>
        </w:sdtContent>
      </w:sdt>
      <w:r w:rsidR="00951CE6">
        <w:t>. Továbbá fontos elvárás, hogy a védőburkolat ne lassítsa feleslegesen a munkát,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2377B2B4" w:rsidR="006F38C5" w:rsidRDefault="009A1629" w:rsidP="00BE4EBA">
      <w:r>
        <w:lastRenderedPageBreak/>
        <w:t>A veszélyes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Pr="006F38C5" w:rsidRDefault="00817FAA" w:rsidP="00BE4EBA">
      <w:r>
        <w:t xml:space="preserve">A biztonsági berendezések </w:t>
      </w:r>
      <w:proofErr w:type="spellStart"/>
      <w:r>
        <w:t>vizsgálhatóságát</w:t>
      </w:r>
      <w:proofErr w:type="spellEnd"/>
      <w:r>
        <w:t xml:space="preserve"> is figyelembe kell venni a tervezéskor. A berendezés által kiadott </w:t>
      </w:r>
      <w:r w:rsidR="00F8186B">
        <w:t>jelet,</w:t>
      </w:r>
      <w:r>
        <w:t xml:space="preserve"> valamint a megszakítók állapotát is vizuális visszajelzéssel kell ellátni, például egy piros és egy zöld LED-</w:t>
      </w:r>
      <w:proofErr w:type="spellStart"/>
      <w:r>
        <w:t>del</w:t>
      </w:r>
      <w:proofErr w:type="spellEnd"/>
      <w:r>
        <w:t xml:space="preserve">. </w:t>
      </w:r>
    </w:p>
    <w:p w14:paraId="170F6487" w14:textId="4785207A" w:rsidR="009259CD" w:rsidRDefault="00F369AA" w:rsidP="00F369AA">
      <w:pPr>
        <w:pStyle w:val="Heading3"/>
      </w:pPr>
      <w:bookmarkStart w:id="16" w:name="_Toc215980017"/>
      <w:r>
        <w:t>kéttengelyű forgatómechanizmusok</w:t>
      </w:r>
      <w:bookmarkEnd w:id="16"/>
    </w:p>
    <w:p w14:paraId="5B66560A" w14:textId="6C5E5394" w:rsidR="00107665" w:rsidRDefault="00107665" w:rsidP="00107665">
      <w:r w:rsidRPr="00107665">
        <w:t>A kéttengelyű forgatómechanizmus alapvetően két egymásra merőleges forgatási tengelyből áll</w:t>
      </w:r>
      <w:r w:rsidR="001D1A66">
        <w:t xml:space="preserve">. Amennyiben a két tengely egymással párhuzamos lenne a </w:t>
      </w:r>
      <w:proofErr w:type="spellStart"/>
      <w:r w:rsidR="001D1A66">
        <w:t>gimbal</w:t>
      </w:r>
      <w:proofErr w:type="spellEnd"/>
      <w:r w:rsidR="001D1A66">
        <w:t xml:space="preserve"> </w:t>
      </w:r>
      <w:proofErr w:type="spellStart"/>
      <w:r w:rsidR="001D1A66">
        <w:t>lock</w:t>
      </w:r>
      <w:proofErr w:type="spellEnd"/>
      <w:r w:rsidR="001D1A66">
        <w:t xml:space="preserve"> jelenség lépne fel, ezért a forgatás csak a közös tengely mentén lehetne lehetséges.</w:t>
      </w:r>
    </w:p>
    <w:p w14:paraId="33F3F72B" w14:textId="312BC459" w:rsidR="00107665" w:rsidRDefault="00107665" w:rsidP="00107665">
      <w:r>
        <w:t>A mechanizmusnak a háromtengelyű gyorsulásmérő szenzor bármely tengelyét a gravitációs térrel párhuzamossá kell tudnia tenni.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675DD533" w:rsidR="005A39F5" w:rsidRDefault="00107665" w:rsidP="005A39F5">
      <w:r>
        <w:t>Az első elvárás teljesítésének szükséges feltétele, hogy nem lehet olyan tengely, ami a gravitációs térrel állandóan párhuzamos, onnan ki nem fordítható. Tehát 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a gravitációs térre merőlegesnek kell lennie</w:t>
      </w:r>
      <w:r w:rsidR="00505D5A">
        <w:t xml:space="preserve">, ahogy ez az </w:t>
      </w:r>
      <w:r w:rsidR="00505D5A">
        <w:fldChar w:fldCharType="begin"/>
      </w:r>
      <w:r w:rsidR="00505D5A">
        <w:instrText xml:space="preserve"> REF _Ref215936631 \h </w:instrText>
      </w:r>
      <w:r w:rsidR="00505D5A">
        <w:fldChar w:fldCharType="separate"/>
      </w:r>
      <w:r w:rsidR="00505D5A">
        <w:rPr>
          <w:noProof/>
        </w:rPr>
        <w:t>1</w:t>
      </w:r>
      <w:r w:rsidR="00505D5A">
        <w:noBreakHyphen/>
      </w:r>
      <w:r w:rsidR="00505D5A">
        <w:rPr>
          <w:noProof/>
        </w:rPr>
        <w:t>2</w:t>
      </w:r>
      <w:r w:rsidR="00505D5A">
        <w:t>. ábra</w:t>
      </w:r>
      <w:r w:rsidR="00505D5A">
        <w:fldChar w:fldCharType="end"/>
      </w:r>
      <w:r w:rsidR="00505D5A">
        <w:t xml:space="preserve"> is mutatja</w:t>
      </w:r>
      <w:r w:rsidR="001D1A66">
        <w:t>.</w:t>
      </w:r>
    </w:p>
    <w:p w14:paraId="04DEEAF6" w14:textId="77777777" w:rsidR="008331D4" w:rsidRDefault="008A0EEF" w:rsidP="008331D4">
      <w:pPr>
        <w:keepNext/>
        <w:ind w:firstLine="0"/>
      </w:pPr>
      <w:r>
        <w:rPr>
          <w:noProof/>
        </w:rPr>
        <mc:AlternateContent>
          <mc:Choice Requires="wpg">
            <w:drawing>
              <wp:inline distT="0" distB="0" distL="0" distR="0" wp14:anchorId="49382CAE" wp14:editId="681D190B">
                <wp:extent cx="5957396" cy="2009429"/>
                <wp:effectExtent l="0" t="0" r="5715" b="0"/>
                <wp:docPr id="426178210" name="Group 1"/>
                <wp:cNvGraphicFramePr/>
                <a:graphic xmlns:a="http://schemas.openxmlformats.org/drawingml/2006/main">
                  <a:graphicData uri="http://schemas.microsoft.com/office/word/2010/wordprocessingGroup">
                    <wpg:wgp>
                      <wpg:cNvGrpSpPr/>
                      <wpg:grpSpPr>
                        <a:xfrm>
                          <a:off x="0" y="0"/>
                          <a:ext cx="5957396" cy="2009429"/>
                          <a:chOff x="0" y="0"/>
                          <a:chExt cx="5957396" cy="2009429"/>
                        </a:xfrm>
                      </wpg:grpSpPr>
                      <pic:pic xmlns:pic="http://schemas.openxmlformats.org/drawingml/2006/picture">
                        <pic:nvPicPr>
                          <pic:cNvPr id="1821568316"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18460" cy="2008505"/>
                          </a:xfrm>
                          <a:prstGeom prst="rect">
                            <a:avLst/>
                          </a:prstGeom>
                        </pic:spPr>
                      </pic:pic>
                      <pic:pic xmlns:pic="http://schemas.openxmlformats.org/drawingml/2006/picture">
                        <pic:nvPicPr>
                          <pic:cNvPr id="973936024"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916381" y="270164"/>
                            <a:ext cx="3041015" cy="1739265"/>
                          </a:xfrm>
                          <a:prstGeom prst="rect">
                            <a:avLst/>
                          </a:prstGeom>
                        </pic:spPr>
                      </pic:pic>
                    </wpg:wgp>
                  </a:graphicData>
                </a:graphic>
              </wp:inline>
            </w:drawing>
          </mc:Choice>
          <mc:Fallback>
            <w:pict>
              <v:group w14:anchorId="4D451D97" id="Group 1" o:spid="_x0000_s1026" style="width:469.1pt;height:158.2pt;mso-position-horizontal-relative:char;mso-position-vertical-relative:line" coordsize="59573,20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184;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">
                  <v:imagedata r:id="rId13" o:title=""/>
                </v:shape>
                <v:shape id="Picture 1" o:spid="_x0000_s1028" type="#_x0000_t75" style="position:absolute;left:29163;top:2701;width:30410;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">
                  <v:imagedata r:id="rId14" o:title=""/>
                </v:shape>
                <w10:anchorlock/>
              </v:group>
            </w:pict>
          </mc:Fallback>
        </mc:AlternateContent>
      </w:r>
    </w:p>
    <w:bookmarkStart w:id="17" w:name="_Ref215936631"/>
    <w:p w14:paraId="76E89CF5" w14:textId="64B5527B" w:rsidR="008331D4" w:rsidRDefault="00E3153E" w:rsidP="008331D4">
      <w:pPr>
        <w:pStyle w:val="Caption"/>
        <w:jc w:val="both"/>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2</w:t>
      </w:r>
      <w:r>
        <w:fldChar w:fldCharType="end"/>
      </w:r>
      <w:r w:rsidR="008331D4">
        <w:t>. ábra</w:t>
      </w:r>
      <w:bookmarkEnd w:id="17"/>
      <w:r w:rsidR="008331D4">
        <w:t xml:space="preserve"> </w:t>
      </w:r>
      <w:r w:rsidR="00761D60">
        <w:t xml:space="preserve">Nem megfelelő tengely elrendezés (balra) és </w:t>
      </w:r>
      <w:r w:rsidR="00505D5A">
        <w:t>megfelelő tengely elrendezés (jobbra)</w:t>
      </w:r>
    </w:p>
    <w:p w14:paraId="33E21CA1" w14:textId="7DB3690A" w:rsidR="009B2FB1" w:rsidRDefault="00976C67" w:rsidP="00976C67">
      <w:r>
        <w:t xml:space="preserve">Alapvetően két megközelítés lehetséges, a mechanikailag leg egyszerűbb megoldás esetén egy rögzített és egy forgatott </w:t>
      </w:r>
      <w:proofErr w:type="spellStart"/>
      <w:r>
        <w:t>aktuátor</w:t>
      </w:r>
      <w:proofErr w:type="spellEnd"/>
      <w:r>
        <w:t xml:space="preserve"> felelős a tengelyek forgatásáért (</w:t>
      </w:r>
      <w:r>
        <w:fldChar w:fldCharType="begin"/>
      </w:r>
      <w:r>
        <w:instrText xml:space="preserve"> REF _Ref215936683 \h </w:instrText>
      </w:r>
      <w:r>
        <w:fldChar w:fldCharType="separate"/>
      </w:r>
      <w:r>
        <w:rPr>
          <w:noProof/>
        </w:rPr>
        <w:t>1</w:t>
      </w:r>
      <w:r>
        <w:noBreakHyphen/>
      </w:r>
      <w:r>
        <w:rPr>
          <w:noProof/>
        </w:rPr>
        <w:t>3</w:t>
      </w:r>
      <w:r>
        <w:t>. ábra</w:t>
      </w:r>
      <w:r>
        <w:fldChar w:fldCharType="end"/>
      </w:r>
      <w:r>
        <w:t xml:space="preserve">). Ebben az első esetben az egyik kihívás a forgatott motor jeleinek és tápvezetékeinek átvitele forgócsatlakozókon a mérőasztalra menő jeleken túl. A másik kihívás abból ered, hogy a forgatott asztalon kívül egy </w:t>
      </w:r>
      <w:proofErr w:type="spellStart"/>
      <w:r>
        <w:t>aktuátor</w:t>
      </w:r>
      <w:proofErr w:type="spellEnd"/>
      <w:r>
        <w:t xml:space="preserve"> tömegét és ebből adódó tehetetlenségét is gyorsítania kell az első motornak. A második kivitelezés esetén a motorok rögzítettek, így nem szükséges a második motornak sem mozgatása, sem annak jeleinek és tápvezetékeinek átvitele. Ebben az esetben viszont bonyolult fogaskerekes vagy (mint a vázlaton is látható) hajtószíjas mechanizmus szükséges (</w:t>
      </w:r>
      <w:r>
        <w:fldChar w:fldCharType="begin"/>
      </w:r>
      <w:r>
        <w:instrText xml:space="preserve"> REF _Ref198511159 \h </w:instrText>
      </w:r>
      <w:r>
        <w:fldChar w:fldCharType="separate"/>
      </w:r>
      <w:r>
        <w:rPr>
          <w:noProof/>
        </w:rPr>
        <w:t>1</w:t>
      </w:r>
      <w:r>
        <w:noBreakHyphen/>
      </w:r>
      <w:r>
        <w:rPr>
          <w:noProof/>
        </w:rPr>
        <w:t>4</w:t>
      </w:r>
      <w:r>
        <w:t>. ábra</w:t>
      </w:r>
      <w:r>
        <w:fldChar w:fldCharType="end"/>
      </w:r>
      <w:r>
        <w:t>).</w:t>
      </w:r>
      <w:r w:rsidR="006D0109">
        <w:br w:type="textWrapping" w:clear="all"/>
      </w:r>
    </w:p>
    <w:p w14:paraId="08278D52" w14:textId="77777777" w:rsidR="00737E94" w:rsidRDefault="00737E94" w:rsidP="00737E94">
      <w:pPr>
        <w:pStyle w:val="Kp"/>
      </w:pPr>
      <w:r>
        <w:rPr>
          <w:noProof/>
        </w:rPr>
        <w:drawing>
          <wp:inline distT="0" distB="0" distL="0" distR="0" wp14:anchorId="643FD7BA" wp14:editId="43E535F2">
            <wp:extent cx="5400040" cy="2085340"/>
            <wp:effectExtent l="0" t="0" r="0" b="1270"/>
            <wp:docPr id="692034030" name="Kép 1"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4030" name="Kép 1" descr="A képen szöveg, kézírás, sor, Diagram látható&#10;&#10;Előfordulhat, hogy a mesterséges intelligencia által létrehozott tartalom helytele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085340"/>
                    </a:xfrm>
                    <a:prstGeom prst="rect">
                      <a:avLst/>
                    </a:prstGeom>
                  </pic:spPr>
                </pic:pic>
              </a:graphicData>
            </a:graphic>
          </wp:inline>
        </w:drawing>
      </w:r>
    </w:p>
    <w:bookmarkStart w:id="18" w:name="_Ref215936683"/>
    <w:p w14:paraId="706543C0" w14:textId="4E741C19" w:rsidR="00737E94" w:rsidRDefault="00E3153E"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3</w:t>
      </w:r>
      <w:r>
        <w:fldChar w:fldCharType="end"/>
      </w:r>
      <w:bookmarkStart w:id="19" w:name="_Toc215442888"/>
      <w:r w:rsidR="00737E94">
        <w:t>. ábra</w:t>
      </w:r>
      <w:bookmarkEnd w:id="18"/>
      <w:r w:rsidR="00737E94">
        <w:t xml:space="preserve"> Kézi vázlatok az első megoldásra</w:t>
      </w:r>
      <w:bookmarkEnd w:id="19"/>
    </w:p>
    <w:p w14:paraId="0546AF58" w14:textId="77777777" w:rsidR="00737E94" w:rsidRDefault="00737E94" w:rsidP="00737E94">
      <w:pPr>
        <w:pStyle w:val="Kp"/>
      </w:pPr>
      <w:r w:rsidRPr="00737E94">
        <w:rPr>
          <w:noProof/>
        </w:rPr>
        <w:drawing>
          <wp:inline distT="0" distB="0" distL="0" distR="0" wp14:anchorId="7BFEF9F1" wp14:editId="2C6F4635">
            <wp:extent cx="5400040" cy="3430270"/>
            <wp:effectExtent l="0" t="0" r="0" b="0"/>
            <wp:docPr id="1761645361" name="Kép 2"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descr="A képen szöveg, kézírás, sor, diagram látható&#10;&#10;Előfordulhat, hogy a mesterséges intelligencia által létrehozott tartalom helytele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430270"/>
                    </a:xfrm>
                    <a:prstGeom prst="rect">
                      <a:avLst/>
                    </a:prstGeom>
                  </pic:spPr>
                </pic:pic>
              </a:graphicData>
            </a:graphic>
          </wp:inline>
        </w:drawing>
      </w:r>
    </w:p>
    <w:bookmarkStart w:id="20" w:name="_Ref198511159"/>
    <w:p w14:paraId="15D5BEA3" w14:textId="56299A24" w:rsidR="00737E94" w:rsidRDefault="00E3153E"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4</w:t>
      </w:r>
      <w:r>
        <w:fldChar w:fldCharType="end"/>
      </w:r>
      <w:bookmarkStart w:id="21" w:name="_Toc215442889"/>
      <w:r w:rsidR="00737E94">
        <w:t>. ábra</w:t>
      </w:r>
      <w:bookmarkEnd w:id="20"/>
      <w:r w:rsidR="00737E94">
        <w:t xml:space="preserve"> Kézi vázlat a második megoldásra</w:t>
      </w:r>
      <w:bookmarkEnd w:id="21"/>
    </w:p>
    <w:p w14:paraId="28F08034" w14:textId="1BACFAF2" w:rsidR="004C768D" w:rsidRPr="004D24C2" w:rsidRDefault="00274277" w:rsidP="004D24C2">
      <w:pPr>
        <w:pStyle w:val="Heading1"/>
      </w:pPr>
      <w:bookmarkStart w:id="22" w:name="_Toc215980018"/>
      <w:r w:rsidRPr="004D24C2">
        <w:t>Modulok</w:t>
      </w:r>
      <w:bookmarkEnd w:id="22"/>
    </w:p>
    <w:p w14:paraId="5F277A2B" w14:textId="350A5F40" w:rsidR="008D589A" w:rsidRDefault="00274277" w:rsidP="008D589A">
      <w:r>
        <w:t>Az eszköz megvalósításához szükséges egységek fejlesztését úgynevezett deszkamodellen végeztem, ami a gyors prototípusgyártás egyik elterjedt módja. Az elektronikai alkatrészek próbapanelen vannak, nincs nyomtatott áramkör, próbanyákon vannak a csatlakozók kialakítva.</w:t>
      </w:r>
      <w:r w:rsidR="008D589A">
        <w:t xml:space="preserve"> Így a kiválasztott </w:t>
      </w:r>
      <w:r w:rsidR="00331FB3">
        <w:t>eszközök (pl. OLED modul) megfelelőségét tudtam ellenőrizni kis előkészülettel és megkezdhettem a modulokhoz szükséges kezelő szoftver megvalósítását. A</w:t>
      </w:r>
      <w:r w:rsidR="0087436A">
        <w:t xml:space="preserve">z </w:t>
      </w:r>
      <w:r w:rsidR="00331FB3">
        <w:t>STM32CubeIDE</w:t>
      </w:r>
      <w:r w:rsidR="0087436A">
        <w:t xml:space="preserve"> fejlesztői környezetet használtam a beágyazott szoftver fejlesztésére</w:t>
      </w:r>
      <w:r w:rsidR="00331FB3">
        <w:t xml:space="preserve">. </w:t>
      </w:r>
      <w:r w:rsidR="0028623C">
        <w:t>Ez</w:t>
      </w:r>
      <w:r w:rsidR="00CF084F">
        <w:t xml:space="preserve"> a szoftver a gyártócég által sz</w:t>
      </w:r>
      <w:r w:rsidR="006B7128">
        <w:t>olgáltatott környezet,</w:t>
      </w:r>
      <w:r w:rsidR="00331FB3">
        <w:t xml:space="preserve"> </w:t>
      </w:r>
      <w:r w:rsidR="0028623C">
        <w:t xml:space="preserve">a </w:t>
      </w:r>
      <w:r w:rsidR="00331FB3">
        <w:t>választott STM mikrokontrollerre érdemes ebben a fejlesztői környezetben szoftvert fejleszteni</w:t>
      </w:r>
      <w:r w:rsidR="0028623C">
        <w:t xml:space="preserve"> a hasznos beépített eszközök miatt</w:t>
      </w:r>
      <w:r w:rsidR="00331FB3">
        <w:t>.</w:t>
      </w:r>
    </w:p>
    <w:p w14:paraId="37D1DD67" w14:textId="523F3D82" w:rsidR="00274277" w:rsidRDefault="008D589A" w:rsidP="008D589A">
      <w:r>
        <w:t xml:space="preserve">Miután megbizonyosodtam a választott alkatrészek megfelelőségéről és összeállt a deszka modell, megterveztem a modulokhoz szükséges nyomtatott áramköröket. Az áramkörök tervezéséhez a </w:t>
      </w:r>
      <w:proofErr w:type="spellStart"/>
      <w:r>
        <w:t>KiCAD</w:t>
      </w:r>
      <w:proofErr w:type="spellEnd"/>
      <w:r>
        <w:t xml:space="preserve"> szoftvert használtam. </w:t>
      </w:r>
    </w:p>
    <w:p w14:paraId="63899430" w14:textId="53A62F7B" w:rsidR="0057375D" w:rsidRDefault="0057375D" w:rsidP="0057375D">
      <w:pPr>
        <w:pStyle w:val="Heading2"/>
      </w:pPr>
      <w:bookmarkStart w:id="23" w:name="_Toc215980019"/>
      <w:r>
        <w:t>Mikrovezérlő</w:t>
      </w:r>
      <w:bookmarkEnd w:id="23"/>
    </w:p>
    <w:p w14:paraId="3AEA6596" w14:textId="1BE6D564" w:rsidR="0057375D" w:rsidRDefault="0057375D" w:rsidP="008D589A">
      <w:r>
        <w:t xml:space="preserve">Az eszköz központi egysége, amin az ezt működtető szoftver fut az maga a mikrovezérlő. A projektjeimet (szakdolgozatom, önálló projekt stb.) általában STM32 mikrovezérlőt használok. Ezekhez a mikrovezérlőkhöz nagyon </w:t>
      </w:r>
      <w:r w:rsidR="007B3A1E">
        <w:t xml:space="preserve">a korábban említett </w:t>
      </w:r>
      <w:proofErr w:type="spellStart"/>
      <w:r w:rsidR="007B3A1E">
        <w:t>CubeIDE</w:t>
      </w:r>
      <w:proofErr w:type="spellEnd"/>
      <w:r>
        <w:t xml:space="preserve"> fejlesztői környezet tartozik</w:t>
      </w:r>
      <w:r w:rsidR="00511907">
        <w:t xml:space="preserve">, amiben meg vannak valósítva az eszköz perifériáit kezelő osztályok, így nem nekem kell megírni például az I2C drivert. További előnye ennek a platformnak, hogy a mikrovezérlők megvásárolhatóak „NUCLEO” fejlesztői panelre felszerelve, ahol a működéshez szükséges minden áramköri elem és kapcsolás ki van alakítva, valamint programozó és </w:t>
      </w:r>
      <w:proofErr w:type="spellStart"/>
      <w:r w:rsidR="00511907">
        <w:t>debugger</w:t>
      </w:r>
      <w:proofErr w:type="spellEnd"/>
      <w:r w:rsidR="00511907">
        <w:t xml:space="preserve"> modullal vannak szerelve.</w:t>
      </w:r>
    </w:p>
    <w:p w14:paraId="60A61D33" w14:textId="48B46CAA" w:rsidR="00511907" w:rsidRDefault="00511907" w:rsidP="008D589A">
      <w:r>
        <w:t>A következő feladat az STM32 mikrokontroller családból kiválasztani a megfelelőt. A szempontok minél több GPIO</w:t>
      </w:r>
      <w:r w:rsidR="005F07DA">
        <w:t xml:space="preserve"> (későbbi bővíthetőség miatt)</w:t>
      </w:r>
      <w:r>
        <w:t>, legalább 3 SPI-csatorna</w:t>
      </w:r>
      <w:r w:rsidR="00484455">
        <w:t>, legalább 4 DMA</w:t>
      </w:r>
      <w:r>
        <w:t>,</w:t>
      </w:r>
      <w:r w:rsidR="00027495">
        <w:t xml:space="preserve"> legalább 4 időzítő,</w:t>
      </w:r>
      <w:r>
        <w:t xml:space="preserve"> </w:t>
      </w:r>
      <w:r w:rsidR="00027495">
        <w:t>Ethernet és USB kommunikáció</w:t>
      </w:r>
      <w:r>
        <w:t xml:space="preserve">. Ezen megfontolások alapján a választásom az </w:t>
      </w:r>
      <w:r w:rsidRPr="00511907">
        <w:t>STM32F767ZIT6</w:t>
      </w:r>
      <w:r>
        <w:t>-re esett. Ennek főbb tulajdonságai</w:t>
      </w:r>
      <w:r w:rsidR="00027495" w:rsidRPr="00027495">
        <w:t xml:space="preserve"> </w:t>
      </w:r>
      <w:sdt>
        <w:sdtPr>
          <w:id w:val="1222486865"/>
          <w:citation/>
        </w:sdtPr>
        <w:sdtEndPr/>
        <w:sdtContent>
          <w:r w:rsidR="00027495">
            <w:fldChar w:fldCharType="begin"/>
          </w:r>
          <w:r w:rsidR="00027495">
            <w:instrText xml:space="preserve"> CITATION STM25 \l 1038 </w:instrText>
          </w:r>
          <w:r w:rsidR="00027495">
            <w:fldChar w:fldCharType="separate"/>
          </w:r>
          <w:r w:rsidR="008B1BC7">
            <w:rPr>
              <w:noProof/>
            </w:rPr>
            <w:t>[7]</w:t>
          </w:r>
          <w:r w:rsidR="00027495">
            <w:fldChar w:fldCharType="end"/>
          </w:r>
        </w:sdtContent>
      </w:sdt>
      <w:r>
        <w:t>:</w:t>
      </w:r>
    </w:p>
    <w:p w14:paraId="3358F561" w14:textId="6E7F62C4" w:rsidR="00484455" w:rsidRDefault="00027495" w:rsidP="00484455">
      <w:pPr>
        <w:pStyle w:val="ListParagraph"/>
        <w:numPr>
          <w:ilvl w:val="0"/>
          <w:numId w:val="23"/>
        </w:numPr>
      </w:pPr>
      <w:proofErr w:type="spellStart"/>
      <w:r w:rsidRPr="00027495">
        <w:t>Arm</w:t>
      </w:r>
      <w:proofErr w:type="spellEnd"/>
      <w:r w:rsidRPr="00027495">
        <w:t xml:space="preserve">® 32-bit </w:t>
      </w:r>
      <w:proofErr w:type="spellStart"/>
      <w:r w:rsidRPr="00027495">
        <w:t>Cortex</w:t>
      </w:r>
      <w:proofErr w:type="spellEnd"/>
      <w:r w:rsidRPr="00027495">
        <w:t>®-M7 CPU</w:t>
      </w:r>
    </w:p>
    <w:p w14:paraId="5BF7EAD0" w14:textId="6E04AAF8" w:rsidR="00027495" w:rsidRDefault="00027495" w:rsidP="00027495">
      <w:pPr>
        <w:pStyle w:val="ListParagraph"/>
        <w:numPr>
          <w:ilvl w:val="0"/>
          <w:numId w:val="23"/>
        </w:numPr>
      </w:pPr>
      <w:r>
        <w:t xml:space="preserve">Akár 2Mbyte </w:t>
      </w:r>
      <w:proofErr w:type="spellStart"/>
      <w:r>
        <w:t>flash</w:t>
      </w:r>
      <w:proofErr w:type="spellEnd"/>
      <w:r>
        <w:t xml:space="preserve"> memória</w:t>
      </w:r>
    </w:p>
    <w:p w14:paraId="1773F476" w14:textId="3990F594" w:rsidR="00027495" w:rsidRDefault="00027495" w:rsidP="00027495">
      <w:pPr>
        <w:pStyle w:val="ListParagraph"/>
        <w:numPr>
          <w:ilvl w:val="0"/>
          <w:numId w:val="23"/>
        </w:numPr>
      </w:pPr>
      <w:r>
        <w:t>Akár 512 Kbyte ram</w:t>
      </w:r>
    </w:p>
    <w:p w14:paraId="2C231949" w14:textId="5594D296" w:rsidR="00027495" w:rsidRDefault="00027495" w:rsidP="00027495">
      <w:pPr>
        <w:pStyle w:val="ListParagraph"/>
        <w:numPr>
          <w:ilvl w:val="0"/>
          <w:numId w:val="23"/>
        </w:numPr>
      </w:pPr>
      <w:r>
        <w:t>Általános felhasználású DMA: 16 csatorna</w:t>
      </w:r>
    </w:p>
    <w:p w14:paraId="76665C3C" w14:textId="19AC3A6F" w:rsidR="00027495" w:rsidRDefault="00027495" w:rsidP="00027495">
      <w:pPr>
        <w:pStyle w:val="ListParagraph"/>
        <w:numPr>
          <w:ilvl w:val="0"/>
          <w:numId w:val="23"/>
        </w:numPr>
      </w:pPr>
      <w:r>
        <w:lastRenderedPageBreak/>
        <w:t>Akár 18 időzítő</w:t>
      </w:r>
    </w:p>
    <w:p w14:paraId="3DFFBC1F" w14:textId="75906169" w:rsidR="00027495" w:rsidRDefault="00027495" w:rsidP="00027495">
      <w:pPr>
        <w:pStyle w:val="ListParagraph"/>
        <w:numPr>
          <w:ilvl w:val="0"/>
          <w:numId w:val="23"/>
        </w:numPr>
      </w:pPr>
      <w:r>
        <w:t>Akár 168 IO port</w:t>
      </w:r>
    </w:p>
    <w:p w14:paraId="4CA9F4A3" w14:textId="66C33B49" w:rsidR="00027495" w:rsidRDefault="00027495" w:rsidP="00027495">
      <w:pPr>
        <w:pStyle w:val="ListParagraph"/>
        <w:numPr>
          <w:ilvl w:val="0"/>
          <w:numId w:val="23"/>
        </w:numPr>
      </w:pPr>
      <w:r>
        <w:t>Akár 4 I2C</w:t>
      </w:r>
    </w:p>
    <w:p w14:paraId="536AD1E3" w14:textId="74C6A9B5" w:rsidR="00027495" w:rsidRDefault="00027495" w:rsidP="00027495">
      <w:pPr>
        <w:pStyle w:val="ListParagraph"/>
        <w:numPr>
          <w:ilvl w:val="0"/>
          <w:numId w:val="23"/>
        </w:numPr>
      </w:pPr>
      <w:r>
        <w:t>Akár 4 USART</w:t>
      </w:r>
    </w:p>
    <w:p w14:paraId="5AC32EEE" w14:textId="23A0487F" w:rsidR="00027495" w:rsidRDefault="00027495" w:rsidP="00027495">
      <w:pPr>
        <w:pStyle w:val="ListParagraph"/>
        <w:numPr>
          <w:ilvl w:val="0"/>
          <w:numId w:val="23"/>
        </w:numPr>
      </w:pPr>
      <w:r>
        <w:t>Akár 6 SPI</w:t>
      </w:r>
    </w:p>
    <w:p w14:paraId="316AEFD6" w14:textId="26D5CB93" w:rsidR="00027495" w:rsidRDefault="00027495" w:rsidP="00027495">
      <w:pPr>
        <w:pStyle w:val="ListParagraph"/>
        <w:numPr>
          <w:ilvl w:val="0"/>
          <w:numId w:val="23"/>
        </w:numPr>
      </w:pPr>
      <w:r>
        <w:t>USB2.0</w:t>
      </w:r>
    </w:p>
    <w:p w14:paraId="43890342" w14:textId="29BFF97C" w:rsidR="00027495" w:rsidRDefault="00027495" w:rsidP="00027495">
      <w:pPr>
        <w:pStyle w:val="ListParagraph"/>
        <w:numPr>
          <w:ilvl w:val="0"/>
          <w:numId w:val="23"/>
        </w:numPr>
      </w:pPr>
      <w:r>
        <w:t>Ethernet</w:t>
      </w:r>
    </w:p>
    <w:p w14:paraId="25134B3C" w14:textId="77777777" w:rsidR="00511907" w:rsidRDefault="00511907" w:rsidP="008D589A"/>
    <w:p w14:paraId="1DCB2AC7" w14:textId="7D498A7D" w:rsidR="00274277" w:rsidRDefault="00274277" w:rsidP="004D24C2">
      <w:pPr>
        <w:pStyle w:val="Heading2"/>
      </w:pPr>
      <w:bookmarkStart w:id="24" w:name="_Toc215980020"/>
      <w:r>
        <w:t>Motorok</w:t>
      </w:r>
      <w:bookmarkEnd w:id="24"/>
    </w:p>
    <w:p w14:paraId="259FEEAB" w14:textId="43D4D51B" w:rsidR="00143DD1" w:rsidRDefault="000051CD" w:rsidP="00696511">
      <w:r>
        <w:t>Abból, hogy a mérőseszköz gyorsulásmérő szenzorokat pozícionál következik az elvárás</w:t>
      </w:r>
      <w:r w:rsidR="00696511">
        <w:t>, hogy a mérőeszköz miután felvette a kívánt pozíciót azt tartsa</w:t>
      </w:r>
      <w:r>
        <w:t>. T</w:t>
      </w:r>
      <w:r w:rsidR="00696511">
        <w:t xml:space="preserve">ehát nulla szögsebességnél is legyen nyomatéka, valamint oszcilláció lehetősége ne állhason fenn. Ezen elvárások alapján léptetőmotorokat választottam </w:t>
      </w:r>
      <w:proofErr w:type="spellStart"/>
      <w:r w:rsidR="00696511">
        <w:t>aktuátor</w:t>
      </w:r>
      <w:r>
        <w:t>oknak</w:t>
      </w:r>
      <w:proofErr w:type="spellEnd"/>
      <w:r>
        <w:t xml:space="preserve">. A léptetőmotor tekercseinek gerjesztésével a forgórész léptethető, vagy az adott pozícióban tarható. A tekercsek gerjesztését TMC2209 IC-t használó </w:t>
      </w:r>
      <w:proofErr w:type="spellStart"/>
      <w:r w:rsidRPr="000051CD">
        <w:t>SilentStepStick</w:t>
      </w:r>
      <w:proofErr w:type="spellEnd"/>
      <w:r>
        <w:t xml:space="preserve"> meghajtóval végeztem. A meghajtónak forgási irányt, </w:t>
      </w:r>
      <w:proofErr w:type="spellStart"/>
      <w:r>
        <w:t>mikrostep</w:t>
      </w:r>
      <w:proofErr w:type="spellEnd"/>
      <w:r>
        <w:t xml:space="preserve"> felbontást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proofErr w:type="spellStart"/>
      <w:r w:rsidR="00143DD1">
        <w:t>enkóderekkel</w:t>
      </w:r>
      <w:proofErr w:type="spellEnd"/>
      <w:r w:rsidR="00143DD1">
        <w:t xml:space="preserve"> mérem vissza.</w:t>
      </w:r>
    </w:p>
    <w:p w14:paraId="7EA04751" w14:textId="58AA0E4D" w:rsidR="0004624C" w:rsidRDefault="0004624C" w:rsidP="004D24C2">
      <w:pPr>
        <w:pStyle w:val="Heading3"/>
      </w:pPr>
      <w:bookmarkStart w:id="25" w:name="_Toc215980021"/>
      <w:r>
        <w:t>Motorvezérlő IC</w:t>
      </w:r>
      <w:r w:rsidR="00646E4E">
        <w:t xml:space="preserve"> </w:t>
      </w:r>
      <w:sdt>
        <w:sdtPr>
          <w:id w:val="-1363439306"/>
          <w:citation/>
        </w:sdtPr>
        <w:sdtEndPr/>
        <w:sdtContent>
          <w:r w:rsidR="00646E4E">
            <w:fldChar w:fldCharType="begin"/>
          </w:r>
          <w:r w:rsidR="00646E4E">
            <w:instrText xml:space="preserve"> CITATION TMC2209 \l 1038 </w:instrText>
          </w:r>
          <w:r w:rsidR="00646E4E">
            <w:fldChar w:fldCharType="separate"/>
          </w:r>
          <w:r w:rsidR="008B1BC7">
            <w:rPr>
              <w:noProof/>
            </w:rPr>
            <w:t>[8]</w:t>
          </w:r>
          <w:r w:rsidR="00646E4E">
            <w:fldChar w:fldCharType="end"/>
          </w:r>
        </w:sdtContent>
      </w:sdt>
      <w:bookmarkEnd w:id="25"/>
    </w:p>
    <w:p w14:paraId="33F83B7B" w14:textId="12BB5239" w:rsidR="00EF7B2C" w:rsidRDefault="0004624C" w:rsidP="00EF7B2C">
      <w:r>
        <w:t>A léptetőmotorok vezérléséhez</w:t>
      </w:r>
      <w:r w:rsidR="007B32B3">
        <w:t>, mint azt feljebb is említettem, a TMC2209 IC-t használtam</w:t>
      </w:r>
      <w:r w:rsidR="003D3C6D">
        <w:t>, mely a</w:t>
      </w:r>
      <w:r w:rsidR="00646E4E">
        <w:t xml:space="preserve"> szükséges passzív áramköri elemekkel ellátva is kapható, beépítve a </w:t>
      </w:r>
      <w:proofErr w:type="spellStart"/>
      <w:r w:rsidR="00646E4E">
        <w:t>SilentStepStick</w:t>
      </w:r>
      <w:proofErr w:type="spellEnd"/>
      <w:r w:rsidR="00646E4E">
        <w:t xml:space="preserve"> elnevezésű panel</w:t>
      </w:r>
      <w:r w:rsidR="0012742A">
        <w:t>be</w:t>
      </w:r>
      <w:r w:rsidR="00646E4E">
        <w:t xml:space="preserve">. </w:t>
      </w:r>
      <w:r w:rsidR="003D3C6D">
        <w:t xml:space="preserve">A </w:t>
      </w:r>
      <w:r w:rsidR="003D3C6D">
        <w:t>TMC2209</w:t>
      </w:r>
      <w:r w:rsidR="007B32B3">
        <w:t xml:space="preserve"> egy elterjedt léptetőmotor meghajt</w:t>
      </w:r>
      <w:r w:rsidR="00E57AE1">
        <w:t>ó</w:t>
      </w:r>
      <w:r w:rsidR="007B32B3">
        <w:t>,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w:t>
      </w:r>
      <w:r w:rsidR="00AB01CC">
        <w:lastRenderedPageBreak/>
        <w:t xml:space="preserve">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 lehető leg optimálisabb motorvezérlés érdekében a meghajtó kalibrálható. Ezeket a funkcionalitásait egyelőre még nem használtam ki, de az alaplap tervezésekor úgy hoztam létre a kapcsolást, hogy az </w:t>
      </w:r>
      <w:r w:rsidR="0045510B">
        <w:t>UART-csatorna</w:t>
      </w:r>
      <w:r w:rsidR="00AB01CC">
        <w:t xml:space="preserve"> használható legyen.</w:t>
      </w:r>
    </w:p>
    <w:p w14:paraId="1019585A" w14:textId="2C021ABC" w:rsidR="00EF7B2C" w:rsidRDefault="00EF7B2C" w:rsidP="00EF7B2C">
      <w:r>
        <w:t>Ez a motorvezérlő kétfázisú bipoláris léptetőmotorok vezérlésére alkalmas 2.8A maximális árammal. A pontos motorválasztásra akkor kerülhet sor, amikor a mechanikai terv már e</w:t>
      </w:r>
      <w:r w:rsidR="00955A66">
        <w:t xml:space="preserve">lkészült és ismert a </w:t>
      </w:r>
      <w:r w:rsidR="00E80E2A">
        <w:t>szükséges nyomaték</w:t>
      </w:r>
      <w:r>
        <w:t xml:space="preserve">. Mivel a motor mérete nem befolyásolja az alapvető működési és vezérlési elvet, ezért </w:t>
      </w:r>
      <w:r w:rsidR="00106067">
        <w:t>a motor pontos típusának ismeret</w:t>
      </w:r>
      <w:r w:rsidR="00186757">
        <w:t>ének hiánya</w:t>
      </w:r>
      <w:r>
        <w:t xml:space="preserve"> nem jelent akadályt a fejlesztés során.</w:t>
      </w:r>
    </w:p>
    <w:p w14:paraId="001B47AE" w14:textId="6C95C113" w:rsidR="00EF7B2C" w:rsidRDefault="00EF7B2C" w:rsidP="00696511">
      <w:r>
        <w:t xml:space="preserve">A motorvezérlő legfinomabb </w:t>
      </w:r>
      <w:proofErr w:type="spellStart"/>
      <w:r>
        <w:t>mikrolépés</w:t>
      </w:r>
      <w:proofErr w:type="spellEnd"/>
      <w:r>
        <w:t xml:space="preserve"> beállítása 1/32. Ez </w:t>
      </w:r>
      <m:oMath>
        <m:r>
          <w:rPr>
            <w:rFonts w:ascii="Cambria Math" w:hAnsi="Cambria Math"/>
          </w:rPr>
          <m:t>1.8°</m:t>
        </m:r>
      </m:oMath>
      <w:r>
        <w:t xml:space="preserve"> felbontású léptetőmotorok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=0,05625°</m:t>
        </m:r>
      </m:oMath>
      <w:r>
        <w:t>-os felbontást jelent</w:t>
      </w:r>
      <w:r w:rsidR="00F34A4A">
        <w:t>, tehát a specifikációknál jelzett beállási pontosságot tudja szolgáltatni</w:t>
      </w:r>
      <w:r w:rsidR="003777F1">
        <w:t>.</w:t>
      </w:r>
    </w:p>
    <w:p w14:paraId="1009FB36" w14:textId="7F660635" w:rsidR="00143DD1" w:rsidRDefault="00143DD1" w:rsidP="004D24C2">
      <w:pPr>
        <w:pStyle w:val="Heading3"/>
      </w:pPr>
      <w:bookmarkStart w:id="26" w:name="_Toc215980022"/>
      <w:r>
        <w:t>Léptetőmotorok sebességprofil vezérlése</w:t>
      </w:r>
      <w:r w:rsidR="00825AAC">
        <w:t xml:space="preserve"> </w:t>
      </w:r>
      <w:sdt>
        <w:sdtPr>
          <w:id w:val="-103507382"/>
          <w:citation/>
        </w:sdtPr>
        <w:sdtEndPr/>
        <w:sdtContent>
          <w:r w:rsidR="00825AAC">
            <w:fldChar w:fldCharType="begin"/>
          </w:r>
          <w:r w:rsidR="00825AAC">
            <w:instrText xml:space="preserve"> CITATION Linearspeed \l 1038 </w:instrText>
          </w:r>
          <w:r w:rsidR="00825AAC">
            <w:fldChar w:fldCharType="separate"/>
          </w:r>
          <w:r w:rsidR="008B1BC7">
            <w:rPr>
              <w:noProof/>
            </w:rPr>
            <w:t>[9]</w:t>
          </w:r>
          <w:r w:rsidR="00825AAC">
            <w:fldChar w:fldCharType="end"/>
          </w:r>
        </w:sdtContent>
      </w:sdt>
      <w:bookmarkEnd w:id="26"/>
    </w:p>
    <w:p w14:paraId="33B00A08" w14:textId="7BD6B4BF"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7356A9">
        <w:t>(</w:t>
      </w:r>
      <w:r w:rsidR="007356A9">
        <w:rPr>
          <w:noProof/>
        </w:rPr>
        <w:t>1</w:t>
      </w:r>
      <w:r w:rsidR="007356A9">
        <w:t>.</w:t>
      </w:r>
      <w:r w:rsidR="007356A9">
        <w:rPr>
          <w:noProof/>
        </w:rPr>
        <w:t>1</w:t>
      </w:r>
      <w:r w:rsidR="007356A9">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7356A9">
        <w:t>(</w:t>
      </w:r>
      <w:r w:rsidR="007356A9">
        <w:rPr>
          <w:noProof/>
        </w:rPr>
        <w:t>1</w:t>
      </w:r>
      <w:r w:rsidR="007356A9">
        <w:t>.</w:t>
      </w:r>
      <w:r w:rsidR="007356A9">
        <w:rPr>
          <w:noProof/>
        </w:rPr>
        <w:t>2</w:t>
      </w:r>
      <w:r w:rsidR="007356A9">
        <w:t>)</w:t>
      </w:r>
      <w:r w:rsidR="007356A9">
        <w:fldChar w:fldCharType="end"/>
      </w:r>
      <w:r w:rsidR="007356A9">
        <w:t xml:space="preserve"> egyenlet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1D526B">
        <w:trPr>
          <w:jc w:val="center"/>
        </w:trPr>
        <w:tc>
          <w:tcPr>
            <w:tcW w:w="326" w:type="pct"/>
            <w:vAlign w:val="center"/>
          </w:tcPr>
          <w:p w14:paraId="3F8C501D" w14:textId="77777777" w:rsidR="007356A9" w:rsidRPr="005E49C8" w:rsidRDefault="007356A9" w:rsidP="001D526B">
            <w:pPr>
              <w:ind w:firstLine="0"/>
            </w:pPr>
          </w:p>
        </w:tc>
        <w:tc>
          <w:tcPr>
            <w:tcW w:w="4276" w:type="pct"/>
            <w:vAlign w:val="center"/>
          </w:tcPr>
          <w:p w14:paraId="04EA4A2C" w14:textId="68479983" w:rsidR="007356A9" w:rsidRPr="00B93C66" w:rsidRDefault="007356A9" w:rsidP="001D526B">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77777777" w:rsidR="007356A9" w:rsidRPr="005E49C8" w:rsidRDefault="007356A9" w:rsidP="001D526B">
            <w:pPr>
              <w:ind w:firstLine="0"/>
            </w:pPr>
            <w:bookmarkStart w:id="27" w:name="_Ref21361909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1</w:t>
            </w:r>
            <w:r>
              <w:fldChar w:fldCharType="end"/>
            </w:r>
            <w:r>
              <w:t>)</w:t>
            </w:r>
            <w:bookmarkEnd w:id="27"/>
          </w:p>
        </w:tc>
      </w:tr>
      <w:tr w:rsidR="007356A9" w:rsidRPr="005E49C8" w14:paraId="78F2738D" w14:textId="77777777" w:rsidTr="001D526B">
        <w:trPr>
          <w:jc w:val="center"/>
        </w:trPr>
        <w:tc>
          <w:tcPr>
            <w:tcW w:w="326" w:type="pct"/>
            <w:vAlign w:val="center"/>
          </w:tcPr>
          <w:p w14:paraId="7EBC1C8F" w14:textId="77777777" w:rsidR="007356A9" w:rsidRPr="005E49C8" w:rsidRDefault="007356A9" w:rsidP="001D526B">
            <w:pPr>
              <w:ind w:firstLine="0"/>
            </w:pPr>
          </w:p>
        </w:tc>
        <w:tc>
          <w:tcPr>
            <w:tcW w:w="4276" w:type="pct"/>
            <w:vAlign w:val="center"/>
          </w:tcPr>
          <w:p w14:paraId="11A09D74" w14:textId="0A39F10E" w:rsidR="007356A9" w:rsidRPr="00B93C66" w:rsidRDefault="007356A9" w:rsidP="001D526B">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77777777" w:rsidR="007356A9" w:rsidRPr="005E49C8" w:rsidRDefault="007356A9" w:rsidP="001D526B">
            <w:pPr>
              <w:ind w:firstLine="0"/>
            </w:pPr>
            <w:bookmarkStart w:id="28" w:name="_Ref21361911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2</w:t>
            </w:r>
            <w:r>
              <w:fldChar w:fldCharType="end"/>
            </w:r>
            <w:r>
              <w:t>)</w:t>
            </w:r>
            <w:bookmarkEnd w:id="28"/>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w:t>
      </w:r>
      <w:r w:rsidR="003D3498">
        <w:lastRenderedPageBreak/>
        <w:t>hatások elkerülése érdekében a léptetőmotorokat megfelelő seb</w:t>
      </w:r>
      <w:proofErr w:type="spellStart"/>
      <w:r w:rsidR="003D3498">
        <w:t>ességprofillal</w:t>
      </w:r>
      <w:proofErr w:type="spellEnd"/>
      <w:r w:rsidR="003D3498">
        <w:t xml:space="preserve"> kell vezérelni.</w:t>
      </w:r>
    </w:p>
    <w:p w14:paraId="0AA87489" w14:textId="4B22575D" w:rsidR="00825AAC" w:rsidRDefault="00825AAC" w:rsidP="003C6485">
      <w:r>
        <w:t>Gyakran használt megoldás a sebességprofilt lineáris szakaszokból összeilleszteni</w:t>
      </w:r>
      <w:r w:rsidR="00560C6F">
        <w:t xml:space="preserve">, ahogy azt a </w:t>
      </w:r>
      <w:r w:rsidR="00560C6F">
        <w:fldChar w:fldCharType="begin"/>
      </w:r>
      <w:r w:rsidR="00560C6F">
        <w:instrText xml:space="preserve"> REF _Ref214196592 \h </w:instrText>
      </w:r>
      <w:r w:rsidR="00560C6F">
        <w:fldChar w:fldCharType="separate"/>
      </w:r>
      <w:r w:rsidR="00560C6F">
        <w:rPr>
          <w:noProof/>
        </w:rPr>
        <w:t>4</w:t>
      </w:r>
      <w:r w:rsidR="00560C6F">
        <w:t>. ábra</w:t>
      </w:r>
      <w:r w:rsidR="00560C6F">
        <w:fldChar w:fldCharType="end"/>
      </w:r>
      <w:r w:rsidR="00560C6F">
        <w:fldChar w:fldCharType="begin"/>
      </w:r>
      <w:r w:rsidR="00560C6F">
        <w:instrText xml:space="preserve"> REF _Ref198511128 \h </w:instrText>
      </w:r>
      <w:r w:rsidR="00560C6F">
        <w:fldChar w:fldCharType="separate"/>
      </w:r>
      <w:r w:rsidR="00560C6F">
        <w:fldChar w:fldCharType="end"/>
      </w:r>
      <w:r w:rsidR="00560C6F">
        <w:t xml:space="preserve"> is mutatja.</w:t>
      </w:r>
    </w:p>
    <w:p w14:paraId="30D460B6" w14:textId="77777777" w:rsidR="00560C6F" w:rsidRDefault="00560C6F" w:rsidP="0064249D">
      <w:pPr>
        <w:keepNext/>
        <w:ind w:firstLine="0"/>
        <w:jc w:val="center"/>
      </w:pPr>
      <w:r w:rsidRPr="00560C6F">
        <w:rPr>
          <w:noProof/>
        </w:rPr>
        <w:drawing>
          <wp:inline distT="0" distB="0" distL="0" distR="0" wp14:anchorId="426C4FB0" wp14:editId="2A7C7757">
            <wp:extent cx="3098177" cy="3701491"/>
            <wp:effectExtent l="0" t="0" r="698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17"/>
                    <a:stretch>
                      <a:fillRect/>
                    </a:stretch>
                  </pic:blipFill>
                  <pic:spPr>
                    <a:xfrm>
                      <a:off x="0" y="0"/>
                      <a:ext cx="3102022" cy="3706085"/>
                    </a:xfrm>
                    <a:prstGeom prst="rect">
                      <a:avLst/>
                    </a:prstGeom>
                  </pic:spPr>
                </pic:pic>
              </a:graphicData>
            </a:graphic>
          </wp:inline>
        </w:drawing>
      </w:r>
    </w:p>
    <w:bookmarkStart w:id="29" w:name="_Ref214196592"/>
    <w:p w14:paraId="1D42D277" w14:textId="4D29B1C8" w:rsidR="00560C6F"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bookmarkStart w:id="30" w:name="_Toc215442890"/>
      <w:r w:rsidR="00560C6F">
        <w:t>. ábra</w:t>
      </w:r>
      <w:bookmarkEnd w:id="29"/>
      <w:r w:rsidR="00560C6F">
        <w:t xml:space="preserve"> Gyorsulás (</w:t>
      </w:r>
      <m:oMath>
        <m:acc>
          <m:accPr>
            <m:chr m:val="̇"/>
            <m:ctrlPr>
              <w:rPr>
                <w:rFonts w:ascii="Cambria Math" w:hAnsi="Cambria Math"/>
                <w:i/>
              </w:rPr>
            </m:ctrlPr>
          </m:accPr>
          <m:e>
            <m:r>
              <m:rPr>
                <m:sty m:val="bi"/>
              </m:rPr>
              <w:rPr>
                <w:rFonts w:ascii="Cambria Math" w:hAnsi="Cambria Math"/>
              </w:rPr>
              <m:t>ω</m:t>
            </m:r>
          </m:e>
        </m:acc>
      </m:oMath>
      <w:r w:rsidR="00560C6F">
        <w:t>), sebesség (</w:t>
      </w:r>
      <m:oMath>
        <m:r>
          <m:rPr>
            <m:sty m:val="bi"/>
          </m:rPr>
          <w:rPr>
            <w:rFonts w:ascii="Cambria Math" w:hAnsi="Cambria Math"/>
          </w:rPr>
          <m:t>ω</m:t>
        </m:r>
      </m:oMath>
      <w:r w:rsidR="00560C6F">
        <w:t>), pozíció (</w:t>
      </w:r>
      <m:oMath>
        <m:r>
          <m:rPr>
            <m:sty m:val="bi"/>
          </m:rPr>
          <w:rPr>
            <w:rFonts w:ascii="Cambria Math" w:hAnsi="Cambria Math"/>
          </w:rPr>
          <m:t>θ</m:t>
        </m:r>
      </m:oMath>
      <w:r w:rsidR="00560C6F">
        <w:t xml:space="preserve">) </w:t>
      </w:r>
      <w:sdt>
        <w:sdtPr>
          <w:id w:val="259801256"/>
          <w:citation/>
        </w:sdtPr>
        <w:sdtEndPr/>
        <w:sdtContent>
          <w:r w:rsidR="00560C6F">
            <w:fldChar w:fldCharType="begin"/>
          </w:r>
          <w:r w:rsidR="00560C6F">
            <w:instrText xml:space="preserve"> CITATION Linearspeed \l 1038 </w:instrText>
          </w:r>
          <w:r w:rsidR="00560C6F">
            <w:fldChar w:fldCharType="separate"/>
          </w:r>
          <w:r w:rsidR="008B1BC7">
            <w:rPr>
              <w:noProof/>
            </w:rPr>
            <w:t>[9]</w:t>
          </w:r>
          <w:r w:rsidR="00560C6F">
            <w:fldChar w:fldCharType="end"/>
          </w:r>
        </w:sdtContent>
      </w:sdt>
      <w:bookmarkEnd w:id="30"/>
    </w:p>
    <w:p w14:paraId="3DF5D5CD" w14:textId="08EC8922" w:rsidR="002944D4" w:rsidRDefault="00560C6F" w:rsidP="00560C6F">
      <w:pPr>
        <w:ind w:firstLine="0"/>
      </w:pPr>
      <w:r>
        <w:tab/>
      </w:r>
      <w:r w:rsidR="002944D4">
        <w:t xml:space="preserve">Meg kell jegyezni, hogy ez a sebességprofil sem deriválható </w:t>
      </w:r>
      <w:r w:rsidR="00A10429">
        <w:t>folytonosan</w:t>
      </w:r>
      <w:r w:rsidR="002944D4">
        <w:t>, ugrások vannak a gyorsulásban, így a gyorsító nyomatékban is ugrások vannak. Ennek kiküszöbölése érdekében akárhányszor deriválható sebességprofilt választottam. Kézenfekvő megoldás volt a trigonometrikus függvényekhez nyúlni.</w:t>
      </w:r>
    </w:p>
    <w:p w14:paraId="73B9D9DB" w14:textId="424BBC8D" w:rsidR="00560C6F" w:rsidRDefault="001E5BDC" w:rsidP="002944D4">
      <w:r>
        <w:t xml:space="preserve">Másik problémám a </w:t>
      </w:r>
      <w:sdt>
        <w:sdtPr>
          <w:id w:val="-994415522"/>
          <w:citation/>
        </w:sdtPr>
        <w:sdtContent>
          <w:r>
            <w:fldChar w:fldCharType="begin"/>
          </w:r>
          <w:r>
            <w:instrText xml:space="preserve"> CITATION Linearspeed \l 1038 </w:instrText>
          </w:r>
          <w:r>
            <w:fldChar w:fldCharType="separate"/>
          </w:r>
          <w:r>
            <w:rPr>
              <w:noProof/>
            </w:rPr>
            <w:t>[9]</w:t>
          </w:r>
          <w:r>
            <w:fldChar w:fldCharType="end"/>
          </w:r>
        </w:sdtContent>
      </w:sdt>
      <w:r>
        <w:t xml:space="preserve"> forrásban bemutatott</w:t>
      </w:r>
      <w:r w:rsidR="007811A7">
        <w:t xml:space="preserve"> megoldással, hogy </w:t>
      </w:r>
      <w:r w:rsidR="002944D4">
        <w:t xml:space="preserve">a következő lépésig eltelt időt a motor forgása közben lépésről-lépésre számították. Annak érdekében, hogy a motorok forgatása akár párhuzamosan is történhessen, célom volt, hogy </w:t>
      </w:r>
      <w:r w:rsidR="00505E56">
        <w:t>mozgás során</w:t>
      </w:r>
      <w:r w:rsidR="002944D4">
        <w:t xml:space="preserve"> ne </w:t>
      </w:r>
      <w:r w:rsidR="00505E56">
        <w:t>terheljék a processzort</w:t>
      </w:r>
      <w:r w:rsidR="002944D4">
        <w:t>.</w:t>
      </w:r>
    </w:p>
    <w:p w14:paraId="1AF2EA94" w14:textId="632C9526" w:rsidR="00E36A9C" w:rsidRDefault="00E36A9C" w:rsidP="004D24C2">
      <w:pPr>
        <w:pStyle w:val="Heading3"/>
      </w:pPr>
      <w:bookmarkStart w:id="31" w:name="_Toc215980023"/>
      <w:r>
        <w:t>Trigonometrikus sebességprofil</w:t>
      </w:r>
      <w:bookmarkEnd w:id="31"/>
    </w:p>
    <w:p w14:paraId="16136848" w14:textId="0B15DF31"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A459E6">
        <w:t>(</w:t>
      </w:r>
      <w:r w:rsidR="00A459E6">
        <w:rPr>
          <w:noProof/>
        </w:rPr>
        <w:t>1</w:t>
      </w:r>
      <w:r w:rsidR="00A459E6">
        <w:t>.</w:t>
      </w:r>
      <w:r w:rsidR="00A459E6">
        <w:rPr>
          <w:noProof/>
        </w:rPr>
        <w:t>3</w:t>
      </w:r>
      <w:r w:rsidR="00A459E6">
        <w:t>)</w:t>
      </w:r>
      <w:r w:rsidR="00A459E6">
        <w:fldChar w:fldCharType="end"/>
      </w:r>
      <w:r>
        <w:t xml:space="preserve"> </w:t>
      </w:r>
      <w:r w:rsidR="00920023">
        <w:t>függvény</w:t>
      </w:r>
      <w:r w:rsidR="00A459E6">
        <w:t xml:space="preserve"> adja meg, </w:t>
      </w:r>
      <w:r w:rsidR="002D6205">
        <w:t xml:space="preserve">ahol </w:t>
      </w:r>
      <m:oMath>
        <m:r>
          <m:rPr>
            <m:sty m:val="p"/>
          </m:rPr>
          <w:rPr>
            <w:rFonts w:ascii="Cambria Math" w:hAnsi="Cambria Math"/>
          </w:rPr>
          <m:t>Θ</m:t>
        </m:r>
      </m:oMath>
      <w:r w:rsidR="002D6205">
        <w:t xml:space="preserve"> a végpozíció, </w:t>
      </w:r>
      <m:oMath>
        <m:r>
          <w:rPr>
            <w:rFonts w:ascii="Cambria Math" w:hAnsi="Cambria Math"/>
          </w:rPr>
          <m:t>T</m:t>
        </m:r>
      </m:oMath>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364744">
        <w:rPr>
          <w:noProof/>
        </w:rPr>
        <w:t>5</w:t>
      </w:r>
      <w:r w:rsidR="00364744">
        <w:t>. ábra</w:t>
      </w:r>
      <w:r w:rsidR="00364744">
        <w:rPr>
          <w:noProof/>
        </w:rPr>
        <w:fldChar w:fldCharType="end"/>
      </w:r>
      <w:r w:rsidR="00364744">
        <w:rPr>
          <w:noProof/>
        </w:rPr>
        <w:t xml:space="preserve"> mutatja.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1D526B"/>
        </w:tc>
        <w:tc>
          <w:tcPr>
            <w:tcW w:w="4300" w:type="pct"/>
            <w:vAlign w:val="center"/>
          </w:tcPr>
          <w:p w14:paraId="40668287" w14:textId="035CE962" w:rsidR="00A459E6" w:rsidRPr="00B93C66" w:rsidRDefault="00A459E6"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2DFF9A3A" w:rsidR="00A459E6" w:rsidRPr="005E49C8" w:rsidRDefault="00A459E6" w:rsidP="00B93C66">
            <w:bookmarkStart w:id="32" w:name="_Ref21463234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3</w:t>
            </w:r>
            <w:r>
              <w:fldChar w:fldCharType="end"/>
            </w:r>
            <w:r>
              <w:t>)</w:t>
            </w:r>
            <w:bookmarkEnd w:id="32"/>
          </w:p>
        </w:tc>
      </w:tr>
    </w:tbl>
    <w:p w14:paraId="18E088E7" w14:textId="088B0E61" w:rsidR="00A459E6" w:rsidRDefault="00A459E6" w:rsidP="002944D4">
      <w:pPr>
        <w:rPr>
          <w:noProof/>
        </w:rPr>
      </w:pPr>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D82E2F">
        <w:t>(</w:t>
      </w:r>
      <w:r w:rsidR="00D82E2F">
        <w:rPr>
          <w:noProof/>
        </w:rPr>
        <w:t>1</w:t>
      </w:r>
      <w:r w:rsidR="00D82E2F">
        <w:t>.</w:t>
      </w:r>
      <w:r w:rsidR="00D82E2F">
        <w:rPr>
          <w:noProof/>
        </w:rPr>
        <w:t>4</w:t>
      </w:r>
      <w:r w:rsidR="00D82E2F">
        <w:t>)</w:t>
      </w:r>
      <w:r w:rsidR="00D82E2F">
        <w:rPr>
          <w:noProof/>
        </w:rPr>
        <w:fldChar w:fldCharType="end"/>
      </w:r>
      <w:r w:rsidR="00D82E2F">
        <w:rPr>
          <w:noProof/>
        </w:rPr>
        <w:t xml:space="preserve"> függvény: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751A629E" w14:textId="77777777" w:rsidTr="00B93C66">
        <w:trPr>
          <w:jc w:val="center"/>
        </w:trPr>
        <w:tc>
          <w:tcPr>
            <w:tcW w:w="350" w:type="pct"/>
            <w:vAlign w:val="center"/>
          </w:tcPr>
          <w:p w14:paraId="383E51E3" w14:textId="77777777" w:rsidR="00D82E2F" w:rsidRPr="005E49C8" w:rsidRDefault="00D82E2F" w:rsidP="001D526B"/>
        </w:tc>
        <w:tc>
          <w:tcPr>
            <w:tcW w:w="4300" w:type="pct"/>
            <w:vAlign w:val="center"/>
          </w:tcPr>
          <w:p w14:paraId="49D8319A" w14:textId="408C8C7E" w:rsidR="00D82E2F" w:rsidRPr="00B93C66" w:rsidRDefault="00D82E2F" w:rsidP="00B93C66">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05F3CD5F" w14:textId="30C59B37" w:rsidR="00D82E2F" w:rsidRPr="005E49C8" w:rsidRDefault="00D82E2F" w:rsidP="00B93C66">
            <w:bookmarkStart w:id="33" w:name="_Ref214632558"/>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4</w:t>
            </w:r>
            <w:r>
              <w:fldChar w:fldCharType="end"/>
            </w:r>
            <w:r>
              <w:t>)</w:t>
            </w:r>
            <w:bookmarkEnd w:id="33"/>
          </w:p>
        </w:tc>
      </w:tr>
    </w:tbl>
    <w:p w14:paraId="6730050B" w14:textId="77777777" w:rsidR="00D82E2F" w:rsidRDefault="00D82E2F" w:rsidP="002944D4">
      <w:pPr>
        <w:rPr>
          <w:noProof/>
        </w:rPr>
      </w:pPr>
    </w:p>
    <w:p w14:paraId="1B1DE85A" w14:textId="2F25E530" w:rsidR="00F667DB" w:rsidRDefault="00860C93" w:rsidP="0064249D">
      <w:pPr>
        <w:keepNext/>
        <w:ind w:firstLine="0"/>
        <w:jc w:val="center"/>
      </w:pPr>
      <w:r w:rsidRPr="00860C93">
        <w:rPr>
          <w:noProof/>
        </w:rPr>
        <w:drawing>
          <wp:inline distT="0" distB="0" distL="0" distR="0" wp14:anchorId="6E375A67" wp14:editId="5C940106">
            <wp:extent cx="5400040" cy="5252720"/>
            <wp:effectExtent l="0" t="0" r="0" b="5080"/>
            <wp:docPr id="13385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3814" name=""/>
                    <pic:cNvPicPr/>
                  </pic:nvPicPr>
                  <pic:blipFill>
                    <a:blip r:embed="rId18"/>
                    <a:stretch>
                      <a:fillRect/>
                    </a:stretch>
                  </pic:blipFill>
                  <pic:spPr>
                    <a:xfrm>
                      <a:off x="0" y="0"/>
                      <a:ext cx="5400040" cy="5252720"/>
                    </a:xfrm>
                    <a:prstGeom prst="rect">
                      <a:avLst/>
                    </a:prstGeom>
                  </pic:spPr>
                </pic:pic>
              </a:graphicData>
            </a:graphic>
          </wp:inline>
        </w:drawing>
      </w:r>
      <w:r w:rsidRPr="00860C93">
        <w:rPr>
          <w:noProof/>
        </w:rPr>
        <w:t xml:space="preserve"> </w:t>
      </w:r>
    </w:p>
    <w:bookmarkStart w:id="34" w:name="_Ref214214877"/>
    <w:p w14:paraId="2629B4BC" w14:textId="3D2D3F9C" w:rsidR="00E36A9C"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w:t>
      </w:r>
      <w:r>
        <w:fldChar w:fldCharType="end"/>
      </w:r>
      <w:bookmarkStart w:id="35" w:name="_Toc215442891"/>
      <w:r w:rsidR="00F667DB">
        <w:t>. ábra</w:t>
      </w:r>
      <w:bookmarkEnd w:id="34"/>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35"/>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2408699" w:rsidR="00364744" w:rsidRDefault="00364744" w:rsidP="00364744">
      <w:r>
        <w:t>Első megközelítésb</w:t>
      </w:r>
      <w:r w:rsidR="00406D59">
        <w:t>en</w:t>
      </w:r>
      <w:r>
        <w:t xml:space="preserve"> először számoltam a sebességprofilt, majd ezt kiértékeltem </w:t>
      </w:r>
      <m:oMath>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r>
          <w:rPr>
            <w:rFonts w:ascii="Cambria Math" w:hAnsi="Cambria Math"/>
          </w:rPr>
          <m:t>=N</m:t>
        </m:r>
      </m:oMath>
      <w:r>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792BF2">
        <w:trPr>
          <w:jc w:val="center"/>
        </w:trPr>
        <w:tc>
          <w:tcPr>
            <w:tcW w:w="350" w:type="pct"/>
            <w:vAlign w:val="center"/>
          </w:tcPr>
          <w:p w14:paraId="49041DFB" w14:textId="77777777" w:rsidR="001D7673" w:rsidRPr="005E49C8" w:rsidRDefault="001D7673" w:rsidP="00792BF2"/>
        </w:tc>
        <w:tc>
          <w:tcPr>
            <w:tcW w:w="4300" w:type="pct"/>
            <w:vAlign w:val="center"/>
          </w:tcPr>
          <w:p w14:paraId="3DFEF801" w14:textId="77777777" w:rsidR="001D7673" w:rsidRPr="00B93C66" w:rsidRDefault="001D7673" w:rsidP="00792BF2">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07F5EC49"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5</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792BF2">
        <w:trPr>
          <w:jc w:val="center"/>
        </w:trPr>
        <w:tc>
          <w:tcPr>
            <w:tcW w:w="350" w:type="pct"/>
            <w:vAlign w:val="center"/>
          </w:tcPr>
          <w:p w14:paraId="2FB1F10C" w14:textId="77777777" w:rsidR="001D7673" w:rsidRPr="005E49C8" w:rsidRDefault="001D7673" w:rsidP="00792BF2"/>
        </w:tc>
        <w:tc>
          <w:tcPr>
            <w:tcW w:w="4300" w:type="pct"/>
            <w:vAlign w:val="center"/>
          </w:tcPr>
          <w:p w14:paraId="5879257C" w14:textId="77777777" w:rsidR="001D7673" w:rsidRPr="00B93C66" w:rsidRDefault="001D7673" w:rsidP="00792BF2">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439F028A"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6</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792BF2">
        <w:trPr>
          <w:jc w:val="center"/>
        </w:trPr>
        <w:tc>
          <w:tcPr>
            <w:tcW w:w="350" w:type="pct"/>
            <w:vAlign w:val="center"/>
          </w:tcPr>
          <w:p w14:paraId="67AF4373" w14:textId="77777777" w:rsidR="001D7673" w:rsidRPr="005E49C8" w:rsidRDefault="001D7673" w:rsidP="00792BF2"/>
        </w:tc>
        <w:tc>
          <w:tcPr>
            <w:tcW w:w="4300" w:type="pct"/>
            <w:vAlign w:val="center"/>
          </w:tcPr>
          <w:p w14:paraId="5A10B41C" w14:textId="77777777" w:rsidR="006178AA" w:rsidRPr="006178AA" w:rsidRDefault="00E946C4" w:rsidP="00792BF2">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m:t>
                                </m:r>
                                <m:r>
                                  <w:rPr>
                                    <w:rFonts w:ascii="Cambria Math" w:hAnsi="Cambria Math"/>
                                  </w:rPr>
                                  <m:t>⋅</m:t>
                                </m:r>
                                <m:r>
                                  <w:rPr>
                                    <w:rFonts w:ascii="Cambria Math" w:hAnsi="Cambria Math"/>
                                  </w:rPr>
                                  <m:t>α</m:t>
                                </m:r>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π</m:t>
                    </m:r>
                    <m:r>
                      <w:rPr>
                        <w:rFonts w:ascii="Cambria Math" w:hAnsi="Cambria Math"/>
                      </w:rPr>
                      <m:t xml:space="preserve"> </m:t>
                    </m:r>
                  </m:den>
                </m:f>
                <m:r>
                  <w:rPr>
                    <w:rFonts w:ascii="Cambria Math" w:hAnsi="Cambria Math"/>
                  </w:rPr>
                  <m:t xml:space="preserve">, </m:t>
                </m:r>
              </m:oMath>
            </m:oMathPara>
          </w:p>
          <w:p w14:paraId="49BB78C1" w14:textId="11288205" w:rsidR="001D7673" w:rsidRPr="00B93C66" w:rsidRDefault="00E946C4" w:rsidP="00792BF2">
            <w:pPr>
              <w:jc w:val="center"/>
            </w:pPr>
            <m:oMathPara>
              <m:oMathParaPr>
                <m:jc m:val="center"/>
              </m:oMathParaPr>
              <m:oMath>
                <m:d>
                  <m:dPr>
                    <m:begChr m:val="{"/>
                    <m:endChr m:val="}"/>
                    <m:ctrlPr>
                      <w:rPr>
                        <w:rFonts w:ascii="Cambria Math" w:hAnsi="Cambria Math"/>
                        <w:i/>
                      </w:rPr>
                    </m:ctrlPr>
                  </m:dPr>
                  <m:e>
                    <m:r>
                      <w:rPr>
                        <w:rFonts w:ascii="Cambria Math" w:hAnsi="Cambria Math"/>
                      </w:rPr>
                      <m:t>k</m:t>
                    </m:r>
                    <m:r>
                      <w:rPr>
                        <w:rFonts w:ascii="Cambria Math" w:hAnsi="Cambria Math"/>
                      </w:rPr>
                      <m:t>|1≤</m:t>
                    </m:r>
                    <m:r>
                      <w:rPr>
                        <w:rFonts w:ascii="Cambria Math" w:hAnsi="Cambria Math"/>
                      </w:rPr>
                      <m:t>k</m:t>
                    </m:r>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xml:space="preserve">, </m:t>
                    </m:r>
                    <m:r>
                      <w:rPr>
                        <w:rFonts w:ascii="Cambria Math" w:hAnsi="Cambria Math"/>
                      </w:rPr>
                      <m:t>k</m:t>
                    </m:r>
                    <m:r>
                      <m:rPr>
                        <m:scr m:val="double-struck"/>
                      </m:rPr>
                      <w:rPr>
                        <w:rFonts w:ascii="Cambria Math" w:hAnsi="Cambria Math"/>
                      </w:rPr>
                      <m:t>∈Z</m:t>
                    </m:r>
                  </m:e>
                </m:d>
              </m:oMath>
            </m:oMathPara>
          </w:p>
        </w:tc>
        <w:tc>
          <w:tcPr>
            <w:tcW w:w="350" w:type="pct"/>
            <w:vAlign w:val="center"/>
          </w:tcPr>
          <w:p w14:paraId="3814661F" w14:textId="52EA07BB"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7</w:t>
            </w:r>
            <w:r>
              <w:fldChar w:fldCharType="end"/>
            </w:r>
            <w:r>
              <w:t>)</w:t>
            </w:r>
          </w:p>
        </w:tc>
      </w:tr>
    </w:tbl>
    <w:p w14:paraId="53CBE053" w14:textId="7418D376"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58444617"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D82E2F">
        <w:t>(</w:t>
      </w:r>
      <w:r w:rsidR="00D82E2F">
        <w:rPr>
          <w:noProof/>
        </w:rPr>
        <w:t>1</w:t>
      </w:r>
      <w:r w:rsidR="00D82E2F">
        <w:t>.</w:t>
      </w:r>
      <w:r w:rsidR="00D82E2F">
        <w:rPr>
          <w:noProof/>
        </w:rPr>
        <w:t>4</w:t>
      </w:r>
      <w:r w:rsidR="00D82E2F">
        <w:t>)</w:t>
      </w:r>
      <w:r w:rsidR="00D82E2F">
        <w:fldChar w:fldCharType="end"/>
      </w:r>
      <w:r w:rsidR="00D82E2F">
        <w:t xml:space="preserve"> függvénybe behelyettesítve ebben a pontban: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1D526B"/>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37B25343" w:rsidR="00D82E2F" w:rsidRPr="005E49C8" w:rsidRDefault="00D82E2F" w:rsidP="00B93C66">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8</w:t>
            </w:r>
            <w:r>
              <w:fldChar w:fldCharType="end"/>
            </w:r>
            <w:r>
              <w:t>)</w:t>
            </w:r>
          </w:p>
        </w:tc>
      </w:tr>
    </w:tbl>
    <w:p w14:paraId="68B15AFB" w14:textId="29685621" w:rsidR="00D82E2F" w:rsidRDefault="00D82E2F" w:rsidP="00D82E2F">
      <w:r>
        <w:t xml:space="preserve">majd kiértékelve, az </w:t>
      </w:r>
      <w:r>
        <w:fldChar w:fldCharType="begin"/>
      </w:r>
      <w:r>
        <w:instrText xml:space="preserve"> REF _Ref214632793 \h </w:instrText>
      </w:r>
      <w:r>
        <w:fldChar w:fldCharType="separate"/>
      </w:r>
      <w:r>
        <w:t>(</w:t>
      </w:r>
      <w:r>
        <w:rPr>
          <w:noProof/>
        </w:rPr>
        <w:t>1</w:t>
      </w:r>
      <w:r>
        <w:t>.</w:t>
      </w:r>
      <w:r>
        <w:rPr>
          <w:noProof/>
        </w:rPr>
        <w:t>9</w:t>
      </w:r>
      <w:r>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1D526B"/>
        </w:tc>
        <w:tc>
          <w:tcPr>
            <w:tcW w:w="4300" w:type="pct"/>
            <w:vAlign w:val="center"/>
          </w:tcPr>
          <w:p w14:paraId="740E91C3" w14:textId="1817040E" w:rsidR="00D82E2F" w:rsidRPr="00B93C66" w:rsidRDefault="00E946C4"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m:t>
                    </m:r>
                    <m:r>
                      <w:rPr>
                        <w:rFonts w:ascii="Cambria Math" w:hAnsi="Cambria Math"/>
                      </w:rPr>
                      <m:t>T</m:t>
                    </m:r>
                  </m:den>
                </m:f>
              </m:oMath>
            </m:oMathPara>
          </w:p>
        </w:tc>
        <w:tc>
          <w:tcPr>
            <w:tcW w:w="350" w:type="pct"/>
            <w:vAlign w:val="center"/>
          </w:tcPr>
          <w:p w14:paraId="6DFAE0CB" w14:textId="09064293" w:rsidR="00D82E2F" w:rsidRPr="005E49C8" w:rsidRDefault="00D82E2F" w:rsidP="00B93C66">
            <w:bookmarkStart w:id="36" w:name="_Ref21463279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9</w:t>
            </w:r>
            <w:r>
              <w:fldChar w:fldCharType="end"/>
            </w:r>
            <w:r>
              <w:t>)</w:t>
            </w:r>
            <w:bookmarkEnd w:id="36"/>
          </w:p>
        </w:tc>
      </w:tr>
    </w:tbl>
    <w:p w14:paraId="18FA3BF4" w14:textId="44775D55" w:rsidR="00D82E2F" w:rsidRPr="00A459E6" w:rsidRDefault="00D82E2F" w:rsidP="00D82E2F"/>
    <w:p w14:paraId="2C6F5096" w14:textId="022ED283" w:rsidR="00625BF2" w:rsidRPr="004D24C2" w:rsidRDefault="00625BF2" w:rsidP="004D24C2">
      <w:pPr>
        <w:pStyle w:val="Heading3"/>
      </w:pPr>
      <w:bookmarkStart w:id="37" w:name="_Toc215980024"/>
      <w:r w:rsidRPr="004D24C2">
        <w:t>Numerikus módszerek</w:t>
      </w:r>
      <w:bookmarkEnd w:id="37"/>
    </w:p>
    <w:p w14:paraId="0F8B76A7" w14:textId="351F6860" w:rsidR="00963209" w:rsidRDefault="001864D7" w:rsidP="00963209">
      <w:r>
        <w:t xml:space="preserve">A következő felmerülő probléma, az </w:t>
      </w:r>
      <m:oMath>
        <m:r>
          <m:rPr>
            <m:sty m:val="p"/>
          </m:rPr>
          <w:rPr>
            <w:rFonts w:ascii="Cambria Math" w:hAnsi="Cambria Math"/>
          </w:rPr>
          <m:t>arcsin</m:t>
        </m:r>
      </m:oMath>
      <w:r>
        <w:t xml:space="preserve"> függvény számítása.</w:t>
      </w:r>
      <w:r w:rsidR="00170CCD">
        <w:t xml:space="preserve"> </w:t>
      </w:r>
      <w:r w:rsidR="00FE29F1">
        <w:t>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EndPr/>
        <w:sdtContent>
          <w:r w:rsidR="00F37532">
            <w:fldChar w:fldCharType="begin"/>
          </w:r>
          <w:r w:rsidR="00F37532">
            <w:instrText xml:space="preserve"> CITATION Asymptotic \l 1038 </w:instrText>
          </w:r>
          <w:r w:rsidR="00F37532">
            <w:fldChar w:fldCharType="separate"/>
          </w:r>
          <w:r w:rsidR="008B1BC7">
            <w:rPr>
              <w:noProof/>
            </w:rPr>
            <w:t>[10]</w:t>
          </w:r>
          <w:r w:rsidR="00F37532">
            <w:fldChar w:fldCharType="end"/>
          </w:r>
        </w:sdtContent>
      </w:sdt>
      <w:r w:rsidR="00625BF2">
        <w:t xml:space="preserve"> vagy</w:t>
      </w:r>
      <w:r w:rsidR="00FE29F1">
        <w:t xml:space="preserve"> keresőtábla lineáris interpolációval.</w:t>
      </w:r>
      <w:r w:rsidR="00963209">
        <w:t xml:space="preserve"> A numerikus módszereket először </w:t>
      </w:r>
      <w:r w:rsidR="00920023">
        <w:t>Python</w:t>
      </w:r>
      <w:r w:rsidR="00963209">
        <w:t xml:space="preserve"> környezetben valósítottam meg, majd összehasonlítottam az eredményeket és ez alapján döntöttem, hogy melyiket implementáljam az eszközön</w:t>
      </w:r>
      <w:r w:rsidR="0007237C">
        <w:t>.</w:t>
      </w:r>
    </w:p>
    <w:p w14:paraId="2998DC66" w14:textId="77777777" w:rsidR="00BD3466" w:rsidRDefault="00F37532" w:rsidP="00BD3466">
      <w:pPr>
        <w:keepNext/>
      </w:pPr>
      <w:r>
        <w:t>Az összehasonlításnál negyedfokú Taylor sort használtam. Ezzel a -arcsin függvény közelítés</w:t>
      </w:r>
      <w:r w:rsidR="00BD3466">
        <w:t>ét</w:t>
      </w:r>
      <w:r>
        <w:t xml:space="preserve"> </w:t>
      </w:r>
      <w:r w:rsidR="00BD3466">
        <w:t xml:space="preserve">a </w:t>
      </w:r>
      <w:r w:rsidR="00BD3466">
        <w:fldChar w:fldCharType="begin"/>
      </w:r>
      <w:r w:rsidR="00BD3466">
        <w:instrText xml:space="preserve"> REF _Ref214634411 \h </w:instrText>
      </w:r>
      <w:r w:rsidR="00BD3466">
        <w:fldChar w:fldCharType="separate"/>
      </w:r>
      <w:r w:rsidR="00BD3466">
        <w:rPr>
          <w:noProof/>
        </w:rPr>
        <w:t>6</w:t>
      </w:r>
      <w:r w:rsidR="00BD3466">
        <w:t>. ábra</w:t>
      </w:r>
      <w:r w:rsidR="00BD3466">
        <w:fldChar w:fldCharType="end"/>
      </w:r>
      <w:r w:rsidR="00BD3466">
        <w:t xml:space="preserve"> mutatja. Mint látható, nullától távolodva egyre jobban torzul a függvény közelítése.</w:t>
      </w:r>
    </w:p>
    <w:p w14:paraId="552A6F81" w14:textId="4C09A8AD" w:rsidR="00BD3466" w:rsidRDefault="00BD3466" w:rsidP="0064249D">
      <w:pPr>
        <w:keepNext/>
        <w:ind w:firstLine="0"/>
        <w:jc w:val="center"/>
      </w:pPr>
      <w:r w:rsidRPr="00BD3466">
        <w:rPr>
          <w:noProof/>
        </w:rPr>
        <w:drawing>
          <wp:inline distT="0" distB="0" distL="0" distR="0" wp14:anchorId="78A0C2CE" wp14:editId="36D8841B">
            <wp:extent cx="5400040" cy="4250690"/>
            <wp:effectExtent l="0" t="0" r="0" b="0"/>
            <wp:docPr id="1074716014" name="Kép 1" descr="A képen sor, Diagram, diagram,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descr="A képen sor, Diagram, diagram, szöveg látható&#10;&#10;Előfordulhat, hogy az AI által létrehozott tartalom helytelen."/>
                    <pic:cNvPicPr/>
                  </pic:nvPicPr>
                  <pic:blipFill>
                    <a:blip r:embed="rId19"/>
                    <a:stretch>
                      <a:fillRect/>
                    </a:stretch>
                  </pic:blipFill>
                  <pic:spPr>
                    <a:xfrm>
                      <a:off x="0" y="0"/>
                      <a:ext cx="5400040" cy="4250690"/>
                    </a:xfrm>
                    <a:prstGeom prst="rect">
                      <a:avLst/>
                    </a:prstGeom>
                  </pic:spPr>
                </pic:pic>
              </a:graphicData>
            </a:graphic>
          </wp:inline>
        </w:drawing>
      </w:r>
    </w:p>
    <w:bookmarkStart w:id="38" w:name="_Ref214634411"/>
    <w:p w14:paraId="4BD8EC19" w14:textId="2B927352" w:rsidR="00F37532"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w:t>
      </w:r>
      <w:r>
        <w:fldChar w:fldCharType="end"/>
      </w:r>
      <w:bookmarkStart w:id="39" w:name="_Toc215442892"/>
      <w:r w:rsidR="00BD3466">
        <w:t>. ábra</w:t>
      </w:r>
      <w:bookmarkEnd w:id="38"/>
      <w:r w:rsidR="00BD3466">
        <w:t xml:space="preserve"> -arcsin közelítése negyedfokú Taylor sorral</w:t>
      </w:r>
      <w:bookmarkEnd w:id="39"/>
    </w:p>
    <w:p w14:paraId="490C770D" w14:textId="1C0962B4" w:rsidR="00BD3466" w:rsidRDefault="00BD3466" w:rsidP="00BD3466">
      <w:r>
        <w:t>A következő vizsgált megoldás az aszimptotikus közelítés</w:t>
      </w:r>
      <w:r w:rsidR="002D30E4">
        <w:t>. A</w:t>
      </w:r>
      <w:r>
        <w:t xml:space="preserve"> Taylor sor 1 és -1 körüli torzítását kívántam ellensúlyozni azzal, hogy az aszimptotikus közelítést -1 (és a szimmetria által ezáltal 1) köré választottam. Az így kapott -arcsink</w:t>
      </w:r>
      <w:r w:rsidR="00BD411D">
        <w:t xml:space="preserve"> k</w:t>
      </w:r>
      <w:r>
        <w:t>özelít</w:t>
      </w:r>
      <w:r w:rsidR="00BD411D">
        <w:t>é</w:t>
      </w:r>
      <w:r>
        <w:t>s</w:t>
      </w:r>
      <w:r w:rsidR="00BD411D">
        <w:t xml:space="preserve">t a </w:t>
      </w:r>
      <w:r w:rsidR="00BD411D">
        <w:fldChar w:fldCharType="begin"/>
      </w:r>
      <w:r w:rsidR="00BD411D">
        <w:instrText xml:space="preserve"> REF _Ref214653611 \h </w:instrText>
      </w:r>
      <w:r w:rsidR="00BD411D">
        <w:fldChar w:fldCharType="separate"/>
      </w:r>
      <w:r w:rsidR="00BD411D">
        <w:rPr>
          <w:noProof/>
        </w:rPr>
        <w:t>7</w:t>
      </w:r>
      <w:r w:rsidR="00BD411D">
        <w:t>. ábra</w:t>
      </w:r>
      <w:r w:rsidR="00BD411D">
        <w:fldChar w:fldCharType="end"/>
      </w:r>
      <w:r w:rsidR="00BD411D">
        <w:t xml:space="preserve"> mutatja. Látható, hogy itt törés van nullánál. Magasabb fokú kifejtésnél ez az effektus csökken, de a nem folytonosságból adódó hiba </w:t>
      </w:r>
      <w:r w:rsidR="0012707C">
        <w:t>sosem tűnik el.</w:t>
      </w:r>
      <w:sdt>
        <w:sdtPr>
          <w:id w:val="1938325506"/>
          <w:citation/>
        </w:sdtPr>
        <w:sdtContent>
          <w:r w:rsidR="002D30E4">
            <w:fldChar w:fldCharType="begin"/>
          </w:r>
          <w:r w:rsidR="002D30E4">
            <w:instrText xml:space="preserve"> CITATION Asymptotic \l 1038 </w:instrText>
          </w:r>
          <w:r w:rsidR="002D30E4">
            <w:fldChar w:fldCharType="separate"/>
          </w:r>
          <w:r w:rsidR="002D30E4">
            <w:rPr>
              <w:noProof/>
            </w:rPr>
            <w:t xml:space="preserve"> [10]</w:t>
          </w:r>
          <w:r w:rsidR="002D30E4">
            <w:fldChar w:fldCharType="end"/>
          </w:r>
        </w:sdtContent>
      </w:sdt>
    </w:p>
    <w:p w14:paraId="4B40E281" w14:textId="77777777" w:rsidR="00BD411D" w:rsidRDefault="00BD411D" w:rsidP="0064249D">
      <w:pPr>
        <w:keepNext/>
        <w:ind w:firstLine="0"/>
        <w:jc w:val="center"/>
      </w:pPr>
      <w:r w:rsidRPr="00BD411D">
        <w:rPr>
          <w:noProof/>
        </w:rPr>
        <w:drawing>
          <wp:inline distT="0" distB="0" distL="0" distR="0" wp14:anchorId="078F2C64" wp14:editId="6AA234EC">
            <wp:extent cx="5400040" cy="4250690"/>
            <wp:effectExtent l="0" t="0" r="0" b="0"/>
            <wp:docPr id="714862007" name="Kép 1" descr="A képen sor, Diagram, szöveg,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descr="A képen sor, Diagram, szöveg, diagram látható&#10;&#10;Előfordulhat, hogy az AI által létrehozott tartalom helytelen."/>
                    <pic:cNvPicPr/>
                  </pic:nvPicPr>
                  <pic:blipFill>
                    <a:blip r:embed="rId20"/>
                    <a:stretch>
                      <a:fillRect/>
                    </a:stretch>
                  </pic:blipFill>
                  <pic:spPr>
                    <a:xfrm>
                      <a:off x="0" y="0"/>
                      <a:ext cx="5400040" cy="4250690"/>
                    </a:xfrm>
                    <a:prstGeom prst="rect">
                      <a:avLst/>
                    </a:prstGeom>
                  </pic:spPr>
                </pic:pic>
              </a:graphicData>
            </a:graphic>
          </wp:inline>
        </w:drawing>
      </w:r>
    </w:p>
    <w:bookmarkStart w:id="40" w:name="_Ref214653611"/>
    <w:p w14:paraId="2E682575" w14:textId="2FCE6205" w:rsidR="00BD411D"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4</w:t>
      </w:r>
      <w:r>
        <w:fldChar w:fldCharType="end"/>
      </w:r>
      <w:bookmarkStart w:id="41" w:name="_Toc215442893"/>
      <w:r w:rsidR="00BD411D">
        <w:t>. ábra</w:t>
      </w:r>
      <w:bookmarkEnd w:id="40"/>
      <w:r w:rsidR="00BD411D">
        <w:t xml:space="preserve"> Aszimptotikus közelítés</w:t>
      </w:r>
      <w:bookmarkEnd w:id="41"/>
    </w:p>
    <w:p w14:paraId="626FEF0C" w14:textId="6C8E4664"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Az összehasonlítás során 100 elemű táblát használtam. A tábla csak a negatív x értékekhez tartozó y értékeket tartalmazza, hiszen a függvény szimmetriku</w:t>
      </w:r>
      <w:r w:rsidR="00DA283D">
        <w:t>s. Így</w:t>
      </w:r>
      <w:r w:rsidR="00955B7C">
        <w:t xml:space="preserve"> valójában 200 elemes tábla felbontását adja. Az így kapott -arcsin közelítést a </w:t>
      </w:r>
      <w:r w:rsidR="00955B7C">
        <w:fldChar w:fldCharType="begin"/>
      </w:r>
      <w:r w:rsidR="00955B7C">
        <w:instrText xml:space="preserve"> REF _Ref214655261 \h </w:instrText>
      </w:r>
      <w:r w:rsidR="00955B7C">
        <w:fldChar w:fldCharType="separate"/>
      </w:r>
      <w:r w:rsidR="00955B7C">
        <w:rPr>
          <w:noProof/>
        </w:rPr>
        <w:t>8</w:t>
      </w:r>
      <w:r w:rsidR="00955B7C">
        <w:t>. ábra</w:t>
      </w:r>
      <w:r w:rsidR="00955B7C">
        <w:fldChar w:fldCharType="end"/>
      </w:r>
      <w:r w:rsidR="00955B7C">
        <w:t xml:space="preserve"> mutatja.</w:t>
      </w:r>
    </w:p>
    <w:p w14:paraId="407D6B2C" w14:textId="77777777" w:rsidR="00955B7C" w:rsidRDefault="00955B7C" w:rsidP="0064249D">
      <w:pPr>
        <w:keepNext/>
        <w:ind w:firstLine="0"/>
        <w:jc w:val="center"/>
      </w:pPr>
      <w:r w:rsidRPr="00955B7C">
        <w:rPr>
          <w:noProof/>
        </w:rPr>
        <w:drawing>
          <wp:inline distT="0" distB="0" distL="0" distR="0" wp14:anchorId="6C41DE47" wp14:editId="3030FBB5">
            <wp:extent cx="5400040" cy="4250690"/>
            <wp:effectExtent l="0" t="0" r="0" b="0"/>
            <wp:docPr id="31353675" name="Kép 1" descr="A képen sor, Diagram, diagram,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descr="A képen sor, Diagram, diagram, szám látható&#10;&#10;Előfordulhat, hogy az AI által létrehozott tartalom helytelen."/>
                    <pic:cNvPicPr/>
                  </pic:nvPicPr>
                  <pic:blipFill>
                    <a:blip r:embed="rId21"/>
                    <a:stretch>
                      <a:fillRect/>
                    </a:stretch>
                  </pic:blipFill>
                  <pic:spPr>
                    <a:xfrm>
                      <a:off x="0" y="0"/>
                      <a:ext cx="5400040" cy="4250690"/>
                    </a:xfrm>
                    <a:prstGeom prst="rect">
                      <a:avLst/>
                    </a:prstGeom>
                  </pic:spPr>
                </pic:pic>
              </a:graphicData>
            </a:graphic>
          </wp:inline>
        </w:drawing>
      </w:r>
    </w:p>
    <w:bookmarkStart w:id="42" w:name="_Ref214655261"/>
    <w:p w14:paraId="585958DA" w14:textId="2AF86C43" w:rsidR="00955B7C"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5</w:t>
      </w:r>
      <w:r>
        <w:fldChar w:fldCharType="end"/>
      </w:r>
      <w:bookmarkStart w:id="43" w:name="_Toc215442894"/>
      <w:r w:rsidR="00955B7C">
        <w:t>. ábra</w:t>
      </w:r>
      <w:bookmarkEnd w:id="42"/>
      <w:r w:rsidR="00955B7C">
        <w:t xml:space="preserve"> -arcsin közelítése keresőtáblával</w:t>
      </w:r>
      <w:bookmarkEnd w:id="43"/>
    </w:p>
    <w:p w14:paraId="3B5C1272" w14:textId="62E4A936"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D9700D">
        <w:fldChar w:fldCharType="begin"/>
      </w:r>
      <w:r w:rsidR="00D9700D">
        <w:instrText xml:space="preserve"> REF _Ref214663617 \h </w:instrText>
      </w:r>
      <w:r w:rsidR="00D9700D">
        <w:fldChar w:fldCharType="separate"/>
      </w:r>
      <w:r w:rsidR="00D9700D">
        <w:rPr>
          <w:noProof/>
        </w:rPr>
        <w:t>9</w:t>
      </w:r>
      <w:r w:rsidR="00D9700D">
        <w:t>. ábra</w:t>
      </w:r>
      <w:r w:rsidR="00D9700D">
        <w:fldChar w:fldCharType="end"/>
      </w:r>
      <w:r w:rsidR="00D9700D">
        <w:t xml:space="preserve"> foglalja össze.</w:t>
      </w:r>
    </w:p>
    <w:p w14:paraId="767A7E19" w14:textId="77777777" w:rsidR="00D9700D" w:rsidRDefault="00D9700D" w:rsidP="0064249D">
      <w:pPr>
        <w:keepNext/>
        <w:ind w:firstLine="0"/>
        <w:jc w:val="center"/>
      </w:pPr>
      <w:r w:rsidRPr="00D9700D">
        <w:rPr>
          <w:noProof/>
        </w:rPr>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22"/>
                    <a:stretch>
                      <a:fillRect/>
                    </a:stretch>
                  </pic:blipFill>
                  <pic:spPr>
                    <a:xfrm>
                      <a:off x="0" y="0"/>
                      <a:ext cx="5400040" cy="3886835"/>
                    </a:xfrm>
                    <a:prstGeom prst="rect">
                      <a:avLst/>
                    </a:prstGeom>
                  </pic:spPr>
                </pic:pic>
              </a:graphicData>
            </a:graphic>
          </wp:inline>
        </w:drawing>
      </w:r>
    </w:p>
    <w:bookmarkStart w:id="44" w:name="_Ref214663617"/>
    <w:p w14:paraId="25180051" w14:textId="0EE4E2DC" w:rsidR="00B06816"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6</w:t>
      </w:r>
      <w:r>
        <w:fldChar w:fldCharType="end"/>
      </w:r>
      <w:bookmarkStart w:id="45" w:name="_Toc215442895"/>
      <w:r w:rsidR="00D9700D">
        <w:t>. ábra</w:t>
      </w:r>
      <w:bookmarkEnd w:id="44"/>
      <w:r w:rsidR="00D9700D">
        <w:t xml:space="preserve"> közelítési módszerek</w:t>
      </w:r>
      <w:bookmarkEnd w:id="45"/>
    </w:p>
    <w:p w14:paraId="7D3B31C8" w14:textId="496ABB3F" w:rsidR="00B06816" w:rsidRDefault="00D9700D" w:rsidP="00BD3466">
      <w:r>
        <w:t xml:space="preserve">A megadott T beállási időt a Taylor soros megoldás közelítette a leg rosszabbul,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w:t>
      </w:r>
      <w:r w:rsidR="004E276B">
        <w:t>sem</w:t>
      </w:r>
      <w:r>
        <w:t xml:space="preserve"> foglalkoztam</w:t>
      </w:r>
      <w:r w:rsidR="004E276B">
        <w:t>, hiszen ez a módszer több szempontból is rossz megközelítés</w:t>
      </w:r>
      <w:r>
        <w:t>.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érték 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Heading3"/>
      </w:pPr>
      <w:bookmarkStart w:id="46" w:name="_Toc215980025"/>
      <w:r>
        <w:t>Módszer implementálása beágyazott eszközre</w:t>
      </w:r>
      <w:bookmarkEnd w:id="46"/>
    </w:p>
    <w:p w14:paraId="26FA6FAF" w14:textId="12049C43" w:rsidR="00396A49" w:rsidRPr="00BD3466" w:rsidRDefault="00266B8A" w:rsidP="00BD3466">
      <w:r>
        <w:t xml:space="preserve">Mivel kis számokkal kellene számolni, könnyen bekövetkezhetne, hogy számolás közben nullává változik egy eredmény a számábrázolás miatt. Azért, hogy ezt elkerüljem, felskálázott keresőtáblát használok és az értékeit 32 biten tárolom. A számítások leírásánál többek között </w:t>
      </w:r>
      <w:r w:rsidR="00AC2906">
        <w:t>az osztások és szorzások sorrendjére is külön figyelnem kellett</w:t>
      </w:r>
      <w:r w:rsidR="00C23CF4">
        <w:t xml:space="preserve">. hogy ne történjenek </w:t>
      </w:r>
      <w:proofErr w:type="spellStart"/>
      <w:r w:rsidR="00C23CF4">
        <w:t>nullázódások</w:t>
      </w:r>
      <w:proofErr w:type="spellEnd"/>
      <w:r w:rsidR="00C23CF4">
        <w:t xml:space="preserve"> kis </w:t>
      </w:r>
      <w:r w:rsidR="006D2ECE">
        <w:t>részeredmények következtében.</w:t>
      </w:r>
    </w:p>
    <w:p w14:paraId="48943E3C" w14:textId="094A1EB3" w:rsidR="00274277" w:rsidRPr="004D24C2" w:rsidRDefault="00274277" w:rsidP="004D24C2">
      <w:pPr>
        <w:pStyle w:val="Heading3"/>
      </w:pPr>
      <w:bookmarkStart w:id="47" w:name="_Toc215980026"/>
      <w:proofErr w:type="spellStart"/>
      <w:r w:rsidRPr="004D24C2">
        <w:t>Enkóderek</w:t>
      </w:r>
      <w:proofErr w:type="spellEnd"/>
      <w:r w:rsidR="00482B8A" w:rsidRPr="004D24C2">
        <w:t xml:space="preserve"> </w:t>
      </w:r>
      <w:sdt>
        <w:sdtPr>
          <w:id w:val="-303617416"/>
          <w:citation/>
        </w:sdtPr>
        <w:sdtEndPr/>
        <w:sdtContent>
          <w:r w:rsidR="00482B8A" w:rsidRPr="004D24C2">
            <w:fldChar w:fldCharType="begin"/>
          </w:r>
          <w:r w:rsidR="00482B8A" w:rsidRPr="004D24C2">
            <w:instrText xml:space="preserve"> CITATION AS5147U \l 1038 </w:instrText>
          </w:r>
          <w:r w:rsidR="00482B8A" w:rsidRPr="004D24C2">
            <w:fldChar w:fldCharType="separate"/>
          </w:r>
          <w:r w:rsidR="008B1BC7">
            <w:rPr>
              <w:noProof/>
            </w:rPr>
            <w:t>[11]</w:t>
          </w:r>
          <w:r w:rsidR="00482B8A" w:rsidRPr="004D24C2">
            <w:fldChar w:fldCharType="end"/>
          </w:r>
        </w:sdtContent>
      </w:sdt>
      <w:bookmarkEnd w:id="47"/>
    </w:p>
    <w:p w14:paraId="76CF02F6" w14:textId="49ECBD00" w:rsidR="0004624C" w:rsidRDefault="00643609" w:rsidP="0004624C">
      <w:r>
        <w:t xml:space="preserve">Mivel a motorokat nyílt hatáslánccal irányítom (tehát nincs visszacsatolás) elengedhetetlen, hogy a mozgás végén visszamérjem a motorok pontos pozícióját. A pozíció visszamérése azért is elengedhetetlen, mert a következő pozícióba való beálláshoz szükséges a jelenlegi pozíció ismerete. A pozícióméréssel szemben </w:t>
      </w:r>
      <w:r w:rsidR="00920023">
        <w:t>támasztott</w:t>
      </w:r>
      <w:r>
        <w:t xml:space="preserve">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6F769B0D" w14:textId="03C71A82" w:rsidR="00482B8A" w:rsidRDefault="00482B8A" w:rsidP="0004624C">
      <w:r>
        <w:t xml:space="preserve">Ezen megfontolások alapján mágneses alapú </w:t>
      </w:r>
      <w:proofErr w:type="spellStart"/>
      <w:r>
        <w:t>enkódert</w:t>
      </w:r>
      <w:proofErr w:type="spellEnd"/>
      <w:r>
        <w:t xml:space="preserve"> választottam. Ezek az eszközök a hall effektuson alapulna</w:t>
      </w:r>
      <w:r w:rsidR="009A551C">
        <w:t>k és a</w:t>
      </w:r>
      <w:r>
        <w:t xml:space="preserve"> tengelyre rögzített mágnes terének abszolút helyzetét képesek megállapítani</w:t>
      </w:r>
      <w:r w:rsidR="002A3FA4">
        <w:t>. A</w:t>
      </w:r>
      <w:r w:rsidR="002F02D4">
        <w:t xml:space="preserve">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xml:space="preserve">, ami kisebb, mint az elérhető </w:t>
      </w:r>
      <m:oMath>
        <m:sSub>
          <m:sSubPr>
            <m:ctrlPr>
              <w:rPr>
                <w:rFonts w:ascii="Cambria Math" w:hAnsi="Cambria Math"/>
                <w:i/>
              </w:rPr>
            </m:ctrlPr>
          </m:sSubPr>
          <m:e>
            <m:r>
              <w:rPr>
                <w:rFonts w:ascii="Cambria Math" w:hAnsi="Cambria Math"/>
              </w:rPr>
              <m:t>α</m:t>
            </m:r>
          </m:e>
          <m:sub>
            <m:r>
              <w:rPr>
                <w:rFonts w:ascii="Cambria Math" w:hAnsi="Cambria Math"/>
              </w:rPr>
              <m:t>min</m:t>
            </m:r>
          </m:sub>
        </m:sSub>
      </m:oMath>
      <w:r w:rsidR="001A76FA">
        <w:t>.</w:t>
      </w:r>
      <w:r w:rsidR="002F02D4">
        <w:t xml:space="preserve"> A szenzor beszerezhető beépítve az AMS által gyártott „</w:t>
      </w:r>
      <w:r w:rsidR="002F02D4" w:rsidRPr="002F02D4">
        <w:t xml:space="preserve">AS5x47U Motor </w:t>
      </w:r>
      <w:proofErr w:type="spellStart"/>
      <w:r w:rsidR="002F02D4" w:rsidRPr="002F02D4">
        <w:t>Board</w:t>
      </w:r>
      <w:proofErr w:type="spellEnd"/>
      <w:r w:rsidR="002F02D4">
        <w:t>” panelbe. Ez a kész eszköz különböző tengelyátmérőkre rögzíthető, megfelelően polarizált mágnesekkel érkezik, valamint különböző méretű motorokkal kompatibilis rögzítőfuratokkal el van látva.</w:t>
      </w:r>
    </w:p>
    <w:p w14:paraId="493DE51D" w14:textId="77777777" w:rsidR="00D059B9" w:rsidRDefault="00D059B9" w:rsidP="0064249D">
      <w:pPr>
        <w:keepNext/>
        <w:ind w:firstLine="0"/>
        <w:jc w:val="center"/>
      </w:pPr>
      <w:r>
        <w:rPr>
          <w:noProof/>
        </w:rPr>
        <w:drawing>
          <wp:inline distT="0" distB="0" distL="0" distR="0" wp14:anchorId="58BD9E49" wp14:editId="218D8FF6">
            <wp:extent cx="2854325" cy="2544445"/>
            <wp:effectExtent l="0" t="0" r="3175" b="8255"/>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4325" cy="2544445"/>
                    </a:xfrm>
                    <a:prstGeom prst="rect">
                      <a:avLst/>
                    </a:prstGeom>
                    <a:noFill/>
                    <a:ln>
                      <a:noFill/>
                    </a:ln>
                  </pic:spPr>
                </pic:pic>
              </a:graphicData>
            </a:graphic>
          </wp:inline>
        </w:drawing>
      </w:r>
    </w:p>
    <w:p w14:paraId="048FCC4F" w14:textId="1570855E" w:rsidR="00482B8A"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7</w:t>
      </w:r>
      <w:r>
        <w:fldChar w:fldCharType="end"/>
      </w:r>
      <w:bookmarkStart w:id="48" w:name="_Toc215442896"/>
      <w:r w:rsidR="00D059B9">
        <w:t xml:space="preserve">. ábra </w:t>
      </w:r>
      <w:r w:rsidR="00D059B9" w:rsidRPr="00422678">
        <w:t xml:space="preserve">AS5x47U Motor </w:t>
      </w:r>
      <w:proofErr w:type="spellStart"/>
      <w:r w:rsidR="00D059B9" w:rsidRPr="00422678">
        <w:t>Board</w:t>
      </w:r>
      <w:proofErr w:type="spellEnd"/>
      <w:r w:rsidR="00D059B9">
        <w:t xml:space="preserve"> </w:t>
      </w:r>
      <w:sdt>
        <w:sdtPr>
          <w:id w:val="-1665013997"/>
          <w:citation/>
        </w:sdtPr>
        <w:sdtEndPr/>
        <w:sdtContent>
          <w:r w:rsidR="00D059B9">
            <w:fldChar w:fldCharType="begin"/>
          </w:r>
          <w:r w:rsidR="00D059B9">
            <w:instrText xml:space="preserve"> CITATION MotorBoard \l 1038 </w:instrText>
          </w:r>
          <w:r w:rsidR="00D059B9">
            <w:fldChar w:fldCharType="separate"/>
          </w:r>
          <w:r w:rsidR="008B1BC7">
            <w:rPr>
              <w:noProof/>
            </w:rPr>
            <w:t>[12]</w:t>
          </w:r>
          <w:r w:rsidR="00D059B9">
            <w:fldChar w:fldCharType="end"/>
          </w:r>
        </w:sdtContent>
      </w:sdt>
      <w:bookmarkEnd w:id="48"/>
    </w:p>
    <w:p w14:paraId="09A6A1E7" w14:textId="6BD31AA4" w:rsidR="00482B8A" w:rsidRDefault="00482B8A" w:rsidP="0004624C">
      <w:r>
        <w:t xml:space="preserve">A választott szenzor képes az optikai </w:t>
      </w:r>
      <w:proofErr w:type="spellStart"/>
      <w:r>
        <w:t>enkódereknél</w:t>
      </w:r>
      <w:proofErr w:type="spellEnd"/>
      <w:r>
        <w:t xml:space="preserve"> megszokott impulzus jelek kiadására, de SPI kommunikáción keresztül kiolvasható belőle a mágneses tér pozíciója, így a tengely abszolút </w:t>
      </w:r>
      <w:r w:rsidR="002F02D4">
        <w:t xml:space="preserve">szögpozíciója bármikor kiolvasható a szenzorból. </w:t>
      </w:r>
      <w:r w:rsidR="004C42A9">
        <w:t>A szenzor továbbá képes d</w:t>
      </w:r>
      <w:r w:rsidR="002F02D4">
        <w:t xml:space="preserve">iagnosztikai adatok </w:t>
      </w:r>
      <w:r w:rsidR="004C42A9">
        <w:t>szolgáltatására</w:t>
      </w:r>
      <w:r w:rsidR="002F02D4">
        <w:t xml:space="preserve">, így a megfelelő beépítés </w:t>
      </w:r>
      <w:r w:rsidR="00B86E9D">
        <w:t>ellenőrizhető,</w:t>
      </w:r>
      <w:r w:rsidR="00E63CFE">
        <w:t xml:space="preserve"> </w:t>
      </w:r>
      <w:r w:rsidR="004C42A9">
        <w:t>érzéketlen a külső mágneses terek zavaró hatására.</w:t>
      </w:r>
    </w:p>
    <w:p w14:paraId="1AD9672F" w14:textId="07A560FF" w:rsidR="00E018D5" w:rsidRDefault="00E018D5" w:rsidP="00E018D5">
      <w:pPr>
        <w:pStyle w:val="Heading3"/>
      </w:pPr>
      <w:bookmarkStart w:id="49" w:name="_Toc215980027"/>
      <w:r>
        <w:t>Driver</w:t>
      </w:r>
      <w:bookmarkEnd w:id="49"/>
    </w:p>
    <w:p w14:paraId="6154072D" w14:textId="43B6EFB3" w:rsidR="00100FF2" w:rsidRDefault="00100FF2" w:rsidP="0004624C">
      <w:r>
        <w:t xml:space="preserve">Mivel nem találtam szabadon felhasználható drivert erre az </w:t>
      </w:r>
      <w:proofErr w:type="spellStart"/>
      <w:r>
        <w:t>enkóderre</w:t>
      </w:r>
      <w:proofErr w:type="spellEnd"/>
      <w:r>
        <w:t>, ezért azt nekem kellett megvalósítani az adatlapja alapján.</w:t>
      </w:r>
    </w:p>
    <w:p w14:paraId="73D0BD16" w14:textId="699732C3" w:rsidR="003A6CE9" w:rsidRDefault="00E018D5" w:rsidP="0004624C">
      <w:r>
        <w:t>Az eszközök driverét C++ nyelven írom, objektum orientált módon a könnyű használat, modularitás és bővíthetőség érdekében.</w:t>
      </w:r>
      <w:r w:rsidR="003A6CE9">
        <w:t xml:space="preserve"> Külön </w:t>
      </w:r>
      <w:proofErr w:type="spellStart"/>
      <w:r w:rsidR="003A6CE9">
        <w:t>header</w:t>
      </w:r>
      <w:proofErr w:type="spellEnd"/>
      <w:r w:rsidR="003A6CE9">
        <w:t xml:space="preserve"> fájlba kigyűjtöttem az eszköz regisztereit, majd létrehoztam az eszközt kezelő osztályt. Jelenleg csak a</w:t>
      </w:r>
      <w:r w:rsidR="004C3606">
        <w:t xml:space="preserve"> modul működéséhez </w:t>
      </w:r>
      <w:r w:rsidR="003A6CE9">
        <w:t xml:space="preserve">szükséges, leg alapvetőbb funkciókat valósítottam meg. </w:t>
      </w:r>
    </w:p>
    <w:p w14:paraId="65934090" w14:textId="1F0DE9D8" w:rsidR="00E018D5" w:rsidRDefault="003A6CE9" w:rsidP="0004624C">
      <w:r>
        <w:t xml:space="preserve">A kommunikációhoz létrehoztam az üzeneteket küldő- és fogadó metódusokat a HAL könyvtár SPI függvényeinek segítségével. Ezekre a metódusokra azért volt szükség, mert 16 az eszköznek a 16 bites kommunikációját használtam, amihez CRC számítás is szükséges, valamint így a hibakezelésre is több lehetőség van. </w:t>
      </w:r>
    </w:p>
    <w:p w14:paraId="66E0C5EA" w14:textId="6DE27F8E" w:rsidR="003A6CE9" w:rsidRDefault="003A6CE9" w:rsidP="0004624C">
      <w:r>
        <w:t>Az inicializáló metódust a konstruktortól külön hoztam létre, így annak logikai visszatérési értéke jelezheti az inicializálás sikerességét. Az inicializálás során az eszköz szűrőjének K értékének minimumát</w:t>
      </w:r>
      <w:r w:rsidRPr="003A6CE9">
        <w:t xml:space="preserve"> </w:t>
      </w:r>
      <w:r>
        <w:t xml:space="preserve">az adatlapban megadottak szerint a kis szögsebességeknél használatosan 0-ra állítom, mivel a pozíció </w:t>
      </w:r>
      <w:r w:rsidR="005261C8">
        <w:t>kiolvasás álló</w:t>
      </w:r>
      <w:r>
        <w:t xml:space="preserve"> helyzetben történik a jelenlegi felhasználás szerint.</w:t>
      </w:r>
      <w:r w:rsidR="005261C8">
        <w:t xml:space="preserve"> Ezen túl kiolvasom az eszköz hibaregiszterét is, így például nem megfelelő mágnes távolság esetén az inicializálás hibára fut. </w:t>
      </w:r>
      <w:r w:rsidR="005A5C2F">
        <w:t>Egyelőre a pontos hibadiagnózis implementálatlan, ez a jövőbeli fejlesztések során pótlandó a modul jobb kezelhetősége érdekében</w:t>
      </w:r>
      <w:r w:rsidR="005261C8">
        <w:t>.</w:t>
      </w:r>
    </w:p>
    <w:p w14:paraId="3D4001AB" w14:textId="77777777" w:rsidR="00B174B7" w:rsidRDefault="00B174B7" w:rsidP="0004624C">
      <w:r>
        <w:t xml:space="preserve">További megvalósított metódusok a nyers pozíció adatoknak kiolvasása, valamint egy ezt a metódust felhasználó szögpozíciót olvasó függvény, ami a nyers adatokból pozíciót számol fokokban. </w:t>
      </w:r>
    </w:p>
    <w:p w14:paraId="1D0D0CFB" w14:textId="2164F9FC" w:rsidR="00B174B7" w:rsidRDefault="00B174B7" w:rsidP="0004624C">
      <w:r>
        <w:t>Az osztály rendelkezik továbbá nullofszet rögzítésére változóval, ez egyelőre csak beállítható és kiolvasható, a későbbiekben ennek felhasználása implementálható a többi metódusba. Jelenleg a felhasználó ezt saját számításaira használhatja.</w:t>
      </w:r>
    </w:p>
    <w:p w14:paraId="55440C61" w14:textId="70EE624A" w:rsidR="00853974" w:rsidRPr="0004624C" w:rsidRDefault="00853974" w:rsidP="0004624C">
      <w:r>
        <w:t>A mágnes megfelelő távolságának beállítása érdekében diagnosztikai célokból megvalósítottam az AGC (</w:t>
      </w:r>
      <w:proofErr w:type="spellStart"/>
      <w:r>
        <w:t>Automatic</w:t>
      </w:r>
      <w:proofErr w:type="spellEnd"/>
      <w:r>
        <w:t xml:space="preserve"> </w:t>
      </w:r>
      <w:proofErr w:type="spellStart"/>
      <w:r>
        <w:t>Gain</w:t>
      </w:r>
      <w:proofErr w:type="spellEnd"/>
      <w:r>
        <w:t xml:space="preserve"> </w:t>
      </w:r>
      <w:proofErr w:type="spellStart"/>
      <w:r>
        <w:t>Control</w:t>
      </w:r>
      <w:proofErr w:type="spellEnd"/>
      <w:r>
        <w:t>) értéket kiolvasó metódust is. Ez az érték a mágneses tér erősségével arányos.</w:t>
      </w:r>
    </w:p>
    <w:p w14:paraId="0F78ACE3" w14:textId="2D9BBD8D" w:rsidR="00274277" w:rsidRDefault="00274277" w:rsidP="004D24C2">
      <w:pPr>
        <w:pStyle w:val="Heading2"/>
      </w:pPr>
      <w:bookmarkStart w:id="50" w:name="_Ref215491212"/>
      <w:bookmarkStart w:id="51" w:name="_Toc215980028"/>
      <w:r>
        <w:t>Kezelőfelület</w:t>
      </w:r>
      <w:bookmarkEnd w:id="50"/>
      <w:bookmarkEnd w:id="51"/>
    </w:p>
    <w:p w14:paraId="10D862D5" w14:textId="77777777" w:rsidR="001676A4" w:rsidRDefault="001676A4" w:rsidP="0064249D">
      <w:pPr>
        <w:keepNext/>
        <w:ind w:firstLine="0"/>
        <w:jc w:val="center"/>
      </w:pPr>
      <w:r>
        <w:rPr>
          <w:noProof/>
        </w:rPr>
        <w:drawing>
          <wp:inline distT="0" distB="0" distL="0" distR="0" wp14:anchorId="01FCD7A6" wp14:editId="0D68B9D1">
            <wp:extent cx="3236181" cy="2426184"/>
            <wp:effectExtent l="0" t="0" r="254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8227" cy="2435215"/>
                    </a:xfrm>
                    <a:prstGeom prst="rect">
                      <a:avLst/>
                    </a:prstGeom>
                    <a:noFill/>
                    <a:ln>
                      <a:noFill/>
                    </a:ln>
                  </pic:spPr>
                </pic:pic>
              </a:graphicData>
            </a:graphic>
          </wp:inline>
        </w:drawing>
      </w:r>
    </w:p>
    <w:bookmarkStart w:id="52" w:name="_Ref215319694"/>
    <w:p w14:paraId="1822066C" w14:textId="19B4B6BA" w:rsidR="00476593" w:rsidRPr="00476593"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8</w:t>
      </w:r>
      <w:r>
        <w:fldChar w:fldCharType="end"/>
      </w:r>
      <w:bookmarkStart w:id="53" w:name="_Toc215442897"/>
      <w:r w:rsidR="001676A4">
        <w:t>. ábra</w:t>
      </w:r>
      <w:bookmarkEnd w:id="52"/>
      <w:r w:rsidR="001676A4">
        <w:t xml:space="preserve"> OLED modulon megjelenített kezelőfelület (OLED próbapanelen, fejlesztés alatt)</w:t>
      </w:r>
      <w:bookmarkEnd w:id="53"/>
    </w:p>
    <w:p w14:paraId="61A51E21" w14:textId="68E635BC" w:rsidR="00AE7C5C" w:rsidRDefault="00AE7C5C" w:rsidP="00AE7C5C">
      <w:r>
        <w:t>Mivel cél, hogy az eszköz számítógép nélkül is intuitívan használható legyen 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p>
    <w:p w14:paraId="4F729821" w14:textId="5466E144" w:rsidR="009A007E" w:rsidRDefault="00C813F5" w:rsidP="00264AAF">
      <w:r>
        <w:t xml:space="preserve">A használatot nagyban egyszerűsíti, ha a felhasználó elmenthet néhány állapotot. Ennek </w:t>
      </w:r>
      <w:r w:rsidR="00591687">
        <w:t>érdekében az eszközt kiegészítettem egy EEPROM IC-vel. A felhasználó amikor beállít egy adott pozíciót, az az éppen kiválasztott „memória helyre” kerül mentésre. A 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Heading3"/>
      </w:pPr>
      <w:bookmarkStart w:id="54" w:name="_Toc215980029"/>
      <w:r>
        <w:t>Állapotgép</w:t>
      </w:r>
      <w:bookmarkEnd w:id="54"/>
    </w:p>
    <w:p w14:paraId="5F73CF7B" w14:textId="77777777" w:rsidR="00476593" w:rsidRDefault="00B97B80" w:rsidP="0064249D">
      <w:pPr>
        <w:keepNext/>
        <w:ind w:firstLine="0"/>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25"/>
                    <a:stretch>
                      <a:fillRect/>
                    </a:stretch>
                  </pic:blipFill>
                  <pic:spPr>
                    <a:xfrm>
                      <a:off x="0" y="0"/>
                      <a:ext cx="5400040" cy="2658745"/>
                    </a:xfrm>
                    <a:prstGeom prst="rect">
                      <a:avLst/>
                    </a:prstGeom>
                  </pic:spPr>
                </pic:pic>
              </a:graphicData>
            </a:graphic>
          </wp:inline>
        </w:drawing>
      </w:r>
    </w:p>
    <w:bookmarkStart w:id="55" w:name="_Ref215319398"/>
    <w:p w14:paraId="78EB7813" w14:textId="246C93B9" w:rsidR="00476593"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9</w:t>
      </w:r>
      <w:r>
        <w:fldChar w:fldCharType="end"/>
      </w:r>
      <w:bookmarkStart w:id="56" w:name="_Toc215442898"/>
      <w:r w:rsidR="00476593">
        <w:t>. ábra</w:t>
      </w:r>
      <w:bookmarkEnd w:id="55"/>
      <w:r w:rsidR="00476593">
        <w:t xml:space="preserve"> állapotgép</w:t>
      </w:r>
      <w:bookmarkEnd w:id="56"/>
    </w:p>
    <w:p w14:paraId="3FC2EF11" w14:textId="3AEB92EE" w:rsidR="00B97B80" w:rsidRDefault="00A14712" w:rsidP="00476593">
      <w:r>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FA67CF">
        <w:rPr>
          <w:noProof/>
        </w:rPr>
        <w:t>2</w:t>
      </w:r>
      <w:r w:rsidR="00FA67CF">
        <w:noBreakHyphen/>
      </w:r>
      <w:r w:rsidR="00FA67CF">
        <w:rPr>
          <w:noProof/>
        </w:rPr>
        <w:t>9</w:t>
      </w:r>
      <w:r w:rsidR="00FA67CF">
        <w:t>. ábra</w:t>
      </w:r>
      <w:r w:rsidR="00476593">
        <w:fldChar w:fldCharType="end"/>
      </w:r>
      <w:r w:rsidR="00476593">
        <w:t>). A felhasználó a gép bekapcsolásakor a „Paraméterek beállítása” állapotba lép</w:t>
      </w:r>
      <w:r w:rsidR="001676A4">
        <w:t xml:space="preserve"> (</w:t>
      </w:r>
      <w:r w:rsidR="001676A4">
        <w:fldChar w:fldCharType="begin"/>
      </w:r>
      <w:r w:rsidR="001676A4">
        <w:instrText xml:space="preserve"> REF _Ref215319694 \h </w:instrText>
      </w:r>
      <w:r w:rsidR="001676A4">
        <w:fldChar w:fldCharType="separate"/>
      </w:r>
      <w:r w:rsidR="00FA67CF">
        <w:rPr>
          <w:noProof/>
        </w:rPr>
        <w:t>2</w:t>
      </w:r>
      <w:r w:rsidR="00FA67CF">
        <w:noBreakHyphen/>
      </w:r>
      <w:r w:rsidR="00FA67CF">
        <w:rPr>
          <w:noProof/>
        </w:rPr>
        <w:t>8</w:t>
      </w:r>
      <w:r w:rsidR="00FA67CF">
        <w:t>. ábra</w:t>
      </w:r>
      <w:r w:rsidR="001676A4">
        <w:fldChar w:fldCharType="end"/>
      </w:r>
      <w:r w:rsidR="001676A4">
        <w:t>)</w:t>
      </w:r>
      <w:r w:rsidR="00476593">
        <w:t>. Ebben az állapoton belül egy belső állapotgép fut. A felhasználó kiválaszthatja a követett és a rögzített tengelyt, valamint a kívánt szöget. A memória választás menüben korábbi beállításokat hívhat vissza. A Beállás állapotban nem lehet további parancsokat adni az eszköznek, amíg az a beállást végzi. A szabad mozgatás állapotban a felhasználó a numerikus billentyűzetet használhatja „nyilakként”, hogy a két mozgatott tengelyt a mozgástartományon belül tetszőleges pozícióba forgassa.</w:t>
      </w:r>
    </w:p>
    <w:p w14:paraId="4C37492E" w14:textId="30D444DC" w:rsidR="000B308B" w:rsidRDefault="000B308B" w:rsidP="000B308B">
      <w:pPr>
        <w:pStyle w:val="Heading4"/>
      </w:pPr>
      <w:r>
        <w:t>Állapotgép objektum orientált megoldása</w:t>
      </w:r>
    </w:p>
    <w:p w14:paraId="0D37439B" w14:textId="71A9775E" w:rsidR="000B308B" w:rsidRDefault="00845D80" w:rsidP="00476593">
      <w:r>
        <w:t xml:space="preserve">Az állapotgépet a komplexitása miatt nem a klasszikus </w:t>
      </w:r>
      <w:proofErr w:type="spellStart"/>
      <w:r>
        <w:t>switch-case</w:t>
      </w:r>
      <w:proofErr w:type="spellEnd"/>
      <w:r>
        <w:t xml:space="preserve"> megoldással valósítottam meg, hanem objektu</w:t>
      </w:r>
      <w:r w:rsidR="00346E7C">
        <w:t>mokkal</w:t>
      </w:r>
      <w:r>
        <w:t xml:space="preserve">. A </w:t>
      </w:r>
      <w:proofErr w:type="spellStart"/>
      <w:r>
        <w:t>switch-case</w:t>
      </w:r>
      <w:proofErr w:type="spellEnd"/>
      <w:r>
        <w:t xml:space="preserve"> megoldást csak a beállítások állapoton belüli </w:t>
      </w:r>
      <w:proofErr w:type="spellStart"/>
      <w:r>
        <w:t>alállapotgép</w:t>
      </w:r>
      <w:proofErr w:type="spellEnd"/>
      <w:r>
        <w:t xml:space="preserve"> kezelésére használtam.</w:t>
      </w:r>
    </w:p>
    <w:p w14:paraId="21B5CBA9" w14:textId="77777777" w:rsidR="00E3153E" w:rsidRDefault="00E3153E" w:rsidP="00E3153E">
      <w:pPr>
        <w:keepNext/>
        <w:ind w:firstLine="0"/>
        <w:jc w:val="center"/>
      </w:pPr>
      <w:r w:rsidRPr="00E3153E">
        <w:drawing>
          <wp:inline distT="0" distB="0" distL="0" distR="0" wp14:anchorId="2F16B575" wp14:editId="4FA8BACE">
            <wp:extent cx="5400040" cy="887095"/>
            <wp:effectExtent l="0" t="0" r="0" b="8255"/>
            <wp:docPr id="168206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60535" name=""/>
                    <pic:cNvPicPr/>
                  </pic:nvPicPr>
                  <pic:blipFill>
                    <a:blip r:embed="rId26"/>
                    <a:stretch>
                      <a:fillRect/>
                    </a:stretch>
                  </pic:blipFill>
                  <pic:spPr>
                    <a:xfrm>
                      <a:off x="0" y="0"/>
                      <a:ext cx="5400040" cy="887095"/>
                    </a:xfrm>
                    <a:prstGeom prst="rect">
                      <a:avLst/>
                    </a:prstGeom>
                  </pic:spPr>
                </pic:pic>
              </a:graphicData>
            </a:graphic>
          </wp:inline>
        </w:drawing>
      </w:r>
    </w:p>
    <w:bookmarkStart w:id="57" w:name="_Ref215975365"/>
    <w:p w14:paraId="162BAF80" w14:textId="1A6C07CF" w:rsidR="00E3153E" w:rsidRDefault="00E3153E" w:rsidP="00E3153E">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10</w:t>
      </w:r>
      <w:r>
        <w:fldChar w:fldCharType="end"/>
      </w:r>
      <w:r>
        <w:t>. ábra Állapot osztály öröklődési fája</w:t>
      </w:r>
      <w:bookmarkEnd w:id="57"/>
    </w:p>
    <w:p w14:paraId="2F9B7497" w14:textId="10584728" w:rsidR="00845D80" w:rsidRDefault="00845D80" w:rsidP="00845D80">
      <w:r>
        <w:t>Az állapotokat egy közös ősosztályból származtatom le</w:t>
      </w:r>
      <w:r w:rsidR="00E3153E">
        <w:t xml:space="preserve"> (</w:t>
      </w:r>
      <w:r w:rsidR="00E3153E">
        <w:fldChar w:fldCharType="begin"/>
      </w:r>
      <w:r w:rsidR="00E3153E">
        <w:instrText xml:space="preserve"> REF _Ref215975365 \h </w:instrText>
      </w:r>
      <w:r w:rsidR="00E3153E">
        <w:fldChar w:fldCharType="separate"/>
      </w:r>
      <w:r w:rsidR="00E3153E">
        <w:rPr>
          <w:noProof/>
        </w:rPr>
        <w:t>2</w:t>
      </w:r>
      <w:r w:rsidR="00E3153E">
        <w:noBreakHyphen/>
      </w:r>
      <w:r w:rsidR="00E3153E">
        <w:rPr>
          <w:noProof/>
        </w:rPr>
        <w:t>10</w:t>
      </w:r>
      <w:r w:rsidR="00E3153E">
        <w:t>. ábra Állapot osztály öröklődési fája</w:t>
      </w:r>
      <w:r w:rsidR="00E3153E">
        <w:fldChar w:fldCharType="end"/>
      </w:r>
      <w:r w:rsidR="00E3153E">
        <w:t>)</w:t>
      </w:r>
      <w:r>
        <w:t>. Minden állapotnak van belépő (</w:t>
      </w:r>
      <w:proofErr w:type="spellStart"/>
      <w:r>
        <w:t>onEnter</w:t>
      </w:r>
      <w:proofErr w:type="spellEnd"/>
      <w:r>
        <w:t>), kilépő (</w:t>
      </w:r>
      <w:proofErr w:type="spellStart"/>
      <w:r>
        <w:t>onExit</w:t>
      </w:r>
      <w:proofErr w:type="spellEnd"/>
      <w:r>
        <w:t>) és futó (</w:t>
      </w:r>
      <w:proofErr w:type="spellStart"/>
      <w:r>
        <w:t>run</w:t>
      </w:r>
      <w:proofErr w:type="spellEnd"/>
      <w:r>
        <w:t>) függvénye. A leszármazott, specifikus állapotok felülírhatják a be- és kilépő függvényt, de a futást leíró függvényt mindenképpen felül kell írniuk. Ezzel a struktúrával nagyon jól kezelhetőek az egyes állapotok és azok tranziens viselkedései.</w:t>
      </w:r>
    </w:p>
    <w:p w14:paraId="13A2BBBF" w14:textId="51203922" w:rsidR="003723A9" w:rsidRDefault="00845D80" w:rsidP="003723A9">
      <w:r>
        <w:t xml:space="preserve">Az állapotgép maga is egy külön osztály. Az állapotgép konstruktorának meg kell adni a már </w:t>
      </w:r>
      <w:proofErr w:type="spellStart"/>
      <w:r>
        <w:t>lepéldányosított</w:t>
      </w:r>
      <w:proofErr w:type="spellEnd"/>
      <w:r>
        <w:t xml:space="preserve"> állapotok </w:t>
      </w:r>
      <w:proofErr w:type="spellStart"/>
      <w:r>
        <w:t>pointereit</w:t>
      </w:r>
      <w:proofErr w:type="spellEnd"/>
      <w:r>
        <w:t>. Ez mind statikusan történik, ezért nem áll fenn a memóriaszivárgás veszélye. Az állapotgépnek a konstruktorán kívül további kettő, egy futás (</w:t>
      </w:r>
      <w:proofErr w:type="spellStart"/>
      <w:r>
        <w:t>run</w:t>
      </w:r>
      <w:proofErr w:type="spellEnd"/>
      <w:r>
        <w:t>) és egy állapotváltás (</w:t>
      </w:r>
      <w:proofErr w:type="spellStart"/>
      <w:r>
        <w:t>change</w:t>
      </w:r>
      <w:proofErr w:type="spellEnd"/>
      <w:r>
        <w:t xml:space="preserve"> </w:t>
      </w:r>
      <w:proofErr w:type="spellStart"/>
      <w:r>
        <w:t>state</w:t>
      </w:r>
      <w:proofErr w:type="spellEnd"/>
      <w:r>
        <w:t>) függvénye van.</w:t>
      </w:r>
      <w:r w:rsidR="003723A9">
        <w:t xml:space="preserve"> Az osztály változói: minden típusú állapot pointer típusú változók, a jelenlegi állapotot szamon tartó jelenlegi (</w:t>
      </w:r>
      <w:proofErr w:type="spellStart"/>
      <w:r w:rsidR="003723A9">
        <w:t>current</w:t>
      </w:r>
      <w:proofErr w:type="spellEnd"/>
      <w:r w:rsidR="003723A9">
        <w:t>) állapotra mutató ősosztály pointer típusú változó, valamint a felhasznált erőforrásokat kezelő objektumok is pointerekként vannak megadva (az OLED, a referencia szenzor, az EEPROM).</w:t>
      </w:r>
    </w:p>
    <w:p w14:paraId="1FBB2C18" w14:textId="45A7E010" w:rsidR="003723A9" w:rsidRPr="00B97B80" w:rsidRDefault="003723A9" w:rsidP="003723A9">
      <w:r>
        <w:t xml:space="preserve">Az állapotgép jelenleg még nem teljesen befejezett, egyelőre a beállítások és a memória előhívás </w:t>
      </w:r>
      <w:r w:rsidR="00B802A1">
        <w:t>állapotok funkcionalitása van implementálva</w:t>
      </w:r>
      <w:r w:rsidR="00E819C1">
        <w:t>.</w:t>
      </w:r>
    </w:p>
    <w:p w14:paraId="1075AA96" w14:textId="570A50AB" w:rsidR="00274277" w:rsidRDefault="00274277" w:rsidP="004D24C2">
      <w:pPr>
        <w:pStyle w:val="Heading3"/>
      </w:pPr>
      <w:bookmarkStart w:id="58" w:name="_Toc215980030"/>
      <w:r>
        <w:t>Számítógépes vezérlés</w:t>
      </w:r>
      <w:r w:rsidR="00A01860">
        <w:t xml:space="preserve"> </w:t>
      </w:r>
      <w:sdt>
        <w:sdtPr>
          <w:id w:val="185790625"/>
          <w:citation/>
        </w:sdtPr>
        <w:sdtEndPr/>
        <w:sdtContent>
          <w:r w:rsidR="00A01860">
            <w:fldChar w:fldCharType="begin"/>
          </w:r>
          <w:r w:rsidR="00A01860">
            <w:instrText xml:space="preserve"> CITATION Shellminator \l 1038 </w:instrText>
          </w:r>
          <w:r w:rsidR="00A01860">
            <w:fldChar w:fldCharType="separate"/>
          </w:r>
          <w:r w:rsidR="008B1BC7">
            <w:rPr>
              <w:noProof/>
            </w:rPr>
            <w:t>[13]</w:t>
          </w:r>
          <w:r w:rsidR="00A01860">
            <w:fldChar w:fldCharType="end"/>
          </w:r>
        </w:sdtContent>
      </w:sdt>
      <w:bookmarkEnd w:id="58"/>
    </w:p>
    <w:p w14:paraId="76165D86" w14:textId="612D8026" w:rsidR="00A01860" w:rsidRDefault="00A01860" w:rsidP="00A01860">
      <w:r>
        <w:t>A számítógépes vezérléshez a nyílt forráskódú „</w:t>
      </w:r>
      <w:proofErr w:type="spellStart"/>
      <w:r>
        <w:t>Shellminator</w:t>
      </w:r>
      <w:proofErr w:type="spellEnd"/>
      <w:r>
        <w:t xml:space="preserve">”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Pr="00A01860" w:rsidRDefault="00434CD4" w:rsidP="00A01860">
      <w:r>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5F833E76" w14:textId="3D4F0B5B" w:rsidR="002D36DD" w:rsidRDefault="001E1D54" w:rsidP="004D24C2">
      <w:pPr>
        <w:pStyle w:val="Heading2"/>
      </w:pPr>
      <w:bookmarkStart w:id="59" w:name="_Toc215980031"/>
      <w:r>
        <w:t>Kijelző</w:t>
      </w:r>
      <w:r w:rsidR="000F65F8">
        <w:t xml:space="preserve"> </w:t>
      </w:r>
      <w:sdt>
        <w:sdtPr>
          <w:id w:val="-1275404401"/>
          <w:citation/>
        </w:sdtPr>
        <w:sdtEndPr/>
        <w:sdtContent>
          <w:r w:rsidR="000F65F8">
            <w:fldChar w:fldCharType="begin"/>
          </w:r>
          <w:r w:rsidR="000F65F8">
            <w:instrText xml:space="preserve"> CITATION SSD1305 \l 1038 </w:instrText>
          </w:r>
          <w:r w:rsidR="000F65F8">
            <w:fldChar w:fldCharType="separate"/>
          </w:r>
          <w:r w:rsidR="008B1BC7">
            <w:rPr>
              <w:noProof/>
            </w:rPr>
            <w:t>[14]</w:t>
          </w:r>
          <w:r w:rsidR="000F65F8">
            <w:fldChar w:fldCharType="end"/>
          </w:r>
        </w:sdtContent>
      </w:sdt>
      <w:sdt>
        <w:sdtPr>
          <w:id w:val="1165353358"/>
          <w:citation/>
        </w:sdtPr>
        <w:sdtEndPr/>
        <w:sdtContent>
          <w:r w:rsidR="000F65F8">
            <w:fldChar w:fldCharType="begin"/>
          </w:r>
          <w:r w:rsidR="000F65F8">
            <w:instrText xml:space="preserve"> CITATION NHD \l 1038 </w:instrText>
          </w:r>
          <w:r w:rsidR="000F65F8">
            <w:fldChar w:fldCharType="separate"/>
          </w:r>
          <w:r w:rsidR="008B1BC7">
            <w:rPr>
              <w:noProof/>
            </w:rPr>
            <w:t xml:space="preserve"> [15]</w:t>
          </w:r>
          <w:r w:rsidR="000F65F8">
            <w:fldChar w:fldCharType="end"/>
          </w:r>
        </w:sdtContent>
      </w:sdt>
      <w:bookmarkEnd w:id="59"/>
    </w:p>
    <w:p w14:paraId="287F4FF2" w14:textId="1D5C475A" w:rsidR="001E1D54" w:rsidRDefault="001E1D54" w:rsidP="001E1D54">
      <w:r>
        <w:t xml:space="preserve">A kijelző kiválasztásánál a következő szempontokat vettem figyelembe: </w:t>
      </w:r>
      <w:proofErr w:type="spellStart"/>
      <w:r>
        <w:t>képpontonkénti</w:t>
      </w:r>
      <w:proofErr w:type="spellEnd"/>
      <w:r>
        <w:t xml:space="preserve"> kezelhetőség (például nem 8 szegmenses), kontraszt, megfelelő méret, I2C vagy SPI támogatása, jó dokumentáció elérhetősége, professzionális megjelenés.</w:t>
      </w:r>
    </w:p>
    <w:p w14:paraId="4E6768F9" w14:textId="2D27629F" w:rsidR="001E1D54" w:rsidRDefault="001E1D54" w:rsidP="001E1D54">
      <w:r>
        <w:t>A fenti elvárásaimat tökéletesen teljesítette egy</w:t>
      </w:r>
      <w:r w:rsidR="00100FF2">
        <w:t xml:space="preserve">, a </w:t>
      </w:r>
      <w:proofErr w:type="spellStart"/>
      <w:r w:rsidR="00100FF2" w:rsidRPr="00100FF2">
        <w:t>Newhaven</w:t>
      </w:r>
      <w:proofErr w:type="spellEnd"/>
      <w:r w:rsidR="00100FF2" w:rsidRPr="00100FF2">
        <w:t xml:space="preserve"> Display International</w:t>
      </w:r>
      <w:r>
        <w:t xml:space="preserve"> </w:t>
      </w:r>
      <w:r w:rsidR="00100FF2">
        <w:t xml:space="preserve">által gyártott </w:t>
      </w:r>
      <w:r>
        <w:t>128x32 felbontású kék OLED</w:t>
      </w:r>
      <w:r w:rsidR="00100FF2">
        <w:t xml:space="preserve"> panel (</w:t>
      </w:r>
      <w:r w:rsidR="00100FF2" w:rsidRPr="00100FF2">
        <w:t>NHD-2.23-12832UCB3</w:t>
      </w:r>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w:t>
      </w:r>
      <w:r w:rsidR="00C32773">
        <w:t xml:space="preserve">nak a </w:t>
      </w:r>
      <w:r w:rsidR="00E822DE">
        <w:t>megvalósítás lehetséges legyen. É</w:t>
      </w:r>
      <w:r w:rsidR="00100FF2">
        <w:t>n az I2C kommunikációt választottam.</w:t>
      </w:r>
      <w:r w:rsidR="005E60EE">
        <w:t xml:space="preserve"> A választásom indoka a kevesebb vezeték és egyszerű kommunikáció.</w:t>
      </w:r>
    </w:p>
    <w:p w14:paraId="2605D8E8" w14:textId="6716EAB8" w:rsidR="004D24C2" w:rsidRDefault="004D24C2" w:rsidP="004D24C2">
      <w:pPr>
        <w:pStyle w:val="Heading3"/>
      </w:pPr>
      <w:bookmarkStart w:id="60" w:name="_Toc215980032"/>
      <w:r>
        <w:t>Nyomtatott áramkör</w:t>
      </w:r>
      <w:bookmarkEnd w:id="60"/>
    </w:p>
    <w:p w14:paraId="6F0A8E4A" w14:textId="03E79468" w:rsidR="004D24C2" w:rsidRDefault="00CE73C5" w:rsidP="001E1D54">
      <w:r>
        <w:t xml:space="preserve">Az OLED panel egy nyomtatott áramkörre szerelve kapható, amin 20 csatlakozási </w:t>
      </w:r>
      <w:r w:rsidR="000C41C6">
        <w:t>hely</w:t>
      </w:r>
      <w:r>
        <w:t xml:space="preserve">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r w:rsidR="00467FCC">
        <w:fldChar w:fldCharType="begin"/>
      </w:r>
      <w:r w:rsidR="00467FCC">
        <w:instrText xml:space="preserve"> REF _Ref214812732 \h </w:instrText>
      </w:r>
      <w:r w:rsidR="00467FCC">
        <w:fldChar w:fldCharType="separate"/>
      </w:r>
      <w:r w:rsidR="00467FCC">
        <w:rPr>
          <w:noProof/>
        </w:rPr>
        <w:t>11</w:t>
      </w:r>
      <w:r w:rsidR="00467FCC">
        <w:t>. ábra</w:t>
      </w:r>
      <w:r w:rsidR="00467FCC">
        <w:fldChar w:fldCharType="end"/>
      </w:r>
      <w:r w:rsidR="00467FCC">
        <w:t>)</w:t>
      </w:r>
      <w:r>
        <w:t>.</w:t>
      </w:r>
    </w:p>
    <w:p w14:paraId="0406A676" w14:textId="75D0EFC6" w:rsidR="00D118C6" w:rsidRDefault="00D118C6" w:rsidP="0064249D">
      <w:pPr>
        <w:keepNext/>
        <w:ind w:firstLine="0"/>
        <w:jc w:val="center"/>
      </w:pPr>
      <w:r w:rsidRPr="00D118C6">
        <w:rPr>
          <w:noProof/>
        </w:rPr>
        <w:drawing>
          <wp:inline distT="0" distB="0" distL="0" distR="0" wp14:anchorId="71171A2F" wp14:editId="5DC4D946">
            <wp:extent cx="4134427" cy="4353533"/>
            <wp:effectExtent l="0" t="0" r="0" b="9525"/>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27"/>
                    <a:stretch>
                      <a:fillRect/>
                    </a:stretch>
                  </pic:blipFill>
                  <pic:spPr>
                    <a:xfrm>
                      <a:off x="0" y="0"/>
                      <a:ext cx="4134427" cy="4353533"/>
                    </a:xfrm>
                    <a:prstGeom prst="rect">
                      <a:avLst/>
                    </a:prstGeom>
                  </pic:spPr>
                </pic:pic>
              </a:graphicData>
            </a:graphic>
          </wp:inline>
        </w:drawing>
      </w:r>
    </w:p>
    <w:bookmarkStart w:id="61" w:name="_Ref214812732"/>
    <w:p w14:paraId="1BC897A5" w14:textId="4B6E3CD7" w:rsidR="00D118C6"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11</w:t>
      </w:r>
      <w:r>
        <w:fldChar w:fldCharType="end"/>
      </w:r>
      <w:bookmarkStart w:id="62" w:name="_Toc215442899"/>
      <w:r w:rsidR="00D118C6">
        <w:t>. ábra</w:t>
      </w:r>
      <w:bookmarkEnd w:id="61"/>
      <w:r w:rsidR="00D118C6">
        <w:t xml:space="preserve"> OLED panel adatlapi ábrája I2C konfigurációhoz </w:t>
      </w:r>
      <w:sdt>
        <w:sdtPr>
          <w:id w:val="13120539"/>
          <w:citation/>
        </w:sdtPr>
        <w:sdtEndPr/>
        <w:sdtContent>
          <w:r w:rsidR="00D118C6">
            <w:fldChar w:fldCharType="begin"/>
          </w:r>
          <w:r w:rsidR="00D118C6">
            <w:instrText xml:space="preserve"> CITATION NHD \l 1038 </w:instrText>
          </w:r>
          <w:r w:rsidR="00D118C6">
            <w:fldChar w:fldCharType="separate"/>
          </w:r>
          <w:r w:rsidR="008B1BC7">
            <w:rPr>
              <w:noProof/>
            </w:rPr>
            <w:t>[15]</w:t>
          </w:r>
          <w:r w:rsidR="00D118C6">
            <w:fldChar w:fldCharType="end"/>
          </w:r>
        </w:sdtContent>
      </w:sdt>
      <w:bookmarkEnd w:id="62"/>
    </w:p>
    <w:p w14:paraId="2614D767" w14:textId="77777777" w:rsidR="009C14BD" w:rsidRDefault="009C14BD" w:rsidP="0064249D">
      <w:pPr>
        <w:keepNext/>
        <w:ind w:firstLine="0"/>
      </w:pPr>
      <w:r>
        <w:rPr>
          <w:noProof/>
        </w:rPr>
        <mc:AlternateContent>
          <mc:Choice Requires="wpg">
            <w:drawing>
              <wp:inline distT="0" distB="0" distL="0" distR="0" wp14:anchorId="1EF95D1D" wp14:editId="06147C5E">
                <wp:extent cx="4905955" cy="2067340"/>
                <wp:effectExtent l="0" t="0" r="9525" b="9525"/>
                <wp:docPr id="788439522" name="Csoportba foglalás 6"/>
                <wp:cNvGraphicFramePr/>
                <a:graphic xmlns:a="http://schemas.openxmlformats.org/drawingml/2006/main">
                  <a:graphicData uri="http://schemas.microsoft.com/office/word/2010/wordprocessingGroup">
                    <wpg:wgp>
                      <wpg:cNvGrpSpPr/>
                      <wpg:grpSpPr>
                        <a:xfrm>
                          <a:off x="0" y="0"/>
                          <a:ext cx="4905955"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28"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5CA58E94" id="Csoportba foglalás 6" o:spid="_x0000_s1026" style="width:386.3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">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30"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31" o:title="A képen Elektromos vezetékek, Elektrontechnika, kábel, elektronika látható&#10;&#10;Előfordulhat, hogy az AI által létrehozott tartalom helytelen"/>
                </v:shape>
                <w10:anchorlock/>
              </v:group>
            </w:pict>
          </mc:Fallback>
        </mc:AlternateContent>
      </w:r>
    </w:p>
    <w:p w14:paraId="089855E0" w14:textId="70A76193" w:rsidR="009C14BD"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12</w:t>
      </w:r>
      <w:r>
        <w:fldChar w:fldCharType="end"/>
      </w:r>
      <w:bookmarkStart w:id="63" w:name="_Toc215442900"/>
      <w:r w:rsidR="009C14BD">
        <w:t xml:space="preserve">. ábra </w:t>
      </w:r>
      <w:r w:rsidR="009C14BD" w:rsidRPr="0043433C">
        <w:t>OLED modul próbapanelen</w:t>
      </w:r>
      <w:bookmarkEnd w:id="63"/>
    </w:p>
    <w:p w14:paraId="6EF622BD" w14:textId="77777777" w:rsidR="00125996" w:rsidRDefault="00D118C6" w:rsidP="00125996">
      <w:r>
        <w:t>A</w:t>
      </w:r>
      <w:r w:rsidR="00467FCC">
        <w:t xml:space="preserve">míg a panel funkcionalitásait teszteltem és a drivert írtam hozzá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bele terveztem egy tápfeszültség visszajelző </w:t>
      </w:r>
      <w:proofErr w:type="spellStart"/>
      <w:r>
        <w:t>LEDet</w:t>
      </w:r>
      <w:proofErr w:type="spellEnd"/>
      <w:r>
        <w:t xml:space="preserve"> is (ez a próbapanelen is helyet kapott). </w:t>
      </w:r>
    </w:p>
    <w:p w14:paraId="623F1332" w14:textId="77777777" w:rsidR="00AB7450" w:rsidRDefault="00AB7450" w:rsidP="0064249D">
      <w:pPr>
        <w:keepNext/>
        <w:ind w:firstLine="0"/>
        <w:jc w:val="center"/>
      </w:pPr>
      <w:r w:rsidRPr="00AB7450">
        <w:rPr>
          <w:noProof/>
        </w:rPr>
        <w:drawing>
          <wp:inline distT="0" distB="0" distL="0" distR="0" wp14:anchorId="476E46FE" wp14:editId="2A295912">
            <wp:extent cx="4532243" cy="3579854"/>
            <wp:effectExtent l="0" t="0" r="1905" b="1905"/>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32"/>
                    <a:stretch>
                      <a:fillRect/>
                    </a:stretch>
                  </pic:blipFill>
                  <pic:spPr>
                    <a:xfrm>
                      <a:off x="0" y="0"/>
                      <a:ext cx="4540112" cy="3586070"/>
                    </a:xfrm>
                    <a:prstGeom prst="rect">
                      <a:avLst/>
                    </a:prstGeom>
                  </pic:spPr>
                </pic:pic>
              </a:graphicData>
            </a:graphic>
          </wp:inline>
        </w:drawing>
      </w:r>
    </w:p>
    <w:p w14:paraId="34854960" w14:textId="3B88D6EB" w:rsidR="00AB7450"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13</w:t>
      </w:r>
      <w:r>
        <w:fldChar w:fldCharType="end"/>
      </w:r>
      <w:bookmarkStart w:id="64" w:name="_Toc215442901"/>
      <w:r w:rsidR="00AB7450">
        <w:t xml:space="preserve">. ábra </w:t>
      </w:r>
      <w:r w:rsidR="00AB7450" w:rsidRPr="003D24B9">
        <w:t>OLED modul nyomtatott áramkörön</w:t>
      </w:r>
      <w:bookmarkEnd w:id="64"/>
    </w:p>
    <w:p w14:paraId="0632355E" w14:textId="4F36151D" w:rsidR="00820CE3" w:rsidRDefault="00AB7450" w:rsidP="00820CE3">
      <w:r>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672210DF" w14:textId="021E380B" w:rsidR="005E60EE" w:rsidRDefault="005E60EE" w:rsidP="005E60EE">
      <w:pPr>
        <w:pStyle w:val="Heading3"/>
      </w:pPr>
      <w:bookmarkStart w:id="65" w:name="_Toc215980033"/>
      <w:r>
        <w:t>Driver</w:t>
      </w:r>
      <w:bookmarkEnd w:id="65"/>
    </w:p>
    <w:p w14:paraId="538BAA63" w14:textId="658BC0C3" w:rsidR="005E60EE" w:rsidRDefault="005E60EE" w:rsidP="005E60EE">
      <w:r>
        <w:t>Sajnos ehhez a meghajtó IC-hez nem találtam szabadon felhasználható I2C kommunikációt használó drivert, ezért ezt nekem kellett megvalósítanom az adatlapja alapján.</w:t>
      </w:r>
      <w:r w:rsidR="001857AF">
        <w:t xml:space="preserve"> Az I2C kommunikációhoz, mint korábban az SPI hoz is, a beépített HAL könyvtárat használtam.</w:t>
      </w:r>
    </w:p>
    <w:p w14:paraId="10043D85" w14:textId="5A22AD5B" w:rsidR="005E60EE" w:rsidRDefault="005E60EE" w:rsidP="005E60EE">
      <w:pPr>
        <w:ind w:firstLine="0"/>
      </w:pPr>
      <w:r>
        <w:tab/>
        <w:t>Ezt a drivert is C++ nyelven valósítottam meg, objektum orientált módon. A driver megírásához a következő linken elérhető MIT licenszes driverből merítettem ötleteket néhány megoldásra, a betűk bitmapjeit viszont teljes egészében innen másoltam (</w:t>
      </w:r>
      <w:hyperlink r:id="rId33" w:history="1">
        <w:r w:rsidRPr="003106B2">
          <w:rPr>
            <w:rStyle w:val="Hyperlink"/>
          </w:rPr>
          <w:t>https://github.com/4ilo/ssd1306-stm32HAL</w:t>
        </w:r>
      </w:hyperlink>
      <w:r>
        <w:t>). A driver megírása ennek ellenére nagyon sok időt vett igénybe, főleg a sorok és oszlopok kalibrálása miatt. Ehhez nagy segítségre volt egyszerű bitmapek használata (pld. kalibráló keresztek).</w:t>
      </w:r>
    </w:p>
    <w:p w14:paraId="55E0F670" w14:textId="16EC873E" w:rsidR="005E60EE" w:rsidRDefault="005E60EE" w:rsidP="005E60EE">
      <w:pPr>
        <w:ind w:firstLine="709"/>
      </w:pPr>
      <w:r>
        <w:t>A vezérlő IC nagyon sok funkcióval rendelkezik, igyekeztem ezeknek többségét implementálni. Az IC működését parancsok küldésével lehet vezérelni. A drivert is ennek a kezelési megközelítés szerint alakítottam ki. Az OELED kezelő objektum metódusai a parancsok megvalósításai, illetve a kirajzolás logikája.</w:t>
      </w:r>
    </w:p>
    <w:p w14:paraId="4F0BF825" w14:textId="1065A9E9" w:rsidR="005E60EE" w:rsidRDefault="005E60EE" w:rsidP="005E60EE">
      <w:pPr>
        <w:ind w:firstLine="709"/>
      </w:pPr>
      <w:r>
        <w:t>Az inicializáló függvény itt is a konstruktor</w:t>
      </w:r>
      <w:r w:rsidR="008C5185">
        <w:t>t</w:t>
      </w:r>
      <w:r>
        <w:t>ól külön áll, annak érdekében, hogy a hibakezelés könnyebben megoldható legyen. Az inicializálás során adhatjuk meg a kijelző orientációját, illetve inicializálás közben állítom be például a címzési sorrendet és a kalibrációt is.</w:t>
      </w:r>
    </w:p>
    <w:p w14:paraId="5AC8096D" w14:textId="2434466C" w:rsidR="005E60EE" w:rsidRDefault="005E60EE" w:rsidP="005E60EE">
      <w:pPr>
        <w:ind w:firstLine="709"/>
      </w:pPr>
      <w:r>
        <w:t xml:space="preserve">A kijelző osztály rendelkezik egy bitmap puffer tömbbel. A felhasználó ebbe töltheti be a kiíratni való bitmapet, majd ezután egy külön metódust meghívva a vezérlő IC ez alapján a tábla alapján tölti ki a kijelzőt. Jelenleg ez nem DMA használatával van megoldva, ez egy jövőbeli potenciális fejlesztési lehetőség, ahogyan a jobb hibakezelés is. </w:t>
      </w:r>
    </w:p>
    <w:p w14:paraId="1FCB2B68" w14:textId="45628F2E" w:rsidR="0077645E" w:rsidRDefault="0077645E" w:rsidP="0077645E">
      <w:pPr>
        <w:pStyle w:val="Heading3"/>
      </w:pPr>
      <w:bookmarkStart w:id="66" w:name="_Toc215980034"/>
      <w:r>
        <w:t>Grafikus kezelői felület</w:t>
      </w:r>
      <w:bookmarkEnd w:id="66"/>
    </w:p>
    <w:p w14:paraId="59980B5E" w14:textId="77777777" w:rsidR="00544EBF" w:rsidRDefault="00544EBF" w:rsidP="00544EBF">
      <w:pPr>
        <w:keepNext/>
        <w:ind w:firstLine="0"/>
        <w:jc w:val="center"/>
      </w:pPr>
      <w:r>
        <w:rPr>
          <w:noProof/>
        </w:rPr>
        <w:drawing>
          <wp:inline distT="0" distB="0" distL="0" distR="0" wp14:anchorId="01F9AB7F" wp14:editId="635DB56E">
            <wp:extent cx="4117673" cy="2983282"/>
            <wp:effectExtent l="0" t="0" r="0" b="7620"/>
            <wp:docPr id="19037204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2269" t="31630" b="12580"/>
                    <a:stretch>
                      <a:fillRect/>
                    </a:stretch>
                  </pic:blipFill>
                  <pic:spPr bwMode="auto">
                    <a:xfrm>
                      <a:off x="0" y="0"/>
                      <a:ext cx="4126819" cy="2989908"/>
                    </a:xfrm>
                    <a:prstGeom prst="rect">
                      <a:avLst/>
                    </a:prstGeom>
                    <a:noFill/>
                    <a:ln>
                      <a:noFill/>
                    </a:ln>
                    <a:extLst>
                      <a:ext uri="{53640926-AAD7-44D8-BBD7-CCE9431645EC}">
                        <a14:shadowObscured xmlns:a14="http://schemas.microsoft.com/office/drawing/2010/main"/>
                      </a:ext>
                    </a:extLst>
                  </pic:spPr>
                </pic:pic>
              </a:graphicData>
            </a:graphic>
          </wp:inline>
        </w:drawing>
      </w:r>
    </w:p>
    <w:bookmarkStart w:id="67" w:name="_Ref215977020"/>
    <w:p w14:paraId="398DA4E8" w14:textId="02722F09" w:rsidR="00544EBF" w:rsidRDefault="00E3153E" w:rsidP="00544EBF">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14</w:t>
      </w:r>
      <w:r>
        <w:fldChar w:fldCharType="end"/>
      </w:r>
      <w:r w:rsidR="00544EBF">
        <w:t>. ábra</w:t>
      </w:r>
      <w:bookmarkEnd w:id="67"/>
      <w:r w:rsidR="00544EBF">
        <w:t xml:space="preserve"> Grafikus kezelői felület, memóriaválasztás állapotban</w:t>
      </w:r>
    </w:p>
    <w:p w14:paraId="490F46AE" w14:textId="37DC6BA8" w:rsidR="00067597" w:rsidRDefault="0077645E" w:rsidP="005E60EE">
      <w:pPr>
        <w:ind w:firstLine="709"/>
      </w:pPr>
      <w:r>
        <w:t xml:space="preserve">A grafikus kezelői környezete függvényeit külön </w:t>
      </w:r>
      <w:proofErr w:type="spellStart"/>
      <w:r>
        <w:t>header</w:t>
      </w:r>
      <w:proofErr w:type="spellEnd"/>
      <w:r>
        <w:t xml:space="preserve"> és </w:t>
      </w:r>
      <w:proofErr w:type="spellStart"/>
      <w:r>
        <w:t>cpp</w:t>
      </w:r>
      <w:proofErr w:type="spellEnd"/>
      <w:r>
        <w:t xml:space="preserve"> fájlba írtam a rendezett kód érdekében. A</w:t>
      </w:r>
      <w:r w:rsidR="00D1661B">
        <w:t xml:space="preserve"> </w:t>
      </w:r>
      <w:r w:rsidR="00D1661B">
        <w:fldChar w:fldCharType="begin"/>
      </w:r>
      <w:r w:rsidR="00D1661B">
        <w:instrText xml:space="preserve"> REF _Ref215977020 \h </w:instrText>
      </w:r>
      <w:r w:rsidR="00D1661B">
        <w:fldChar w:fldCharType="separate"/>
      </w:r>
      <w:r w:rsidR="00D1661B">
        <w:rPr>
          <w:noProof/>
        </w:rPr>
        <w:t>2</w:t>
      </w:r>
      <w:r w:rsidR="00D1661B">
        <w:noBreakHyphen/>
      </w:r>
      <w:r w:rsidR="00D1661B">
        <w:rPr>
          <w:noProof/>
        </w:rPr>
        <w:t>14</w:t>
      </w:r>
      <w:r w:rsidR="00D1661B">
        <w:t>. ábra</w:t>
      </w:r>
      <w:r w:rsidR="00D1661B">
        <w:fldChar w:fldCharType="end"/>
      </w:r>
      <w:r>
        <w:t xml:space="preserve"> mutatja a grafikus felületet. Alapvetően egy statikus ábra, amin csak a számok változnak, illetve az éppen kiválasztott és beállított értéket kiemeléssel jelzi.</w:t>
      </w:r>
    </w:p>
    <w:p w14:paraId="75B65FE7" w14:textId="7D402E92" w:rsidR="0077645E" w:rsidRPr="00D118C6" w:rsidRDefault="00CD3860" w:rsidP="005E60EE">
      <w:pPr>
        <w:ind w:firstLine="709"/>
      </w:pPr>
      <w:r>
        <w:t>Jelenleg a grafikus kezelői felületet kirajzoló függvények a</w:t>
      </w:r>
      <w:r w:rsidR="002434E8">
        <w:t xml:space="preserve">z OLED kijelzőt kezelő objektum pointerét kapják meg. </w:t>
      </w:r>
      <w:r w:rsidR="0077645E">
        <w:t>Fejlesztési lehetőség létrehozni egy absztrakt kijelző osztályt és ennek a függvényeivel megvalósítani a grafikus kijelzést</w:t>
      </w:r>
      <w:r w:rsidR="00EB5937">
        <w:t>. Í</w:t>
      </w:r>
      <w:r w:rsidR="0077645E">
        <w:t>gy a későbbiekben esetleges kijelző csere esetén könnyen beilleszthető a változtatás a kódbázisba</w:t>
      </w:r>
      <w:r w:rsidR="002434E8">
        <w:t xml:space="preserve">, amennyiben a grafikus függvények </w:t>
      </w:r>
      <w:r w:rsidR="00EB5937">
        <w:t>egy általános kijelző osztály pointerét kaphatják meg.</w:t>
      </w:r>
    </w:p>
    <w:p w14:paraId="764B60A0" w14:textId="1CF9E960" w:rsidR="002D36DD" w:rsidRDefault="002D36DD" w:rsidP="004D24C2">
      <w:pPr>
        <w:pStyle w:val="Heading2"/>
      </w:pPr>
      <w:bookmarkStart w:id="68" w:name="_Toc215980035"/>
      <w:r>
        <w:t>Gomb panel</w:t>
      </w:r>
      <w:bookmarkEnd w:id="68"/>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77777777" w:rsidR="00EA1667" w:rsidRDefault="00EA1667" w:rsidP="00EA1667">
      <w:r>
        <w:t>A nyomógombok típusának kiválasztásában fontos szempont volt a taktilis visszajelzés. A gumimembrános gomboknál a felhasználók sokszor nem érik biztosra, hogy lenyomták-e a gombot, van, hogy túl erősen nyomják és összességében „olcsó” hatást adnak az eszköznek. Ezzel szemben a mechanikus gombok, amiknek van érezhető átbillenési pontja visszajelzést adnak a felhasználónak a gomb lenyomásáról. Ismert 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2F7377ED" w:rsidR="00EA1667" w:rsidRDefault="00395E61" w:rsidP="00EA1667">
      <w:r>
        <w:t xml:space="preserve">A mechanikus kapcsolók (nyomógombok, relék stb.) tulajdonsága az úgynevezett „pergés”. Ez a jelenség abból adódik, hogy a mechanikailag </w:t>
      </w:r>
      <w:proofErr w:type="spellStart"/>
      <w:r>
        <w:t>bistabil</w:t>
      </w:r>
      <w:proofErr w:type="spellEnd"/>
      <w:r>
        <w:t xml:space="preserve"> rendszert az egyik állapotából a másikba billentve a rugalmas érintkező tagok visszapattanhatnak egymásról, így több kapcsolódás-szakadás periódus alakulhat ki az állapot állandósulása előtt </w:t>
      </w:r>
      <w:sdt>
        <w:sdtPr>
          <w:id w:val="1751389908"/>
          <w:citation/>
        </w:sdtPr>
        <w:sdtEndPr/>
        <w:sdtContent>
          <w:r>
            <w:fldChar w:fldCharType="begin"/>
          </w:r>
          <w:r>
            <w:instrText xml:space="preserve"> CITATION StumpfMikrovez \l 1038 </w:instrText>
          </w:r>
          <w:r>
            <w:fldChar w:fldCharType="separate"/>
          </w:r>
          <w:r w:rsidR="008B1BC7">
            <w:rPr>
              <w:noProof/>
            </w:rPr>
            <w:t>[16]</w:t>
          </w:r>
          <w:r>
            <w:fldChar w:fldCharType="end"/>
          </w:r>
        </w:sdtContent>
      </w:sdt>
      <w:r>
        <w:t>.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w:t>
      </w:r>
      <w:r w:rsidR="00282A05">
        <w:t xml:space="preserve"> </w:t>
      </w:r>
      <w:proofErr w:type="spellStart"/>
      <w:r w:rsidR="00282A05">
        <w:t>aluláteresztő</w:t>
      </w:r>
      <w:proofErr w:type="spellEnd"/>
      <w:r>
        <w:t xml:space="preserve"> RC </w:t>
      </w:r>
      <w:r w:rsidR="00946D0F">
        <w:t>tag</w:t>
      </w:r>
      <w:r>
        <w:t xml:space="preserve">, illetve ennek ötvözése egy </w:t>
      </w:r>
      <w:proofErr w:type="spellStart"/>
      <w:r>
        <w:t>hiszterézises</w:t>
      </w:r>
      <w:proofErr w:type="spellEnd"/>
      <w:r>
        <w:t xml:space="preserve"> kapcsolóval (</w:t>
      </w:r>
      <w:proofErr w:type="spellStart"/>
      <w:r>
        <w:t>schmitt</w:t>
      </w:r>
      <w:proofErr w:type="spellEnd"/>
      <w:r>
        <w:t xml:space="preserve"> </w:t>
      </w:r>
      <w:proofErr w:type="spellStart"/>
      <w:r>
        <w:t>triggerrel</w:t>
      </w:r>
      <w:proofErr w:type="spellEnd"/>
      <w:r>
        <w:t xml:space="preserve">). Én </w:t>
      </w:r>
      <w:proofErr w:type="spellStart"/>
      <w:r>
        <w:t>schmitt</w:t>
      </w:r>
      <w:proofErr w:type="spellEnd"/>
      <w:r>
        <w:t xml:space="preserve"> </w:t>
      </w:r>
      <w:proofErr w:type="spellStart"/>
      <w:r>
        <w:t>trigger</w:t>
      </w:r>
      <w:proofErr w:type="spellEnd"/>
      <w:r>
        <w:t xml:space="preserve"> nélküli, egyszerű RC tagos megoldást választottam</w:t>
      </w:r>
      <w:r w:rsidR="00EF2F88">
        <w:t xml:space="preserve"> (</w:t>
      </w:r>
      <w:r w:rsidR="00EF2F88">
        <w:fldChar w:fldCharType="begin"/>
      </w:r>
      <w:r w:rsidR="00EF2F88">
        <w:instrText xml:space="preserve"> REF _Ref215064879 \h </w:instrText>
      </w:r>
      <w:r w:rsidR="00EF2F88">
        <w:fldChar w:fldCharType="separate"/>
      </w:r>
      <w:r w:rsidR="005C474D">
        <w:rPr>
          <w:noProof/>
        </w:rPr>
        <w:t>2</w:t>
      </w:r>
      <w:r w:rsidR="005C474D">
        <w:noBreakHyphen/>
      </w:r>
      <w:r w:rsidR="005C474D">
        <w:rPr>
          <w:noProof/>
        </w:rPr>
        <w:t>11</w:t>
      </w:r>
      <w:r w:rsidR="005C474D">
        <w:t>. ábra</w:t>
      </w:r>
      <w:r w:rsidR="00EF2F88">
        <w:fldChar w:fldCharType="end"/>
      </w:r>
      <w:r w:rsidR="00EF2F88">
        <w:t>)</w:t>
      </w:r>
      <w:r>
        <w:t xml:space="preserve">, ami lényegében egy alul áteresztő szűrő. Első iterációban ezt 0.5ms-os feltöltési és 5ms kisütési idővel terveztem. </w:t>
      </w:r>
      <w:r w:rsidR="002928FE">
        <w:t>Ennek megfelelőségét az áramkör megérkezésekor tesztelhető</w:t>
      </w:r>
      <w:r w:rsidR="00B70B52">
        <w:t>, majd e</w:t>
      </w:r>
      <w:r>
        <w:t xml:space="preserve">z alapján szükség esetén </w:t>
      </w:r>
      <w:r w:rsidR="00B70B52">
        <w:t>módosíthatóak</w:t>
      </w:r>
      <w:r>
        <w:t xml:space="preserve"> az ellenállás és kondenzátor értékek.</w:t>
      </w:r>
    </w:p>
    <w:p w14:paraId="596DEF9B" w14:textId="77777777" w:rsidR="00EF2F88" w:rsidRDefault="00EF2F88" w:rsidP="0064249D">
      <w:pPr>
        <w:keepNext/>
        <w:ind w:firstLine="0"/>
        <w:jc w:val="center"/>
      </w:pPr>
      <w:r w:rsidRPr="00EF2F88">
        <w:rPr>
          <w:noProof/>
        </w:rPr>
        <w:drawing>
          <wp:inline distT="0" distB="0" distL="0" distR="0" wp14:anchorId="53BB1A0F" wp14:editId="4BE3988D">
            <wp:extent cx="2208362" cy="2910417"/>
            <wp:effectExtent l="0" t="0" r="1905" b="4445"/>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35"/>
                    <a:stretch>
                      <a:fillRect/>
                    </a:stretch>
                  </pic:blipFill>
                  <pic:spPr>
                    <a:xfrm>
                      <a:off x="0" y="0"/>
                      <a:ext cx="2212703" cy="2916138"/>
                    </a:xfrm>
                    <a:prstGeom prst="rect">
                      <a:avLst/>
                    </a:prstGeom>
                  </pic:spPr>
                </pic:pic>
              </a:graphicData>
            </a:graphic>
          </wp:inline>
        </w:drawing>
      </w:r>
    </w:p>
    <w:bookmarkStart w:id="69" w:name="_Ref215064879"/>
    <w:p w14:paraId="1FECFBC6" w14:textId="7FB7B56D" w:rsidR="00EF2F88"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15</w:t>
      </w:r>
      <w:r>
        <w:fldChar w:fldCharType="end"/>
      </w:r>
      <w:bookmarkStart w:id="70" w:name="_Toc215442902"/>
      <w:r w:rsidR="00EF2F88">
        <w:t>. ábra</w:t>
      </w:r>
      <w:bookmarkEnd w:id="69"/>
      <w:r w:rsidR="00EF2F88">
        <w:t xml:space="preserve"> </w:t>
      </w:r>
      <w:r w:rsidR="00EF2F88" w:rsidRPr="00B328BE">
        <w:t>Nyomógomb pergésmentesítése</w:t>
      </w:r>
      <w:bookmarkEnd w:id="70"/>
    </w:p>
    <w:p w14:paraId="3D6C14ED" w14:textId="14AE06DA"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457F06">
        <w:rPr>
          <w:noProof/>
        </w:rPr>
        <w:t>2</w:t>
      </w:r>
      <w:r w:rsidR="00457F06">
        <w:noBreakHyphen/>
      </w:r>
      <w:r w:rsidR="00457F06">
        <w:rPr>
          <w:noProof/>
        </w:rPr>
        <w:t>14</w:t>
      </w:r>
      <w:r w:rsidR="00457F06">
        <w:t>. ábra</w:t>
      </w:r>
      <w:r w:rsidR="00457F06">
        <w:fldChar w:fldCharType="end"/>
      </w:r>
      <w:r>
        <w:t xml:space="preserve"> mutatja</w:t>
      </w:r>
    </w:p>
    <w:p w14:paraId="523DB6A6" w14:textId="77777777" w:rsidR="00457F06" w:rsidRDefault="00EB54CF" w:rsidP="0064249D">
      <w:pPr>
        <w:keepNext/>
        <w:ind w:firstLine="0"/>
        <w:jc w:val="center"/>
      </w:pPr>
      <w:r w:rsidRPr="00EB54CF">
        <w:rPr>
          <w:noProof/>
        </w:rPr>
        <w:drawing>
          <wp:inline distT="0" distB="0" distL="0" distR="0" wp14:anchorId="597E9CE1" wp14:editId="0E655A7E">
            <wp:extent cx="2896417" cy="2955340"/>
            <wp:effectExtent l="0" t="0" r="0" b="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36"/>
                    <a:stretch>
                      <a:fillRect/>
                    </a:stretch>
                  </pic:blipFill>
                  <pic:spPr>
                    <a:xfrm>
                      <a:off x="0" y="0"/>
                      <a:ext cx="2900763" cy="2959775"/>
                    </a:xfrm>
                    <a:prstGeom prst="rect">
                      <a:avLst/>
                    </a:prstGeom>
                  </pic:spPr>
                </pic:pic>
              </a:graphicData>
            </a:graphic>
          </wp:inline>
        </w:drawing>
      </w:r>
    </w:p>
    <w:bookmarkStart w:id="71" w:name="_Ref215319781"/>
    <w:p w14:paraId="056CB1EB" w14:textId="3D269F36" w:rsidR="00EB54CF"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16</w:t>
      </w:r>
      <w:r>
        <w:fldChar w:fldCharType="end"/>
      </w:r>
      <w:bookmarkStart w:id="72" w:name="_Toc215442903"/>
      <w:r w:rsidR="00457F06">
        <w:t>. ábra</w:t>
      </w:r>
      <w:bookmarkEnd w:id="71"/>
      <w:r w:rsidR="00457F06">
        <w:t xml:space="preserve"> RC kör beállása</w:t>
      </w:r>
      <w:bookmarkEnd w:id="72"/>
    </w:p>
    <w:p w14:paraId="5B38E66C" w14:textId="378C1F83" w:rsidR="00072878" w:rsidRDefault="00B85404" w:rsidP="0064249D">
      <w:pPr>
        <w:keepNext/>
        <w:ind w:firstLine="0"/>
      </w:pPr>
      <w:r>
        <w:t>A nyomtatott áramkörön a bővíthetőség érdekében a szükségesnek ítélt gombokon kívül kialakítottam még egy</w:t>
      </w:r>
      <w:r w:rsidR="00C70ECB">
        <w:t>,</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1DBA8E79">
            <wp:extent cx="5400040" cy="4013200"/>
            <wp:effectExtent l="0" t="0" r="0" b="635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37"/>
                    <a:stretch>
                      <a:fillRect/>
                    </a:stretch>
                  </pic:blipFill>
                  <pic:spPr>
                    <a:xfrm>
                      <a:off x="0" y="0"/>
                      <a:ext cx="5400040" cy="4013200"/>
                    </a:xfrm>
                    <a:prstGeom prst="rect">
                      <a:avLst/>
                    </a:prstGeom>
                  </pic:spPr>
                </pic:pic>
              </a:graphicData>
            </a:graphic>
          </wp:inline>
        </w:drawing>
      </w:r>
    </w:p>
    <w:p w14:paraId="543AA30B" w14:textId="116F5EF2" w:rsidR="00EF2F88"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17</w:t>
      </w:r>
      <w:r>
        <w:fldChar w:fldCharType="end"/>
      </w:r>
      <w:bookmarkStart w:id="73" w:name="_Toc215442904"/>
      <w:r w:rsidR="00072878">
        <w:t>. ábra Nyomógombok nyomtatott áramkörön</w:t>
      </w:r>
      <w:bookmarkEnd w:id="73"/>
    </w:p>
    <w:p w14:paraId="12C28E3D" w14:textId="24018286" w:rsidR="002D36DD" w:rsidRDefault="00072878" w:rsidP="004D24C2">
      <w:pPr>
        <w:pStyle w:val="Heading2"/>
      </w:pPr>
      <w:bookmarkStart w:id="74" w:name="_Toc215980036"/>
      <w:r>
        <w:t>Numerikus billentyűzet</w:t>
      </w:r>
      <w:bookmarkEnd w:id="74"/>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 xml:space="preserve">k, ezért itt is Cherry </w:t>
      </w:r>
      <w:proofErr w:type="spellStart"/>
      <w:r w:rsidR="00D8389B">
        <w:t>Blue</w:t>
      </w:r>
      <w:proofErr w:type="spellEnd"/>
      <w:r w:rsidR="00D8389B">
        <w:t xml:space="preserve"> nyomógombokat használtam.</w:t>
      </w:r>
    </w:p>
    <w:p w14:paraId="76230795" w14:textId="69E1AD1D" w:rsidR="00DF575D" w:rsidRDefault="00DF5DA0" w:rsidP="00DF575D">
      <w:r>
        <w:t>Mivel az eszköznek sok perifériát kell kezelnie és szempont a bővíthetőség, Minimalizálni szerettem volna a számlap kezeléséhez felhasznált GPIO-k számát. Egy lehetséges megoldás erre, és amivel tovább haladtam</w:t>
      </w:r>
      <w:r w:rsidR="00D42E50">
        <w:t>,</w:t>
      </w:r>
      <w:r>
        <w:t xml:space="preserve"> az egy analóg megközelítés. </w:t>
      </w:r>
      <w:r w:rsidR="0016203E">
        <w:t xml:space="preserve">A kimeneti feszültség a lenyomott gombbal arányos. Ezt a megoldást a vezetékes fülhallgatók gombjainak kivitelezéséből merítettem </w:t>
      </w:r>
      <w:sdt>
        <w:sdtPr>
          <w:id w:val="-1860421665"/>
          <w:citation/>
        </w:sdtPr>
        <w:sdtEndPr/>
        <w:sdtContent>
          <w:r w:rsidR="0016203E">
            <w:fldChar w:fldCharType="begin"/>
          </w:r>
          <w:r w:rsidR="0016203E">
            <w:instrText xml:space="preserve"> CITATION android \l 1038 </w:instrText>
          </w:r>
          <w:r w:rsidR="0016203E">
            <w:fldChar w:fldCharType="separate"/>
          </w:r>
          <w:r w:rsidR="008B1BC7">
            <w:rPr>
              <w:noProof/>
            </w:rPr>
            <w:t>[17]</w:t>
          </w:r>
          <w:r w:rsidR="0016203E">
            <w:fldChar w:fldCharType="end"/>
          </w:r>
        </w:sdtContent>
      </w:sdt>
      <w:r w:rsidR="0016203E">
        <w:t>.</w:t>
      </w:r>
    </w:p>
    <w:p w14:paraId="2617000B" w14:textId="164FBB67" w:rsidR="0016203E" w:rsidRDefault="0016203E" w:rsidP="00DF575D">
      <w:r>
        <w:t>A feszültségosztós megoldásnál alapvetően két megközelítés lehetséges. Az első, hogy a be- és kimeneti feszültséget is méri a mikrovezérlő és ennek kettőnek a hányadából lehet a lenyomott gombot megállapítani. Ennek előnye, hogy a bemeneti feszültség 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37AF478F" w:rsidR="0016203E" w:rsidRDefault="0016203E" w:rsidP="00DF575D">
      <w:r>
        <w:t>Mivel az eszköz tervezése során a modularitás és rugalmasság központi szempont</w:t>
      </w:r>
      <w:r w:rsidR="00FC6741">
        <w:t>,</w:t>
      </w:r>
      <w:r>
        <w:t xml:space="preserve"> </w:t>
      </w:r>
      <w:r w:rsidR="00835450">
        <w:t>Mindkét kivitelezést megvalósítottam</w:t>
      </w:r>
      <w:r>
        <w:t>.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1C565569" w:rsidR="00946D0F" w:rsidRDefault="008208F3" w:rsidP="00946D0F">
      <w:r>
        <w:t xml:space="preserve">Ez a megközelítés felépítéséből adódóan érzékeny a passzív komponensek értéknek szórására. A 0.1%-os pontosságú ellenállások bőségesen elérhetőek és nem számítanak drága, precíziós ellenállásnak. Azt, hogy ez a pontossági kategória elegendő lesz-e </w:t>
      </w:r>
      <w:proofErr w:type="spellStart"/>
      <w:r>
        <w:t>LTspice</w:t>
      </w:r>
      <w:proofErr w:type="spellEnd"/>
      <w:r>
        <w:t xml:space="preserve"> szoftverben ellenőriztem</w:t>
      </w:r>
      <w:r w:rsidR="00F87404">
        <w:t xml:space="preserve"> (</w:t>
      </w:r>
      <w:r w:rsidR="00F87404">
        <w:fldChar w:fldCharType="begin"/>
      </w:r>
      <w:r w:rsidR="00F87404">
        <w:instrText xml:space="preserve"> REF _Ref215405272 \h </w:instrText>
      </w:r>
      <w:r w:rsidR="00F87404">
        <w:fldChar w:fldCharType="separate"/>
      </w:r>
      <w:r w:rsidR="00F87404">
        <w:rPr>
          <w:noProof/>
        </w:rPr>
        <w:t>2</w:t>
      </w:r>
      <w:r w:rsidR="00F87404">
        <w:noBreakHyphen/>
      </w:r>
      <w:r w:rsidR="00F87404">
        <w:rPr>
          <w:noProof/>
        </w:rPr>
        <w:t>16</w:t>
      </w:r>
      <w:r w:rsidR="00F87404">
        <w:t>. ábra</w:t>
      </w:r>
      <w:r w:rsidR="00F87404">
        <w:fldChar w:fldCharType="end"/>
      </w:r>
      <w:r w:rsidR="00F87404">
        <w:t>)</w:t>
      </w:r>
      <w:r w:rsidR="003F32E4">
        <w:t>, Monte Carlo legrosszabb esetek elemzéssel.</w:t>
      </w:r>
      <w:r w:rsidR="00946D0F">
        <w:t xml:space="preserve"> Ennek a lényege, hogy végig iterálja a tűréssel ellátott passzív komponenseknek az adott tűréssel megadott leg rosszabb értékeit, így minden legrosszabb kombinációt lemodellez.</w:t>
      </w:r>
      <w:r w:rsidR="00D22815">
        <w:t xml:space="preserve"> A tűréssel ellátott elemek a feszültségreferenciát beállító </w:t>
      </w:r>
      <w:r w:rsidR="00F87404">
        <w:t>ellenállások,</w:t>
      </w:r>
      <w:r w:rsidR="00D22815">
        <w:t xml:space="preserve"> illetve a feszültségosztó ellenállásai.</w:t>
      </w:r>
    </w:p>
    <w:p w14:paraId="6853A4F1" w14:textId="77777777" w:rsidR="00614B9E" w:rsidRDefault="00614B9E" w:rsidP="0064249D">
      <w:pPr>
        <w:keepNext/>
        <w:ind w:firstLine="0"/>
      </w:pPr>
      <w:r w:rsidRPr="00614B9E">
        <w:rPr>
          <w:noProof/>
        </w:rPr>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38"/>
                    <a:stretch>
                      <a:fillRect/>
                    </a:stretch>
                  </pic:blipFill>
                  <pic:spPr>
                    <a:xfrm>
                      <a:off x="0" y="0"/>
                      <a:ext cx="5400040" cy="2350135"/>
                    </a:xfrm>
                    <a:prstGeom prst="rect">
                      <a:avLst/>
                    </a:prstGeom>
                  </pic:spPr>
                </pic:pic>
              </a:graphicData>
            </a:graphic>
          </wp:inline>
        </w:drawing>
      </w:r>
    </w:p>
    <w:bookmarkStart w:id="75" w:name="_Ref215405272"/>
    <w:p w14:paraId="6039C5AF" w14:textId="29E307FF" w:rsidR="00614B9E"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18</w:t>
      </w:r>
      <w:r>
        <w:fldChar w:fldCharType="end"/>
      </w:r>
      <w:bookmarkStart w:id="76" w:name="_Toc215442905"/>
      <w:r w:rsidR="00614B9E">
        <w:t>. ábra</w:t>
      </w:r>
      <w:bookmarkEnd w:id="75"/>
      <w:r w:rsidR="00614B9E">
        <w:t xml:space="preserve"> numerikus billentyűzet </w:t>
      </w:r>
      <w:proofErr w:type="spellStart"/>
      <w:r w:rsidR="00614B9E">
        <w:t>LTspice</w:t>
      </w:r>
      <w:proofErr w:type="spellEnd"/>
      <w:r w:rsidR="00614B9E">
        <w:t xml:space="preserve"> modellje</w:t>
      </w:r>
      <w:bookmarkEnd w:id="76"/>
    </w:p>
    <w:p w14:paraId="329B38CF" w14:textId="77777777" w:rsidR="00F87404" w:rsidRDefault="00D22815" w:rsidP="0064249D">
      <w:pPr>
        <w:keepNext/>
        <w:ind w:firstLine="0"/>
        <w:jc w:val="center"/>
      </w:pPr>
      <w:r w:rsidRPr="00D22815">
        <w:rPr>
          <w:noProof/>
        </w:rPr>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39"/>
                    <a:stretch>
                      <a:fillRect/>
                    </a:stretch>
                  </pic:blipFill>
                  <pic:spPr>
                    <a:xfrm>
                      <a:off x="0" y="0"/>
                      <a:ext cx="5400040" cy="3479165"/>
                    </a:xfrm>
                    <a:prstGeom prst="rect">
                      <a:avLst/>
                    </a:prstGeom>
                  </pic:spPr>
                </pic:pic>
              </a:graphicData>
            </a:graphic>
          </wp:inline>
        </w:drawing>
      </w:r>
    </w:p>
    <w:bookmarkStart w:id="77" w:name="_Ref215405384"/>
    <w:p w14:paraId="696C75F6" w14:textId="481CE9E4" w:rsidR="00614B9E"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19</w:t>
      </w:r>
      <w:r>
        <w:fldChar w:fldCharType="end"/>
      </w:r>
      <w:bookmarkStart w:id="78" w:name="_Toc215442906"/>
      <w:r w:rsidR="00F87404">
        <w:t>. ábra</w:t>
      </w:r>
      <w:bookmarkEnd w:id="77"/>
      <w:r w:rsidR="00F87404">
        <w:t xml:space="preserve"> Monte Carlo szimuláció eredménye</w:t>
      </w:r>
      <w:bookmarkEnd w:id="78"/>
    </w:p>
    <w:p w14:paraId="42611BB5" w14:textId="6ED6BD7D" w:rsidR="00F87404" w:rsidRPr="00614B9E" w:rsidRDefault="00F87404" w:rsidP="00614B9E">
      <w:r>
        <w:t xml:space="preserve">Ahogy azt a </w:t>
      </w:r>
      <w:r>
        <w:fldChar w:fldCharType="begin"/>
      </w:r>
      <w:r>
        <w:instrText xml:space="preserve"> REF _Ref215405384 \h </w:instrText>
      </w:r>
      <w:r>
        <w:fldChar w:fldCharType="separate"/>
      </w:r>
      <w:r>
        <w:rPr>
          <w:noProof/>
        </w:rPr>
        <w:t>2</w:t>
      </w:r>
      <w:r>
        <w:noBreakHyphen/>
      </w:r>
      <w:r>
        <w:rPr>
          <w:noProof/>
        </w:rPr>
        <w:t>17</w:t>
      </w:r>
      <w:r>
        <w:t>. ábra</w:t>
      </w:r>
      <w:r>
        <w:fldChar w:fldCharType="end"/>
      </w:r>
      <w:r>
        <w:t xml:space="preserve"> mutatja, a 0.1%-os tűréssel rendelkező ellenállások által okozott szórás a lépések magasságánál nagyságrendekkel kisebb, az ábrán nem is értelmezhető.</w:t>
      </w:r>
    </w:p>
    <w:p w14:paraId="29E414C5" w14:textId="18343C50" w:rsidR="00946D0F" w:rsidRDefault="00946D0F" w:rsidP="00946D0F">
      <w:r>
        <w:t>Az áramkör tervezésénél a visszamérés előtt a feszültségosztó kimenetét egy alul áteresztő szűrőn keresztül vezetem. Ennek az értékei egyelőre 1k ohm és 1nF, de amennyiben szükséges, a panel viselkedésének kimérése után ez módosítható.</w:t>
      </w:r>
    </w:p>
    <w:p w14:paraId="7F1C882C" w14:textId="77777777" w:rsidR="00072878" w:rsidRDefault="00946D0F" w:rsidP="0064249D">
      <w:pPr>
        <w:keepNext/>
        <w:ind w:firstLine="0"/>
        <w:jc w:val="center"/>
      </w:pPr>
      <w:r w:rsidRPr="00946D0F">
        <w:rPr>
          <w:noProof/>
        </w:rPr>
        <w:drawing>
          <wp:inline distT="0" distB="0" distL="0" distR="0" wp14:anchorId="50001E73" wp14:editId="5CA68345">
            <wp:extent cx="4699420" cy="4031311"/>
            <wp:effectExtent l="0" t="0" r="6350" b="762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40"/>
                    <a:stretch>
                      <a:fillRect/>
                    </a:stretch>
                  </pic:blipFill>
                  <pic:spPr>
                    <a:xfrm>
                      <a:off x="0" y="0"/>
                      <a:ext cx="4700391" cy="4032144"/>
                    </a:xfrm>
                    <a:prstGeom prst="rect">
                      <a:avLst/>
                    </a:prstGeom>
                  </pic:spPr>
                </pic:pic>
              </a:graphicData>
            </a:graphic>
          </wp:inline>
        </w:drawing>
      </w:r>
    </w:p>
    <w:p w14:paraId="76068395" w14:textId="5C8B6B7F" w:rsidR="00946D0F" w:rsidRPr="00DF575D"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20</w:t>
      </w:r>
      <w:r>
        <w:fldChar w:fldCharType="end"/>
      </w:r>
      <w:bookmarkStart w:id="79" w:name="_Toc215442907"/>
      <w:r w:rsidR="00072878">
        <w:t>. ábra Numerikus billentyűzet PCB panel</w:t>
      </w:r>
      <w:r w:rsidR="00C054F1">
        <w:t>j</w:t>
      </w:r>
      <w:r w:rsidR="00072878">
        <w:t>e</w:t>
      </w:r>
      <w:bookmarkEnd w:id="79"/>
    </w:p>
    <w:p w14:paraId="09581C7F" w14:textId="71C1FEC7" w:rsidR="00A01860" w:rsidRDefault="00A01860" w:rsidP="004D24C2">
      <w:pPr>
        <w:pStyle w:val="Heading2"/>
      </w:pPr>
      <w:bookmarkStart w:id="80" w:name="_Toc215980037"/>
      <w:r>
        <w:t>Referenciaszenzor</w:t>
      </w:r>
      <w:bookmarkEnd w:id="80"/>
    </w:p>
    <w:p w14:paraId="5043A907" w14:textId="60F3494C" w:rsidR="00C45F66" w:rsidRDefault="00945A95" w:rsidP="00C45F66">
      <w:r>
        <w:t xml:space="preserve">A mért szenzor pozíciójának visszamérhetőségét egy referenciaszenzorral biztosítom. A </w:t>
      </w:r>
      <w:r w:rsidR="00025423">
        <w:t xml:space="preserve">választott szenzor </w:t>
      </w:r>
      <w:r w:rsidR="00620991">
        <w:t>a TDK által gyártott ICM 20948</w:t>
      </w:r>
      <w:r w:rsidR="009C188F">
        <w:t>, ami egy</w:t>
      </w:r>
      <w:r w:rsidR="00620991">
        <w:t xml:space="preserve">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w:t>
      </w:r>
      <w:r w:rsidR="000C6DCD">
        <w:t>volt emellett az adott szenzor mellett</w:t>
      </w:r>
      <w:r w:rsidR="00E706B5">
        <w:t xml:space="preserve">, hogy az </w:t>
      </w:r>
      <w:proofErr w:type="spellStart"/>
      <w:r w:rsidR="00E706B5">
        <w:t>Adafruit</w:t>
      </w:r>
      <w:proofErr w:type="spellEnd"/>
      <w:r w:rsidR="00E706B5">
        <w:t xml:space="preserve"> cég árulja ezt a szenzort PCB-vel együtt, amin minden szükséges passzív alkatrész szerepel, így nem szükséges </w:t>
      </w:r>
      <w:r w:rsidR="000E4D39">
        <w:t>külön áramkört terveznem a szenzorhoz.</w:t>
      </w:r>
    </w:p>
    <w:p w14:paraId="1D9DA7A6" w14:textId="77777777" w:rsidR="000B3EDE" w:rsidRDefault="000B3EDE" w:rsidP="0064249D">
      <w:pPr>
        <w:keepNext/>
        <w:ind w:firstLine="0"/>
      </w:pPr>
      <w:r>
        <w:rPr>
          <w:noProof/>
        </w:rPr>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2C67FA42" w:rsidR="000B3EDE"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21</w:t>
      </w:r>
      <w:r>
        <w:fldChar w:fldCharType="end"/>
      </w:r>
      <w:bookmarkStart w:id="81" w:name="_Toc215442908"/>
      <w:r w:rsidR="000B3EDE">
        <w:t xml:space="preserve">. ábra </w:t>
      </w:r>
      <w:proofErr w:type="spellStart"/>
      <w:r w:rsidR="000B3EDE" w:rsidRPr="0064512D">
        <w:t>Adafruit</w:t>
      </w:r>
      <w:proofErr w:type="spellEnd"/>
      <w:r w:rsidR="000B3EDE" w:rsidRPr="0064512D">
        <w:t xml:space="preserve"> TDK </w:t>
      </w:r>
      <w:proofErr w:type="spellStart"/>
      <w:r w:rsidR="000B3EDE" w:rsidRPr="0064512D">
        <w:t>InvenSense</w:t>
      </w:r>
      <w:proofErr w:type="spellEnd"/>
      <w:r w:rsidR="000B3EDE" w:rsidRPr="0064512D">
        <w:t xml:space="preserve"> ICM-20948 9-DoF IMU</w:t>
      </w:r>
      <w:r w:rsidR="000B3EDE">
        <w:t xml:space="preserve"> </w:t>
      </w:r>
      <w:sdt>
        <w:sdtPr>
          <w:id w:val="-1992705490"/>
          <w:citation/>
        </w:sdtPr>
        <w:sdtEndPr/>
        <w:sdtContent>
          <w:r w:rsidR="000B3EDE">
            <w:fldChar w:fldCharType="begin"/>
          </w:r>
          <w:r w:rsidR="000B3EDE">
            <w:instrText xml:space="preserve"> CITATION adafruitICM \l 1038 </w:instrText>
          </w:r>
          <w:r w:rsidR="000B3EDE">
            <w:fldChar w:fldCharType="separate"/>
          </w:r>
          <w:r w:rsidR="008B1BC7">
            <w:rPr>
              <w:noProof/>
            </w:rPr>
            <w:t>[18]</w:t>
          </w:r>
          <w:r w:rsidR="000B3EDE">
            <w:fldChar w:fldCharType="end"/>
          </w:r>
        </w:sdtContent>
      </w:sdt>
      <w:bookmarkEnd w:id="81"/>
    </w:p>
    <w:p w14:paraId="3E301F66" w14:textId="6DEEB5D5" w:rsidR="009E57E8" w:rsidRDefault="009E57E8" w:rsidP="009E57E8">
      <w:pPr>
        <w:pStyle w:val="Heading3"/>
      </w:pPr>
      <w:bookmarkStart w:id="82" w:name="_Toc215980038"/>
      <w:r>
        <w:t>Driver</w:t>
      </w:r>
      <w:bookmarkEnd w:id="82"/>
    </w:p>
    <w:p w14:paraId="3EA16A6D" w14:textId="0D3FA042" w:rsidR="00300224" w:rsidRDefault="00300224" w:rsidP="009E57E8">
      <w:r>
        <w:t>Mivel nem találtam számomra megfelelő drivert ehhez a szenzorhoz, ezt a drivert is én fejlesztettem magamnak a szenzor adatlapja</w:t>
      </w:r>
      <w:r w:rsidR="00A97F94">
        <w:t xml:space="preserve"> alapján</w:t>
      </w:r>
      <w:r>
        <w:t>.</w:t>
      </w:r>
    </w:p>
    <w:p w14:paraId="38F9C931" w14:textId="704FC0B9" w:rsidR="009E57E8" w:rsidRDefault="00AD4E56" w:rsidP="009E57E8">
      <w:r>
        <w:t>Ez a szenzor is I2C-csatornán kommunikál, tehát itt is a HAL könyvtárat használtam, valamint a korábbiakkal azonos módon itt is objektum orientált drivert írtam.</w:t>
      </w:r>
    </w:p>
    <w:p w14:paraId="1FA7820C" w14:textId="2313DAF4" w:rsidR="00AD4E56" w:rsidRDefault="00E02665" w:rsidP="009E57E8">
      <w:r>
        <w:t xml:space="preserve">Ez a 9tengelyű szenzor lényegében egy 6 tengelyű gyorsulásmérő és giroszkóp szenzorból és egy </w:t>
      </w:r>
      <w:r w:rsidRPr="00E02665">
        <w:t>AK09916</w:t>
      </w:r>
      <w:r>
        <w:t xml:space="preserve"> típusú 3 tengelyű iránytűből áll. Az utóbbi integrálva van az IC-be és a belső I2C buszon keresztül lehet vele kommunikálni. Sajnos nem sikerült megbízhatóan kommunikálnom ezzel a belső szenzorral. Mivel jelenlegi felhasználáshoz ez nem szükséges nem töltöttem időt ennek megoldásával és nem implementáltam az iránytű kezelését.</w:t>
      </w:r>
    </w:p>
    <w:p w14:paraId="38654249" w14:textId="1FACBAC5" w:rsidR="00117ECB" w:rsidRDefault="00E02665" w:rsidP="00117ECB">
      <w:r>
        <w:t xml:space="preserve">Itt is, mint az </w:t>
      </w:r>
      <w:proofErr w:type="spellStart"/>
      <w:r>
        <w:t>enkóder</w:t>
      </w:r>
      <w:proofErr w:type="spellEnd"/>
      <w:r>
        <w:t xml:space="preserve"> esetében is, külön </w:t>
      </w:r>
      <w:proofErr w:type="spellStart"/>
      <w:r>
        <w:t>header</w:t>
      </w:r>
      <w:proofErr w:type="spellEnd"/>
      <w:r>
        <w:t xml:space="preserve"> fájlba írtam ki az IC fontosabb regisztereinek címe</w:t>
      </w:r>
      <w:r w:rsidR="00117ECB">
        <w:t>it, illetve itt is csak a számomra szükséges funkcionalitásokat implementáltam.</w:t>
      </w:r>
    </w:p>
    <w:p w14:paraId="6AE1B31A" w14:textId="6E3AD9AF" w:rsidR="00117ECB" w:rsidRDefault="00117ECB" w:rsidP="00117ECB">
      <w:r>
        <w:t>Az inicializáló függvényt a korábbiakhoz hasonlóan a konstruktortól függetlenül írtam meg. Az egyértelmű függvényeken kívül, mint a gyorsulás és giroszkóp kiolvasása még a beépített hőmérséklet szenzornak a kiolvasását és a giroszkóp és gyorsulás mérő szenzor mérési tartományait beállító metódusokat valósítottam meg.</w:t>
      </w:r>
    </w:p>
    <w:p w14:paraId="2C4D47E1" w14:textId="2C0E4412" w:rsidR="00286BBA" w:rsidRDefault="00286BBA" w:rsidP="00117ECB">
      <w:r>
        <w:t xml:space="preserve">Megjegyezném továbbá, hogy annak érdekében, hogy az állapotgép más típusú referenciaszenzorral is tudjon működni, létrehoztam egy gyorsulásmérő </w:t>
      </w:r>
      <w:r w:rsidR="00393343">
        <w:t>ősosztályt</w:t>
      </w:r>
      <w:r>
        <w:t xml:space="preserve">, amitől örököl az ICM20948 osztály is. Ennek az osztálynak a referenciagyorsulásokat megadó függvényét írja ez felül. Így amennyiben később más típusú referenciaszenzor kerül beépítésre az is kompatibilis lesz az eszközzel, ha ettől az </w:t>
      </w:r>
      <w:r w:rsidR="00393343">
        <w:t>ősosztálytól</w:t>
      </w:r>
      <w:r>
        <w:t xml:space="preserve"> örököl.</w:t>
      </w:r>
    </w:p>
    <w:p w14:paraId="27E92DBB" w14:textId="4689055A" w:rsidR="000B51C6" w:rsidRPr="009E57E8" w:rsidRDefault="000B51C6" w:rsidP="00117ECB">
      <w:r>
        <w:t xml:space="preserve">Természetesen ezt a drivert is lehet még bővíteni. Nem csak a korábban említett digitális iránytű kiolvasásának implementálásával, de például jobb hibakezeléssel, vagy </w:t>
      </w:r>
      <w:r w:rsidR="00AD469A">
        <w:t xml:space="preserve">jel </w:t>
      </w:r>
      <w:r w:rsidR="003739BC">
        <w:t>feldolgozó metódus</w:t>
      </w:r>
      <w:r>
        <w:t xml:space="preserve"> implementálásával.</w:t>
      </w:r>
    </w:p>
    <w:p w14:paraId="4E6BEB40" w14:textId="3A3D09E7" w:rsidR="00A01860" w:rsidRDefault="00D340F5" w:rsidP="004D24C2">
      <w:pPr>
        <w:pStyle w:val="Heading2"/>
      </w:pPr>
      <w:bookmarkStart w:id="83" w:name="_Toc215980039"/>
      <w:r>
        <w:t>Alaplap</w:t>
      </w:r>
      <w:bookmarkEnd w:id="83"/>
    </w:p>
    <w:p w14:paraId="6815DE65" w14:textId="41706506" w:rsidR="000B3EDE" w:rsidRDefault="000B3EDE" w:rsidP="000B3EDE">
      <w:r>
        <w:t xml:space="preserve">Az eszköz leg komplexebb áramköre, </w:t>
      </w:r>
      <w:r w:rsidR="0072085D">
        <w:t xml:space="preserve">ami az összes modult összefogja az </w:t>
      </w:r>
      <w:proofErr w:type="spellStart"/>
      <w:r w:rsidR="0072085D">
        <w:t>alaplaő</w:t>
      </w:r>
      <w:proofErr w:type="spellEnd"/>
      <w:r>
        <w:t>.</w:t>
      </w:r>
      <w:r w:rsidR="008D589A">
        <w:t xml:space="preserve"> A tervezés közben a központi megfontolás a könnyű javíthatóság, átalakíthatóság és modularitás volt.</w:t>
      </w:r>
    </w:p>
    <w:p w14:paraId="42D54A4F" w14:textId="3B630D55" w:rsidR="008D589A" w:rsidRDefault="00255B12" w:rsidP="00255B12">
      <w:pPr>
        <w:pStyle w:val="Heading3"/>
      </w:pPr>
      <w:bookmarkStart w:id="84" w:name="_Toc215980040"/>
      <w:r>
        <w:t>Táp áramkör</w:t>
      </w:r>
      <w:bookmarkEnd w:id="84"/>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50228136" w:rsidR="006608DE" w:rsidRDefault="006608DE" w:rsidP="00255B12">
      <w:r>
        <w:t xml:space="preserve">A túlfeszültség elleni védelmet egy két irányú </w:t>
      </w:r>
      <w:proofErr w:type="spellStart"/>
      <w:r>
        <w:t>zénerdiódával</w:t>
      </w:r>
      <w:proofErr w:type="spellEnd"/>
      <w:r>
        <w:t xml:space="preserve"> és olvadóbiztosítékkal valósítottam meg. A polaritás védelemhez MOSFET tranzisztort alkalmaztam, ami a megfelelő polaritásnál nyit csak ki. Ezzel párhuzamosan egy teljesítménydiódát is bekötöttem, hogy nyitásnál a nagy áram ne a MOSFET test diódáján folyjék. A megfelelő polaritást és a tápfeszültség jelenlétét LED-ek jelzik vissza.</w:t>
      </w:r>
    </w:p>
    <w:p w14:paraId="145749FB" w14:textId="77777777" w:rsidR="00F46CC2" w:rsidRDefault="00F46CC2" w:rsidP="0064249D">
      <w:pPr>
        <w:keepNext/>
        <w:ind w:firstLine="0"/>
        <w:jc w:val="center"/>
      </w:pPr>
      <w:r w:rsidRPr="00F46CC2">
        <w:rPr>
          <w:noProof/>
        </w:rPr>
        <w:drawing>
          <wp:inline distT="0" distB="0" distL="0" distR="0" wp14:anchorId="1F911E64" wp14:editId="47ADBB05">
            <wp:extent cx="4301655" cy="2444720"/>
            <wp:effectExtent l="0" t="0" r="381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42"/>
                    <a:stretch>
                      <a:fillRect/>
                    </a:stretch>
                  </pic:blipFill>
                  <pic:spPr>
                    <a:xfrm>
                      <a:off x="0" y="0"/>
                      <a:ext cx="4314089" cy="2451787"/>
                    </a:xfrm>
                    <a:prstGeom prst="rect">
                      <a:avLst/>
                    </a:prstGeom>
                  </pic:spPr>
                </pic:pic>
              </a:graphicData>
            </a:graphic>
          </wp:inline>
        </w:drawing>
      </w:r>
    </w:p>
    <w:p w14:paraId="383F1ADB" w14:textId="18F14A7F" w:rsidR="00F46CC2"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22</w:t>
      </w:r>
      <w:r>
        <w:fldChar w:fldCharType="end"/>
      </w:r>
      <w:bookmarkStart w:id="85" w:name="_Toc215442909"/>
      <w:r w:rsidR="00F46CC2">
        <w:t>. ábra Tápfeszültség előkészítése</w:t>
      </w:r>
      <w:bookmarkEnd w:id="85"/>
    </w:p>
    <w:p w14:paraId="5C9FEC46" w14:textId="7FD1AF5A" w:rsidR="00FD7296" w:rsidRDefault="00F46CC2" w:rsidP="00FD7296">
      <w:r>
        <w:t xml:space="preserve">A panelen szükség van továbbá 3.3V, illetve 5V feszültségre is. Ezeket a feszültségeket kapcsolóüzemű DC-DC </w:t>
      </w:r>
      <w:proofErr w:type="spellStart"/>
      <w:r>
        <w:t>buck</w:t>
      </w:r>
      <w:proofErr w:type="spellEnd"/>
      <w:r>
        <w:t xml:space="preserve"> konverterekkel állítom elő</w:t>
      </w:r>
      <w:r w:rsidR="00FD7296">
        <w:t xml:space="preserve"> (</w:t>
      </w:r>
      <w:r w:rsidR="00FD7296">
        <w:fldChar w:fldCharType="begin"/>
      </w:r>
      <w:r w:rsidR="00FD7296">
        <w:instrText xml:space="preserve"> REF _Ref215400793 \h </w:instrText>
      </w:r>
      <w:r w:rsidR="00FD7296">
        <w:fldChar w:fldCharType="separate"/>
      </w:r>
      <w:r w:rsidR="00FD7296">
        <w:rPr>
          <w:noProof/>
        </w:rPr>
        <w:t>2</w:t>
      </w:r>
      <w:r w:rsidR="00FD7296">
        <w:noBreakHyphen/>
      </w:r>
      <w:r w:rsidR="00FD7296">
        <w:rPr>
          <w:noProof/>
        </w:rPr>
        <w:t>19</w:t>
      </w:r>
      <w:r w:rsidR="00FD7296">
        <w:t>. ábra</w:t>
      </w:r>
      <w:r w:rsidR="00FD7296">
        <w:fldChar w:fldCharType="end"/>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3.3V-ot </w:t>
      </w:r>
      <w:r w:rsidR="00DC3662" w:rsidRPr="00DC3662">
        <w:t>P7803B-1000</w:t>
      </w:r>
      <w:r w:rsidR="00DC3662">
        <w:t xml:space="preserve">, míg 5V-ot </w:t>
      </w:r>
      <w:r w:rsidR="00DC3662" w:rsidRPr="00DC3662">
        <w:t>P7803B-1000</w:t>
      </w:r>
      <w:r w:rsidR="00DC3662">
        <w:t xml:space="preserve"> állít elő. Az 1000 a sorozatszám végén az 1A maximális kimeneti áramot jelzi. Létezik 2A változat is, amennyiben ez szükséges lenne a csere 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FD7296">
        <w:t xml:space="preserve">, alacsony és alacsony kimeneti zajjal rendelkeznek. További előnyük, hogy pusztán 2 (egy be- illetve egy kimeneti) kondenzátorra van szükségük a működéshez. </w:t>
      </w:r>
      <w:sdt>
        <w:sdtPr>
          <w:id w:val="-2046050845"/>
          <w:citation/>
        </w:sdtPr>
        <w:sdtEndPr/>
        <w:sdtContent>
          <w:r w:rsidR="00FD7296">
            <w:fldChar w:fldCharType="begin"/>
          </w:r>
          <w:r w:rsidR="00FD7296">
            <w:instrText xml:space="preserve"> CITATION P78B1000 \l 1038 </w:instrText>
          </w:r>
          <w:r w:rsidR="00FD7296">
            <w:fldChar w:fldCharType="separate"/>
          </w:r>
          <w:r w:rsidR="008B1BC7">
            <w:rPr>
              <w:noProof/>
            </w:rPr>
            <w:t>[19]</w:t>
          </w:r>
          <w:r w:rsidR="00FD7296">
            <w:fldChar w:fldCharType="end"/>
          </w:r>
        </w:sdtContent>
      </w:sdt>
    </w:p>
    <w:p w14:paraId="6F5CE783" w14:textId="77777777" w:rsidR="00820C9E" w:rsidRDefault="00820C9E" w:rsidP="0064249D">
      <w:pPr>
        <w:keepNext/>
        <w:ind w:firstLine="0"/>
        <w:jc w:val="center"/>
      </w:pPr>
      <w:r w:rsidRPr="00820C9E">
        <w:rPr>
          <w:noProof/>
        </w:rPr>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43"/>
                    <a:stretch>
                      <a:fillRect/>
                    </a:stretch>
                  </pic:blipFill>
                  <pic:spPr>
                    <a:xfrm>
                      <a:off x="0" y="0"/>
                      <a:ext cx="5400040" cy="4546600"/>
                    </a:xfrm>
                    <a:prstGeom prst="rect">
                      <a:avLst/>
                    </a:prstGeom>
                  </pic:spPr>
                </pic:pic>
              </a:graphicData>
            </a:graphic>
          </wp:inline>
        </w:drawing>
      </w:r>
    </w:p>
    <w:bookmarkStart w:id="86" w:name="_Ref215400793"/>
    <w:p w14:paraId="10292792" w14:textId="71B636FE" w:rsidR="00820C9E"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23</w:t>
      </w:r>
      <w:r>
        <w:fldChar w:fldCharType="end"/>
      </w:r>
      <w:bookmarkStart w:id="87" w:name="_Toc215442910"/>
      <w:r w:rsidR="00820C9E">
        <w:t>. ábra</w:t>
      </w:r>
      <w:bookmarkEnd w:id="86"/>
      <w:r w:rsidR="00820C9E">
        <w:t xml:space="preserve"> Alacsonyabb feszültségek előállítása</w:t>
      </w:r>
      <w:bookmarkEnd w:id="87"/>
    </w:p>
    <w:p w14:paraId="18876D19" w14:textId="1EE8FB9E" w:rsidR="00820C9E" w:rsidRDefault="00FD0FAC" w:rsidP="00EB7190">
      <w:pPr>
        <w:pStyle w:val="Heading3"/>
      </w:pPr>
      <w:bookmarkStart w:id="88" w:name="_Toc215980041"/>
      <w:r>
        <w:t>Vészkapcsoló</w:t>
      </w:r>
      <w:bookmarkEnd w:id="88"/>
    </w:p>
    <w:p w14:paraId="27D1F04A" w14:textId="73E2D252" w:rsidR="00EB7190" w:rsidRDefault="00EB7190" w:rsidP="00820C9E">
      <w:r>
        <w:t xml:space="preserve">Ahogy azt a </w:t>
      </w:r>
      <w:r w:rsidR="003208A3">
        <w:fldChar w:fldCharType="begin"/>
      </w:r>
      <w:r w:rsidR="003208A3">
        <w:instrText xml:space="preserve"> REF _Ref215408390 \h </w:instrText>
      </w:r>
      <w:r w:rsidR="003208A3">
        <w:fldChar w:fldCharType="separate"/>
      </w:r>
      <w:r w:rsidR="007A7E2F">
        <w:t>Biztonságtechnikai lépések</w:t>
      </w:r>
      <w:sdt>
        <w:sdtPr>
          <w:id w:val="-1795742345"/>
          <w:citation/>
        </w:sdtPr>
        <w:sdtContent>
          <w:r w:rsidR="007A7E2F">
            <w:fldChar w:fldCharType="begin"/>
          </w:r>
          <w:r w:rsidR="007A7E2F">
            <w:instrText xml:space="preserve"> CITATION Gépekbiztonsága \l 1038 </w:instrText>
          </w:r>
          <w:r w:rsidR="007A7E2F">
            <w:fldChar w:fldCharType="separate"/>
          </w:r>
          <w:r w:rsidR="007A7E2F">
            <w:rPr>
              <w:noProof/>
            </w:rPr>
            <w:t xml:space="preserve"> [5]</w:t>
          </w:r>
          <w:r w:rsidR="007A7E2F">
            <w:fldChar w:fldCharType="end"/>
          </w:r>
        </w:sdtContent>
      </w:sdt>
      <w:sdt>
        <w:sdtPr>
          <w:id w:val="-1903058461"/>
          <w:citation/>
        </w:sdtPr>
        <w:sdtContent>
          <w:r w:rsidR="007A7E2F">
            <w:fldChar w:fldCharType="begin"/>
          </w:r>
          <w:r w:rsidR="007A7E2F">
            <w:instrText xml:space="preserve">CITATION MUNKAESZKÖZÖKBIZTONSÁGA \l 1038 </w:instrText>
          </w:r>
          <w:r w:rsidR="007A7E2F">
            <w:fldChar w:fldCharType="separate"/>
          </w:r>
          <w:r w:rsidR="007A7E2F">
            <w:rPr>
              <w:noProof/>
            </w:rPr>
            <w:t xml:space="preserve"> [6]</w:t>
          </w:r>
          <w:r w:rsidR="007A7E2F">
            <w:fldChar w:fldCharType="end"/>
          </w:r>
        </w:sdtContent>
      </w:sdt>
      <w:r w:rsidR="003208A3">
        <w:fldChar w:fldCharType="end"/>
      </w:r>
      <w:r w:rsidR="003208A3">
        <w:t xml:space="preserve"> fejezetben is említettem az eszközt el kell látni vészleállító berendezéssel, ami az aktiátorokat deaktiválja. Mivel a motorvezérlő modulokon van „</w:t>
      </w:r>
      <w:proofErr w:type="spellStart"/>
      <w:r w:rsidR="003208A3">
        <w:t>Enable</w:t>
      </w:r>
      <w:proofErr w:type="spellEnd"/>
      <w:r w:rsidR="003208A3">
        <w:t xml:space="preserve"> </w:t>
      </w:r>
      <w:proofErr w:type="spellStart"/>
      <w:r w:rsidR="003208A3">
        <w:t>Not</w:t>
      </w:r>
      <w:proofErr w:type="spellEnd"/>
      <w:r w:rsidR="003208A3">
        <w:t>”, azaz „nem engedélyez” bemenet, elegendő ezt magas logikai szintre kapcsolni, ekkor a motorok áramtalanítása megtörténik és megszűnik a nyomaték.</w:t>
      </w:r>
    </w:p>
    <w:p w14:paraId="50DB3B49" w14:textId="1435F695" w:rsidR="006F36CA" w:rsidRDefault="006F36CA" w:rsidP="00820C9E">
      <w:r>
        <w:t>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biztonságtechnikai szempontból ez ideálisabb: vezeték szakadás vagy kilazulás esetén is aktiválódik a leállítás, azaz meghibásodás esetén biztonságos állapotba kerül.</w:t>
      </w:r>
      <w:r w:rsidR="007765A1">
        <w:t xml:space="preserve"> A mikrovezérlőtől érkező jellel egy BSS138 MOSFET kapcsolok. Ezek a kapcsolók sorba vannak kötve, így bármelyik nyitott állapotba kerül a motorvezérlők leállítják a 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8A4F3A">
        <w:rPr>
          <w:noProof/>
        </w:rPr>
        <w:t>2</w:t>
      </w:r>
      <w:r w:rsidR="008A4F3A">
        <w:noBreakHyphen/>
      </w:r>
      <w:r w:rsidR="008A4F3A">
        <w:rPr>
          <w:noProof/>
        </w:rPr>
        <w:t>22</w:t>
      </w:r>
      <w:r w:rsidR="008A4F3A">
        <w:t>. ábra</w:t>
      </w:r>
      <w:r w:rsidR="008A4F3A">
        <w:fldChar w:fldCharType="end"/>
      </w:r>
      <w:r w:rsidR="008A4F3A">
        <w:t xml:space="preserve"> mutatja.</w:t>
      </w:r>
    </w:p>
    <w:p w14:paraId="0A8B9843" w14:textId="77777777" w:rsidR="00E83785" w:rsidRDefault="007765A1" w:rsidP="0064249D">
      <w:pPr>
        <w:keepNext/>
        <w:ind w:firstLine="0"/>
        <w:jc w:val="center"/>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44"/>
                    <a:stretch>
                      <a:fillRect/>
                    </a:stretch>
                  </pic:blipFill>
                  <pic:spPr>
                    <a:xfrm>
                      <a:off x="0" y="0"/>
                      <a:ext cx="3486816" cy="3837385"/>
                    </a:xfrm>
                    <a:prstGeom prst="rect">
                      <a:avLst/>
                    </a:prstGeom>
                  </pic:spPr>
                </pic:pic>
              </a:graphicData>
            </a:graphic>
          </wp:inline>
        </w:drawing>
      </w:r>
    </w:p>
    <w:bookmarkStart w:id="89" w:name="_Ref215440735"/>
    <w:p w14:paraId="3D7290FA" w14:textId="5421C1FA" w:rsidR="007765A1"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24</w:t>
      </w:r>
      <w:r>
        <w:fldChar w:fldCharType="end"/>
      </w:r>
      <w:bookmarkStart w:id="90" w:name="_Toc215442911"/>
      <w:r w:rsidR="00E83785">
        <w:t>. ábra</w:t>
      </w:r>
      <w:bookmarkEnd w:id="89"/>
      <w:r w:rsidR="00E83785">
        <w:t xml:space="preserve"> Leállító kapcsolók jelei</w:t>
      </w:r>
      <w:bookmarkEnd w:id="90"/>
    </w:p>
    <w:p w14:paraId="2BB657D9" w14:textId="2927DB84"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8A4F3A">
        <w:rPr>
          <w:noProof/>
        </w:rPr>
        <w:t>2</w:t>
      </w:r>
      <w:r w:rsidR="008A4F3A">
        <w:noBreakHyphen/>
      </w:r>
      <w:r w:rsidR="008A4F3A">
        <w:rPr>
          <w:noProof/>
        </w:rPr>
        <w:t>23</w:t>
      </w:r>
      <w:r w:rsidR="008A4F3A">
        <w:t>. ábra</w:t>
      </w:r>
      <w:r w:rsidR="008A4F3A">
        <w:fldChar w:fldCharType="end"/>
      </w:r>
      <w:r w:rsidR="008A4F3A">
        <w:t xml:space="preserve"> mutatja, a piros x-ek a </w:t>
      </w:r>
      <w:proofErr w:type="spellStart"/>
      <w:r w:rsidR="00DC00E3">
        <w:t>KiCad</w:t>
      </w:r>
      <w:proofErr w:type="spellEnd"/>
      <w:r w:rsidR="00DC00E3">
        <w:t xml:space="preserve"> </w:t>
      </w:r>
      <w:r w:rsidR="008A4F3A">
        <w:t>szoftverben a nem beépítendő alkatrészeket jelölik.</w:t>
      </w:r>
    </w:p>
    <w:p w14:paraId="5F0243AB" w14:textId="77777777" w:rsidR="008A4F3A" w:rsidRDefault="008A4F3A" w:rsidP="0064249D">
      <w:pPr>
        <w:keepNext/>
        <w:ind w:firstLine="0"/>
      </w:pPr>
      <w:r w:rsidRPr="008A4F3A">
        <w:rPr>
          <w:noProof/>
        </w:rPr>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45"/>
                    <a:stretch>
                      <a:fillRect/>
                    </a:stretch>
                  </pic:blipFill>
                  <pic:spPr>
                    <a:xfrm>
                      <a:off x="0" y="0"/>
                      <a:ext cx="5400040" cy="2562860"/>
                    </a:xfrm>
                    <a:prstGeom prst="rect">
                      <a:avLst/>
                    </a:prstGeom>
                  </pic:spPr>
                </pic:pic>
              </a:graphicData>
            </a:graphic>
          </wp:inline>
        </w:drawing>
      </w:r>
    </w:p>
    <w:bookmarkStart w:id="91" w:name="_Ref215440947"/>
    <w:p w14:paraId="6828E562" w14:textId="1F490891" w:rsidR="008A4F3A"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25</w:t>
      </w:r>
      <w:r>
        <w:fldChar w:fldCharType="end"/>
      </w:r>
      <w:bookmarkStart w:id="92" w:name="_Toc215442912"/>
      <w:r w:rsidR="008A4F3A">
        <w:t>. ábra</w:t>
      </w:r>
      <w:bookmarkEnd w:id="91"/>
      <w:r w:rsidR="008A4F3A">
        <w:t xml:space="preserve"> negált jel létrehozásának lehetősége</w:t>
      </w:r>
      <w:bookmarkEnd w:id="92"/>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64249D">
      <w:pPr>
        <w:keepNext/>
        <w:ind w:firstLine="0"/>
      </w:pPr>
      <w:r>
        <w:rPr>
          <w:noProof/>
        </w:rPr>
        <mc:AlternateContent>
          <mc:Choice Requires="wpg">
            <w:drawing>
              <wp:inline distT="0" distB="0" distL="0" distR="0" wp14:anchorId="3137A359" wp14:editId="553EC209">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46"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46">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1DCEBE5"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47"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47" o:title="A képen szöveg, képernyőkép, szám, Párhuzamos látható&#10;&#10;Előfordulhat, hogy az AI által létrehozott tartalom helytelen" croptop="31449f" cropbottom="2429f" cropright="2975f"/>
                </v:shape>
                <w10:anchorlock/>
              </v:group>
            </w:pict>
          </mc:Fallback>
        </mc:AlternateContent>
      </w:r>
    </w:p>
    <w:p w14:paraId="150DC151" w14:textId="45FA1845" w:rsidR="00712A7D"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26</w:t>
      </w:r>
      <w:r>
        <w:fldChar w:fldCharType="end"/>
      </w:r>
      <w:bookmarkStart w:id="93" w:name="_Toc215442913"/>
      <w:r w:rsidR="00712A7D">
        <w:t>. ábra Visszajelző LED és külső jelet kapcsoló szilárdtest relé</w:t>
      </w:r>
      <w:bookmarkEnd w:id="93"/>
    </w:p>
    <w:p w14:paraId="3EC75310" w14:textId="4F3F222A" w:rsidR="00C74E0C" w:rsidRDefault="00712A7D" w:rsidP="00712A7D">
      <w:r>
        <w:t>A kapcsolók jeleit és a külső jelet is csavaros csatlakozóval lehet bevezetni</w:t>
      </w:r>
      <w:r w:rsidR="00C74E0C">
        <w:t xml:space="preserve"> (</w:t>
      </w:r>
      <w:r w:rsidR="00C74E0C">
        <w:fldChar w:fldCharType="begin"/>
      </w:r>
      <w:r w:rsidR="00C74E0C">
        <w:instrText xml:space="preserve"> REF _Ref215442337 \h </w:instrText>
      </w:r>
      <w:r w:rsidR="00C74E0C">
        <w:fldChar w:fldCharType="separate"/>
      </w:r>
      <w:r w:rsidR="00C74E0C">
        <w:rPr>
          <w:noProof/>
        </w:rPr>
        <w:t>2</w:t>
      </w:r>
      <w:r w:rsidR="00C74E0C">
        <w:noBreakHyphen/>
      </w:r>
      <w:r w:rsidR="00C74E0C">
        <w:rPr>
          <w:noProof/>
        </w:rPr>
        <w:t>25</w:t>
      </w:r>
      <w:r w:rsidR="00C74E0C">
        <w:t>. ábra</w:t>
      </w:r>
      <w:r w:rsidR="00C74E0C">
        <w:fldChar w:fldCharType="end"/>
      </w:r>
      <w:r w:rsidR="00C74E0C">
        <w:t>)</w:t>
      </w:r>
      <w:r>
        <w:t>. Így sokféle vezetékezési megoldás egyaránt beköthető az alaplapba. Amennyiben ez hosszú távon rossz megközelítésnek bizonyul, nem nehéz ezeket más csatlakozóra cserélni.</w:t>
      </w:r>
    </w:p>
    <w:p w14:paraId="3420536C" w14:textId="77777777" w:rsidR="00C74E0C" w:rsidRDefault="00C74E0C" w:rsidP="0064249D">
      <w:pPr>
        <w:keepNext/>
        <w:ind w:firstLine="0"/>
        <w:jc w:val="center"/>
      </w:pPr>
      <w:r w:rsidRPr="00C74E0C">
        <w:rPr>
          <w:noProof/>
        </w:rPr>
        <w:drawing>
          <wp:inline distT="0" distB="0" distL="0" distR="0" wp14:anchorId="3826A147" wp14:editId="2F890D5A">
            <wp:extent cx="3689350" cy="2278078"/>
            <wp:effectExtent l="0" t="0" r="6350" b="8255"/>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48"/>
                    <a:stretch>
                      <a:fillRect/>
                    </a:stretch>
                  </pic:blipFill>
                  <pic:spPr>
                    <a:xfrm>
                      <a:off x="0" y="0"/>
                      <a:ext cx="3694763" cy="2281420"/>
                    </a:xfrm>
                    <a:prstGeom prst="rect">
                      <a:avLst/>
                    </a:prstGeom>
                  </pic:spPr>
                </pic:pic>
              </a:graphicData>
            </a:graphic>
          </wp:inline>
        </w:drawing>
      </w:r>
    </w:p>
    <w:bookmarkStart w:id="94" w:name="_Ref215442337"/>
    <w:p w14:paraId="572D24AF" w14:textId="2A0BDBC1" w:rsidR="00C74E0C"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27</w:t>
      </w:r>
      <w:r>
        <w:fldChar w:fldCharType="end"/>
      </w:r>
      <w:bookmarkStart w:id="95" w:name="_Toc215442914"/>
      <w:r w:rsidR="00C74E0C">
        <w:t>. ábra</w:t>
      </w:r>
      <w:bookmarkEnd w:id="94"/>
      <w:r w:rsidR="00C74E0C">
        <w:t xml:space="preserve"> Jelek csatlakozói</w:t>
      </w:r>
      <w:bookmarkEnd w:id="95"/>
    </w:p>
    <w:p w14:paraId="4FFD7CB9" w14:textId="7BCE61C7" w:rsidR="00712A7D" w:rsidRDefault="00712A7D" w:rsidP="00C74E0C">
      <w:pPr>
        <w:pStyle w:val="Heading3"/>
      </w:pPr>
      <w:r>
        <w:t xml:space="preserve"> </w:t>
      </w:r>
      <w:bookmarkStart w:id="96" w:name="_Toc215980042"/>
      <w:r w:rsidR="00C74E0C">
        <w:t xml:space="preserve">Külső </w:t>
      </w:r>
      <w:proofErr w:type="spellStart"/>
      <w:r w:rsidR="00C74E0C">
        <w:t>trigger</w:t>
      </w:r>
      <w:proofErr w:type="spellEnd"/>
      <w:r w:rsidR="00C74E0C">
        <w:t xml:space="preserve"> jel</w:t>
      </w:r>
      <w:bookmarkEnd w:id="96"/>
    </w:p>
    <w:p w14:paraId="60CE92EB" w14:textId="05084C3A" w:rsidR="00216E75" w:rsidRDefault="00216E75" w:rsidP="00216E75">
      <w:r>
        <w:t xml:space="preserve">Elvárás volt, hogy kívülről lehessen a beállást időzíteni egy </w:t>
      </w:r>
      <w:proofErr w:type="spellStart"/>
      <w:r>
        <w:t>trigger</w:t>
      </w:r>
      <w:proofErr w:type="spellEnd"/>
      <w:r>
        <w:t xml:space="preserve">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386C22">
        <w:rPr>
          <w:noProof/>
        </w:rPr>
        <w:t>2</w:t>
      </w:r>
      <w:r w:rsidR="00386C22">
        <w:noBreakHyphen/>
      </w:r>
      <w:r w:rsidR="00386C22">
        <w:rPr>
          <w:noProof/>
        </w:rPr>
        <w:t>26</w:t>
      </w:r>
      <w:r w:rsidR="00386C22">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64249D">
      <w:pPr>
        <w:keepNext/>
        <w:ind w:firstLine="0"/>
        <w:jc w:val="center"/>
      </w:pPr>
      <w:r w:rsidRPr="00386C22">
        <w:rPr>
          <w:noProof/>
        </w:rPr>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49"/>
                    <a:stretch>
                      <a:fillRect/>
                    </a:stretch>
                  </pic:blipFill>
                  <pic:spPr>
                    <a:xfrm>
                      <a:off x="0" y="0"/>
                      <a:ext cx="2501247" cy="4010910"/>
                    </a:xfrm>
                    <a:prstGeom prst="rect">
                      <a:avLst/>
                    </a:prstGeom>
                  </pic:spPr>
                </pic:pic>
              </a:graphicData>
            </a:graphic>
          </wp:inline>
        </w:drawing>
      </w:r>
    </w:p>
    <w:bookmarkStart w:id="97" w:name="_Ref215487924"/>
    <w:p w14:paraId="005A9CF5" w14:textId="788AA88A" w:rsidR="00735AD2"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28</w:t>
      </w:r>
      <w:r>
        <w:fldChar w:fldCharType="end"/>
      </w:r>
      <w:r w:rsidR="00386C22">
        <w:t>. ábra</w:t>
      </w:r>
      <w:bookmarkEnd w:id="97"/>
      <w:r w:rsidR="00386C22">
        <w:t xml:space="preserve"> külső időzítő jel</w:t>
      </w:r>
    </w:p>
    <w:p w14:paraId="307D3160" w14:textId="129E9352" w:rsidR="00386C22" w:rsidRDefault="00386C22" w:rsidP="00386C22">
      <w:r>
        <w:t xml:space="preserve">A külső időzítőjel csatlakozóján lévő tápfeszültséget LED fénnyel visszajelzem, így könnyen megmondható, ha be van kapcsolva a külső eszköz. A kívülről érkező jelet </w:t>
      </w:r>
      <w:proofErr w:type="spellStart"/>
      <w:r>
        <w:t>optocsatolón</w:t>
      </w:r>
      <w:proofErr w:type="spellEnd"/>
      <w:r>
        <w:t xml:space="preserve"> keresztül viszem a mikrovezérlő</w:t>
      </w:r>
      <w:r w:rsidR="00E24C1C">
        <w:t xml:space="preserve">höz és a mikrovezérlőtől a külső eszközhöz is </w:t>
      </w:r>
      <w:proofErr w:type="spellStart"/>
      <w:r w:rsidR="00E24C1C">
        <w:t>optocsatolón</w:t>
      </w:r>
      <w:proofErr w:type="spellEnd"/>
      <w:r w:rsidR="00E24C1C">
        <w:t xml:space="preserve"> keresztül vezettem a visszajelző jelet. A jeleket LED-ek segítségével vizualizáltam. </w:t>
      </w:r>
    </w:p>
    <w:p w14:paraId="3F02DD22" w14:textId="77777777" w:rsidR="00386C22" w:rsidRDefault="00386C22" w:rsidP="0064249D">
      <w:pPr>
        <w:keepNext/>
        <w:ind w:firstLine="0"/>
        <w:jc w:val="center"/>
      </w:pPr>
      <w:r w:rsidRPr="00386C22">
        <w:rPr>
          <w:noProof/>
        </w:rPr>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50"/>
                    <a:stretch>
                      <a:fillRect/>
                    </a:stretch>
                  </pic:blipFill>
                  <pic:spPr>
                    <a:xfrm>
                      <a:off x="0" y="0"/>
                      <a:ext cx="5400040" cy="3549650"/>
                    </a:xfrm>
                    <a:prstGeom prst="rect">
                      <a:avLst/>
                    </a:prstGeom>
                  </pic:spPr>
                </pic:pic>
              </a:graphicData>
            </a:graphic>
          </wp:inline>
        </w:drawing>
      </w:r>
    </w:p>
    <w:p w14:paraId="0D4C6BD9" w14:textId="08DCCC52" w:rsidR="00386C22" w:rsidRPr="00386C22"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29</w:t>
      </w:r>
      <w:r>
        <w:fldChar w:fldCharType="end"/>
      </w:r>
      <w:r w:rsidR="00386C22">
        <w:t>. ábra külső időzítőjel és visszajelzés galvanikus leválasztása</w:t>
      </w:r>
    </w:p>
    <w:p w14:paraId="485E776A" w14:textId="6220D2CC" w:rsidR="00C74E0C" w:rsidRDefault="003E20F4" w:rsidP="003E20F4">
      <w:pPr>
        <w:pStyle w:val="Heading3"/>
      </w:pPr>
      <w:bookmarkStart w:id="98" w:name="_Toc215980043"/>
      <w:r>
        <w:t>SPI lehallgató</w:t>
      </w:r>
      <w:bookmarkEnd w:id="98"/>
    </w:p>
    <w:p w14:paraId="2F907040" w14:textId="350364CD" w:rsidR="0064249D" w:rsidRDefault="0064249D" w:rsidP="0064249D">
      <w:r>
        <w:t>A tesztelt gyorsulásérzékelők lehetnek SPI kommunikációval konfiguráltak. Ebben az esetben érdemes lehet lehallgatni az SPI-csatornát, és a forgatást akár bizonyos SPI üzenetekhez időzíteni. Mivel ennek a kommunikációnak a feszültségszintje nem ismert ezért a jelet illeszteni kell. Erre két irányú, több feszültségszin</w:t>
      </w:r>
      <w:r w:rsidR="00357F80">
        <w:t>t</w:t>
      </w:r>
      <w:r>
        <w:t xml:space="preserve"> illesztésére alkalmas 4 csatornás kommunikációs szint illesztő IC-t használtam.</w:t>
      </w:r>
    </w:p>
    <w:p w14:paraId="36DCB0E2" w14:textId="77777777" w:rsidR="0064249D" w:rsidRDefault="0064249D" w:rsidP="0064249D">
      <w:pPr>
        <w:keepNext/>
        <w:ind w:firstLine="0"/>
        <w:jc w:val="center"/>
      </w:pPr>
      <w:r w:rsidRPr="0064249D">
        <w:rPr>
          <w:noProof/>
        </w:rPr>
        <w:drawing>
          <wp:inline distT="0" distB="0" distL="0" distR="0" wp14:anchorId="09885903" wp14:editId="5F1D1574">
            <wp:extent cx="5040271" cy="1741336"/>
            <wp:effectExtent l="0" t="0" r="8255" b="0"/>
            <wp:docPr id="348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7609" name=""/>
                    <pic:cNvPicPr/>
                  </pic:nvPicPr>
                  <pic:blipFill>
                    <a:blip r:embed="rId51"/>
                    <a:stretch>
                      <a:fillRect/>
                    </a:stretch>
                  </pic:blipFill>
                  <pic:spPr>
                    <a:xfrm>
                      <a:off x="0" y="0"/>
                      <a:ext cx="5075729" cy="1753586"/>
                    </a:xfrm>
                    <a:prstGeom prst="rect">
                      <a:avLst/>
                    </a:prstGeom>
                  </pic:spPr>
                </pic:pic>
              </a:graphicData>
            </a:graphic>
          </wp:inline>
        </w:drawing>
      </w:r>
    </w:p>
    <w:p w14:paraId="447FACC2" w14:textId="75731DAC" w:rsidR="0064249D" w:rsidRPr="0064249D" w:rsidRDefault="00E3153E"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30</w:t>
      </w:r>
      <w:r>
        <w:fldChar w:fldCharType="end"/>
      </w:r>
      <w:r w:rsidR="0064249D">
        <w:t>. ábra SPI logikai szint illesztése</w:t>
      </w:r>
    </w:p>
    <w:p w14:paraId="6484D076" w14:textId="263474E4" w:rsidR="003E20F4" w:rsidRDefault="003E20F4" w:rsidP="003E20F4">
      <w:pPr>
        <w:pStyle w:val="Heading3"/>
      </w:pPr>
      <w:bookmarkStart w:id="99" w:name="_Toc215980044"/>
      <w:r>
        <w:t>EEPROM</w:t>
      </w:r>
      <w:bookmarkEnd w:id="99"/>
    </w:p>
    <w:p w14:paraId="71C160B6" w14:textId="218E7984" w:rsidR="002204E6" w:rsidRDefault="002204E6" w:rsidP="002204E6">
      <w:r>
        <w:t xml:space="preserve">A </w:t>
      </w:r>
      <w:r>
        <w:fldChar w:fldCharType="begin"/>
      </w:r>
      <w:r>
        <w:instrText xml:space="preserve"> REF _Ref215491212 \h </w:instrText>
      </w:r>
      <w:r>
        <w:fldChar w:fldCharType="separate"/>
      </w:r>
      <w:r>
        <w:t>Kezelőfelület</w:t>
      </w:r>
      <w:r>
        <w:fldChar w:fldCharType="end"/>
      </w:r>
      <w:r>
        <w:t xml:space="preserve"> fejezetben már említettem, hogy a beállításokat egy EEPROM-</w:t>
      </w:r>
      <w:proofErr w:type="spellStart"/>
      <w:r>
        <w:t>ra</w:t>
      </w:r>
      <w:proofErr w:type="spellEnd"/>
      <w:r>
        <w:t xml:space="preserve"> le lehet menteni. Az EEPROM IC az alaplapon kapott helye. Ez egy 24LC512 típusú EEPROM, amire azért esett a választás, mert korábbi projektjeim során is használtam már és volt hozzá saját driverem, valamint a fejlesztéshez próbapanel</w:t>
      </w:r>
      <w:r w:rsidR="00331D4A">
        <w:t>re szerelt ilyen típusú IC-m,</w:t>
      </w:r>
      <w:r>
        <w:t xml:space="preserve"> amivel az alaplap elkészültéig is ellenőrizhettem a rendszerbe illeszthetőséget. A modularitás és későbbi fejleszthetőség jegyében könnyen konfigurálhatóvá tettem az EEPROM </w:t>
      </w:r>
      <w:r w:rsidR="0050485F">
        <w:t xml:space="preserve">I2C </w:t>
      </w:r>
      <w:r>
        <w:t>címét.</w:t>
      </w:r>
    </w:p>
    <w:p w14:paraId="08CC3DDB" w14:textId="77777777" w:rsidR="002204E6" w:rsidRDefault="002204E6" w:rsidP="002204E6">
      <w:pPr>
        <w:keepNext/>
        <w:ind w:firstLine="0"/>
        <w:jc w:val="center"/>
      </w:pPr>
      <w:r w:rsidRPr="002204E6">
        <w:rPr>
          <w:noProof/>
        </w:rPr>
        <w:drawing>
          <wp:inline distT="0" distB="0" distL="0" distR="0" wp14:anchorId="4973609C" wp14:editId="554CE6BD">
            <wp:extent cx="5400040" cy="2301240"/>
            <wp:effectExtent l="0" t="0" r="0" b="3810"/>
            <wp:docPr id="9908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242" name=""/>
                    <pic:cNvPicPr/>
                  </pic:nvPicPr>
                  <pic:blipFill>
                    <a:blip r:embed="rId52"/>
                    <a:stretch>
                      <a:fillRect/>
                    </a:stretch>
                  </pic:blipFill>
                  <pic:spPr>
                    <a:xfrm>
                      <a:off x="0" y="0"/>
                      <a:ext cx="5400040" cy="2301240"/>
                    </a:xfrm>
                    <a:prstGeom prst="rect">
                      <a:avLst/>
                    </a:prstGeom>
                  </pic:spPr>
                </pic:pic>
              </a:graphicData>
            </a:graphic>
          </wp:inline>
        </w:drawing>
      </w:r>
    </w:p>
    <w:p w14:paraId="3C141061" w14:textId="37886D2A" w:rsidR="002204E6" w:rsidRDefault="00E3153E" w:rsidP="002204E6">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31</w:t>
      </w:r>
      <w:r>
        <w:fldChar w:fldCharType="end"/>
      </w:r>
      <w:r w:rsidR="002204E6">
        <w:t>. ábra EEPROM</w:t>
      </w:r>
    </w:p>
    <w:p w14:paraId="60E4283D" w14:textId="086CD4D8" w:rsidR="00232DA6" w:rsidRDefault="00232DA6" w:rsidP="00232DA6">
      <w:pPr>
        <w:pStyle w:val="Heading3"/>
      </w:pPr>
      <w:bookmarkStart w:id="100" w:name="_Toc215980045"/>
      <w:r>
        <w:t>EEPROM driver</w:t>
      </w:r>
      <w:bookmarkEnd w:id="100"/>
    </w:p>
    <w:p w14:paraId="4CF5CE9D" w14:textId="3A352596" w:rsidR="00232DA6" w:rsidRDefault="000957B9" w:rsidP="00232DA6">
      <w:r>
        <w:t>Erre az EEPROM-</w:t>
      </w:r>
      <w:proofErr w:type="spellStart"/>
      <w:r>
        <w:t>ra</w:t>
      </w:r>
      <w:proofErr w:type="spellEnd"/>
      <w:r>
        <w:t xml:space="preserve"> már korábbi projektjeim során is írtam drivert, így a szoftverfejlesztési idő jelentősen rövidült. Ennek a drivernek a lényege, hogy kulcs-érték adatpárokat tárol. Használata így nagyon egyszerű, és támogatja 8, 16 és 32 bites számok, valamint karakterláncok eltárolását (maximum 128 byte per adat). A memória 500db 128 byte-os lapra van tagolva. Az első 55 oldalon 440 </w:t>
      </w:r>
      <w:r w:rsidR="00067597">
        <w:t>„</w:t>
      </w:r>
      <w:proofErr w:type="spellStart"/>
      <w:r>
        <w:t>header</w:t>
      </w:r>
      <w:proofErr w:type="spellEnd"/>
      <w:r w:rsidR="00067597">
        <w:t>”</w:t>
      </w:r>
      <w:r>
        <w:t xml:space="preserve"> </w:t>
      </w:r>
      <w:r w:rsidR="00067597">
        <w:t>tárolható</w:t>
      </w:r>
      <w:r>
        <w:t xml:space="preserve"> (kulcs, érték címe, érték típusa), majd az 55. oldaltól a kulcsokhoz tartozó értékek laponként vannak </w:t>
      </w:r>
      <w:r w:rsidR="009019D0">
        <w:t>tárolva, azaz 445 oldal áll rendelkezésre, így 5 oldal marad kihasználatlan, és 440 adat tárolható el.</w:t>
      </w:r>
    </w:p>
    <w:p w14:paraId="4FA337F7" w14:textId="4577D05E" w:rsidR="000957B9" w:rsidRDefault="000957B9" w:rsidP="00232DA6">
      <w:r>
        <w:t>A felhasznált kulcsokat inicializálás előtt deklarálni kell. Inicializáláskor a memórián tárolt kulcsokat összeveti a megadottakkal, egyezés esetén elmenti, melyik memória címen található az adat, eltérés esetén felszabadítja a memória helyet és felülírja a kulcsot. Az adattípusok változtatására futás közben is lehetőség van.</w:t>
      </w:r>
    </w:p>
    <w:p w14:paraId="2265185E" w14:textId="1B6487FF" w:rsidR="00067597" w:rsidRPr="00232DA6" w:rsidRDefault="000957B9" w:rsidP="00067597">
      <w:r>
        <w:t>Jelen alkalmazásban a memóriát a beállítások mentésére használom. Minden memóriahelyhez 3 kulcsot használok fel: fix tengely, követett tengely, beállított szög.</w:t>
      </w:r>
    </w:p>
    <w:p w14:paraId="1BD2D8CA" w14:textId="4E6C2B30" w:rsidR="003E20F4" w:rsidRDefault="003E20F4" w:rsidP="003E20F4">
      <w:pPr>
        <w:pStyle w:val="Heading3"/>
      </w:pPr>
      <w:bookmarkStart w:id="101" w:name="_Toc215980046"/>
      <w:r>
        <w:t>Mikrovezérlő</w:t>
      </w:r>
      <w:r w:rsidR="0064249D">
        <w:t xml:space="preserve"> és további modularitási/bővítési megfontolások</w:t>
      </w:r>
      <w:bookmarkEnd w:id="101"/>
    </w:p>
    <w:p w14:paraId="38379E65" w14:textId="336C4860" w:rsidR="002204E6" w:rsidRDefault="00E24404" w:rsidP="002204E6">
      <w:r>
        <w:t xml:space="preserve">A mikrovezérlőt, mint korábban is említettem fejlesztői panellel együtt terveztem bele az eszközbe. Így nem kell a mikrovezérlő környezetét kialakítanom, valamint meghibásodás esetén is könnyen cserélhető. A modularitás és későbbi könnyű bővíthetőség érdekében a </w:t>
      </w:r>
      <w:proofErr w:type="spellStart"/>
      <w:r>
        <w:t>Nucleo</w:t>
      </w:r>
      <w:proofErr w:type="spellEnd"/>
      <w:r>
        <w:t xml:space="preserve"> összes csatlakozóját kivezettem. Mindegyik csatlakozót </w:t>
      </w:r>
      <w:proofErr w:type="spellStart"/>
      <w:r>
        <w:t>jumperen</w:t>
      </w:r>
      <w:proofErr w:type="spellEnd"/>
      <w:r>
        <w:t xml:space="preserve"> keresztül vezettem ki, a </w:t>
      </w:r>
      <w:proofErr w:type="spellStart"/>
      <w:r>
        <w:t>jumper</w:t>
      </w:r>
      <w:proofErr w:type="spellEnd"/>
      <w:r>
        <w:t xml:space="preserve"> előtt és után is tüskesor került. Így könnyedén újra konfigurálható a kivezetés, valamint új modulok könnyen beilleszthetőek.  A nyomtatott áramkörön pedig minde</w:t>
      </w:r>
      <w:r w:rsidR="00DC71A8">
        <w:t>n</w:t>
      </w:r>
      <w:r>
        <w:t xml:space="preserve"> jelet feliratozta</w:t>
      </w:r>
      <w:r w:rsidR="00E87F9E">
        <w:t xml:space="preserve">, ami a </w:t>
      </w:r>
      <w:proofErr w:type="spellStart"/>
      <w:r w:rsidR="00E87F9E">
        <w:t>Nucleo-ba</w:t>
      </w:r>
      <w:proofErr w:type="spellEnd"/>
      <w:r w:rsidR="00E87F9E">
        <w:t xml:space="preserve"> van bekötve</w:t>
      </w:r>
      <w:r>
        <w:t xml:space="preserve"> a könnyű követhetőség érdekében.</w:t>
      </w:r>
      <w:r w:rsidR="009511DE">
        <w:t xml:space="preserve"> Ezeket a megoldásokat a </w:t>
      </w:r>
      <w:r w:rsidR="009511DE">
        <w:fldChar w:fldCharType="begin"/>
      </w:r>
      <w:r w:rsidR="009511DE">
        <w:instrText xml:space="preserve"> REF _Ref215497006 \h </w:instrText>
      </w:r>
      <w:r w:rsidR="009511DE">
        <w:fldChar w:fldCharType="separate"/>
      </w:r>
      <w:r w:rsidR="009511DE">
        <w:rPr>
          <w:noProof/>
        </w:rPr>
        <w:t>2</w:t>
      </w:r>
      <w:r w:rsidR="009511DE">
        <w:noBreakHyphen/>
      </w:r>
      <w:r w:rsidR="009511DE">
        <w:rPr>
          <w:noProof/>
        </w:rPr>
        <w:t>30</w:t>
      </w:r>
      <w:r w:rsidR="009511DE">
        <w:t>. ábra</w:t>
      </w:r>
      <w:r w:rsidR="009511DE">
        <w:fldChar w:fldCharType="end"/>
      </w:r>
      <w:r w:rsidR="009511DE">
        <w:t xml:space="preserve"> és a </w:t>
      </w:r>
      <w:r w:rsidR="009511DE">
        <w:fldChar w:fldCharType="begin"/>
      </w:r>
      <w:r w:rsidR="009511DE">
        <w:instrText xml:space="preserve"> REF _Ref215497013 \h </w:instrText>
      </w:r>
      <w:r w:rsidR="009511DE">
        <w:fldChar w:fldCharType="separate"/>
      </w:r>
      <w:r w:rsidR="009511DE">
        <w:rPr>
          <w:noProof/>
        </w:rPr>
        <w:t>2</w:t>
      </w:r>
      <w:r w:rsidR="009511DE">
        <w:noBreakHyphen/>
      </w:r>
      <w:r w:rsidR="009511DE">
        <w:rPr>
          <w:noProof/>
        </w:rPr>
        <w:t>31</w:t>
      </w:r>
      <w:r w:rsidR="009511DE">
        <w:t>. ábra</w:t>
      </w:r>
      <w:r w:rsidR="009511DE">
        <w:fldChar w:fldCharType="end"/>
      </w:r>
      <w:r w:rsidR="009511DE">
        <w:t xml:space="preserve"> mutatja be.</w:t>
      </w:r>
    </w:p>
    <w:p w14:paraId="5B886867" w14:textId="77777777" w:rsidR="009511DE" w:rsidRDefault="009511DE" w:rsidP="009511DE">
      <w:pPr>
        <w:keepNext/>
        <w:ind w:firstLine="0"/>
        <w:jc w:val="center"/>
      </w:pPr>
      <w:r w:rsidRPr="009511DE">
        <w:rPr>
          <w:noProof/>
        </w:rPr>
        <w:drawing>
          <wp:inline distT="0" distB="0" distL="0" distR="0" wp14:anchorId="710BB7EF" wp14:editId="144AD3C9">
            <wp:extent cx="5040000" cy="3839266"/>
            <wp:effectExtent l="0" t="0" r="8255" b="8890"/>
            <wp:docPr id="3739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3995" name=""/>
                    <pic:cNvPicPr/>
                  </pic:nvPicPr>
                  <pic:blipFill>
                    <a:blip r:embed="rId53"/>
                    <a:stretch>
                      <a:fillRect/>
                    </a:stretch>
                  </pic:blipFill>
                  <pic:spPr>
                    <a:xfrm>
                      <a:off x="0" y="0"/>
                      <a:ext cx="5040000" cy="3839266"/>
                    </a:xfrm>
                    <a:prstGeom prst="rect">
                      <a:avLst/>
                    </a:prstGeom>
                  </pic:spPr>
                </pic:pic>
              </a:graphicData>
            </a:graphic>
          </wp:inline>
        </w:drawing>
      </w:r>
    </w:p>
    <w:bookmarkStart w:id="102" w:name="_Ref215497006"/>
    <w:p w14:paraId="530FEEB8" w14:textId="28E8EA35" w:rsidR="009511DE" w:rsidRDefault="00E3153E" w:rsidP="009511DE">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32</w:t>
      </w:r>
      <w:r>
        <w:fldChar w:fldCharType="end"/>
      </w:r>
      <w:r w:rsidR="009511DE">
        <w:t>. ábra</w:t>
      </w:r>
      <w:bookmarkEnd w:id="102"/>
      <w:r w:rsidR="009511DE">
        <w:t xml:space="preserve"> Mikrovezérlő "A" </w:t>
      </w:r>
      <w:proofErr w:type="spellStart"/>
      <w:r w:rsidR="009511DE">
        <w:t>portjának</w:t>
      </w:r>
      <w:proofErr w:type="spellEnd"/>
      <w:r w:rsidR="009511DE">
        <w:t xml:space="preserve"> csatlakozóinak kivezetése</w:t>
      </w:r>
    </w:p>
    <w:p w14:paraId="717098A7" w14:textId="77777777" w:rsidR="009511DE" w:rsidRDefault="009511DE" w:rsidP="009511DE">
      <w:pPr>
        <w:keepNext/>
        <w:ind w:firstLine="0"/>
        <w:jc w:val="center"/>
      </w:pPr>
      <w:r w:rsidRPr="009511DE">
        <w:rPr>
          <w:noProof/>
        </w:rPr>
        <w:drawing>
          <wp:inline distT="0" distB="0" distL="0" distR="0" wp14:anchorId="373561F6" wp14:editId="10875C1A">
            <wp:extent cx="5040000" cy="4726482"/>
            <wp:effectExtent l="0" t="0" r="8255" b="0"/>
            <wp:docPr id="117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0697" name=""/>
                    <pic:cNvPicPr/>
                  </pic:nvPicPr>
                  <pic:blipFill>
                    <a:blip r:embed="rId54"/>
                    <a:stretch>
                      <a:fillRect/>
                    </a:stretch>
                  </pic:blipFill>
                  <pic:spPr>
                    <a:xfrm>
                      <a:off x="0" y="0"/>
                      <a:ext cx="5040000" cy="4726482"/>
                    </a:xfrm>
                    <a:prstGeom prst="rect">
                      <a:avLst/>
                    </a:prstGeom>
                  </pic:spPr>
                </pic:pic>
              </a:graphicData>
            </a:graphic>
          </wp:inline>
        </w:drawing>
      </w:r>
    </w:p>
    <w:bookmarkStart w:id="103" w:name="_Ref215497013"/>
    <w:p w14:paraId="1B9CEC48" w14:textId="349421E6" w:rsidR="009511DE" w:rsidRPr="009511DE" w:rsidRDefault="00E3153E" w:rsidP="009511DE">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33</w:t>
      </w:r>
      <w:r>
        <w:fldChar w:fldCharType="end"/>
      </w:r>
      <w:r w:rsidR="009511DE">
        <w:t>. ábra</w:t>
      </w:r>
      <w:bookmarkEnd w:id="103"/>
      <w:r w:rsidR="009511DE">
        <w:t xml:space="preserve"> Mikrovezérlő jeleinek kivezetése a nyomtatott áramkörön</w:t>
      </w:r>
    </w:p>
    <w:p w14:paraId="4F22E32C" w14:textId="497CA765" w:rsidR="00E24404" w:rsidRDefault="00E24404" w:rsidP="00E24404">
      <w:r>
        <w:t>A bővíthetőséget szem előtt tartva az alaplapon kialakítottam</w:t>
      </w:r>
      <w:r w:rsidR="00DD2AB3">
        <w:t xml:space="preserve"> 4</w:t>
      </w:r>
      <w:r>
        <w:t xml:space="preserve"> további gomboknak is a bekötési lehetőségét</w:t>
      </w:r>
      <w:r w:rsidR="00DD2AB3">
        <w:t xml:space="preserve"> (</w:t>
      </w:r>
      <w:r w:rsidR="00DD2AB3">
        <w:fldChar w:fldCharType="begin"/>
      </w:r>
      <w:r w:rsidR="00DD2AB3">
        <w:instrText xml:space="preserve"> REF _Ref215497419 \h </w:instrText>
      </w:r>
      <w:r w:rsidR="00DD2AB3">
        <w:fldChar w:fldCharType="separate"/>
      </w:r>
      <w:r w:rsidR="00DD2AB3">
        <w:rPr>
          <w:noProof/>
        </w:rPr>
        <w:t>2</w:t>
      </w:r>
      <w:r w:rsidR="00DD2AB3">
        <w:noBreakHyphen/>
      </w:r>
      <w:r w:rsidR="00DD2AB3">
        <w:rPr>
          <w:noProof/>
        </w:rPr>
        <w:t>32</w:t>
      </w:r>
      <w:r w:rsidR="00DD2AB3">
        <w:t>. ábra</w:t>
      </w:r>
      <w:r w:rsidR="00DD2AB3">
        <w:fldChar w:fldCharType="end"/>
      </w:r>
      <w:r w:rsidR="00DD2AB3">
        <w:t xml:space="preserve"> és </w:t>
      </w:r>
      <w:r w:rsidR="00DD2AB3">
        <w:fldChar w:fldCharType="begin"/>
      </w:r>
      <w:r w:rsidR="00DD2AB3">
        <w:instrText xml:space="preserve"> REF _Ref215497424 \h </w:instrText>
      </w:r>
      <w:r w:rsidR="00DD2AB3">
        <w:fldChar w:fldCharType="separate"/>
      </w:r>
      <w:r w:rsidR="00DD2AB3">
        <w:rPr>
          <w:noProof/>
        </w:rPr>
        <w:t>2</w:t>
      </w:r>
      <w:r w:rsidR="00DD2AB3">
        <w:noBreakHyphen/>
      </w:r>
      <w:r w:rsidR="00DD2AB3">
        <w:rPr>
          <w:noProof/>
        </w:rPr>
        <w:t>33</w:t>
      </w:r>
      <w:r w:rsidR="00DD2AB3">
        <w:t>. ábra</w:t>
      </w:r>
      <w:r w:rsidR="00DD2AB3">
        <w:fldChar w:fldCharType="end"/>
      </w:r>
      <w:r w:rsidR="00DD2AB3">
        <w:t>)</w:t>
      </w:r>
      <w:r>
        <w:t>.</w:t>
      </w:r>
      <w:r w:rsidR="00DD2AB3">
        <w:t xml:space="preserve"> Ezeket a gombokat a panelen pergés mentesítem, így nagyon egyszerűen beköthetőek ezek a további gombok.</w:t>
      </w:r>
    </w:p>
    <w:p w14:paraId="5F9D354A" w14:textId="77777777" w:rsidR="00DD2AB3" w:rsidRDefault="00DD2AB3" w:rsidP="00DD2AB3">
      <w:pPr>
        <w:keepNext/>
        <w:ind w:firstLine="0"/>
        <w:jc w:val="center"/>
      </w:pPr>
      <w:r w:rsidRPr="00DD2AB3">
        <w:rPr>
          <w:noProof/>
        </w:rPr>
        <w:drawing>
          <wp:inline distT="0" distB="0" distL="0" distR="0" wp14:anchorId="1446B873" wp14:editId="28F46A53">
            <wp:extent cx="5040000" cy="2279972"/>
            <wp:effectExtent l="0" t="0" r="8255" b="6350"/>
            <wp:docPr id="96647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997" name=""/>
                    <pic:cNvPicPr/>
                  </pic:nvPicPr>
                  <pic:blipFill>
                    <a:blip r:embed="rId55"/>
                    <a:stretch>
                      <a:fillRect/>
                    </a:stretch>
                  </pic:blipFill>
                  <pic:spPr>
                    <a:xfrm>
                      <a:off x="0" y="0"/>
                      <a:ext cx="5040000" cy="2279972"/>
                    </a:xfrm>
                    <a:prstGeom prst="rect">
                      <a:avLst/>
                    </a:prstGeom>
                  </pic:spPr>
                </pic:pic>
              </a:graphicData>
            </a:graphic>
          </wp:inline>
        </w:drawing>
      </w:r>
    </w:p>
    <w:bookmarkStart w:id="104" w:name="_Ref215497419"/>
    <w:p w14:paraId="0D219017" w14:textId="77FC49AC" w:rsidR="00DD2AB3" w:rsidRDefault="00E3153E" w:rsidP="00DD2AB3">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34</w:t>
      </w:r>
      <w:r>
        <w:fldChar w:fldCharType="end"/>
      </w:r>
      <w:r w:rsidR="00DD2AB3">
        <w:t>. ábra</w:t>
      </w:r>
      <w:bookmarkEnd w:id="104"/>
      <w:r w:rsidR="00DD2AB3">
        <w:t xml:space="preserve"> További gombok lehetőségének kialakítása a nyomtatott áramkörön</w:t>
      </w:r>
    </w:p>
    <w:p w14:paraId="76139CF1" w14:textId="77777777" w:rsidR="00DD2AB3" w:rsidRDefault="00DD2AB3" w:rsidP="00DD2AB3">
      <w:pPr>
        <w:keepNext/>
        <w:ind w:firstLine="0"/>
        <w:jc w:val="center"/>
      </w:pPr>
      <w:r w:rsidRPr="00DD2AB3">
        <w:rPr>
          <w:noProof/>
        </w:rPr>
        <w:drawing>
          <wp:inline distT="0" distB="0" distL="0" distR="0" wp14:anchorId="7EC4AEC9" wp14:editId="7C5E6781">
            <wp:extent cx="5038037" cy="1453763"/>
            <wp:effectExtent l="0" t="0" r="0" b="0"/>
            <wp:docPr id="171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5090" name=""/>
                    <pic:cNvPicPr/>
                  </pic:nvPicPr>
                  <pic:blipFill rotWithShape="1">
                    <a:blip r:embed="rId56"/>
                    <a:srcRect t="2662"/>
                    <a:stretch/>
                  </pic:blipFill>
                  <pic:spPr bwMode="auto">
                    <a:xfrm>
                      <a:off x="0" y="0"/>
                      <a:ext cx="5040000" cy="1454330"/>
                    </a:xfrm>
                    <a:prstGeom prst="rect">
                      <a:avLst/>
                    </a:prstGeom>
                    <a:ln>
                      <a:noFill/>
                    </a:ln>
                    <a:extLst>
                      <a:ext uri="{53640926-AAD7-44D8-BBD7-CCE9431645EC}">
                        <a14:shadowObscured xmlns:a14="http://schemas.microsoft.com/office/drawing/2010/main"/>
                      </a:ext>
                    </a:extLst>
                  </pic:spPr>
                </pic:pic>
              </a:graphicData>
            </a:graphic>
          </wp:inline>
        </w:drawing>
      </w:r>
    </w:p>
    <w:bookmarkStart w:id="105" w:name="_Ref215497424"/>
    <w:p w14:paraId="1399A012" w14:textId="62A4016D" w:rsidR="00DD2AB3" w:rsidRPr="002204E6" w:rsidRDefault="00E3153E" w:rsidP="00DD2AB3">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35</w:t>
      </w:r>
      <w:r>
        <w:fldChar w:fldCharType="end"/>
      </w:r>
      <w:r w:rsidR="00DD2AB3">
        <w:t>. ábra</w:t>
      </w:r>
      <w:bookmarkEnd w:id="105"/>
      <w:r w:rsidR="00DD2AB3">
        <w:t xml:space="preserve"> </w:t>
      </w:r>
      <w:r w:rsidR="00E018D5">
        <w:t>Kiegészítő</w:t>
      </w:r>
      <w:r w:rsidR="00DD2AB3">
        <w:t xml:space="preserve"> gombok pergésmentesítése</w:t>
      </w:r>
    </w:p>
    <w:p w14:paraId="1275AAD5" w14:textId="6EB7C55C" w:rsidR="000B308B" w:rsidRDefault="00E819C1" w:rsidP="00372919">
      <w:pPr>
        <w:pStyle w:val="Heading1"/>
      </w:pPr>
      <w:bookmarkStart w:id="106" w:name="_Toc215980047"/>
      <w:r>
        <w:lastRenderedPageBreak/>
        <w:t>Összefoglalás/eredmények értékelése</w:t>
      </w:r>
      <w:bookmarkEnd w:id="106"/>
    </w:p>
    <w:p w14:paraId="02B5A65B" w14:textId="28E76751" w:rsidR="00E819C1" w:rsidRDefault="00E819C1" w:rsidP="00E819C1">
      <w:pPr>
        <w:pStyle w:val="Heading2"/>
      </w:pPr>
      <w:bookmarkStart w:id="107" w:name="_Toc215980048"/>
      <w:r>
        <w:t>Eredmények</w:t>
      </w:r>
      <w:bookmarkEnd w:id="107"/>
    </w:p>
    <w:p w14:paraId="6C75BFF7" w14:textId="743F79D2" w:rsidR="008E328D" w:rsidRPr="008E328D" w:rsidRDefault="008E328D" w:rsidP="008E328D">
      <w:r>
        <w:t>A</w:t>
      </w:r>
      <w:r w:rsidR="66BF60CD">
        <w:t xml:space="preserve"> mechanikai design kivitelezése még folyamatban van</w:t>
      </w:r>
      <w:r>
        <w:t>. Ennek ellenére az eszköz legfontosabb részei elkészültek és bebizonyosodott, hogy tudnak együtt működni. Az eszköz megvalósítása közben a legnagyobb kihívást a motorok folytonos vezérélés jelentette. Ezen</w:t>
      </w:r>
      <w:r w:rsidR="00076106">
        <w:t xml:space="preserve"> kívül </w:t>
      </w:r>
      <w:r>
        <w:t xml:space="preserve">megvalósítottam egy drivert az SSD1305 IC-hez, mai annak legtöbb funkcionalitását lefedi, valamint egy olyan nyomtatott áramkört terveztem az ezt használó NHD-2.23-12832UCB3 kijelző modulhoz, amivel egy későbbi fejlesztő egy másik projektbe könnyedén beillesztheti. Megvalósítottam egy, az alapvető funkcióit lefedő drivert az AS5174U </w:t>
      </w:r>
      <w:proofErr w:type="spellStart"/>
      <w:proofErr w:type="gramStart"/>
      <w:r>
        <w:t>enkóderhez</w:t>
      </w:r>
      <w:proofErr w:type="spellEnd"/>
      <w:proofErr w:type="gramEnd"/>
      <w:r>
        <w:t xml:space="preserve"> valamint az ICM20948-hoz. Létrehoztam továbbá egy későbbi projektekbe is könnyedén beilleszthető numerikus billentyűzetet, ami korlátozott GPIO számú mikrovezérlőkhöz is könnyedén felhasználható</w:t>
      </w:r>
      <w:r w:rsidR="00677388">
        <w:t>, illetve egy könnyen beszerelhető gomb panelt. Ezeken túl az eszköz alapalapját is megvalósítottam, ahol a modularitást és későbbi szerelhetőséget igyekeztem tudásom szerint maximalizálni.</w:t>
      </w:r>
    </w:p>
    <w:p w14:paraId="1EC4E0E0" w14:textId="5B41EE31" w:rsidR="00D37FEA" w:rsidRDefault="00E819C1" w:rsidP="00A44658">
      <w:pPr>
        <w:pStyle w:val="Heading2"/>
      </w:pPr>
      <w:bookmarkStart w:id="108" w:name="_Toc215980049"/>
      <w:r>
        <w:t>Javaslatok/Következtetések/Tanulságo</w:t>
      </w:r>
      <w:r w:rsidR="00A44658">
        <w:t>k</w:t>
      </w:r>
      <w:bookmarkEnd w:id="108"/>
    </w:p>
    <w:p w14:paraId="60D2B19C" w14:textId="06059229" w:rsidR="00E819C1" w:rsidRDefault="00A56D6D" w:rsidP="000B308B">
      <w:r>
        <w:t>A projekt még nincsen kész,</w:t>
      </w:r>
      <w:r w:rsidR="005C3D59">
        <w:t xml:space="preserve"> befejezése a következő pár hónapban várható. </w:t>
      </w:r>
      <w:r w:rsidR="009319CF">
        <w:t xml:space="preserve">A dolgozat befejezésének idejében a </w:t>
      </w:r>
      <w:r w:rsidR="00071AE8">
        <w:t>nyomtatott áramkörök és az alkatrészek még kiszállítás alatt vannak. Ezek összeállítása</w:t>
      </w:r>
      <w:r w:rsidR="00662C97">
        <w:t xml:space="preserve">, tesztelése és a rendszer összeállítása után </w:t>
      </w:r>
      <w:r w:rsidR="00174F92">
        <w:t xml:space="preserve">a mechanikai </w:t>
      </w:r>
      <w:r w:rsidR="00C219C9">
        <w:t>megvalósítás is hátra van. Az eszköz teljes összeállítása után lesz lehetőség az eszköz tesztelésére.</w:t>
      </w:r>
    </w:p>
    <w:p w14:paraId="0F68E8D0" w14:textId="12EC159B" w:rsidR="00990988" w:rsidRPr="000B308B" w:rsidRDefault="00990988" w:rsidP="000B308B">
      <w:r>
        <w:t xml:space="preserve">Miután </w:t>
      </w:r>
      <w:r w:rsidR="00FF1EAB">
        <w:t>megbizonyosodok a rendszer megfelelő működéséről,</w:t>
      </w:r>
      <w:r w:rsidR="008823C8">
        <w:t xml:space="preserve"> a szoftveres </w:t>
      </w:r>
      <w:r w:rsidR="0041380F">
        <w:t>megoldásoknál említett kiegészítéseket kell megvalósítanom, valamint egy Python</w:t>
      </w:r>
      <w:r w:rsidR="00F87737">
        <w:t xml:space="preserve"> kezelő </w:t>
      </w:r>
      <w:r w:rsidR="00D37FEA">
        <w:t>osztályt,</w:t>
      </w:r>
      <w:r w:rsidR="00F87737">
        <w:t xml:space="preserve"> amivel</w:t>
      </w:r>
      <w:r w:rsidR="00B23FE1">
        <w:t xml:space="preserve"> k</w:t>
      </w:r>
      <w:r w:rsidR="00E1474A">
        <w:t xml:space="preserve">önnyen </w:t>
      </w:r>
      <w:proofErr w:type="spellStart"/>
      <w:r w:rsidR="00E1474A">
        <w:t>szkriptelhető</w:t>
      </w:r>
      <w:proofErr w:type="spellEnd"/>
      <w:r w:rsidR="00E1474A">
        <w:t xml:space="preserve"> az eszköz, és </w:t>
      </w:r>
      <w:proofErr w:type="spellStart"/>
      <w:r w:rsidR="00E1474A">
        <w:t>Matlab</w:t>
      </w:r>
      <w:proofErr w:type="spellEnd"/>
      <w:r w:rsidR="00E1474A">
        <w:t xml:space="preserve"> környezetből is kezelhetővé teszi.</w:t>
      </w:r>
    </w:p>
    <w:bookmarkStart w:id="109" w:name="_Toc215980050" w:displacedByCustomXml="next"/>
    <w:sdt>
      <w:sdtPr>
        <w:rPr>
          <w:rFonts w:cs="Times New Roman"/>
          <w:b w:val="0"/>
          <w:bCs w:val="0"/>
          <w:kern w:val="0"/>
          <w:sz w:val="24"/>
          <w:szCs w:val="24"/>
        </w:rPr>
        <w:id w:val="1638151403"/>
        <w:docPartObj>
          <w:docPartGallery w:val="Bibliographies"/>
          <w:docPartUnique/>
        </w:docPartObj>
      </w:sdtPr>
      <w:sdtEndPr/>
      <w:sdtContent>
        <w:p w14:paraId="1AA3BDB1" w14:textId="456AE4A6" w:rsidR="00825AAC" w:rsidRDefault="00825AAC">
          <w:pPr>
            <w:pStyle w:val="Heading1"/>
          </w:pPr>
          <w:r>
            <w:t>Irodalomjegyzék</w:t>
          </w:r>
          <w:bookmarkEnd w:id="109"/>
        </w:p>
        <w:sdt>
          <w:sdtPr>
            <w:id w:val="111145805"/>
            <w:bibliography/>
          </w:sdtPr>
          <w:sdtEndPr/>
          <w:sdtContent>
            <w:p w14:paraId="2F601146" w14:textId="77777777" w:rsidR="00216D0D" w:rsidRDefault="00825AAC" w:rsidP="008B1BC7">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216D0D" w14:paraId="4DBF23B3" w14:textId="77777777">
                <w:trPr>
                  <w:divId w:val="777406608"/>
                  <w:tblCellSpacing w:w="15" w:type="dxa"/>
                </w:trPr>
                <w:tc>
                  <w:tcPr>
                    <w:tcW w:w="50" w:type="pct"/>
                    <w:hideMark/>
                  </w:tcPr>
                  <w:p w14:paraId="574A2D30" w14:textId="044D952A" w:rsidR="00216D0D" w:rsidRDefault="00216D0D">
                    <w:pPr>
                      <w:pStyle w:val="Bibliography"/>
                      <w:rPr>
                        <w:noProof/>
                      </w:rPr>
                    </w:pPr>
                    <w:r>
                      <w:rPr>
                        <w:noProof/>
                      </w:rPr>
                      <w:t xml:space="preserve">[1] </w:t>
                    </w:r>
                  </w:p>
                </w:tc>
                <w:tc>
                  <w:tcPr>
                    <w:tcW w:w="0" w:type="auto"/>
                    <w:hideMark/>
                  </w:tcPr>
                  <w:p w14:paraId="53B47A28" w14:textId="77777777" w:rsidR="00216D0D" w:rsidRDefault="00216D0D">
                    <w:pPr>
                      <w:pStyle w:val="Bibliography"/>
                      <w:rPr>
                        <w:noProof/>
                      </w:rPr>
                    </w:pPr>
                    <w:r>
                      <w:rPr>
                        <w:noProof/>
                      </w:rPr>
                      <w:t>„All about MEMS sensors,” © Bosch Sensortec GmbH, 2024. [Online]. Available: https://www.bosch-sensortec.com/about-us/our-company/mems/. [Hozzáférés dátuma: 10 05 2025].</w:t>
                    </w:r>
                  </w:p>
                </w:tc>
              </w:tr>
              <w:tr w:rsidR="00216D0D" w14:paraId="6EC86568" w14:textId="77777777">
                <w:trPr>
                  <w:divId w:val="777406608"/>
                  <w:tblCellSpacing w:w="15" w:type="dxa"/>
                </w:trPr>
                <w:tc>
                  <w:tcPr>
                    <w:tcW w:w="50" w:type="pct"/>
                    <w:hideMark/>
                  </w:tcPr>
                  <w:p w14:paraId="38C97BB2" w14:textId="77777777" w:rsidR="00216D0D" w:rsidRDefault="00216D0D">
                    <w:pPr>
                      <w:pStyle w:val="Bibliography"/>
                      <w:rPr>
                        <w:noProof/>
                      </w:rPr>
                    </w:pPr>
                    <w:r>
                      <w:rPr>
                        <w:noProof/>
                      </w:rPr>
                      <w:t xml:space="preserve">[2] </w:t>
                    </w:r>
                  </w:p>
                </w:tc>
                <w:tc>
                  <w:tcPr>
                    <w:tcW w:w="0" w:type="auto"/>
                    <w:hideMark/>
                  </w:tcPr>
                  <w:p w14:paraId="249B2432" w14:textId="77777777" w:rsidR="00216D0D" w:rsidRDefault="00216D0D">
                    <w:pPr>
                      <w:pStyle w:val="Bibliography"/>
                      <w:rPr>
                        <w:noProof/>
                      </w:rPr>
                    </w:pPr>
                    <w:r>
                      <w:rPr>
                        <w:noProof/>
                      </w:rPr>
                      <w:t>C. Murphy, „Why MEMS Accelerometers Are Becoming the Designer’s Best Choice for CbM Applications,” Analog Devices, 01 02 2021. [Online]. Available: https://www.analog.com/en/resources/technical-articles/why-memes-acceler-are-best-choice-for-cbm-apps.html. [Hozzáférés dátuma: 10 05 2025].</w:t>
                    </w:r>
                  </w:p>
                </w:tc>
              </w:tr>
              <w:tr w:rsidR="00216D0D" w14:paraId="03154D86" w14:textId="77777777">
                <w:trPr>
                  <w:divId w:val="777406608"/>
                  <w:tblCellSpacing w:w="15" w:type="dxa"/>
                </w:trPr>
                <w:tc>
                  <w:tcPr>
                    <w:tcW w:w="50" w:type="pct"/>
                    <w:hideMark/>
                  </w:tcPr>
                  <w:p w14:paraId="18E73F6B" w14:textId="77777777" w:rsidR="00216D0D" w:rsidRDefault="00216D0D">
                    <w:pPr>
                      <w:pStyle w:val="Bibliography"/>
                      <w:rPr>
                        <w:noProof/>
                      </w:rPr>
                    </w:pPr>
                    <w:r>
                      <w:rPr>
                        <w:noProof/>
                      </w:rPr>
                      <w:t xml:space="preserve">[3] </w:t>
                    </w:r>
                  </w:p>
                </w:tc>
                <w:tc>
                  <w:tcPr>
                    <w:tcW w:w="0" w:type="auto"/>
                    <w:hideMark/>
                  </w:tcPr>
                  <w:p w14:paraId="7A78B06D" w14:textId="77777777" w:rsidR="00216D0D" w:rsidRDefault="00216D0D">
                    <w:pPr>
                      <w:pStyle w:val="Bibliography"/>
                      <w:rPr>
                        <w:noProof/>
                      </w:rPr>
                    </w:pPr>
                    <w:r>
                      <w:rPr>
                        <w:i/>
                        <w:iCs/>
                        <w:noProof/>
                      </w:rPr>
                      <w:t xml:space="preserve">PCB design guidelines for MEMS sensors, </w:t>
                    </w:r>
                    <w:r>
                      <w:rPr>
                        <w:noProof/>
                      </w:rPr>
                      <w:t xml:space="preserve">STMicroelectronics, 2023. </w:t>
                    </w:r>
                  </w:p>
                </w:tc>
              </w:tr>
              <w:tr w:rsidR="00216D0D" w14:paraId="5857F046" w14:textId="77777777">
                <w:trPr>
                  <w:divId w:val="777406608"/>
                  <w:tblCellSpacing w:w="15" w:type="dxa"/>
                </w:trPr>
                <w:tc>
                  <w:tcPr>
                    <w:tcW w:w="50" w:type="pct"/>
                    <w:hideMark/>
                  </w:tcPr>
                  <w:p w14:paraId="634BADF9" w14:textId="77777777" w:rsidR="00216D0D" w:rsidRDefault="00216D0D">
                    <w:pPr>
                      <w:pStyle w:val="Bibliography"/>
                      <w:rPr>
                        <w:noProof/>
                      </w:rPr>
                    </w:pPr>
                    <w:r>
                      <w:rPr>
                        <w:noProof/>
                      </w:rPr>
                      <w:t xml:space="preserve">[4] </w:t>
                    </w:r>
                  </w:p>
                </w:tc>
                <w:tc>
                  <w:tcPr>
                    <w:tcW w:w="0" w:type="auto"/>
                    <w:hideMark/>
                  </w:tcPr>
                  <w:p w14:paraId="695E0E50" w14:textId="77777777" w:rsidR="00216D0D" w:rsidRDefault="00216D0D">
                    <w:pPr>
                      <w:pStyle w:val="Bibliography"/>
                      <w:rPr>
                        <w:noProof/>
                      </w:rPr>
                    </w:pPr>
                    <w:r>
                      <w:rPr>
                        <w:noProof/>
                      </w:rPr>
                      <w:t>„Acceleration sensor: BMA580,” © Bosch Sensortec GmbH, 2024. [Online]. Available: https://www.bosch-sensortec.com/products/motion-sensors/accelerometers/bma580/. [Hozzáférés dátuma: 10 05 2025].</w:t>
                    </w:r>
                  </w:p>
                </w:tc>
              </w:tr>
              <w:tr w:rsidR="00216D0D" w14:paraId="6BC86D3C" w14:textId="77777777">
                <w:trPr>
                  <w:divId w:val="777406608"/>
                  <w:tblCellSpacing w:w="15" w:type="dxa"/>
                </w:trPr>
                <w:tc>
                  <w:tcPr>
                    <w:tcW w:w="50" w:type="pct"/>
                    <w:hideMark/>
                  </w:tcPr>
                  <w:p w14:paraId="40A985C5" w14:textId="77777777" w:rsidR="00216D0D" w:rsidRDefault="00216D0D">
                    <w:pPr>
                      <w:pStyle w:val="Bibliography"/>
                      <w:rPr>
                        <w:noProof/>
                      </w:rPr>
                    </w:pPr>
                    <w:r>
                      <w:rPr>
                        <w:noProof/>
                      </w:rPr>
                      <w:t xml:space="preserve">[5] </w:t>
                    </w:r>
                  </w:p>
                </w:tc>
                <w:tc>
                  <w:tcPr>
                    <w:tcW w:w="0" w:type="auto"/>
                    <w:hideMark/>
                  </w:tcPr>
                  <w:p w14:paraId="427DB653" w14:textId="77777777" w:rsidR="00216D0D" w:rsidRDefault="00216D0D">
                    <w:pPr>
                      <w:pStyle w:val="Bibliography"/>
                      <w:rPr>
                        <w:noProof/>
                      </w:rPr>
                    </w:pPr>
                    <w:r>
                      <w:rPr>
                        <w:noProof/>
                      </w:rPr>
                      <w:t xml:space="preserve">Z. Bende és A. Rávai, Gépek biztonsága, Budapest: Akadémiai Kiadó, 2018. </w:t>
                    </w:r>
                  </w:p>
                </w:tc>
              </w:tr>
              <w:tr w:rsidR="00216D0D" w14:paraId="078DA1C3" w14:textId="77777777">
                <w:trPr>
                  <w:divId w:val="777406608"/>
                  <w:tblCellSpacing w:w="15" w:type="dxa"/>
                </w:trPr>
                <w:tc>
                  <w:tcPr>
                    <w:tcW w:w="50" w:type="pct"/>
                    <w:hideMark/>
                  </w:tcPr>
                  <w:p w14:paraId="031383E6" w14:textId="77777777" w:rsidR="00216D0D" w:rsidRDefault="00216D0D">
                    <w:pPr>
                      <w:pStyle w:val="Bibliography"/>
                      <w:rPr>
                        <w:noProof/>
                      </w:rPr>
                    </w:pPr>
                    <w:r>
                      <w:rPr>
                        <w:noProof/>
                      </w:rPr>
                      <w:t xml:space="preserve">[6] </w:t>
                    </w:r>
                  </w:p>
                </w:tc>
                <w:tc>
                  <w:tcPr>
                    <w:tcW w:w="0" w:type="auto"/>
                    <w:hideMark/>
                  </w:tcPr>
                  <w:p w14:paraId="1EB7ADA7" w14:textId="77777777" w:rsidR="00216D0D" w:rsidRDefault="00216D0D">
                    <w:pPr>
                      <w:pStyle w:val="Bibliography"/>
                      <w:rPr>
                        <w:noProof/>
                      </w:rPr>
                    </w:pPr>
                    <w:r>
                      <w:rPr>
                        <w:noProof/>
                      </w:rPr>
                      <w:t xml:space="preserve">Technológiai és Ipari Minisztérium, MUNKAESZKÖZÖK BIZTONSÁGA, Technológiai és Ipari Minisztérium, 2022. </w:t>
                    </w:r>
                  </w:p>
                </w:tc>
              </w:tr>
              <w:tr w:rsidR="00216D0D" w14:paraId="5BF7174B" w14:textId="77777777">
                <w:trPr>
                  <w:divId w:val="777406608"/>
                  <w:tblCellSpacing w:w="15" w:type="dxa"/>
                </w:trPr>
                <w:tc>
                  <w:tcPr>
                    <w:tcW w:w="50" w:type="pct"/>
                    <w:hideMark/>
                  </w:tcPr>
                  <w:p w14:paraId="5F8361E5" w14:textId="77777777" w:rsidR="00216D0D" w:rsidRDefault="00216D0D">
                    <w:pPr>
                      <w:pStyle w:val="Bibliography"/>
                      <w:rPr>
                        <w:noProof/>
                      </w:rPr>
                    </w:pPr>
                    <w:r>
                      <w:rPr>
                        <w:noProof/>
                      </w:rPr>
                      <w:t xml:space="preserve">[7] </w:t>
                    </w:r>
                  </w:p>
                </w:tc>
                <w:tc>
                  <w:tcPr>
                    <w:tcW w:w="0" w:type="auto"/>
                    <w:hideMark/>
                  </w:tcPr>
                  <w:p w14:paraId="4E4F86E6" w14:textId="77777777" w:rsidR="00216D0D" w:rsidRDefault="00216D0D">
                    <w:pPr>
                      <w:pStyle w:val="Bibliography"/>
                      <w:rPr>
                        <w:noProof/>
                      </w:rPr>
                    </w:pPr>
                    <w:r>
                      <w:rPr>
                        <w:noProof/>
                      </w:rPr>
                      <w:t>STMicroelectronics, „STM32F767ZI,” STMicroelectronics, 2025. [Online]. Available: https://www.st.com/en/microcontrollers-microprocessors/stm32f767zi.html. [Hozzáférés dátuma: 19 június 2025].</w:t>
                    </w:r>
                  </w:p>
                </w:tc>
              </w:tr>
              <w:tr w:rsidR="00216D0D" w14:paraId="71DE1141" w14:textId="77777777">
                <w:trPr>
                  <w:divId w:val="777406608"/>
                  <w:tblCellSpacing w:w="15" w:type="dxa"/>
                </w:trPr>
                <w:tc>
                  <w:tcPr>
                    <w:tcW w:w="50" w:type="pct"/>
                    <w:hideMark/>
                  </w:tcPr>
                  <w:p w14:paraId="31458E1C" w14:textId="77777777" w:rsidR="00216D0D" w:rsidRDefault="00216D0D">
                    <w:pPr>
                      <w:pStyle w:val="Bibliography"/>
                      <w:rPr>
                        <w:noProof/>
                      </w:rPr>
                    </w:pPr>
                    <w:r>
                      <w:rPr>
                        <w:noProof/>
                      </w:rPr>
                      <w:t xml:space="preserve">[8] </w:t>
                    </w:r>
                  </w:p>
                </w:tc>
                <w:tc>
                  <w:tcPr>
                    <w:tcW w:w="0" w:type="auto"/>
                    <w:hideMark/>
                  </w:tcPr>
                  <w:p w14:paraId="5469974C" w14:textId="77777777" w:rsidR="00216D0D" w:rsidRDefault="00216D0D">
                    <w:pPr>
                      <w:pStyle w:val="Bibliography"/>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216D0D" w14:paraId="60CE3A32" w14:textId="77777777">
                <w:trPr>
                  <w:divId w:val="777406608"/>
                  <w:tblCellSpacing w:w="15" w:type="dxa"/>
                </w:trPr>
                <w:tc>
                  <w:tcPr>
                    <w:tcW w:w="50" w:type="pct"/>
                    <w:hideMark/>
                  </w:tcPr>
                  <w:p w14:paraId="6F48D1DD" w14:textId="77777777" w:rsidR="00216D0D" w:rsidRDefault="00216D0D">
                    <w:pPr>
                      <w:pStyle w:val="Bibliography"/>
                      <w:rPr>
                        <w:noProof/>
                      </w:rPr>
                    </w:pPr>
                    <w:r>
                      <w:rPr>
                        <w:noProof/>
                      </w:rPr>
                      <w:t xml:space="preserve">[9] </w:t>
                    </w:r>
                  </w:p>
                </w:tc>
                <w:tc>
                  <w:tcPr>
                    <w:tcW w:w="0" w:type="auto"/>
                    <w:hideMark/>
                  </w:tcPr>
                  <w:p w14:paraId="57A7F0D0" w14:textId="77777777" w:rsidR="00216D0D" w:rsidRDefault="00216D0D">
                    <w:pPr>
                      <w:pStyle w:val="Bibliography"/>
                      <w:rPr>
                        <w:noProof/>
                      </w:rPr>
                    </w:pPr>
                    <w:r>
                      <w:rPr>
                        <w:noProof/>
                      </w:rPr>
                      <w:t>ATMEL, „AVR446: Linear speed control of stepper motor,” Atmel Corporation, San Jose, CA 95131, USA, 2006.</w:t>
                    </w:r>
                  </w:p>
                </w:tc>
              </w:tr>
              <w:tr w:rsidR="00216D0D" w14:paraId="7EE5CB96" w14:textId="77777777">
                <w:trPr>
                  <w:divId w:val="777406608"/>
                  <w:tblCellSpacing w:w="15" w:type="dxa"/>
                </w:trPr>
                <w:tc>
                  <w:tcPr>
                    <w:tcW w:w="50" w:type="pct"/>
                    <w:hideMark/>
                  </w:tcPr>
                  <w:p w14:paraId="629B79D0" w14:textId="77777777" w:rsidR="00216D0D" w:rsidRDefault="00216D0D">
                    <w:pPr>
                      <w:pStyle w:val="Bibliography"/>
                      <w:rPr>
                        <w:noProof/>
                      </w:rPr>
                    </w:pPr>
                    <w:r>
                      <w:rPr>
                        <w:noProof/>
                      </w:rPr>
                      <w:lastRenderedPageBreak/>
                      <w:t xml:space="preserve">[10] </w:t>
                    </w:r>
                  </w:p>
                </w:tc>
                <w:tc>
                  <w:tcPr>
                    <w:tcW w:w="0" w:type="auto"/>
                    <w:hideMark/>
                  </w:tcPr>
                  <w:p w14:paraId="019CFEC0" w14:textId="77777777" w:rsidR="00216D0D" w:rsidRDefault="00216D0D">
                    <w:pPr>
                      <w:pStyle w:val="Bibliography"/>
                      <w:rPr>
                        <w:noProof/>
                      </w:rPr>
                    </w:pPr>
                    <w:r>
                      <w:rPr>
                        <w:noProof/>
                      </w:rPr>
                      <w:t>„ASN Inverse Sine,” Algorithms Project, 1 augusztus 2003. [Online]. Available: https://algo.inria.fr/esf/function/ASN/ASN.html. [Hozzáférés dátuma: 18 09 2025].</w:t>
                    </w:r>
                  </w:p>
                </w:tc>
              </w:tr>
              <w:tr w:rsidR="00216D0D" w14:paraId="44CA8525" w14:textId="77777777">
                <w:trPr>
                  <w:divId w:val="777406608"/>
                  <w:tblCellSpacing w:w="15" w:type="dxa"/>
                </w:trPr>
                <w:tc>
                  <w:tcPr>
                    <w:tcW w:w="50" w:type="pct"/>
                    <w:hideMark/>
                  </w:tcPr>
                  <w:p w14:paraId="50C03067" w14:textId="77777777" w:rsidR="00216D0D" w:rsidRDefault="00216D0D">
                    <w:pPr>
                      <w:pStyle w:val="Bibliography"/>
                      <w:rPr>
                        <w:noProof/>
                      </w:rPr>
                    </w:pPr>
                    <w:r>
                      <w:rPr>
                        <w:noProof/>
                      </w:rPr>
                      <w:t xml:space="preserve">[11] </w:t>
                    </w:r>
                  </w:p>
                </w:tc>
                <w:tc>
                  <w:tcPr>
                    <w:tcW w:w="0" w:type="auto"/>
                    <w:hideMark/>
                  </w:tcPr>
                  <w:p w14:paraId="780DCEFC" w14:textId="77777777" w:rsidR="00216D0D" w:rsidRDefault="00216D0D">
                    <w:pPr>
                      <w:pStyle w:val="Bibliography"/>
                      <w:rPr>
                        <w:noProof/>
                      </w:rPr>
                    </w:pPr>
                    <w:r>
                      <w:rPr>
                        <w:noProof/>
                      </w:rPr>
                      <w:t xml:space="preserve">AMS, </w:t>
                    </w:r>
                    <w:r>
                      <w:rPr>
                        <w:i/>
                        <w:iCs/>
                        <w:noProof/>
                      </w:rPr>
                      <w:t xml:space="preserve">AS5147U/AS5247U, </w:t>
                    </w:r>
                    <w:r>
                      <w:rPr>
                        <w:noProof/>
                      </w:rPr>
                      <w:t xml:space="preserve">ams OSRAM Group, 2020. </w:t>
                    </w:r>
                  </w:p>
                </w:tc>
              </w:tr>
              <w:tr w:rsidR="00216D0D" w14:paraId="24861497" w14:textId="77777777">
                <w:trPr>
                  <w:divId w:val="777406608"/>
                  <w:tblCellSpacing w:w="15" w:type="dxa"/>
                </w:trPr>
                <w:tc>
                  <w:tcPr>
                    <w:tcW w:w="50" w:type="pct"/>
                    <w:hideMark/>
                  </w:tcPr>
                  <w:p w14:paraId="2862AFFD" w14:textId="77777777" w:rsidR="00216D0D" w:rsidRDefault="00216D0D">
                    <w:pPr>
                      <w:pStyle w:val="Bibliography"/>
                      <w:rPr>
                        <w:noProof/>
                      </w:rPr>
                    </w:pPr>
                    <w:r>
                      <w:rPr>
                        <w:noProof/>
                      </w:rPr>
                      <w:t xml:space="preserve">[12] </w:t>
                    </w:r>
                  </w:p>
                </w:tc>
                <w:tc>
                  <w:tcPr>
                    <w:tcW w:w="0" w:type="auto"/>
                    <w:hideMark/>
                  </w:tcPr>
                  <w:p w14:paraId="6D0644B0" w14:textId="77777777" w:rsidR="00216D0D" w:rsidRDefault="00216D0D">
                    <w:pPr>
                      <w:pStyle w:val="Bibliography"/>
                      <w:rPr>
                        <w:noProof/>
                      </w:rPr>
                    </w:pPr>
                    <w:r>
                      <w:rPr>
                        <w:noProof/>
                      </w:rPr>
                      <w:t xml:space="preserve">AMS, </w:t>
                    </w:r>
                    <w:r>
                      <w:rPr>
                        <w:i/>
                        <w:iCs/>
                        <w:noProof/>
                      </w:rPr>
                      <w:t xml:space="preserve">AS5x47U Motor Board, </w:t>
                    </w:r>
                    <w:r>
                      <w:rPr>
                        <w:noProof/>
                      </w:rPr>
                      <w:t xml:space="preserve">AMS, 2021. </w:t>
                    </w:r>
                  </w:p>
                </w:tc>
              </w:tr>
              <w:tr w:rsidR="00216D0D" w14:paraId="18440B6A" w14:textId="77777777">
                <w:trPr>
                  <w:divId w:val="777406608"/>
                  <w:tblCellSpacing w:w="15" w:type="dxa"/>
                </w:trPr>
                <w:tc>
                  <w:tcPr>
                    <w:tcW w:w="50" w:type="pct"/>
                    <w:hideMark/>
                  </w:tcPr>
                  <w:p w14:paraId="46D0BA0D" w14:textId="77777777" w:rsidR="00216D0D" w:rsidRDefault="00216D0D">
                    <w:pPr>
                      <w:pStyle w:val="Bibliography"/>
                      <w:rPr>
                        <w:noProof/>
                      </w:rPr>
                    </w:pPr>
                    <w:r>
                      <w:rPr>
                        <w:noProof/>
                      </w:rPr>
                      <w:t xml:space="preserve">[13] </w:t>
                    </w:r>
                  </w:p>
                </w:tc>
                <w:tc>
                  <w:tcPr>
                    <w:tcW w:w="0" w:type="auto"/>
                    <w:hideMark/>
                  </w:tcPr>
                  <w:p w14:paraId="507E4C5A" w14:textId="77777777" w:rsidR="00216D0D" w:rsidRDefault="00216D0D">
                    <w:pPr>
                      <w:pStyle w:val="Bibliography"/>
                      <w:rPr>
                        <w:noProof/>
                      </w:rPr>
                    </w:pPr>
                    <w:r>
                      <w:rPr>
                        <w:noProof/>
                      </w:rPr>
                      <w:t>D. Hajnal, „Shellminator,” 2025. [Online]. Available: www.shellminator.org. [Hozzáférés dátuma: 13 szeptember 2025].</w:t>
                    </w:r>
                  </w:p>
                </w:tc>
              </w:tr>
              <w:tr w:rsidR="00216D0D" w14:paraId="7EDF0397" w14:textId="77777777">
                <w:trPr>
                  <w:divId w:val="777406608"/>
                  <w:tblCellSpacing w:w="15" w:type="dxa"/>
                </w:trPr>
                <w:tc>
                  <w:tcPr>
                    <w:tcW w:w="50" w:type="pct"/>
                    <w:hideMark/>
                  </w:tcPr>
                  <w:p w14:paraId="05769882" w14:textId="77777777" w:rsidR="00216D0D" w:rsidRDefault="00216D0D">
                    <w:pPr>
                      <w:pStyle w:val="Bibliography"/>
                      <w:rPr>
                        <w:noProof/>
                      </w:rPr>
                    </w:pPr>
                    <w:r>
                      <w:rPr>
                        <w:noProof/>
                      </w:rPr>
                      <w:t xml:space="preserve">[14] </w:t>
                    </w:r>
                  </w:p>
                </w:tc>
                <w:tc>
                  <w:tcPr>
                    <w:tcW w:w="0" w:type="auto"/>
                    <w:hideMark/>
                  </w:tcPr>
                  <w:p w14:paraId="31C57324" w14:textId="77777777" w:rsidR="00216D0D" w:rsidRDefault="00216D0D">
                    <w:pPr>
                      <w:pStyle w:val="Bibliography"/>
                      <w:rPr>
                        <w:noProof/>
                      </w:rPr>
                    </w:pPr>
                    <w:r>
                      <w:rPr>
                        <w:noProof/>
                      </w:rPr>
                      <w:t xml:space="preserve">Solomon Systech Limited, </w:t>
                    </w:r>
                    <w:r>
                      <w:rPr>
                        <w:i/>
                        <w:iCs/>
                        <w:noProof/>
                      </w:rPr>
                      <w:t xml:space="preserve">SSD1305, </w:t>
                    </w:r>
                    <w:r>
                      <w:rPr>
                        <w:noProof/>
                      </w:rPr>
                      <w:t xml:space="preserve">Solomon Systech Limited, 2008. </w:t>
                    </w:r>
                  </w:p>
                </w:tc>
              </w:tr>
              <w:tr w:rsidR="00216D0D" w14:paraId="0B9E1AC7" w14:textId="77777777">
                <w:trPr>
                  <w:divId w:val="777406608"/>
                  <w:tblCellSpacing w:w="15" w:type="dxa"/>
                </w:trPr>
                <w:tc>
                  <w:tcPr>
                    <w:tcW w:w="50" w:type="pct"/>
                    <w:hideMark/>
                  </w:tcPr>
                  <w:p w14:paraId="4C99BE0D" w14:textId="77777777" w:rsidR="00216D0D" w:rsidRDefault="00216D0D">
                    <w:pPr>
                      <w:pStyle w:val="Bibliography"/>
                      <w:rPr>
                        <w:noProof/>
                      </w:rPr>
                    </w:pPr>
                    <w:r>
                      <w:rPr>
                        <w:noProof/>
                      </w:rPr>
                      <w:t xml:space="preserve">[15] </w:t>
                    </w:r>
                  </w:p>
                </w:tc>
                <w:tc>
                  <w:tcPr>
                    <w:tcW w:w="0" w:type="auto"/>
                    <w:hideMark/>
                  </w:tcPr>
                  <w:p w14:paraId="411CDEDA" w14:textId="77777777" w:rsidR="00216D0D" w:rsidRDefault="00216D0D">
                    <w:pPr>
                      <w:pStyle w:val="Bibliography"/>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216D0D" w14:paraId="3A9E1EC7" w14:textId="77777777">
                <w:trPr>
                  <w:divId w:val="777406608"/>
                  <w:tblCellSpacing w:w="15" w:type="dxa"/>
                </w:trPr>
                <w:tc>
                  <w:tcPr>
                    <w:tcW w:w="50" w:type="pct"/>
                    <w:hideMark/>
                  </w:tcPr>
                  <w:p w14:paraId="4B760601" w14:textId="77777777" w:rsidR="00216D0D" w:rsidRDefault="00216D0D">
                    <w:pPr>
                      <w:pStyle w:val="Bibliography"/>
                      <w:rPr>
                        <w:noProof/>
                      </w:rPr>
                    </w:pPr>
                    <w:r>
                      <w:rPr>
                        <w:noProof/>
                      </w:rPr>
                      <w:t xml:space="preserve">[16] </w:t>
                    </w:r>
                  </w:p>
                </w:tc>
                <w:tc>
                  <w:tcPr>
                    <w:tcW w:w="0" w:type="auto"/>
                    <w:hideMark/>
                  </w:tcPr>
                  <w:p w14:paraId="09D139AC" w14:textId="77777777" w:rsidR="00216D0D" w:rsidRDefault="00216D0D">
                    <w:pPr>
                      <w:pStyle w:val="Bibliography"/>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216D0D" w14:paraId="0452AA9C" w14:textId="77777777">
                <w:trPr>
                  <w:divId w:val="777406608"/>
                  <w:tblCellSpacing w:w="15" w:type="dxa"/>
                </w:trPr>
                <w:tc>
                  <w:tcPr>
                    <w:tcW w:w="50" w:type="pct"/>
                    <w:hideMark/>
                  </w:tcPr>
                  <w:p w14:paraId="5F0F80F9" w14:textId="77777777" w:rsidR="00216D0D" w:rsidRDefault="00216D0D">
                    <w:pPr>
                      <w:pStyle w:val="Bibliography"/>
                      <w:rPr>
                        <w:noProof/>
                      </w:rPr>
                    </w:pPr>
                    <w:r>
                      <w:rPr>
                        <w:noProof/>
                      </w:rPr>
                      <w:t xml:space="preserve">[17] </w:t>
                    </w:r>
                  </w:p>
                </w:tc>
                <w:tc>
                  <w:tcPr>
                    <w:tcW w:w="0" w:type="auto"/>
                    <w:hideMark/>
                  </w:tcPr>
                  <w:p w14:paraId="70D3B1A3" w14:textId="77777777" w:rsidR="00216D0D" w:rsidRDefault="00216D0D">
                    <w:pPr>
                      <w:pStyle w:val="Bibliography"/>
                      <w:rPr>
                        <w:noProof/>
                      </w:rPr>
                    </w:pPr>
                    <w:r>
                      <w:rPr>
                        <w:noProof/>
                      </w:rPr>
                      <w:t>„android.com,” 12 február 2025. [Online]. Available: https://source.android.com/docs/core/interaction/accessories/headset/plug-headset-spec. [Hozzáférés dátuma: 15 szeptember 2025].</w:t>
                    </w:r>
                  </w:p>
                </w:tc>
              </w:tr>
              <w:tr w:rsidR="00216D0D" w14:paraId="7FB95D0D" w14:textId="77777777">
                <w:trPr>
                  <w:divId w:val="777406608"/>
                  <w:tblCellSpacing w:w="15" w:type="dxa"/>
                </w:trPr>
                <w:tc>
                  <w:tcPr>
                    <w:tcW w:w="50" w:type="pct"/>
                    <w:hideMark/>
                  </w:tcPr>
                  <w:p w14:paraId="7267E7D4" w14:textId="77777777" w:rsidR="00216D0D" w:rsidRDefault="00216D0D">
                    <w:pPr>
                      <w:pStyle w:val="Bibliography"/>
                      <w:rPr>
                        <w:noProof/>
                      </w:rPr>
                    </w:pPr>
                    <w:r>
                      <w:rPr>
                        <w:noProof/>
                      </w:rPr>
                      <w:t xml:space="preserve">[18] </w:t>
                    </w:r>
                  </w:p>
                </w:tc>
                <w:tc>
                  <w:tcPr>
                    <w:tcW w:w="0" w:type="auto"/>
                    <w:hideMark/>
                  </w:tcPr>
                  <w:p w14:paraId="1735A2F5" w14:textId="77777777" w:rsidR="00216D0D" w:rsidRDefault="00216D0D">
                    <w:pPr>
                      <w:pStyle w:val="Bibliography"/>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216D0D" w14:paraId="01792C41" w14:textId="77777777">
                <w:trPr>
                  <w:divId w:val="777406608"/>
                  <w:tblCellSpacing w:w="15" w:type="dxa"/>
                </w:trPr>
                <w:tc>
                  <w:tcPr>
                    <w:tcW w:w="50" w:type="pct"/>
                    <w:hideMark/>
                  </w:tcPr>
                  <w:p w14:paraId="0533C9F1" w14:textId="77777777" w:rsidR="00216D0D" w:rsidRDefault="00216D0D">
                    <w:pPr>
                      <w:pStyle w:val="Bibliography"/>
                      <w:rPr>
                        <w:noProof/>
                      </w:rPr>
                    </w:pPr>
                    <w:r>
                      <w:rPr>
                        <w:noProof/>
                      </w:rPr>
                      <w:t xml:space="preserve">[19] </w:t>
                    </w:r>
                  </w:p>
                </w:tc>
                <w:tc>
                  <w:tcPr>
                    <w:tcW w:w="0" w:type="auto"/>
                    <w:hideMark/>
                  </w:tcPr>
                  <w:p w14:paraId="2ED6CCBD" w14:textId="77777777" w:rsidR="00216D0D" w:rsidRDefault="00216D0D">
                    <w:pPr>
                      <w:pStyle w:val="Bibliography"/>
                      <w:rPr>
                        <w:noProof/>
                      </w:rPr>
                    </w:pPr>
                    <w:r>
                      <w:rPr>
                        <w:noProof/>
                      </w:rPr>
                      <w:t xml:space="preserve">CUI inc., </w:t>
                    </w:r>
                    <w:r>
                      <w:rPr>
                        <w:i/>
                        <w:iCs/>
                        <w:noProof/>
                      </w:rPr>
                      <w:t xml:space="preserve">P78B-1000, </w:t>
                    </w:r>
                    <w:r>
                      <w:rPr>
                        <w:noProof/>
                      </w:rPr>
                      <w:t xml:space="preserve">Portland: CUI inc., 2025. </w:t>
                    </w:r>
                  </w:p>
                </w:tc>
              </w:tr>
            </w:tbl>
            <w:p w14:paraId="20A378EE" w14:textId="77777777" w:rsidR="00216D0D" w:rsidRDefault="00216D0D">
              <w:pPr>
                <w:divId w:val="777406608"/>
                <w:rPr>
                  <w:noProof/>
                </w:rPr>
              </w:pPr>
            </w:p>
            <w:p w14:paraId="68AE7F4D" w14:textId="0956F51D" w:rsidR="00F4377A" w:rsidRPr="00216D0D" w:rsidRDefault="00825AAC" w:rsidP="00216D0D">
              <w:pPr>
                <w:ind w:firstLine="0"/>
                <w:rPr>
                  <w:b/>
                  <w:bCs/>
                </w:rPr>
              </w:pPr>
              <w:r>
                <w:rPr>
                  <w:b/>
                  <w:bCs/>
                </w:rPr>
                <w:fldChar w:fldCharType="end"/>
              </w:r>
            </w:p>
          </w:sdtContent>
        </w:sdt>
      </w:sdtContent>
    </w:sdt>
    <w:p w14:paraId="4C89A339" w14:textId="54943086" w:rsidR="00B50CAA" w:rsidRDefault="00B50CAA" w:rsidP="00816BCB">
      <w:pPr>
        <w:pStyle w:val="Fejezetcimszmozsnlkl"/>
      </w:pPr>
      <w:bookmarkStart w:id="110" w:name="_Toc215980051"/>
      <w:r>
        <w:lastRenderedPageBreak/>
        <w:t>Függelék</w:t>
      </w:r>
      <w:bookmarkEnd w:id="110"/>
    </w:p>
    <w:p w14:paraId="5747A86F" w14:textId="77777777" w:rsidR="00B50CAA" w:rsidRDefault="00B50CAA" w:rsidP="00B50CAA"/>
    <w:sectPr w:rsidR="00B50CAA" w:rsidSect="0056267F">
      <w:headerReference w:type="even" r:id="rId57"/>
      <w:footerReference w:type="default" r:id="rId58"/>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5ECA3E" w14:textId="77777777" w:rsidR="00E03E98" w:rsidRDefault="00E03E98">
      <w:r>
        <w:separator/>
      </w:r>
    </w:p>
  </w:endnote>
  <w:endnote w:type="continuationSeparator" w:id="0">
    <w:p w14:paraId="63AA5CD5" w14:textId="77777777" w:rsidR="00E03E98" w:rsidRDefault="00E03E98">
      <w:r>
        <w:continuationSeparator/>
      </w:r>
    </w:p>
  </w:endnote>
  <w:endnote w:type="continuationNotice" w:id="1">
    <w:p w14:paraId="0ED8235E" w14:textId="77777777" w:rsidR="00FE5C1C" w:rsidRDefault="00FE5C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5FC09F" w14:textId="77777777" w:rsidR="00E03E98" w:rsidRDefault="00E03E98">
      <w:r>
        <w:separator/>
      </w:r>
    </w:p>
  </w:footnote>
  <w:footnote w:type="continuationSeparator" w:id="0">
    <w:p w14:paraId="7858550F" w14:textId="77777777" w:rsidR="00E03E98" w:rsidRDefault="00E03E98">
      <w:r>
        <w:continuationSeparator/>
      </w:r>
    </w:p>
  </w:footnote>
  <w:footnote w:type="continuationNotice" w:id="1">
    <w:p w14:paraId="23C9AC82" w14:textId="77777777" w:rsidR="00FE5C1C" w:rsidRDefault="00FE5C1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E17411F"/>
    <w:multiLevelType w:val="hybridMultilevel"/>
    <w:tmpl w:val="297614A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799C3B84"/>
    <w:multiLevelType w:val="multilevel"/>
    <w:tmpl w:val="1012C11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851"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2"/>
  </w:num>
  <w:num w:numId="3" w16cid:durableId="728461549">
    <w:abstractNumId w:val="13"/>
  </w:num>
  <w:num w:numId="4" w16cid:durableId="1990622775">
    <w:abstractNumId w:val="17"/>
  </w:num>
  <w:num w:numId="5" w16cid:durableId="14577314">
    <w:abstractNumId w:val="18"/>
  </w:num>
  <w:num w:numId="6" w16cid:durableId="619453143">
    <w:abstractNumId w:val="20"/>
  </w:num>
  <w:num w:numId="7" w16cid:durableId="1180659167">
    <w:abstractNumId w:val="14"/>
  </w:num>
  <w:num w:numId="8" w16cid:durableId="503521423">
    <w:abstractNumId w:val="12"/>
  </w:num>
  <w:num w:numId="9" w16cid:durableId="1428695290">
    <w:abstractNumId w:val="15"/>
  </w:num>
  <w:num w:numId="10" w16cid:durableId="1064138360">
    <w:abstractNumId w:val="23"/>
  </w:num>
  <w:num w:numId="11" w16cid:durableId="835536794">
    <w:abstractNumId w:val="16"/>
  </w:num>
  <w:num w:numId="12" w16cid:durableId="294221313">
    <w:abstractNumId w:val="21"/>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19"/>
  </w:num>
  <w:num w:numId="24" w16cid:durableId="1014110189">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51CD"/>
    <w:rsid w:val="000062F4"/>
    <w:rsid w:val="0001192F"/>
    <w:rsid w:val="00022CE7"/>
    <w:rsid w:val="00025423"/>
    <w:rsid w:val="00027493"/>
    <w:rsid w:val="00027495"/>
    <w:rsid w:val="000310D5"/>
    <w:rsid w:val="000433D1"/>
    <w:rsid w:val="00046120"/>
    <w:rsid w:val="0004624C"/>
    <w:rsid w:val="00052356"/>
    <w:rsid w:val="00056940"/>
    <w:rsid w:val="00067597"/>
    <w:rsid w:val="00071AE8"/>
    <w:rsid w:val="0007237C"/>
    <w:rsid w:val="00072878"/>
    <w:rsid w:val="00075C56"/>
    <w:rsid w:val="00076106"/>
    <w:rsid w:val="00076F5B"/>
    <w:rsid w:val="00091309"/>
    <w:rsid w:val="00091C7E"/>
    <w:rsid w:val="000957B9"/>
    <w:rsid w:val="000A485E"/>
    <w:rsid w:val="000A7483"/>
    <w:rsid w:val="000B1BB6"/>
    <w:rsid w:val="000B308B"/>
    <w:rsid w:val="000B3EDE"/>
    <w:rsid w:val="000B51C6"/>
    <w:rsid w:val="000B53E0"/>
    <w:rsid w:val="000B5F6B"/>
    <w:rsid w:val="000B6913"/>
    <w:rsid w:val="000C3809"/>
    <w:rsid w:val="000C41C6"/>
    <w:rsid w:val="000C6DCD"/>
    <w:rsid w:val="000C7082"/>
    <w:rsid w:val="000C7D5D"/>
    <w:rsid w:val="000E4D39"/>
    <w:rsid w:val="000F65F8"/>
    <w:rsid w:val="00100FF2"/>
    <w:rsid w:val="00104213"/>
    <w:rsid w:val="00106067"/>
    <w:rsid w:val="00107665"/>
    <w:rsid w:val="0011785C"/>
    <w:rsid w:val="00117ECB"/>
    <w:rsid w:val="001258EC"/>
    <w:rsid w:val="00125996"/>
    <w:rsid w:val="0012707C"/>
    <w:rsid w:val="0012742A"/>
    <w:rsid w:val="00141AD1"/>
    <w:rsid w:val="00143DD1"/>
    <w:rsid w:val="00147600"/>
    <w:rsid w:val="00150C11"/>
    <w:rsid w:val="00151B76"/>
    <w:rsid w:val="00154536"/>
    <w:rsid w:val="0016076E"/>
    <w:rsid w:val="0016203E"/>
    <w:rsid w:val="00162232"/>
    <w:rsid w:val="001676A4"/>
    <w:rsid w:val="00170CCD"/>
    <w:rsid w:val="00171054"/>
    <w:rsid w:val="00174F92"/>
    <w:rsid w:val="00177F77"/>
    <w:rsid w:val="001857AF"/>
    <w:rsid w:val="001864D7"/>
    <w:rsid w:val="00186757"/>
    <w:rsid w:val="00186ED5"/>
    <w:rsid w:val="001A57BC"/>
    <w:rsid w:val="001A76FA"/>
    <w:rsid w:val="001C1ADB"/>
    <w:rsid w:val="001D1A66"/>
    <w:rsid w:val="001D7673"/>
    <w:rsid w:val="001E1D54"/>
    <w:rsid w:val="001E5BDC"/>
    <w:rsid w:val="001F26A6"/>
    <w:rsid w:val="001F64E0"/>
    <w:rsid w:val="00203BB2"/>
    <w:rsid w:val="002102C3"/>
    <w:rsid w:val="00213A84"/>
    <w:rsid w:val="00216D0D"/>
    <w:rsid w:val="00216E75"/>
    <w:rsid w:val="002204E6"/>
    <w:rsid w:val="00225F65"/>
    <w:rsid w:val="00227347"/>
    <w:rsid w:val="002315DA"/>
    <w:rsid w:val="0023252F"/>
    <w:rsid w:val="00232DA6"/>
    <w:rsid w:val="0023384F"/>
    <w:rsid w:val="00243077"/>
    <w:rsid w:val="002434E8"/>
    <w:rsid w:val="00252BD2"/>
    <w:rsid w:val="00255B12"/>
    <w:rsid w:val="00256A37"/>
    <w:rsid w:val="00264AAF"/>
    <w:rsid w:val="00266B8A"/>
    <w:rsid w:val="00267677"/>
    <w:rsid w:val="00274277"/>
    <w:rsid w:val="00274380"/>
    <w:rsid w:val="00275549"/>
    <w:rsid w:val="00277775"/>
    <w:rsid w:val="00282A05"/>
    <w:rsid w:val="002841F9"/>
    <w:rsid w:val="0028623C"/>
    <w:rsid w:val="00286BBA"/>
    <w:rsid w:val="00290CFF"/>
    <w:rsid w:val="002928FE"/>
    <w:rsid w:val="002944D4"/>
    <w:rsid w:val="002A38CC"/>
    <w:rsid w:val="002A3FA4"/>
    <w:rsid w:val="002A64C5"/>
    <w:rsid w:val="002B1798"/>
    <w:rsid w:val="002C24C0"/>
    <w:rsid w:val="002C3C9B"/>
    <w:rsid w:val="002C5FBD"/>
    <w:rsid w:val="002D000A"/>
    <w:rsid w:val="002D0621"/>
    <w:rsid w:val="002D30E4"/>
    <w:rsid w:val="002D36DD"/>
    <w:rsid w:val="002D6205"/>
    <w:rsid w:val="002D7496"/>
    <w:rsid w:val="002D7DA9"/>
    <w:rsid w:val="002E1D2A"/>
    <w:rsid w:val="002F02D4"/>
    <w:rsid w:val="00300224"/>
    <w:rsid w:val="00302BB3"/>
    <w:rsid w:val="00313013"/>
    <w:rsid w:val="00314FB9"/>
    <w:rsid w:val="003208A3"/>
    <w:rsid w:val="0032163A"/>
    <w:rsid w:val="003244CC"/>
    <w:rsid w:val="00331D4A"/>
    <w:rsid w:val="00331FB3"/>
    <w:rsid w:val="003363ED"/>
    <w:rsid w:val="003431E3"/>
    <w:rsid w:val="003445E1"/>
    <w:rsid w:val="00346E7C"/>
    <w:rsid w:val="0034770D"/>
    <w:rsid w:val="00350AEC"/>
    <w:rsid w:val="00357F80"/>
    <w:rsid w:val="00364744"/>
    <w:rsid w:val="00366D57"/>
    <w:rsid w:val="003723A9"/>
    <w:rsid w:val="00372919"/>
    <w:rsid w:val="0037381F"/>
    <w:rsid w:val="003739BC"/>
    <w:rsid w:val="00375E51"/>
    <w:rsid w:val="003777F1"/>
    <w:rsid w:val="00381C24"/>
    <w:rsid w:val="00386C22"/>
    <w:rsid w:val="00386DBF"/>
    <w:rsid w:val="00393343"/>
    <w:rsid w:val="00393922"/>
    <w:rsid w:val="00395E61"/>
    <w:rsid w:val="00396A49"/>
    <w:rsid w:val="003A4CDB"/>
    <w:rsid w:val="003A6CE9"/>
    <w:rsid w:val="003B04C6"/>
    <w:rsid w:val="003B1158"/>
    <w:rsid w:val="003B265F"/>
    <w:rsid w:val="003B4369"/>
    <w:rsid w:val="003B5343"/>
    <w:rsid w:val="003C6485"/>
    <w:rsid w:val="003C6944"/>
    <w:rsid w:val="003D3498"/>
    <w:rsid w:val="003D3C6D"/>
    <w:rsid w:val="003D6211"/>
    <w:rsid w:val="003E20F4"/>
    <w:rsid w:val="003E70B1"/>
    <w:rsid w:val="003F255F"/>
    <w:rsid w:val="003F32E4"/>
    <w:rsid w:val="003F5425"/>
    <w:rsid w:val="003F62A5"/>
    <w:rsid w:val="00406D59"/>
    <w:rsid w:val="00410924"/>
    <w:rsid w:val="0041118A"/>
    <w:rsid w:val="00412006"/>
    <w:rsid w:val="0041380F"/>
    <w:rsid w:val="004229E2"/>
    <w:rsid w:val="0042446F"/>
    <w:rsid w:val="0043126D"/>
    <w:rsid w:val="0043408A"/>
    <w:rsid w:val="00434CD4"/>
    <w:rsid w:val="00435F55"/>
    <w:rsid w:val="004462C2"/>
    <w:rsid w:val="00452D7F"/>
    <w:rsid w:val="0045510B"/>
    <w:rsid w:val="00457F06"/>
    <w:rsid w:val="00460AE3"/>
    <w:rsid w:val="00466BB8"/>
    <w:rsid w:val="00467FCC"/>
    <w:rsid w:val="00476593"/>
    <w:rsid w:val="004801E1"/>
    <w:rsid w:val="00480F26"/>
    <w:rsid w:val="00482B8A"/>
    <w:rsid w:val="0048395A"/>
    <w:rsid w:val="00484455"/>
    <w:rsid w:val="00484A1D"/>
    <w:rsid w:val="004851C7"/>
    <w:rsid w:val="004858C8"/>
    <w:rsid w:val="00486C1A"/>
    <w:rsid w:val="004A061F"/>
    <w:rsid w:val="004A4B8D"/>
    <w:rsid w:val="004A4C71"/>
    <w:rsid w:val="004B15AF"/>
    <w:rsid w:val="004C3606"/>
    <w:rsid w:val="004C3F10"/>
    <w:rsid w:val="004C42A9"/>
    <w:rsid w:val="004C6200"/>
    <w:rsid w:val="004C768D"/>
    <w:rsid w:val="004D24C2"/>
    <w:rsid w:val="004E276B"/>
    <w:rsid w:val="004F00E8"/>
    <w:rsid w:val="004F3201"/>
    <w:rsid w:val="00500690"/>
    <w:rsid w:val="00500E2F"/>
    <w:rsid w:val="00502A30"/>
    <w:rsid w:val="0050485F"/>
    <w:rsid w:val="00505D5A"/>
    <w:rsid w:val="00505E56"/>
    <w:rsid w:val="00511907"/>
    <w:rsid w:val="005178B5"/>
    <w:rsid w:val="005202C0"/>
    <w:rsid w:val="00525A7D"/>
    <w:rsid w:val="005261C8"/>
    <w:rsid w:val="00533A55"/>
    <w:rsid w:val="00541108"/>
    <w:rsid w:val="00544EBF"/>
    <w:rsid w:val="005524FC"/>
    <w:rsid w:val="00556726"/>
    <w:rsid w:val="0056031C"/>
    <w:rsid w:val="00560C6F"/>
    <w:rsid w:val="00561C19"/>
    <w:rsid w:val="0056267F"/>
    <w:rsid w:val="0057375D"/>
    <w:rsid w:val="00576495"/>
    <w:rsid w:val="00576E83"/>
    <w:rsid w:val="00581874"/>
    <w:rsid w:val="00584306"/>
    <w:rsid w:val="0058586D"/>
    <w:rsid w:val="005904BC"/>
    <w:rsid w:val="00591687"/>
    <w:rsid w:val="00597F3D"/>
    <w:rsid w:val="005A2CC1"/>
    <w:rsid w:val="005A39F5"/>
    <w:rsid w:val="005A5C2F"/>
    <w:rsid w:val="005A661B"/>
    <w:rsid w:val="005B2645"/>
    <w:rsid w:val="005B6DB9"/>
    <w:rsid w:val="005C09D1"/>
    <w:rsid w:val="005C1C66"/>
    <w:rsid w:val="005C3B79"/>
    <w:rsid w:val="005C3D59"/>
    <w:rsid w:val="005C3FF7"/>
    <w:rsid w:val="005C474D"/>
    <w:rsid w:val="005D2173"/>
    <w:rsid w:val="005D3443"/>
    <w:rsid w:val="005D7CEB"/>
    <w:rsid w:val="005D7DE4"/>
    <w:rsid w:val="005E01E0"/>
    <w:rsid w:val="005E60EE"/>
    <w:rsid w:val="005F07DA"/>
    <w:rsid w:val="005F3404"/>
    <w:rsid w:val="005F5A8E"/>
    <w:rsid w:val="00614B9E"/>
    <w:rsid w:val="00615EDB"/>
    <w:rsid w:val="006178AA"/>
    <w:rsid w:val="00620991"/>
    <w:rsid w:val="0062185B"/>
    <w:rsid w:val="00625BF2"/>
    <w:rsid w:val="006348E0"/>
    <w:rsid w:val="006350EA"/>
    <w:rsid w:val="0063585C"/>
    <w:rsid w:val="00641018"/>
    <w:rsid w:val="0064249D"/>
    <w:rsid w:val="00643609"/>
    <w:rsid w:val="00646E4E"/>
    <w:rsid w:val="00650C7C"/>
    <w:rsid w:val="006608DE"/>
    <w:rsid w:val="0066174A"/>
    <w:rsid w:val="00662C97"/>
    <w:rsid w:val="00666608"/>
    <w:rsid w:val="0067013D"/>
    <w:rsid w:val="00674A21"/>
    <w:rsid w:val="00675281"/>
    <w:rsid w:val="00677388"/>
    <w:rsid w:val="00681E99"/>
    <w:rsid w:val="00685427"/>
    <w:rsid w:val="00692605"/>
    <w:rsid w:val="006928B9"/>
    <w:rsid w:val="00696511"/>
    <w:rsid w:val="00697523"/>
    <w:rsid w:val="006A1B7F"/>
    <w:rsid w:val="006A2735"/>
    <w:rsid w:val="006A4C72"/>
    <w:rsid w:val="006B00FC"/>
    <w:rsid w:val="006B5E23"/>
    <w:rsid w:val="006B7128"/>
    <w:rsid w:val="006D0109"/>
    <w:rsid w:val="006D2ECE"/>
    <w:rsid w:val="006D338C"/>
    <w:rsid w:val="006E3711"/>
    <w:rsid w:val="006F07DB"/>
    <w:rsid w:val="006F26AE"/>
    <w:rsid w:val="006F36CA"/>
    <w:rsid w:val="006F38C5"/>
    <w:rsid w:val="006F512E"/>
    <w:rsid w:val="006F57C5"/>
    <w:rsid w:val="00700E3A"/>
    <w:rsid w:val="00701FCF"/>
    <w:rsid w:val="00712A7D"/>
    <w:rsid w:val="007155A2"/>
    <w:rsid w:val="0072085D"/>
    <w:rsid w:val="00726501"/>
    <w:rsid w:val="00730B3C"/>
    <w:rsid w:val="007356A9"/>
    <w:rsid w:val="00735AD2"/>
    <w:rsid w:val="00737E94"/>
    <w:rsid w:val="0074543B"/>
    <w:rsid w:val="007533D2"/>
    <w:rsid w:val="00760739"/>
    <w:rsid w:val="0076080F"/>
    <w:rsid w:val="00761D60"/>
    <w:rsid w:val="00766A04"/>
    <w:rsid w:val="0077645E"/>
    <w:rsid w:val="007765A1"/>
    <w:rsid w:val="007811A7"/>
    <w:rsid w:val="007A6844"/>
    <w:rsid w:val="007A7E2F"/>
    <w:rsid w:val="007B303B"/>
    <w:rsid w:val="007B32B3"/>
    <w:rsid w:val="007B3A1E"/>
    <w:rsid w:val="007B5D18"/>
    <w:rsid w:val="007C089E"/>
    <w:rsid w:val="007C450D"/>
    <w:rsid w:val="007C5DB7"/>
    <w:rsid w:val="007D56A2"/>
    <w:rsid w:val="007E0CD8"/>
    <w:rsid w:val="007E4C39"/>
    <w:rsid w:val="007F6C79"/>
    <w:rsid w:val="007F7D62"/>
    <w:rsid w:val="008017FC"/>
    <w:rsid w:val="00804946"/>
    <w:rsid w:val="008138F6"/>
    <w:rsid w:val="00816BCB"/>
    <w:rsid w:val="00817FAA"/>
    <w:rsid w:val="008208F3"/>
    <w:rsid w:val="00820C9E"/>
    <w:rsid w:val="00820CE3"/>
    <w:rsid w:val="00825AAC"/>
    <w:rsid w:val="008331D4"/>
    <w:rsid w:val="00835450"/>
    <w:rsid w:val="00835B99"/>
    <w:rsid w:val="0083640A"/>
    <w:rsid w:val="00843F61"/>
    <w:rsid w:val="00845D80"/>
    <w:rsid w:val="008460C5"/>
    <w:rsid w:val="00853974"/>
    <w:rsid w:val="00853DC3"/>
    <w:rsid w:val="00854BDC"/>
    <w:rsid w:val="00857F9A"/>
    <w:rsid w:val="00860C93"/>
    <w:rsid w:val="00861970"/>
    <w:rsid w:val="00864442"/>
    <w:rsid w:val="00865F80"/>
    <w:rsid w:val="0087436A"/>
    <w:rsid w:val="00874D0E"/>
    <w:rsid w:val="0087587D"/>
    <w:rsid w:val="008823C8"/>
    <w:rsid w:val="00890074"/>
    <w:rsid w:val="008959B2"/>
    <w:rsid w:val="008A0EEF"/>
    <w:rsid w:val="008A4F3A"/>
    <w:rsid w:val="008B1BC7"/>
    <w:rsid w:val="008C5185"/>
    <w:rsid w:val="008D1354"/>
    <w:rsid w:val="008D3658"/>
    <w:rsid w:val="008D589A"/>
    <w:rsid w:val="008E328D"/>
    <w:rsid w:val="008E7228"/>
    <w:rsid w:val="009019D0"/>
    <w:rsid w:val="00903CB5"/>
    <w:rsid w:val="0090541F"/>
    <w:rsid w:val="00907237"/>
    <w:rsid w:val="00910035"/>
    <w:rsid w:val="00913752"/>
    <w:rsid w:val="00917FA6"/>
    <w:rsid w:val="00920023"/>
    <w:rsid w:val="00920DDC"/>
    <w:rsid w:val="009259CD"/>
    <w:rsid w:val="00925A0F"/>
    <w:rsid w:val="009319CF"/>
    <w:rsid w:val="00932625"/>
    <w:rsid w:val="0093327A"/>
    <w:rsid w:val="00940CB1"/>
    <w:rsid w:val="00943C6C"/>
    <w:rsid w:val="00945A95"/>
    <w:rsid w:val="00946D0F"/>
    <w:rsid w:val="009511DE"/>
    <w:rsid w:val="009513E2"/>
    <w:rsid w:val="00951CE6"/>
    <w:rsid w:val="00955A66"/>
    <w:rsid w:val="00955B7C"/>
    <w:rsid w:val="00963209"/>
    <w:rsid w:val="00976C67"/>
    <w:rsid w:val="00984AAE"/>
    <w:rsid w:val="0098532E"/>
    <w:rsid w:val="00990988"/>
    <w:rsid w:val="009A007E"/>
    <w:rsid w:val="009A1629"/>
    <w:rsid w:val="009A32B9"/>
    <w:rsid w:val="009A551C"/>
    <w:rsid w:val="009B1AB8"/>
    <w:rsid w:val="009B2FB1"/>
    <w:rsid w:val="009B32F3"/>
    <w:rsid w:val="009C14BD"/>
    <w:rsid w:val="009C188F"/>
    <w:rsid w:val="009C1C93"/>
    <w:rsid w:val="009C730F"/>
    <w:rsid w:val="009E57E8"/>
    <w:rsid w:val="009E67D2"/>
    <w:rsid w:val="009F210C"/>
    <w:rsid w:val="009F67CF"/>
    <w:rsid w:val="00A01860"/>
    <w:rsid w:val="00A045C6"/>
    <w:rsid w:val="00A10429"/>
    <w:rsid w:val="00A14665"/>
    <w:rsid w:val="00A14712"/>
    <w:rsid w:val="00A229DA"/>
    <w:rsid w:val="00A307D2"/>
    <w:rsid w:val="00A30F06"/>
    <w:rsid w:val="00A34DC4"/>
    <w:rsid w:val="00A44658"/>
    <w:rsid w:val="00A459E6"/>
    <w:rsid w:val="00A526F3"/>
    <w:rsid w:val="00A56D6D"/>
    <w:rsid w:val="00A6112E"/>
    <w:rsid w:val="00A76CBD"/>
    <w:rsid w:val="00A770E4"/>
    <w:rsid w:val="00A873AA"/>
    <w:rsid w:val="00A96C76"/>
    <w:rsid w:val="00A97F94"/>
    <w:rsid w:val="00AB01CC"/>
    <w:rsid w:val="00AB0A0E"/>
    <w:rsid w:val="00AB511F"/>
    <w:rsid w:val="00AB54E0"/>
    <w:rsid w:val="00AB7450"/>
    <w:rsid w:val="00AC2906"/>
    <w:rsid w:val="00AC2B04"/>
    <w:rsid w:val="00AD3F1B"/>
    <w:rsid w:val="00AD469A"/>
    <w:rsid w:val="00AD4C0E"/>
    <w:rsid w:val="00AD4E56"/>
    <w:rsid w:val="00AE05C4"/>
    <w:rsid w:val="00AE75DE"/>
    <w:rsid w:val="00AE7C5C"/>
    <w:rsid w:val="00AF252F"/>
    <w:rsid w:val="00AF70AB"/>
    <w:rsid w:val="00B06816"/>
    <w:rsid w:val="00B13F58"/>
    <w:rsid w:val="00B13FD0"/>
    <w:rsid w:val="00B174B7"/>
    <w:rsid w:val="00B1758F"/>
    <w:rsid w:val="00B23FE1"/>
    <w:rsid w:val="00B33B4E"/>
    <w:rsid w:val="00B35364"/>
    <w:rsid w:val="00B4104A"/>
    <w:rsid w:val="00B50CAA"/>
    <w:rsid w:val="00B55D56"/>
    <w:rsid w:val="00B70B52"/>
    <w:rsid w:val="00B802A1"/>
    <w:rsid w:val="00B8255B"/>
    <w:rsid w:val="00B844AE"/>
    <w:rsid w:val="00B85404"/>
    <w:rsid w:val="00B86E9D"/>
    <w:rsid w:val="00B93C66"/>
    <w:rsid w:val="00B94913"/>
    <w:rsid w:val="00B96880"/>
    <w:rsid w:val="00B97B80"/>
    <w:rsid w:val="00BA6FB0"/>
    <w:rsid w:val="00BC0771"/>
    <w:rsid w:val="00BD3466"/>
    <w:rsid w:val="00BD411D"/>
    <w:rsid w:val="00BE4EBA"/>
    <w:rsid w:val="00BF4292"/>
    <w:rsid w:val="00BF62A5"/>
    <w:rsid w:val="00C00B3C"/>
    <w:rsid w:val="00C054F1"/>
    <w:rsid w:val="00C219C9"/>
    <w:rsid w:val="00C23CF4"/>
    <w:rsid w:val="00C2686E"/>
    <w:rsid w:val="00C31260"/>
    <w:rsid w:val="00C32773"/>
    <w:rsid w:val="00C42177"/>
    <w:rsid w:val="00C45F66"/>
    <w:rsid w:val="00C503B4"/>
    <w:rsid w:val="00C50AC4"/>
    <w:rsid w:val="00C53F92"/>
    <w:rsid w:val="00C65030"/>
    <w:rsid w:val="00C6777D"/>
    <w:rsid w:val="00C70ECB"/>
    <w:rsid w:val="00C73DEE"/>
    <w:rsid w:val="00C74E0C"/>
    <w:rsid w:val="00C813F5"/>
    <w:rsid w:val="00C82252"/>
    <w:rsid w:val="00C84464"/>
    <w:rsid w:val="00C94815"/>
    <w:rsid w:val="00CA1583"/>
    <w:rsid w:val="00CB390C"/>
    <w:rsid w:val="00CC5158"/>
    <w:rsid w:val="00CD055D"/>
    <w:rsid w:val="00CD1E8A"/>
    <w:rsid w:val="00CD3860"/>
    <w:rsid w:val="00CE73C5"/>
    <w:rsid w:val="00CF084F"/>
    <w:rsid w:val="00CF5F8F"/>
    <w:rsid w:val="00D059B9"/>
    <w:rsid w:val="00D07335"/>
    <w:rsid w:val="00D118C6"/>
    <w:rsid w:val="00D1632F"/>
    <w:rsid w:val="00D1661B"/>
    <w:rsid w:val="00D204FB"/>
    <w:rsid w:val="00D22815"/>
    <w:rsid w:val="00D23BFC"/>
    <w:rsid w:val="00D23DE3"/>
    <w:rsid w:val="00D2697F"/>
    <w:rsid w:val="00D340F5"/>
    <w:rsid w:val="00D37FEA"/>
    <w:rsid w:val="00D429F2"/>
    <w:rsid w:val="00D42E50"/>
    <w:rsid w:val="00D43CD3"/>
    <w:rsid w:val="00D53F5A"/>
    <w:rsid w:val="00D77023"/>
    <w:rsid w:val="00D81927"/>
    <w:rsid w:val="00D82E2F"/>
    <w:rsid w:val="00D8389B"/>
    <w:rsid w:val="00D95E2C"/>
    <w:rsid w:val="00D9700D"/>
    <w:rsid w:val="00DA2287"/>
    <w:rsid w:val="00DA283D"/>
    <w:rsid w:val="00DA36AC"/>
    <w:rsid w:val="00DA56BA"/>
    <w:rsid w:val="00DB1433"/>
    <w:rsid w:val="00DC00E3"/>
    <w:rsid w:val="00DC3662"/>
    <w:rsid w:val="00DC71A8"/>
    <w:rsid w:val="00DD2AB3"/>
    <w:rsid w:val="00DD6A58"/>
    <w:rsid w:val="00DE2CF8"/>
    <w:rsid w:val="00DF16FF"/>
    <w:rsid w:val="00DF575D"/>
    <w:rsid w:val="00DF5DA0"/>
    <w:rsid w:val="00E018D5"/>
    <w:rsid w:val="00E02665"/>
    <w:rsid w:val="00E03E98"/>
    <w:rsid w:val="00E07EE4"/>
    <w:rsid w:val="00E12A56"/>
    <w:rsid w:val="00E1474A"/>
    <w:rsid w:val="00E15D41"/>
    <w:rsid w:val="00E24404"/>
    <w:rsid w:val="00E24C1C"/>
    <w:rsid w:val="00E309D5"/>
    <w:rsid w:val="00E3153E"/>
    <w:rsid w:val="00E31E1D"/>
    <w:rsid w:val="00E36A9C"/>
    <w:rsid w:val="00E42F0D"/>
    <w:rsid w:val="00E57AE1"/>
    <w:rsid w:val="00E63CFE"/>
    <w:rsid w:val="00E706B5"/>
    <w:rsid w:val="00E72387"/>
    <w:rsid w:val="00E80E2A"/>
    <w:rsid w:val="00E819C1"/>
    <w:rsid w:val="00E822DE"/>
    <w:rsid w:val="00E83785"/>
    <w:rsid w:val="00E8385C"/>
    <w:rsid w:val="00E8568B"/>
    <w:rsid w:val="00E86A0C"/>
    <w:rsid w:val="00E87F9E"/>
    <w:rsid w:val="00EA1667"/>
    <w:rsid w:val="00EA33B9"/>
    <w:rsid w:val="00EB1D17"/>
    <w:rsid w:val="00EB54CF"/>
    <w:rsid w:val="00EB5937"/>
    <w:rsid w:val="00EB7190"/>
    <w:rsid w:val="00EC13B2"/>
    <w:rsid w:val="00ED24FC"/>
    <w:rsid w:val="00ED6C4A"/>
    <w:rsid w:val="00EE1A1F"/>
    <w:rsid w:val="00EE2264"/>
    <w:rsid w:val="00EE77C8"/>
    <w:rsid w:val="00EF2F88"/>
    <w:rsid w:val="00EF5091"/>
    <w:rsid w:val="00EF7B2C"/>
    <w:rsid w:val="00F00811"/>
    <w:rsid w:val="00F050F9"/>
    <w:rsid w:val="00F30E48"/>
    <w:rsid w:val="00F34A4A"/>
    <w:rsid w:val="00F369AA"/>
    <w:rsid w:val="00F37532"/>
    <w:rsid w:val="00F4377A"/>
    <w:rsid w:val="00F45B2C"/>
    <w:rsid w:val="00F46CC2"/>
    <w:rsid w:val="00F53296"/>
    <w:rsid w:val="00F667DB"/>
    <w:rsid w:val="00F70486"/>
    <w:rsid w:val="00F73764"/>
    <w:rsid w:val="00F76D67"/>
    <w:rsid w:val="00F8186B"/>
    <w:rsid w:val="00F82D39"/>
    <w:rsid w:val="00F83977"/>
    <w:rsid w:val="00F87404"/>
    <w:rsid w:val="00F87737"/>
    <w:rsid w:val="00F97252"/>
    <w:rsid w:val="00FA0331"/>
    <w:rsid w:val="00FA0E41"/>
    <w:rsid w:val="00FA67CF"/>
    <w:rsid w:val="00FB7589"/>
    <w:rsid w:val="00FC6741"/>
    <w:rsid w:val="00FD0FAC"/>
    <w:rsid w:val="00FD26FF"/>
    <w:rsid w:val="00FD4093"/>
    <w:rsid w:val="00FD6DDA"/>
    <w:rsid w:val="00FD7296"/>
    <w:rsid w:val="00FE153A"/>
    <w:rsid w:val="00FE29F1"/>
    <w:rsid w:val="00FE5C1C"/>
    <w:rsid w:val="00FE6764"/>
    <w:rsid w:val="00FF1EAB"/>
    <w:rsid w:val="00FF2637"/>
    <w:rsid w:val="00FF757F"/>
    <w:rsid w:val="2914402D"/>
    <w:rsid w:val="66BF60C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4E027C7E-FA20-4769-9ECB-4339F4D1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rsid w:val="00A229DA"/>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4D24C2"/>
    <w:pPr>
      <w:keepNext/>
      <w:numPr>
        <w:ilvl w:val="2"/>
        <w:numId w:val="2"/>
      </w:numPr>
      <w:spacing w:before="240" w:after="60"/>
      <w:ind w:left="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64249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paragraph" w:styleId="Bibliography">
    <w:name w:val="Bibliography"/>
    <w:basedOn w:val="Normal"/>
    <w:next w:val="Normal"/>
    <w:uiPriority w:val="37"/>
    <w:unhideWhenUsed/>
    <w:rsid w:val="007F6C79"/>
  </w:style>
  <w:style w:type="character" w:styleId="CommentReference">
    <w:name w:val="annotation reference"/>
    <w:basedOn w:val="DefaultParagraphFont"/>
    <w:rsid w:val="00BF62A5"/>
    <w:rPr>
      <w:sz w:val="16"/>
      <w:szCs w:val="16"/>
    </w:rPr>
  </w:style>
  <w:style w:type="paragraph" w:styleId="CommentText">
    <w:name w:val="annotation text"/>
    <w:basedOn w:val="Normal"/>
    <w:link w:val="CommentTextChar"/>
    <w:rsid w:val="00BF62A5"/>
    <w:pPr>
      <w:spacing w:line="240" w:lineRule="auto"/>
    </w:pPr>
    <w:rPr>
      <w:sz w:val="20"/>
      <w:szCs w:val="20"/>
    </w:rPr>
  </w:style>
  <w:style w:type="character" w:customStyle="1" w:styleId="CommentTextChar">
    <w:name w:val="Comment Text Char"/>
    <w:basedOn w:val="DefaultParagraphFont"/>
    <w:link w:val="CommentText"/>
    <w:rsid w:val="00BF62A5"/>
    <w:rPr>
      <w:lang w:eastAsia="en-US"/>
    </w:rPr>
  </w:style>
  <w:style w:type="paragraph" w:styleId="CommentSubject">
    <w:name w:val="annotation subject"/>
    <w:basedOn w:val="CommentText"/>
    <w:next w:val="CommentText"/>
    <w:link w:val="CommentSubjectChar"/>
    <w:semiHidden/>
    <w:unhideWhenUsed/>
    <w:rsid w:val="00BF62A5"/>
    <w:rPr>
      <w:b/>
      <w:bCs/>
    </w:rPr>
  </w:style>
  <w:style w:type="character" w:customStyle="1" w:styleId="CommentSubjectChar">
    <w:name w:val="Comment Subject Char"/>
    <w:basedOn w:val="CommentTextChar"/>
    <w:link w:val="CommentSubject"/>
    <w:semiHidden/>
    <w:rsid w:val="00BF62A5"/>
    <w:rPr>
      <w:b/>
      <w:bCs/>
      <w:lang w:eastAsia="en-US"/>
    </w:rPr>
  </w:style>
  <w:style w:type="table" w:styleId="TableGrid">
    <w:name w:val="Table Grid"/>
    <w:basedOn w:val="TableNormal"/>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25AAC"/>
    <w:rPr>
      <w:rFonts w:cs="Arial"/>
      <w:b/>
      <w:bCs/>
      <w:kern w:val="32"/>
      <w:sz w:val="36"/>
      <w:szCs w:val="32"/>
      <w:lang w:eastAsia="en-US"/>
    </w:rPr>
  </w:style>
  <w:style w:type="paragraph" w:styleId="NormalWeb">
    <w:name w:val="Normal (Web)"/>
    <w:basedOn w:val="Normal"/>
    <w:rsid w:val="000B5F6B"/>
  </w:style>
  <w:style w:type="paragraph" w:styleId="TableofFigures">
    <w:name w:val="table of figures"/>
    <w:basedOn w:val="Normal"/>
    <w:next w:val="Normal"/>
    <w:uiPriority w:val="99"/>
    <w:rsid w:val="008B1BC7"/>
    <w:pPr>
      <w:spacing w:after="0"/>
    </w:pPr>
  </w:style>
  <w:style w:type="paragraph" w:styleId="HTMLPreformatted">
    <w:name w:val="HTML Preformatted"/>
    <w:basedOn w:val="Normal"/>
    <w:link w:val="HTMLPreformattedChar"/>
    <w:rsid w:val="00386C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386C22"/>
    <w:rPr>
      <w:rFonts w:ascii="Consolas" w:hAnsi="Consolas"/>
      <w:lang w:eastAsia="en-US"/>
    </w:rPr>
  </w:style>
  <w:style w:type="character" w:styleId="UnresolvedMention">
    <w:name w:val="Unresolved Mention"/>
    <w:basedOn w:val="DefaultParagraphFont"/>
    <w:uiPriority w:val="99"/>
    <w:semiHidden/>
    <w:unhideWhenUsed/>
    <w:rsid w:val="005E60EE"/>
    <w:rPr>
      <w:color w:val="605E5C"/>
      <w:shd w:val="clear" w:color="auto" w:fill="E1DFDD"/>
    </w:rPr>
  </w:style>
  <w:style w:type="paragraph" w:customStyle="1" w:styleId="Elsz">
    <w:name w:val="Előszó"/>
    <w:basedOn w:val="Normal"/>
    <w:rsid w:val="00C50AC4"/>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s>
      <w:spacing w:after="40" w:line="240" w:lineRule="auto"/>
      <w:ind w:firstLine="227"/>
    </w:pPr>
    <w:rPr>
      <w:rFonts w:ascii="Palatino Linotype" w:hAnsi="Palatino Linotype"/>
      <w:i/>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200635551">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696731566">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777406608">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4ilo/ssd1306-stm32HAL"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BMA580</b:Tag>
    <b:SourceType>InternetSite</b:SourceType>
    <b:Guid>{97BAECDD-6BE9-4576-887E-E1DABBCE25EF}</b:Guid>
    <b:Title>Acceleration sensor: BMA580</b:Title>
    <b:ProductionCompany>© Bosch Sensortec GmbH</b:ProductionCompany>
    <b:Year>2024</b:Year>
    <b:YearAccessed>2025</b:YearAccessed>
    <b:MonthAccessed>05</b:MonthAccessed>
    <b:DayAccessed>10</b:DayAccessed>
    <b:URL>https://www.bosch-sensortec.com/products/motion-sensors/accelerometers/bma580/</b:URL>
    <b:RefOrder>4</b:RefOrder>
  </b:Source>
  <b:Source>
    <b:Tag>BoschMEMS</b:Tag>
    <b:SourceType>InternetSite</b:SourceType>
    <b:Guid>{5D4DD0C1-ACF7-48D2-BDB7-D7A12D34D23F}</b:Guid>
    <b:Title>All about MEMS sensors</b:Title>
    <b:ProductionCompany>© Bosch Sensortec GmbH</b:ProductionCompany>
    <b:Year>2024</b:Year>
    <b:YearAccessed>2025</b:YearAccessed>
    <b:MonthAccessed>05</b:MonthAccessed>
    <b:DayAccessed>10</b:DayAccessed>
    <b:URL>https://www.bosch-sensortec.com/about-us/our-company/mems/</b:URL>
    <b:RefOrder>1</b:RefOrder>
  </b:Source>
  <b:Source>
    <b:Tag>AnDevMEMS</b:Tag>
    <b:SourceType>InternetSite</b:SourceType>
    <b:Guid>{43BEC1CC-D103-4E7D-9500-C0DDE0B3DCBD}</b:Guid>
    <b:Title>Why MEMS Accelerometers Are Becoming the Designer’s Best Choice for CbM Applications</b:Title>
    <b:ProductionCompany>Analog Devices</b:ProductionCompany>
    <b:Year>2021</b:Year>
    <b:Month>02</b:Month>
    <b:Day>01</b:Day>
    <b:YearAccessed>2025</b:YearAccessed>
    <b:MonthAccessed>05</b:MonthAccessed>
    <b:DayAccessed>10</b:DayAccessed>
    <b:URL>https://www.analog.com/en/resources/technical-articles/why-memes-acceler-are-best-choice-for-cbm-apps.html</b:URL>
    <b:Author>
      <b:Author>
        <b:NameList>
          <b:Person>
            <b:Last>Murphy</b:Last>
            <b:First>Chris</b:First>
          </b:Person>
        </b:NameList>
      </b:Author>
    </b:Author>
    <b:RefOrder>2</b:RefOrder>
  </b:Source>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5</b:RefOrder>
  </b:Source>
  <b:Source>
    <b:Tag>STMEMSguidelines</b:Tag>
    <b:SourceType>Misc</b:SourceType>
    <b:Guid>{CB56C24F-5212-4B9A-B89D-BFF58D44C02C}</b:Guid>
    <b:Title>PCB design guidelines for MEMS sensors</b:Title>
    <b:Year>2023</b:Year>
    <b:Publisher>STMicroelectronics</b:Publisher>
    <b:RefOrder>3</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6</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9</b:RefOrder>
  </b:Source>
  <b:Source>
    <b:Tag>Asymptotic</b:Tag>
    <b:SourceType>InternetSite</b:SourceType>
    <b:Guid>{7E3725BA-01D2-402C-AA5F-694D21C75127}</b:Guid>
    <b:Title>ASN Inverse Sine</b:Title>
    <b:Publisher>Algorithms Project and </b:Publisher>
    <b:Year>2003</b:Year>
    <b:ProductionCompany>Algorithms Project</b:ProductionCompany>
    <b:Month>augusztus</b:Month>
    <b:Day>1</b:Day>
    <b:YearAccessed>2025</b:YearAccessed>
    <b:MonthAccessed>09</b:MonthAccessed>
    <b:DayAccessed>18</b:DayAccessed>
    <b:URL>https://algo.inria.fr/esf/function/ASN/ASN.html</b:URL>
    <b:RefOrder>10</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8</b:RefOrder>
  </b:Source>
  <b:Source>
    <b:Tag>AS5147U</b:Tag>
    <b:SourceType>Misc</b:SourceType>
    <b:Guid>{C2A2D283-6A1F-4F1E-B98A-27DBC07BAFC6}</b:Guid>
    <b:Author>
      <b:Author>
        <b:Corporate>AMS</b:Corporate>
      </b:Author>
    </b:Author>
    <b:Title>AS5147U/AS5247U</b:Title>
    <b:Year>2020</b:Year>
    <b:Publisher>ams OSRAM Group</b:Publisher>
    <b:RefOrder>11</b:RefOrder>
  </b:Source>
  <b:Source>
    <b:Tag>MotorBoard</b:Tag>
    <b:SourceType>Misc</b:SourceType>
    <b:Guid>{F960A4FF-06F2-461F-9F7B-C723647B4317}</b:Guid>
    <b:Author>
      <b:Author>
        <b:Corporate>AMS</b:Corporate>
      </b:Author>
    </b:Author>
    <b:Title>AS5x47U Motor Board</b:Title>
    <b:Year>2021</b:Year>
    <b:Publisher>AMS</b:Publisher>
    <b:RefOrder>12</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13</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15</b:RefOrder>
  </b:Source>
  <b:Source>
    <b:Tag>SSD1305</b:Tag>
    <b:SourceType>Misc</b:SourceType>
    <b:Guid>{442BC27A-13B9-421E-AD95-FB5213358EB0}</b:Guid>
    <b:Author>
      <b:Author>
        <b:Corporate>Solomon Systech Limited</b:Corporate>
      </b:Author>
    </b:Author>
    <b:Title>SSD1305</b:Title>
    <b:Year>2008</b:Year>
    <b:Publisher>Solomon Systech Limited</b:Publisher>
    <b:RefOrder>14</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16</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17</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18</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7</b:RefOrder>
  </b:Source>
  <b:Source>
    <b:Tag>P78B1000</b:Tag>
    <b:SourceType>Misc</b:SourceType>
    <b:Guid>{77EC2BA0-4E50-4A89-B621-A42D8FDB112B}</b:Guid>
    <b:Title>P78B-1000</b:Title>
    <b:Year>2025</b:Year>
    <b:Author>
      <b:Author>
        <b:Corporate>CUI inc.</b:Corporate>
      </b:Author>
    </b:Author>
    <b:City>Portland</b:City>
    <b:Publisher>CUI inc.</b:Publisher>
    <b:RefOrder>19</b:RefOrder>
  </b:Source>
</b:Sources>
</file>

<file path=customXml/itemProps1.xml><?xml version="1.0" encoding="utf-8"?>
<ds:datastoreItem xmlns:ds="http://schemas.openxmlformats.org/officeDocument/2006/customXml" ds:itemID="{D2AF9D84-C354-4C06-ADD8-5B45737B6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0</TotalTime>
  <Pages>56</Pages>
  <Words>8589</Words>
  <Characters>59268</Characters>
  <Application>Microsoft Office Word</Application>
  <DocSecurity>0</DocSecurity>
  <Lines>493</Lines>
  <Paragraphs>135</Paragraphs>
  <ScaleCrop>false</ScaleCrop>
  <Manager>Dr. Érték Elek</Manager>
  <Company>XXX Tanszék</Company>
  <LinksUpToDate>false</LinksUpToDate>
  <CharactersWithSpaces>67722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
  <cp:lastModifiedBy>FIXED-TERM Sasdi Andras (ME-SE/ESB-T3)</cp:lastModifiedBy>
  <cp:revision>2</cp:revision>
  <cp:lastPrinted>2025-05-22T20:15:00Z</cp:lastPrinted>
  <dcterms:created xsi:type="dcterms:W3CDTF">2025-12-07T05:07:00Z</dcterms:created>
  <dcterms:modified xsi:type="dcterms:W3CDTF">2025-12-07T05:07:00Z</dcterms:modified>
</cp:coreProperties>
</file>